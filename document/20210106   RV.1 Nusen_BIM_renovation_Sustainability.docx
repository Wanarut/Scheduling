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BB6BD" w14:textId="58795C26" w:rsidR="00CD3203" w:rsidRPr="003030D2" w:rsidRDefault="45660CF1" w:rsidP="00CD3203">
      <w:pPr>
        <w:pStyle w:val="MDPI11articletype"/>
      </w:pPr>
      <w:r>
        <w:t>A</w:t>
      </w:r>
      <w:r w:rsidR="7EABA574">
        <w:t>rticle</w:t>
      </w:r>
    </w:p>
    <w:p w14:paraId="49AE4D0C" w14:textId="459F1603" w:rsidR="00CD3203" w:rsidRPr="008665FC" w:rsidRDefault="00676E97" w:rsidP="00CD3203">
      <w:pPr>
        <w:pStyle w:val="MDPI12title"/>
        <w:spacing w:line="240" w:lineRule="atLeast"/>
        <w:rPr>
          <w:rFonts w:cs="Cordia New"/>
          <w:cs/>
          <w:lang w:bidi="th-TH"/>
        </w:rPr>
      </w:pPr>
      <w:r>
        <w:t xml:space="preserve">Planning and </w:t>
      </w:r>
      <w:r w:rsidR="00D23896" w:rsidRPr="00152BE4">
        <w:t xml:space="preserve">Scheduling of </w:t>
      </w:r>
      <w:r>
        <w:t xml:space="preserve">a </w:t>
      </w:r>
      <w:r w:rsidR="002831CD">
        <w:t xml:space="preserve">Construction </w:t>
      </w:r>
      <w:r w:rsidR="00D23896" w:rsidRPr="00D23896">
        <w:t xml:space="preserve">Renovation Project using BIM-based </w:t>
      </w:r>
      <w:r w:rsidR="00853F89">
        <w:t xml:space="preserve">Multi-Objective </w:t>
      </w:r>
      <w:r w:rsidR="00D23896" w:rsidRPr="00D23896">
        <w:t>Genetic Algorithm</w:t>
      </w:r>
    </w:p>
    <w:p w14:paraId="3ECE9DC6" w14:textId="4AA85520" w:rsidR="00CD3203" w:rsidRPr="003030D2" w:rsidRDefault="00363D1F" w:rsidP="00CD3203">
      <w:pPr>
        <w:pStyle w:val="MDPI13authornames"/>
      </w:pPr>
      <w:r>
        <w:t>Pornpote</w:t>
      </w:r>
      <w:r w:rsidR="00004FFA">
        <w:t xml:space="preserve"> Nusen</w:t>
      </w:r>
      <w:r w:rsidR="00CD3203" w:rsidRPr="003030D2">
        <w:t xml:space="preserve"> </w:t>
      </w:r>
      <w:r w:rsidR="00CD3203" w:rsidRPr="003030D2">
        <w:rPr>
          <w:vertAlign w:val="superscript"/>
        </w:rPr>
        <w:t>1</w:t>
      </w:r>
      <w:r w:rsidR="00CD3203" w:rsidRPr="003030D2">
        <w:t xml:space="preserve">, </w:t>
      </w:r>
      <w:r w:rsidR="00760F3F" w:rsidRPr="00760F3F">
        <w:rPr>
          <w:highlight w:val="yellow"/>
        </w:rPr>
        <w:t xml:space="preserve">Wanarut Boonyung </w:t>
      </w:r>
      <w:r w:rsidR="00630074" w:rsidRPr="00760F3F">
        <w:rPr>
          <w:highlight w:val="yellow"/>
          <w:vertAlign w:val="superscript"/>
        </w:rPr>
        <w:t>2</w:t>
      </w:r>
      <w:r w:rsidR="00630074" w:rsidRPr="003030D2">
        <w:t xml:space="preserve">, </w:t>
      </w:r>
      <w:r w:rsidR="009800BD">
        <w:t>Sunita</w:t>
      </w:r>
      <w:r w:rsidR="009800BD" w:rsidRPr="003030D2">
        <w:t xml:space="preserve"> </w:t>
      </w:r>
      <w:r w:rsidR="009800BD">
        <w:t>Nusen</w:t>
      </w:r>
      <w:r w:rsidR="009800BD" w:rsidRPr="003030D2">
        <w:t xml:space="preserve"> </w:t>
      </w:r>
      <w:r w:rsidR="005F35A6">
        <w:rPr>
          <w:vertAlign w:val="superscript"/>
        </w:rPr>
        <w:t>3</w:t>
      </w:r>
      <w:r w:rsidR="009800BD" w:rsidRPr="003030D2">
        <w:t xml:space="preserve">, </w:t>
      </w:r>
      <w:r w:rsidR="00CC518D">
        <w:t>Kriengsak</w:t>
      </w:r>
      <w:r w:rsidR="009800BD" w:rsidRPr="003030D2">
        <w:t xml:space="preserve"> </w:t>
      </w:r>
      <w:r w:rsidR="00CC518D" w:rsidRPr="00CC518D">
        <w:t>Panuwatwanich</w:t>
      </w:r>
      <w:r w:rsidR="00536BD8">
        <w:t xml:space="preserve"> </w:t>
      </w:r>
      <w:r w:rsidR="005F35A6">
        <w:rPr>
          <w:vertAlign w:val="superscript"/>
        </w:rPr>
        <w:t>4</w:t>
      </w:r>
      <w:r w:rsidR="009800BD" w:rsidRPr="003030D2">
        <w:t xml:space="preserve">, </w:t>
      </w:r>
      <w:r w:rsidR="00754939">
        <w:t>Paskorn Champrasert</w:t>
      </w:r>
      <w:r w:rsidR="009800BD" w:rsidRPr="003030D2">
        <w:t xml:space="preserve"> </w:t>
      </w:r>
      <w:r w:rsidR="005F35A6">
        <w:rPr>
          <w:vertAlign w:val="superscript"/>
        </w:rPr>
        <w:t>5</w:t>
      </w:r>
      <w:r w:rsidR="009800BD">
        <w:rPr>
          <w:vertAlign w:val="superscript"/>
        </w:rPr>
        <w:t xml:space="preserve"> </w:t>
      </w:r>
      <w:r w:rsidR="00CD3203" w:rsidRPr="003030D2">
        <w:t xml:space="preserve">and </w:t>
      </w:r>
      <w:r w:rsidR="008359E0">
        <w:t>Manop Kaewmoracharoen</w:t>
      </w:r>
      <w:r w:rsidR="00CD3203" w:rsidRPr="003030D2">
        <w:t xml:space="preserve"> </w:t>
      </w:r>
      <w:r w:rsidR="006449C3">
        <w:rPr>
          <w:vertAlign w:val="superscript"/>
        </w:rPr>
        <w:t>1,</w:t>
      </w:r>
      <w:r w:rsidR="005F35A6">
        <w:rPr>
          <w:vertAlign w:val="superscript"/>
        </w:rPr>
        <w:t>5</w:t>
      </w:r>
      <w:r w:rsidR="00CD3203" w:rsidRPr="003030D2">
        <w:rPr>
          <w:vertAlign w:val="superscript"/>
        </w:rPr>
        <w:t>,</w:t>
      </w:r>
      <w:r w:rsidR="00CD3203" w:rsidRPr="003030D2">
        <w:t>*</w:t>
      </w:r>
    </w:p>
    <w:p w14:paraId="17879BA9" w14:textId="49E6567F" w:rsidR="00CD3203" w:rsidRDefault="00CD3203" w:rsidP="00CD3203">
      <w:pPr>
        <w:pStyle w:val="MDPI16affiliation"/>
      </w:pPr>
      <w:r w:rsidRPr="003030D2">
        <w:rPr>
          <w:vertAlign w:val="superscript"/>
        </w:rPr>
        <w:t>1</w:t>
      </w:r>
      <w:r w:rsidRPr="003030D2">
        <w:tab/>
      </w:r>
      <w:r w:rsidR="00727D5F" w:rsidRPr="00727D5F">
        <w:t>Department of Civil Engineering, Faculty of Engineering, Chiang Mai University, Chiang Mai</w:t>
      </w:r>
      <w:r w:rsidR="00AB4692">
        <w:t>,</w:t>
      </w:r>
      <w:r w:rsidR="00727D5F" w:rsidRPr="00727D5F">
        <w:t xml:space="preserve"> 50200, Thailand</w:t>
      </w:r>
      <w:r w:rsidRPr="003030D2">
        <w:t xml:space="preserve">; </w:t>
      </w:r>
      <w:r w:rsidR="006449C3" w:rsidRPr="2AF44FBD">
        <w:rPr>
          <w:color w:val="0563C1"/>
          <w:u w:val="single"/>
        </w:rPr>
        <w:t>pornpote</w:t>
      </w:r>
      <w:r w:rsidR="20A4780E" w:rsidRPr="2AF44FBD">
        <w:rPr>
          <w:color w:val="0563C1"/>
          <w:u w:val="single"/>
        </w:rPr>
        <w:t>_n@cmu.ac.th</w:t>
      </w:r>
    </w:p>
    <w:p w14:paraId="05B3E3C9" w14:textId="1D730AA9" w:rsidR="00760F3F" w:rsidRDefault="000D4A67" w:rsidP="00760F3F">
      <w:pPr>
        <w:pStyle w:val="MDPI16affiliation"/>
      </w:pPr>
      <w:r w:rsidRPr="003030D2">
        <w:rPr>
          <w:szCs w:val="20"/>
          <w:vertAlign w:val="superscript"/>
        </w:rPr>
        <w:t>2</w:t>
      </w:r>
      <w:r w:rsidRPr="003030D2">
        <w:rPr>
          <w:szCs w:val="20"/>
        </w:rPr>
        <w:tab/>
      </w:r>
      <w:r w:rsidR="00760F3F" w:rsidRPr="00760F3F">
        <w:rPr>
          <w:szCs w:val="20"/>
          <w:highlight w:val="yellow"/>
        </w:rPr>
        <w:t>Department</w:t>
      </w:r>
      <w:r w:rsidR="00760F3F" w:rsidRPr="00760F3F">
        <w:rPr>
          <w:szCs w:val="20"/>
          <w:highlight w:val="yellow"/>
          <w:cs/>
        </w:rPr>
        <w:t xml:space="preserve"> </w:t>
      </w:r>
      <w:r w:rsidR="00760F3F" w:rsidRPr="00760F3F">
        <w:rPr>
          <w:szCs w:val="20"/>
          <w:highlight w:val="yellow"/>
        </w:rPr>
        <w:t xml:space="preserve">of Computer Engineering, Faculty of Engineering, Chiang Mai University, Chiang Mai, 50200, Thailand; </w:t>
      </w:r>
      <w:r w:rsidR="00760F3F" w:rsidRPr="00760F3F">
        <w:rPr>
          <w:color w:val="0563C1"/>
          <w:highlight w:val="yellow"/>
          <w:u w:val="single"/>
        </w:rPr>
        <w:t>wanarut.b@gmail.com</w:t>
      </w:r>
    </w:p>
    <w:p w14:paraId="073C41A8" w14:textId="3130AD80" w:rsidR="000D4A67" w:rsidRDefault="00D25F44" w:rsidP="2AF44FBD">
      <w:pPr>
        <w:pStyle w:val="MDPI16affiliation"/>
        <w:rPr>
          <w:highlight w:val="red"/>
        </w:rPr>
      </w:pPr>
      <w:r w:rsidRPr="2AF44FBD">
        <w:rPr>
          <w:vertAlign w:val="superscript"/>
        </w:rPr>
        <w:t>3</w:t>
      </w:r>
      <w:r w:rsidR="00F00BF7" w:rsidRPr="003030D2">
        <w:rPr>
          <w:szCs w:val="20"/>
        </w:rPr>
        <w:tab/>
      </w:r>
      <w:r w:rsidR="215AAA2A" w:rsidRPr="00FE2548">
        <w:t>D</w:t>
      </w:r>
      <w:r w:rsidR="1F09BD94" w:rsidRPr="00FE2548">
        <w:t xml:space="preserve">epartment of Civil and </w:t>
      </w:r>
      <w:r w:rsidR="1129D94B" w:rsidRPr="00FE2548">
        <w:t>Environmental Engineering, Faculty of Engineering,</w:t>
      </w:r>
      <w:r w:rsidR="00A3766A" w:rsidRPr="00FE2548">
        <w:t xml:space="preserve"> </w:t>
      </w:r>
      <w:r w:rsidR="00A3766A" w:rsidRPr="00FE2548">
        <w:br/>
      </w:r>
      <w:r w:rsidR="00863DE6" w:rsidRPr="00FE2548">
        <w:t>Rajamangala</w:t>
      </w:r>
      <w:r w:rsidR="00863DE6" w:rsidRPr="2AF44FBD">
        <w:t xml:space="preserve"> University of Technology Lanna</w:t>
      </w:r>
      <w:r w:rsidR="007C0845">
        <w:rPr>
          <w:szCs w:val="20"/>
        </w:rPr>
        <w:t>,</w:t>
      </w:r>
      <w:r w:rsidR="007C0845" w:rsidRPr="007C0845">
        <w:rPr>
          <w:szCs w:val="20"/>
        </w:rPr>
        <w:t xml:space="preserve"> </w:t>
      </w:r>
      <w:r w:rsidR="007C0845" w:rsidRPr="2AF44FBD">
        <w:t>Chiang Mai, 50</w:t>
      </w:r>
      <w:r w:rsidR="00D809C9" w:rsidRPr="2AF44FBD">
        <w:t>3</w:t>
      </w:r>
      <w:r w:rsidR="007C0845" w:rsidRPr="2AF44FBD">
        <w:t>00, Thailand</w:t>
      </w:r>
      <w:r w:rsidR="000D4A67" w:rsidRPr="2AF44FBD">
        <w:t>;</w:t>
      </w:r>
      <w:r w:rsidR="7981776C" w:rsidRPr="2AF44FBD">
        <w:t xml:space="preserve"> </w:t>
      </w:r>
      <w:r w:rsidR="7981776C" w:rsidRPr="2AF44FBD">
        <w:rPr>
          <w:color w:val="0563C1"/>
          <w:u w:val="single"/>
        </w:rPr>
        <w:t>sunita@rmutl.ac.th</w:t>
      </w:r>
    </w:p>
    <w:p w14:paraId="79D882A1" w14:textId="650B17CD" w:rsidR="00AB4692" w:rsidRDefault="005F35A6" w:rsidP="00BC17FB">
      <w:pPr>
        <w:pStyle w:val="MDPI16affiliation"/>
        <w:rPr>
          <w:szCs w:val="20"/>
        </w:rPr>
      </w:pPr>
      <w:r>
        <w:rPr>
          <w:szCs w:val="20"/>
          <w:vertAlign w:val="superscript"/>
        </w:rPr>
        <w:t>4</w:t>
      </w:r>
      <w:r w:rsidR="000D4A67" w:rsidRPr="003030D2">
        <w:rPr>
          <w:szCs w:val="20"/>
        </w:rPr>
        <w:tab/>
      </w:r>
      <w:r w:rsidR="00DF4208" w:rsidRPr="00DF4208">
        <w:rPr>
          <w:szCs w:val="20"/>
        </w:rPr>
        <w:t xml:space="preserve">School of Civil Engineering and Technology, Sirindhorn International Institute of Technology, </w:t>
      </w:r>
      <w:r w:rsidR="007C5D15">
        <w:rPr>
          <w:szCs w:val="20"/>
        </w:rPr>
        <w:br/>
      </w:r>
      <w:r w:rsidR="00DF4208" w:rsidRPr="00DF4208">
        <w:rPr>
          <w:szCs w:val="20"/>
        </w:rPr>
        <w:t xml:space="preserve">Thammasat University, Pathum Thani, </w:t>
      </w:r>
      <w:r w:rsidR="00490203" w:rsidRPr="00DF4208">
        <w:rPr>
          <w:szCs w:val="20"/>
        </w:rPr>
        <w:t>12120</w:t>
      </w:r>
      <w:r w:rsidR="00490203">
        <w:rPr>
          <w:szCs w:val="20"/>
        </w:rPr>
        <w:t xml:space="preserve"> </w:t>
      </w:r>
      <w:r w:rsidR="00DF4208" w:rsidRPr="00DF4208">
        <w:rPr>
          <w:szCs w:val="20"/>
        </w:rPr>
        <w:t>Thailand</w:t>
      </w:r>
      <w:r w:rsidR="005018E7">
        <w:rPr>
          <w:szCs w:val="20"/>
        </w:rPr>
        <w:t>;</w:t>
      </w:r>
      <w:r w:rsidR="00DF4208" w:rsidRPr="00DF4208">
        <w:rPr>
          <w:szCs w:val="20"/>
        </w:rPr>
        <w:t xml:space="preserve"> </w:t>
      </w:r>
      <w:hyperlink r:id="rId11" w:history="1">
        <w:r w:rsidR="00BC17FB" w:rsidRPr="00161700">
          <w:rPr>
            <w:rStyle w:val="Hyperlink"/>
            <w:szCs w:val="20"/>
          </w:rPr>
          <w:t>kriengsak@siit.tu.ac.th</w:t>
        </w:r>
      </w:hyperlink>
    </w:p>
    <w:p w14:paraId="0365D8AE" w14:textId="137566BB" w:rsidR="000D4A67" w:rsidRPr="003030D2" w:rsidRDefault="005F35A6" w:rsidP="000D4A67">
      <w:pPr>
        <w:pStyle w:val="MDPI16affiliation"/>
      </w:pPr>
      <w:r>
        <w:rPr>
          <w:szCs w:val="20"/>
          <w:vertAlign w:val="superscript"/>
        </w:rPr>
        <w:t>5</w:t>
      </w:r>
      <w:r w:rsidR="000D4A67" w:rsidRPr="003030D2">
        <w:rPr>
          <w:szCs w:val="20"/>
        </w:rPr>
        <w:tab/>
      </w:r>
      <w:r w:rsidR="00650707" w:rsidRPr="00650707">
        <w:rPr>
          <w:szCs w:val="20"/>
        </w:rPr>
        <w:t xml:space="preserve">Optimization Theory and Applications for Engineering SYStems Research Group </w:t>
      </w:r>
      <w:r w:rsidR="00BF57AB">
        <w:rPr>
          <w:szCs w:val="20"/>
        </w:rPr>
        <w:t>(OASYS)</w:t>
      </w:r>
      <w:r w:rsidR="00087F87" w:rsidRPr="00087F87">
        <w:rPr>
          <w:szCs w:val="20"/>
        </w:rPr>
        <w:t xml:space="preserve">, Chiang Mai University, </w:t>
      </w:r>
      <w:r w:rsidR="005018E7">
        <w:rPr>
          <w:szCs w:val="20"/>
        </w:rPr>
        <w:t xml:space="preserve">Chiang Mai, </w:t>
      </w:r>
      <w:r w:rsidR="00087F87" w:rsidRPr="00087F87">
        <w:rPr>
          <w:szCs w:val="20"/>
        </w:rPr>
        <w:t>50200, Thailand</w:t>
      </w:r>
      <w:r w:rsidR="000D4A67" w:rsidRPr="003030D2">
        <w:rPr>
          <w:szCs w:val="20"/>
        </w:rPr>
        <w:t xml:space="preserve">; </w:t>
      </w:r>
      <w:hyperlink r:id="rId12" w:history="1">
        <w:r w:rsidR="003043F8" w:rsidRPr="00161700">
          <w:rPr>
            <w:rStyle w:val="Hyperlink"/>
            <w:szCs w:val="20"/>
          </w:rPr>
          <w:t>paskorn@eng.cmu.ac.th</w:t>
        </w:r>
      </w:hyperlink>
      <w:r w:rsidR="003043F8">
        <w:rPr>
          <w:szCs w:val="20"/>
        </w:rPr>
        <w:t xml:space="preserve"> (P</w:t>
      </w:r>
      <w:r w:rsidR="002A3B85">
        <w:rPr>
          <w:szCs w:val="20"/>
        </w:rPr>
        <w:t>.</w:t>
      </w:r>
      <w:r w:rsidR="003043F8">
        <w:rPr>
          <w:szCs w:val="20"/>
        </w:rPr>
        <w:t>C</w:t>
      </w:r>
      <w:r w:rsidR="002A3B85">
        <w:rPr>
          <w:szCs w:val="20"/>
        </w:rPr>
        <w:t>.</w:t>
      </w:r>
      <w:r w:rsidR="003043F8">
        <w:rPr>
          <w:szCs w:val="20"/>
        </w:rPr>
        <w:t>),</w:t>
      </w:r>
      <w:r w:rsidR="00F41929">
        <w:rPr>
          <w:szCs w:val="20"/>
        </w:rPr>
        <w:t xml:space="preserve"> </w:t>
      </w:r>
      <w:hyperlink r:id="rId13" w:history="1">
        <w:r w:rsidR="00F41929" w:rsidRPr="00161700">
          <w:rPr>
            <w:rStyle w:val="Hyperlink"/>
            <w:szCs w:val="20"/>
          </w:rPr>
          <w:t>manop@eng.cmu.ac.th</w:t>
        </w:r>
      </w:hyperlink>
      <w:r w:rsidR="00F41929">
        <w:rPr>
          <w:szCs w:val="20"/>
        </w:rPr>
        <w:t xml:space="preserve"> (M</w:t>
      </w:r>
      <w:r w:rsidR="002A3B85">
        <w:rPr>
          <w:szCs w:val="20"/>
        </w:rPr>
        <w:t>.</w:t>
      </w:r>
      <w:r w:rsidR="00F41929">
        <w:rPr>
          <w:szCs w:val="20"/>
        </w:rPr>
        <w:t>K</w:t>
      </w:r>
      <w:r w:rsidR="002A3B85">
        <w:rPr>
          <w:szCs w:val="20"/>
        </w:rPr>
        <w:t>.</w:t>
      </w:r>
      <w:r w:rsidR="00F41929">
        <w:rPr>
          <w:szCs w:val="20"/>
        </w:rPr>
        <w:t>)</w:t>
      </w:r>
    </w:p>
    <w:p w14:paraId="58F53BBE" w14:textId="53319B48" w:rsidR="00CD3203" w:rsidRPr="003030D2" w:rsidRDefault="00CD3203" w:rsidP="00CD3203">
      <w:pPr>
        <w:pStyle w:val="MDPI14history"/>
        <w:spacing w:before="0"/>
        <w:ind w:left="311" w:hanging="198"/>
      </w:pPr>
      <w:r w:rsidRPr="003030D2">
        <w:rPr>
          <w:b/>
        </w:rPr>
        <w:t>*</w:t>
      </w:r>
      <w:r w:rsidRPr="003030D2">
        <w:tab/>
        <w:t xml:space="preserve">Correspondence: </w:t>
      </w:r>
      <w:r w:rsidR="000D4A67">
        <w:t>manop@</w:t>
      </w:r>
      <w:r w:rsidR="00F41929">
        <w:t>eng.</w:t>
      </w:r>
      <w:r w:rsidR="000D4A67">
        <w:t>cmu.ac.th</w:t>
      </w:r>
      <w:r w:rsidRPr="003030D2">
        <w:t xml:space="preserve">; </w:t>
      </w:r>
      <w:r w:rsidR="00632077">
        <w:t>Tel.: +</w:t>
      </w:r>
      <w:r w:rsidR="00A65C67">
        <w:t>66</w:t>
      </w:r>
      <w:r w:rsidR="00632077">
        <w:t>-</w:t>
      </w:r>
      <w:r w:rsidR="00A65C67">
        <w:t>53</w:t>
      </w:r>
      <w:r w:rsidR="00632077">
        <w:t>-</w:t>
      </w:r>
      <w:r w:rsidR="00A65C67">
        <w:t>944</w:t>
      </w:r>
      <w:r w:rsidR="00632077">
        <w:t>-</w:t>
      </w:r>
      <w:r w:rsidR="00A65C67">
        <w:t>157</w:t>
      </w:r>
      <w:r w:rsidR="00632077">
        <w:t xml:space="preserve"> </w:t>
      </w:r>
    </w:p>
    <w:p w14:paraId="5301D053" w14:textId="77777777" w:rsidR="00CD3203" w:rsidRPr="003030D2" w:rsidRDefault="00CD3203" w:rsidP="00CD3203">
      <w:pPr>
        <w:pStyle w:val="MDPI14history"/>
      </w:pPr>
      <w:r w:rsidRPr="003030D2">
        <w:t>Received: date; Accepted: date; Published: date</w:t>
      </w:r>
    </w:p>
    <w:p w14:paraId="42023C30" w14:textId="4141EA66" w:rsidR="00EF5F5D" w:rsidRPr="00EF5F5D" w:rsidRDefault="00CD3203" w:rsidP="006E4305">
      <w:pPr>
        <w:pStyle w:val="MDPI17abstract"/>
      </w:pPr>
      <w:r w:rsidRPr="6004E85C">
        <w:rPr>
          <w:b/>
          <w:bCs/>
        </w:rPr>
        <w:t>Abstract:</w:t>
      </w:r>
      <w:r>
        <w:t xml:space="preserve"> </w:t>
      </w:r>
      <w:r w:rsidR="00E44579">
        <w:t>Construction r</w:t>
      </w:r>
      <w:r w:rsidR="00D65543">
        <w:t xml:space="preserve">enovation </w:t>
      </w:r>
      <w:r w:rsidR="00F64C35">
        <w:t>is</w:t>
      </w:r>
      <w:r w:rsidR="00BC29A1">
        <w:t xml:space="preserve"> known</w:t>
      </w:r>
      <w:r w:rsidR="00167C80">
        <w:t xml:space="preserve"> as a </w:t>
      </w:r>
      <w:r w:rsidR="005A30EF">
        <w:t xml:space="preserve">complicated </w:t>
      </w:r>
      <w:r w:rsidR="00BC29A1">
        <w:t xml:space="preserve">type of </w:t>
      </w:r>
      <w:r w:rsidR="005A30EF">
        <w:t>construction project and prone-to error</w:t>
      </w:r>
      <w:r w:rsidR="00CA4FA4">
        <w:t xml:space="preserve"> comparing to </w:t>
      </w:r>
      <w:r w:rsidR="00F50C86">
        <w:t xml:space="preserve">a </w:t>
      </w:r>
      <w:r w:rsidR="00CA4FA4">
        <w:t>new construction</w:t>
      </w:r>
      <w:r w:rsidR="005A30EF">
        <w:t xml:space="preserve">. </w:t>
      </w:r>
      <w:r w:rsidR="0021668C">
        <w:t xml:space="preserve">Combination of </w:t>
      </w:r>
      <w:r w:rsidR="00BC29A1">
        <w:t xml:space="preserve">several </w:t>
      </w:r>
      <w:r w:rsidR="0021668C">
        <w:t xml:space="preserve">complexity </w:t>
      </w:r>
      <w:r w:rsidR="00BC29A1">
        <w:t xml:space="preserve">from </w:t>
      </w:r>
      <w:r w:rsidR="000435E6">
        <w:t>stay</w:t>
      </w:r>
      <w:r w:rsidR="00710FD1">
        <w:t>ing</w:t>
      </w:r>
      <w:r w:rsidR="000435E6">
        <w:t xml:space="preserve"> open during renovation, </w:t>
      </w:r>
      <w:r w:rsidR="00710FD1">
        <w:t xml:space="preserve">extra-large building renovation, </w:t>
      </w:r>
      <w:r w:rsidR="006D4D4F">
        <w:t>and</w:t>
      </w:r>
      <w:r w:rsidR="00FD6E42">
        <w:t xml:space="preserve"> strictly-regulation </w:t>
      </w:r>
      <w:r w:rsidR="006D4D4F">
        <w:t>governmental building renovation</w:t>
      </w:r>
      <w:r w:rsidR="00124E5B">
        <w:t xml:space="preserve"> are causing loss of team communication and construction performance.</w:t>
      </w:r>
      <w:r w:rsidR="006D4D4F">
        <w:t xml:space="preserve"> </w:t>
      </w:r>
      <w:r w:rsidR="00CA7597" w:rsidRPr="00CA7597">
        <w:t xml:space="preserve">Given the current availability of robust hardware and </w:t>
      </w:r>
      <w:r w:rsidR="00E02BBB">
        <w:t>software</w:t>
      </w:r>
      <w:r w:rsidR="00CA7597" w:rsidRPr="00CA7597">
        <w:t xml:space="preserve">, </w:t>
      </w:r>
      <w:r w:rsidR="00570A0A">
        <w:t>building information modeling (</w:t>
      </w:r>
      <w:r w:rsidR="000D1AE0">
        <w:t>BIM</w:t>
      </w:r>
      <w:r w:rsidR="00570A0A">
        <w:t>)</w:t>
      </w:r>
      <w:r w:rsidR="000D1AE0">
        <w:t xml:space="preserve"> and </w:t>
      </w:r>
      <w:r w:rsidR="00E02BBB">
        <w:t>optimization tool</w:t>
      </w:r>
      <w:r w:rsidR="000D1AE0">
        <w:t>s</w:t>
      </w:r>
      <w:r w:rsidR="00E02BBB">
        <w:t xml:space="preserve"> </w:t>
      </w:r>
      <w:r w:rsidR="00CA7597" w:rsidRPr="00CA7597">
        <w:t>ha</w:t>
      </w:r>
      <w:r w:rsidR="000D1AE0">
        <w:t>ve</w:t>
      </w:r>
      <w:r w:rsidR="00CA7597" w:rsidRPr="00CA7597">
        <w:t xml:space="preserve"> become an essential tool to improve construction </w:t>
      </w:r>
      <w:r w:rsidR="009A2AD5">
        <w:t xml:space="preserve">planning, </w:t>
      </w:r>
      <w:r w:rsidR="00CA7597" w:rsidRPr="00CA7597">
        <w:t>schedules</w:t>
      </w:r>
      <w:r w:rsidR="009A2AD5">
        <w:t>,</w:t>
      </w:r>
      <w:r w:rsidR="00D1092B">
        <w:t xml:space="preserve"> and resource management</w:t>
      </w:r>
      <w:r w:rsidR="00CA7597" w:rsidRPr="00CA7597">
        <w:t xml:space="preserve">. This study explored </w:t>
      </w:r>
      <w:r w:rsidR="00B10434" w:rsidRPr="00EF5F5D">
        <w:rPr>
          <w:rFonts w:cs="Cordia New"/>
          <w:lang w:bidi="th-TH"/>
        </w:rPr>
        <w:t>opportunities to develop</w:t>
      </w:r>
      <w:r w:rsidR="00B10434">
        <w:t xml:space="preserve"> </w:t>
      </w:r>
      <w:r w:rsidR="00E245CC">
        <w:t xml:space="preserve">multi-objective genetic algorithm </w:t>
      </w:r>
      <w:r w:rsidR="006E62F0">
        <w:t xml:space="preserve">(MOGA) </w:t>
      </w:r>
      <w:r w:rsidR="00E245CC">
        <w:t xml:space="preserve">on </w:t>
      </w:r>
      <w:r w:rsidR="003B3753">
        <w:t xml:space="preserve">existing </w:t>
      </w:r>
      <w:r w:rsidR="00E245CC">
        <w:t>BIM</w:t>
      </w:r>
      <w:r w:rsidR="003B3753">
        <w:t>.</w:t>
      </w:r>
      <w:r w:rsidR="00BC06AA">
        <w:t xml:space="preserve"> The data </w:t>
      </w:r>
      <w:r w:rsidR="00A66178">
        <w:t>was</w:t>
      </w:r>
      <w:r w:rsidR="00BC06AA">
        <w:t xml:space="preserve"> retrieved from </w:t>
      </w:r>
      <w:r w:rsidR="00A66178">
        <w:t xml:space="preserve">a renovation project during 2018-2020. </w:t>
      </w:r>
      <w:r w:rsidR="006E62F0">
        <w:t xml:space="preserve">Project </w:t>
      </w:r>
      <w:r w:rsidR="00D0695C">
        <w:t xml:space="preserve">direct costs, indirect costs, actual schedule, and resource usages </w:t>
      </w:r>
      <w:r w:rsidR="00EF5F5D" w:rsidRPr="00EF5F5D">
        <w:rPr>
          <w:rFonts w:cs="Cordia New"/>
          <w:lang w:bidi="th-TH"/>
        </w:rPr>
        <w:t xml:space="preserve">were tracked and retrieved </w:t>
      </w:r>
      <w:r w:rsidR="00D0695C">
        <w:rPr>
          <w:rFonts w:cs="Cordia New"/>
          <w:lang w:bidi="th-TH"/>
        </w:rPr>
        <w:t>creating a BIM-based MOGA model</w:t>
      </w:r>
      <w:r w:rsidR="00EF5F5D" w:rsidRPr="00EF5F5D">
        <w:rPr>
          <w:rFonts w:cs="Cordia New"/>
          <w:lang w:bidi="th-TH"/>
        </w:rPr>
        <w:t xml:space="preserve">. </w:t>
      </w:r>
      <w:r w:rsidR="00760F3F" w:rsidRPr="00760F3F">
        <w:rPr>
          <w:rFonts w:cs="Cordia New"/>
          <w:highlight w:val="yellow"/>
          <w:lang w:bidi="th-TH"/>
        </w:rPr>
        <w:t>The results consist of many solutions. All solutions are optimal. It up to users that they will pick which solution to use. Furthermore, this proposed method consumes the cycle of process less than the linear programming solver</w:t>
      </w:r>
      <w:r w:rsidR="0057726B">
        <w:rPr>
          <w:rFonts w:cs="Cordia New"/>
          <w:lang w:bidi="th-TH"/>
        </w:rPr>
        <w:t xml:space="preserve">. It can be </w:t>
      </w:r>
      <w:r w:rsidR="005F7408">
        <w:rPr>
          <w:rFonts w:cs="Cordia New"/>
          <w:lang w:bidi="th-TH"/>
        </w:rPr>
        <w:t>used</w:t>
      </w:r>
      <w:r w:rsidR="0057726B">
        <w:rPr>
          <w:rFonts w:cs="Cordia New"/>
          <w:lang w:bidi="th-TH"/>
        </w:rPr>
        <w:t xml:space="preserve"> </w:t>
      </w:r>
      <w:r w:rsidR="0057726B">
        <w:t>as</w:t>
      </w:r>
      <w:r w:rsidR="00BC06AA">
        <w:t xml:space="preserve"> </w:t>
      </w:r>
      <w:r w:rsidR="005F7408">
        <w:t xml:space="preserve">an </w:t>
      </w:r>
      <w:r w:rsidR="00BC06AA">
        <w:t>efficient tool for construction planning and scheduling using a combination of existing BIM along with MOGA into professional practice.</w:t>
      </w:r>
      <w:r w:rsidR="0057726B">
        <w:t xml:space="preserve"> </w:t>
      </w:r>
      <w:r w:rsidR="00BC06AA">
        <w:t>T</w:t>
      </w:r>
      <w:r w:rsidR="00EF5F5D">
        <w:t xml:space="preserve">he construction process will be beneficial from useful information for better decision-making depending on their strategies based on the pareto front data provided.  </w:t>
      </w:r>
    </w:p>
    <w:p w14:paraId="664EC14A" w14:textId="1117F43C" w:rsidR="00CD3203" w:rsidRPr="003030D2" w:rsidRDefault="00CD3203" w:rsidP="00CD3203">
      <w:pPr>
        <w:pStyle w:val="MDPI18keywords"/>
      </w:pPr>
      <w:r w:rsidRPr="003030D2">
        <w:rPr>
          <w:b/>
        </w:rPr>
        <w:t xml:space="preserve">Keywords: </w:t>
      </w:r>
      <w:r w:rsidR="000A601B" w:rsidRPr="000A601B">
        <w:t xml:space="preserve">renovation; </w:t>
      </w:r>
      <w:r w:rsidR="00073199">
        <w:t xml:space="preserve">planning; scheduling; </w:t>
      </w:r>
      <w:r w:rsidR="00AA6996" w:rsidRPr="000A601B">
        <w:t xml:space="preserve">building information modeling; </w:t>
      </w:r>
      <w:r w:rsidR="00B87F81">
        <w:t xml:space="preserve">multi-objective </w:t>
      </w:r>
      <w:r w:rsidR="000A601B" w:rsidRPr="000A601B">
        <w:t xml:space="preserve">genetic algorithm; resource </w:t>
      </w:r>
      <w:r w:rsidR="000A601B">
        <w:t>utilization</w:t>
      </w:r>
    </w:p>
    <w:p w14:paraId="765A240C" w14:textId="77777777" w:rsidR="00CD3203" w:rsidRPr="003030D2" w:rsidRDefault="00CD3203" w:rsidP="00CD3203">
      <w:pPr>
        <w:pStyle w:val="MDPI19line"/>
      </w:pPr>
    </w:p>
    <w:p w14:paraId="1E3C85A4" w14:textId="77777777" w:rsidR="00CD3203" w:rsidRPr="003030D2" w:rsidRDefault="00CD3203" w:rsidP="00CD3203">
      <w:pPr>
        <w:pStyle w:val="MDPI21heading1"/>
      </w:pPr>
      <w:r w:rsidRPr="003030D2">
        <w:rPr>
          <w:lang w:eastAsia="zh-CN"/>
        </w:rPr>
        <w:t xml:space="preserve">1. </w:t>
      </w:r>
      <w:r w:rsidRPr="003030D2">
        <w:t>Introduction</w:t>
      </w:r>
    </w:p>
    <w:p w14:paraId="6CC879E0" w14:textId="33D110EE" w:rsidR="00056DD0" w:rsidRPr="000B0024" w:rsidRDefault="00862686" w:rsidP="000B0024">
      <w:pPr>
        <w:pStyle w:val="MDPI31text"/>
        <w:rPr>
          <w:rFonts w:cstheme="minorBidi"/>
          <w:color w:val="auto"/>
          <w:lang w:bidi="th-TH"/>
        </w:rPr>
      </w:pPr>
      <w:bookmarkStart w:id="0" w:name="OLE_LINK1"/>
      <w:bookmarkStart w:id="1" w:name="OLE_LINK2"/>
      <w:r>
        <w:t>Nowadays</w:t>
      </w:r>
      <w:r w:rsidR="001F1AD7">
        <w:t xml:space="preserve"> construction </w:t>
      </w:r>
      <w:r>
        <w:t>management</w:t>
      </w:r>
      <w:r w:rsidR="001F1AD7">
        <w:t xml:space="preserve"> facing </w:t>
      </w:r>
      <w:r w:rsidR="006C0AEB">
        <w:t>several uncontrollable and controllable challenges</w:t>
      </w:r>
      <w:r w:rsidR="00743A68">
        <w:t>.</w:t>
      </w:r>
      <w:r w:rsidR="001F1AD7">
        <w:t xml:space="preserve"> </w:t>
      </w:r>
      <w:r w:rsidR="00D22493">
        <w:t>Characteristics</w:t>
      </w:r>
      <w:r w:rsidR="00743A68">
        <w:t xml:space="preserve"> of construction industry </w:t>
      </w:r>
      <w:r w:rsidR="00D22493">
        <w:t>always have</w:t>
      </w:r>
      <w:r w:rsidR="00743A68">
        <w:t xml:space="preserve"> </w:t>
      </w:r>
      <w:r w:rsidR="006C0AEB">
        <w:t>external factors uncontrollable such as unpredictable weather</w:t>
      </w:r>
      <w:r w:rsidR="00D22493">
        <w:t xml:space="preserve">, </w:t>
      </w:r>
      <w:r w:rsidR="003B78DF">
        <w:t xml:space="preserve">local </w:t>
      </w:r>
      <w:r w:rsidR="001F1AD7">
        <w:t xml:space="preserve">resource scarcity, </w:t>
      </w:r>
      <w:r w:rsidR="00D22493">
        <w:t xml:space="preserve">and various </w:t>
      </w:r>
      <w:r w:rsidR="001F1AD7">
        <w:t>strict regulation</w:t>
      </w:r>
      <w:r w:rsidR="00D22493">
        <w:t>s</w:t>
      </w:r>
      <w:r w:rsidR="001F1AD7">
        <w:t xml:space="preserve">. </w:t>
      </w:r>
      <w:r w:rsidR="00D22493">
        <w:t>T</w:t>
      </w:r>
      <w:r w:rsidR="001F1AD7">
        <w:t xml:space="preserve">raditional construction </w:t>
      </w:r>
      <w:r w:rsidR="003B78DF">
        <w:t>management</w:t>
      </w:r>
      <w:r w:rsidR="006C0AEB">
        <w:t xml:space="preserve"> deal</w:t>
      </w:r>
      <w:r w:rsidR="003B78DF">
        <w:t>s</w:t>
      </w:r>
      <w:r w:rsidR="006C0AEB">
        <w:t xml:space="preserve"> with controllable factors such as inconsistency </w:t>
      </w:r>
      <w:r w:rsidR="001F1AD7">
        <w:t>design</w:t>
      </w:r>
      <w:r w:rsidR="003B78DF">
        <w:t xml:space="preserve">, lack of constructability, inaccuracy document, and redundant work processes. </w:t>
      </w:r>
      <w:r w:rsidR="00CE3414">
        <w:t xml:space="preserve">Building information modeling (BIM) has been widely used for a decade to improve efficiency in construction project </w:t>
      </w:r>
      <w:r w:rsidR="00CE3414">
        <w:lastRenderedPageBreak/>
        <w:t xml:space="preserve">especially for construction planning and document. It provides </w:t>
      </w:r>
      <w:r w:rsidR="002841D8">
        <w:t>data and visualization to project managers to make</w:t>
      </w:r>
      <w:r w:rsidR="00CE3414">
        <w:t xml:space="preserve"> </w:t>
      </w:r>
      <w:r w:rsidR="002841D8">
        <w:t xml:space="preserve">a </w:t>
      </w:r>
      <w:r w:rsidR="00EB746B">
        <w:t xml:space="preserve">better </w:t>
      </w:r>
      <w:r w:rsidR="002841D8">
        <w:t>decision</w:t>
      </w:r>
      <w:r w:rsidR="00CE3414">
        <w:t xml:space="preserve"> </w:t>
      </w:r>
      <w:r w:rsidR="002841D8">
        <w:t xml:space="preserve">for </w:t>
      </w:r>
      <w:r w:rsidR="00056DD0">
        <w:t xml:space="preserve">improved quality </w:t>
      </w:r>
      <w:r w:rsidR="00CE3414">
        <w:t>and faster</w:t>
      </w:r>
      <w:r w:rsidR="00EB746B">
        <w:rPr>
          <w:cs/>
        </w:rPr>
        <w:t xml:space="preserve"> </w:t>
      </w:r>
      <w:r w:rsidR="00EB746B">
        <w:t>processes</w:t>
      </w:r>
      <w:r w:rsidR="00056DD0">
        <w:rPr>
          <w:cs/>
        </w:rPr>
        <w:t xml:space="preserve"> </w:t>
      </w:r>
      <w:r w:rsidR="00056DD0" w:rsidRPr="2AAF4C9E">
        <w:rPr>
          <w:color w:val="auto"/>
        </w:rPr>
        <w:fldChar w:fldCharType="begin" w:fldLock="1"/>
      </w:r>
      <w:r w:rsidR="00056DD0" w:rsidRPr="2AAF4C9E">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00056DD0" w:rsidRPr="2AAF4C9E">
        <w:rPr>
          <w:color w:val="auto"/>
        </w:rPr>
        <w:fldChar w:fldCharType="separate"/>
      </w:r>
      <w:r w:rsidR="00056DD0" w:rsidRPr="2AAF4C9E">
        <w:rPr>
          <w:noProof/>
          <w:color w:val="auto"/>
        </w:rPr>
        <w:t>[1]</w:t>
      </w:r>
      <w:r w:rsidR="00056DD0" w:rsidRPr="2AAF4C9E">
        <w:rPr>
          <w:color w:val="auto"/>
        </w:rPr>
        <w:fldChar w:fldCharType="end"/>
      </w:r>
      <w:r w:rsidR="00EB746B">
        <w:t xml:space="preserve">. It </w:t>
      </w:r>
      <w:r w:rsidR="00056DD0">
        <w:t xml:space="preserve">also </w:t>
      </w:r>
      <w:r w:rsidR="00EB746B">
        <w:t xml:space="preserve">helps solving </w:t>
      </w:r>
      <w:r w:rsidR="00EB746B">
        <w:rPr>
          <w:color w:val="auto"/>
        </w:rPr>
        <w:t xml:space="preserve">design </w:t>
      </w:r>
      <w:r w:rsidR="00EB746B" w:rsidRPr="2AAF4C9E">
        <w:rPr>
          <w:color w:val="auto"/>
        </w:rPr>
        <w:t>collisions</w:t>
      </w:r>
      <w:r w:rsidR="00EB746B">
        <w:rPr>
          <w:color w:val="auto"/>
        </w:rPr>
        <w:t xml:space="preserve"> </w:t>
      </w:r>
      <w:r w:rsidR="002841D8">
        <w:t>as a</w:t>
      </w:r>
      <w:r w:rsidR="00EB746B">
        <w:t xml:space="preserve"> conflict management between </w:t>
      </w:r>
      <w:r w:rsidR="00100A46" w:rsidRPr="2AAF4C9E">
        <w:rPr>
          <w:color w:val="auto"/>
        </w:rPr>
        <w:t>interdisciplinary</w:t>
      </w:r>
      <w:r w:rsidR="00EB746B">
        <w:rPr>
          <w:color w:val="auto"/>
          <w:cs/>
        </w:rPr>
        <w:t xml:space="preserve"> </w:t>
      </w:r>
      <w:r w:rsidR="00EB746B">
        <w:rPr>
          <w:color w:val="auto"/>
        </w:rPr>
        <w:t>engineers</w:t>
      </w:r>
      <w:r w:rsidR="00056DD0">
        <w:rPr>
          <w:color w:val="auto"/>
        </w:rPr>
        <w:t xml:space="preserve"> for complex projects such as renovation or extra-large building</w:t>
      </w:r>
      <w:r w:rsidR="00193A33">
        <w:rPr>
          <w:color w:val="auto"/>
        </w:rPr>
        <w:t xml:space="preserve"> </w:t>
      </w:r>
      <w:r w:rsidR="00193A33">
        <w:rPr>
          <w:color w:val="auto"/>
          <w:cs/>
        </w:rPr>
        <w:fldChar w:fldCharType="begin" w:fldLock="1"/>
      </w:r>
      <w:r w:rsidR="002C6251">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00193A33">
        <w:rPr>
          <w:color w:val="auto"/>
          <w:cs/>
        </w:rPr>
        <w:fldChar w:fldCharType="separate"/>
      </w:r>
      <w:r w:rsidR="00193A33" w:rsidRPr="00193A33">
        <w:rPr>
          <w:noProof/>
          <w:color w:val="auto"/>
        </w:rPr>
        <w:t>[2]</w:t>
      </w:r>
      <w:r w:rsidR="00193A33">
        <w:rPr>
          <w:color w:val="auto"/>
          <w:cs/>
        </w:rPr>
        <w:fldChar w:fldCharType="end"/>
      </w:r>
      <w:r w:rsidR="00193A33">
        <w:rPr>
          <w:color w:val="auto"/>
        </w:rPr>
        <w:t>.</w:t>
      </w:r>
      <w:r w:rsidR="000B0024">
        <w:rPr>
          <w:rFonts w:cstheme="minorBidi"/>
          <w:color w:val="auto"/>
          <w:lang w:bidi="th-TH"/>
        </w:rPr>
        <w:t xml:space="preserve"> </w:t>
      </w:r>
      <w:r w:rsidR="00086D74">
        <w:t>C</w:t>
      </w:r>
      <w:r w:rsidR="00A063EA">
        <w:t xml:space="preserve">onstruction complexity </w:t>
      </w:r>
      <w:r w:rsidR="00086D74">
        <w:t>is one of construction issues</w:t>
      </w:r>
      <w:r w:rsidR="00A75BAB">
        <w:t xml:space="preserve"> which </w:t>
      </w:r>
      <w:r w:rsidR="00A063EA">
        <w:t xml:space="preserve">has direct effect in project communication and performance </w:t>
      </w:r>
      <w:r w:rsidR="00A063EA">
        <w:fldChar w:fldCharType="begin" w:fldLock="1"/>
      </w:r>
      <w:r w:rsidR="002C6251">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00A063EA">
        <w:fldChar w:fldCharType="separate"/>
      </w:r>
      <w:r w:rsidR="00193A33" w:rsidRPr="00193A33">
        <w:rPr>
          <w:noProof/>
        </w:rPr>
        <w:t>[3]</w:t>
      </w:r>
      <w:r w:rsidR="00A063EA">
        <w:fldChar w:fldCharType="end"/>
      </w:r>
      <w:r w:rsidR="00A063EA">
        <w:t>.</w:t>
      </w:r>
      <w:r>
        <w:t xml:space="preserve"> </w:t>
      </w:r>
      <w:r w:rsidR="00086D74">
        <w:t xml:space="preserve">Construction </w:t>
      </w:r>
      <w:r w:rsidR="00086D74" w:rsidRPr="2AAF4C9E">
        <w:rPr>
          <w:color w:val="auto"/>
        </w:rPr>
        <w:t>renovation project</w:t>
      </w:r>
      <w:r w:rsidR="00086D74">
        <w:rPr>
          <w:color w:val="auto"/>
        </w:rPr>
        <w:t>s are</w:t>
      </w:r>
      <w:r w:rsidR="00542CC4">
        <w:rPr>
          <w:color w:val="auto"/>
        </w:rPr>
        <w:t xml:space="preserve"> complex</w:t>
      </w:r>
      <w:r w:rsidR="00A75BAB">
        <w:rPr>
          <w:color w:val="auto"/>
        </w:rPr>
        <w:t xml:space="preserve"> by its nature</w:t>
      </w:r>
      <w:r w:rsidR="00542CC4">
        <w:rPr>
          <w:color w:val="auto"/>
        </w:rPr>
        <w:t xml:space="preserve"> because of </w:t>
      </w:r>
      <w:r w:rsidR="00086D74" w:rsidRPr="2AAF4C9E">
        <w:rPr>
          <w:color w:val="auto"/>
        </w:rPr>
        <w:t xml:space="preserve">physical constraints </w:t>
      </w:r>
      <w:r w:rsidR="00542CC4">
        <w:rPr>
          <w:color w:val="auto"/>
        </w:rPr>
        <w:t>such as</w:t>
      </w:r>
      <w:r w:rsidR="00086D74" w:rsidRPr="2AAF4C9E">
        <w:rPr>
          <w:color w:val="auto"/>
        </w:rPr>
        <w:t xml:space="preserve"> </w:t>
      </w:r>
      <w:r w:rsidR="00086D74">
        <w:rPr>
          <w:color w:val="auto"/>
        </w:rPr>
        <w:t xml:space="preserve">obsolete </w:t>
      </w:r>
      <w:r w:rsidR="00086D74" w:rsidRPr="2AAF4C9E">
        <w:rPr>
          <w:color w:val="auto"/>
        </w:rPr>
        <w:t>conditions, limited access</w:t>
      </w:r>
      <w:r w:rsidR="00086D74">
        <w:rPr>
          <w:color w:val="auto"/>
        </w:rPr>
        <w:t>,</w:t>
      </w:r>
      <w:r w:rsidR="00086D74" w:rsidRPr="2AAF4C9E">
        <w:rPr>
          <w:color w:val="auto"/>
        </w:rPr>
        <w:t xml:space="preserve"> </w:t>
      </w:r>
      <w:r w:rsidR="00086D74">
        <w:rPr>
          <w:color w:val="auto"/>
        </w:rPr>
        <w:t>and unknown conditions underneath.</w:t>
      </w:r>
      <w:r w:rsidR="00884DF6">
        <w:rPr>
          <w:color w:val="auto"/>
        </w:rPr>
        <w:t xml:space="preserve"> </w:t>
      </w:r>
      <w:r w:rsidR="00A10F86">
        <w:rPr>
          <w:color w:val="auto"/>
        </w:rPr>
        <w:t xml:space="preserve">Some </w:t>
      </w:r>
      <w:r w:rsidR="00884DF6">
        <w:rPr>
          <w:color w:val="auto"/>
        </w:rPr>
        <w:t xml:space="preserve">renovation projects </w:t>
      </w:r>
      <w:r w:rsidR="00A10F86">
        <w:rPr>
          <w:color w:val="auto"/>
        </w:rPr>
        <w:t xml:space="preserve">get more complex if </w:t>
      </w:r>
      <w:r w:rsidR="000B0024">
        <w:rPr>
          <w:color w:val="auto"/>
        </w:rPr>
        <w:t xml:space="preserve">there is a requirement of </w:t>
      </w:r>
      <w:r w:rsidR="00A10F86">
        <w:rPr>
          <w:color w:val="auto"/>
        </w:rPr>
        <w:t xml:space="preserve">business operation during construction. Contractors need to deal with surplus </w:t>
      </w:r>
      <w:r w:rsidR="000B0024">
        <w:rPr>
          <w:color w:val="auto"/>
        </w:rPr>
        <w:t>limitation</w:t>
      </w:r>
      <w:r w:rsidR="00A10F86">
        <w:rPr>
          <w:color w:val="auto"/>
        </w:rPr>
        <w:t xml:space="preserve"> such as </w:t>
      </w:r>
      <w:r w:rsidR="000B0024">
        <w:rPr>
          <w:color w:val="auto"/>
        </w:rPr>
        <w:t>proper</w:t>
      </w:r>
      <w:r w:rsidR="00A10F86">
        <w:rPr>
          <w:color w:val="auto"/>
        </w:rPr>
        <w:t xml:space="preserve"> noise and odors. </w:t>
      </w:r>
      <w:r w:rsidR="00884DF6">
        <w:rPr>
          <w:color w:val="auto"/>
        </w:rPr>
        <w:t xml:space="preserve">An extra-large building </w:t>
      </w:r>
      <w:r w:rsidR="000B0024">
        <w:rPr>
          <w:color w:val="auto"/>
        </w:rPr>
        <w:t xml:space="preserve">construction is another project type of complex </w:t>
      </w:r>
      <w:r w:rsidR="00884DF6">
        <w:rPr>
          <w:color w:val="auto"/>
        </w:rPr>
        <w:t xml:space="preserve">construction. It </w:t>
      </w:r>
      <w:r w:rsidR="000B0024">
        <w:rPr>
          <w:color w:val="auto"/>
        </w:rPr>
        <w:t>is required multidisciplinary from different engineering firms. Additional laws and regulations are also applied</w:t>
      </w:r>
      <w:r w:rsidR="00884DF6">
        <w:rPr>
          <w:color w:val="auto"/>
        </w:rPr>
        <w:t xml:space="preserve">. </w:t>
      </w:r>
      <w:r w:rsidR="000B0024">
        <w:rPr>
          <w:color w:val="auto"/>
        </w:rPr>
        <w:t>Project times and resources are greater than typical construction project</w:t>
      </w:r>
      <w:r w:rsidR="00046BC4">
        <w:rPr>
          <w:color w:val="auto"/>
        </w:rPr>
        <w:t xml:space="preserve"> which is always divided into a multi-phase construction.</w:t>
      </w:r>
    </w:p>
    <w:p w14:paraId="4E0473F0" w14:textId="515612A1" w:rsidR="00A45EFC" w:rsidRPr="004F13B8" w:rsidRDefault="002B5268" w:rsidP="00A45EFC">
      <w:pPr>
        <w:pStyle w:val="MDPI31text"/>
        <w:rPr>
          <w:rFonts w:cstheme="minorBidi"/>
          <w:color w:val="auto"/>
          <w:cs/>
          <w:lang w:bidi="th-TH"/>
        </w:rPr>
      </w:pPr>
      <w:r>
        <w:rPr>
          <w:color w:val="auto"/>
        </w:rPr>
        <w:t xml:space="preserve">A </w:t>
      </w:r>
      <w:r w:rsidRPr="00235489">
        <w:rPr>
          <w:color w:val="auto"/>
        </w:rPr>
        <w:t xml:space="preserve">number of </w:t>
      </w:r>
      <w:r>
        <w:rPr>
          <w:color w:val="auto"/>
        </w:rPr>
        <w:t xml:space="preserve">practitioners </w:t>
      </w:r>
      <w:r w:rsidRPr="00235489">
        <w:rPr>
          <w:color w:val="auto"/>
        </w:rPr>
        <w:t xml:space="preserve">adopted BIM technology as a tool </w:t>
      </w:r>
      <w:r>
        <w:rPr>
          <w:color w:val="auto"/>
        </w:rPr>
        <w:t>to improve efficiency in construction management. However</w:t>
      </w:r>
      <w:r w:rsidR="00A45EFC">
        <w:rPr>
          <w:color w:val="auto"/>
        </w:rPr>
        <w:t>,</w:t>
      </w:r>
      <w:r>
        <w:rPr>
          <w:color w:val="auto"/>
        </w:rPr>
        <w:t xml:space="preserve"> </w:t>
      </w:r>
      <w:r w:rsidR="00A45EFC">
        <w:rPr>
          <w:color w:val="auto"/>
        </w:rPr>
        <w:t>an</w:t>
      </w:r>
      <w:r>
        <w:rPr>
          <w:color w:val="auto"/>
        </w:rPr>
        <w:t xml:space="preserve"> </w:t>
      </w:r>
      <w:r w:rsidR="0004737E">
        <w:rPr>
          <w:color w:val="auto"/>
        </w:rPr>
        <w:t xml:space="preserve">artificial intelligence </w:t>
      </w:r>
      <w:r w:rsidR="00A45EFC">
        <w:rPr>
          <w:color w:val="auto"/>
        </w:rPr>
        <w:t xml:space="preserve">optimization approach </w:t>
      </w:r>
      <w:r w:rsidR="004F13B8">
        <w:rPr>
          <w:color w:val="auto"/>
        </w:rPr>
        <w:t>is suggested to make it the most effectiveness</w:t>
      </w:r>
      <w:r w:rsidR="00A45EFC">
        <w:rPr>
          <w:color w:val="auto"/>
        </w:rPr>
        <w:t>.</w:t>
      </w:r>
      <w:r w:rsidR="004F13B8">
        <w:rPr>
          <w:color w:val="auto"/>
        </w:rPr>
        <w:t xml:space="preserve"> </w:t>
      </w:r>
      <w:r w:rsidR="0004737E">
        <w:rPr>
          <w:color w:val="auto"/>
        </w:rPr>
        <w:t>So t</w:t>
      </w:r>
      <w:r w:rsidR="004F13B8">
        <w:rPr>
          <w:color w:val="auto"/>
        </w:rPr>
        <w:t>here is a research opportunity t</w:t>
      </w:r>
      <w:r w:rsidR="004F13B8" w:rsidRPr="00235489">
        <w:rPr>
          <w:color w:val="auto"/>
        </w:rPr>
        <w:t>o accommodate complexities</w:t>
      </w:r>
      <w:r w:rsidR="004F13B8">
        <w:rPr>
          <w:color w:val="auto"/>
        </w:rPr>
        <w:t xml:space="preserve"> with BIM-based optimization combining to an existing traditional construction approach.</w:t>
      </w:r>
    </w:p>
    <w:p w14:paraId="5F181CCE" w14:textId="0897C928" w:rsidR="00835DDB" w:rsidRPr="00FF427F" w:rsidRDefault="00835DDB" w:rsidP="00835DDB">
      <w:pPr>
        <w:pStyle w:val="MDPI22heading2"/>
      </w:pPr>
      <w:r>
        <w:t>1</w:t>
      </w:r>
      <w:r w:rsidRPr="003030D2">
        <w:t>.</w:t>
      </w:r>
      <w:r>
        <w:t>1</w:t>
      </w:r>
      <w:r w:rsidRPr="003030D2">
        <w:t xml:space="preserve">. </w:t>
      </w:r>
      <w:r>
        <w:t>Building Information Modeling</w:t>
      </w:r>
    </w:p>
    <w:p w14:paraId="128EE1D3" w14:textId="440E129C" w:rsidR="00023E83" w:rsidRPr="00CF574B" w:rsidRDefault="000F461D" w:rsidP="00CF574B">
      <w:pPr>
        <w:pStyle w:val="MDPI31text"/>
        <w:rPr>
          <w:color w:val="auto"/>
        </w:rPr>
      </w:pPr>
      <w:r>
        <w:rPr>
          <w:color w:val="auto"/>
        </w:rPr>
        <w:t>Building</w:t>
      </w:r>
      <w:r w:rsidR="00835DDB" w:rsidRPr="00835DDB">
        <w:rPr>
          <w:rFonts w:cs="Cordia New"/>
          <w:lang w:bidi="th-TH"/>
        </w:rPr>
        <w:t xml:space="preserve"> information modelling (BIM) was introduced in early 2000s as an information model of building elements. </w:t>
      </w:r>
      <w:r w:rsidR="00616FC8">
        <w:rPr>
          <w:rFonts w:cs="Cordia New"/>
          <w:lang w:bidi="th-TH"/>
        </w:rPr>
        <w:t>It</w:t>
      </w:r>
      <w:r w:rsidR="003D0C67">
        <w:rPr>
          <w:rFonts w:cs="Cordia New"/>
          <w:lang w:bidi="th-TH"/>
        </w:rPr>
        <w:t xml:space="preserve"> is widely used in construction industry </w:t>
      </w:r>
      <w:r w:rsidR="00616FC8">
        <w:rPr>
          <w:rFonts w:cs="Cordia New"/>
          <w:lang w:bidi="th-TH"/>
        </w:rPr>
        <w:t xml:space="preserve">since then </w:t>
      </w:r>
      <w:r w:rsidR="00652D77">
        <w:rPr>
          <w:rFonts w:cs="Cordia New"/>
          <w:lang w:bidi="th-TH"/>
        </w:rPr>
        <w:t xml:space="preserve">because of </w:t>
      </w:r>
      <w:r w:rsidR="00616FC8">
        <w:rPr>
          <w:rFonts w:cs="Cordia New"/>
          <w:lang w:bidi="th-TH"/>
        </w:rPr>
        <w:t>better</w:t>
      </w:r>
      <w:r w:rsidR="00880631">
        <w:rPr>
          <w:rFonts w:cs="Cordia New"/>
          <w:lang w:bidi="th-TH"/>
        </w:rPr>
        <w:t xml:space="preserve"> </w:t>
      </w:r>
      <w:r w:rsidR="00616FC8">
        <w:rPr>
          <w:rFonts w:cs="Cordia New"/>
          <w:lang w:bidi="th-TH"/>
        </w:rPr>
        <w:t xml:space="preserve">project </w:t>
      </w:r>
      <w:r w:rsidR="00652D77">
        <w:rPr>
          <w:rFonts w:cs="Cordia New"/>
          <w:lang w:bidi="th-TH"/>
        </w:rPr>
        <w:t>information flow</w:t>
      </w:r>
      <w:r w:rsidR="00880631">
        <w:rPr>
          <w:rFonts w:cs="Cordia New"/>
          <w:lang w:bidi="th-TH"/>
        </w:rPr>
        <w:t xml:space="preserve">. </w:t>
      </w:r>
      <w:r w:rsidR="002B5268">
        <w:rPr>
          <w:color w:val="auto"/>
        </w:rPr>
        <w:t xml:space="preserve">It is used for </w:t>
      </w:r>
      <w:r w:rsidR="002B5268" w:rsidRPr="00235489">
        <w:rPr>
          <w:color w:val="auto"/>
        </w:rPr>
        <w:t>improvement of planning and design, clash detection, visualization, cost</w:t>
      </w:r>
      <w:r>
        <w:rPr>
          <w:color w:val="auto"/>
        </w:rPr>
        <w:t xml:space="preserve"> </w:t>
      </w:r>
      <w:r w:rsidR="00616FC8">
        <w:rPr>
          <w:color w:val="auto"/>
        </w:rPr>
        <w:t>planning</w:t>
      </w:r>
      <w:r>
        <w:rPr>
          <w:color w:val="auto"/>
        </w:rPr>
        <w:t>,</w:t>
      </w:r>
      <w:r w:rsidR="002B5268" w:rsidRPr="00235489">
        <w:rPr>
          <w:color w:val="auto"/>
        </w:rPr>
        <w:t xml:space="preserve"> and data management.</w:t>
      </w:r>
      <w:r>
        <w:rPr>
          <w:color w:val="auto"/>
        </w:rPr>
        <w:t xml:space="preserve"> It is </w:t>
      </w:r>
      <w:r w:rsidR="00616FC8">
        <w:rPr>
          <w:color w:val="auto"/>
        </w:rPr>
        <w:t>always implemented along</w:t>
      </w:r>
      <w:r>
        <w:rPr>
          <w:color w:val="auto"/>
        </w:rPr>
        <w:t xml:space="preserve"> whole building life cycle from </w:t>
      </w:r>
      <w:r w:rsidR="00835DDB" w:rsidRPr="00835DDB">
        <w:rPr>
          <w:rFonts w:cs="Cordia New"/>
          <w:lang w:bidi="th-TH"/>
        </w:rPr>
        <w:t xml:space="preserve">pre-construction, construction, </w:t>
      </w:r>
      <w:r w:rsidR="00616FC8">
        <w:rPr>
          <w:rFonts w:cs="Cordia New"/>
          <w:lang w:bidi="th-TH"/>
        </w:rPr>
        <w:t xml:space="preserve">post construction, </w:t>
      </w:r>
      <w:r w:rsidR="00835DDB" w:rsidRPr="00835DDB">
        <w:rPr>
          <w:rFonts w:cs="Cordia New"/>
          <w:lang w:bidi="th-TH"/>
        </w:rPr>
        <w:t>and operation</w:t>
      </w:r>
      <w:r>
        <w:rPr>
          <w:rFonts w:cs="Cordia New"/>
          <w:lang w:bidi="th-TH"/>
        </w:rPr>
        <w:t xml:space="preserve"> phases.</w:t>
      </w:r>
      <w:r w:rsidR="00763094">
        <w:rPr>
          <w:rFonts w:cs="Cordia New"/>
          <w:lang w:bidi="th-TH"/>
        </w:rPr>
        <w:t xml:space="preserve"> A BIM</w:t>
      </w:r>
      <w:r w:rsidR="00835DDB" w:rsidRPr="00835DDB">
        <w:rPr>
          <w:rFonts w:cs="Cordia New"/>
          <w:lang w:bidi="th-TH"/>
        </w:rPr>
        <w:t xml:space="preserve"> model </w:t>
      </w:r>
      <w:r w:rsidR="00763094">
        <w:rPr>
          <w:rFonts w:cs="Cordia New"/>
          <w:lang w:bidi="th-TH"/>
        </w:rPr>
        <w:t xml:space="preserve">composes of </w:t>
      </w:r>
      <w:r w:rsidR="00835DDB" w:rsidRPr="00835DDB">
        <w:rPr>
          <w:rFonts w:cs="Cordia New"/>
          <w:lang w:bidi="th-TH"/>
        </w:rPr>
        <w:t xml:space="preserve">two </w:t>
      </w:r>
      <w:r w:rsidR="00616FC8">
        <w:rPr>
          <w:rFonts w:cs="Cordia New"/>
          <w:lang w:bidi="th-TH"/>
        </w:rPr>
        <w:t xml:space="preserve">combining </w:t>
      </w:r>
      <w:r w:rsidR="00763094">
        <w:rPr>
          <w:rFonts w:cs="Cordia New"/>
          <w:lang w:bidi="th-TH"/>
        </w:rPr>
        <w:t xml:space="preserve">parts: </w:t>
      </w:r>
      <w:r w:rsidR="00835DDB" w:rsidRPr="00835DDB">
        <w:rPr>
          <w:rFonts w:cs="Cordia New"/>
          <w:lang w:bidi="th-TH"/>
        </w:rPr>
        <w:t>(1) physical properties</w:t>
      </w:r>
      <w:r w:rsidR="00763094">
        <w:rPr>
          <w:rFonts w:cs="Cordia New"/>
          <w:lang w:bidi="th-TH"/>
        </w:rPr>
        <w:t xml:space="preserve"> in three dimension</w:t>
      </w:r>
      <w:r w:rsidR="00835DDB" w:rsidRPr="00835DDB">
        <w:rPr>
          <w:rFonts w:cs="Cordia New"/>
          <w:lang w:bidi="th-TH"/>
        </w:rPr>
        <w:t xml:space="preserve"> such as material, density, weight, or location and (2) embedded information such as </w:t>
      </w:r>
      <w:r w:rsidR="00C64645">
        <w:rPr>
          <w:rFonts w:cs="Cordia New"/>
          <w:lang w:bidi="th-TH"/>
        </w:rPr>
        <w:t xml:space="preserve">a </w:t>
      </w:r>
      <w:r w:rsidR="00835DDB" w:rsidRPr="00835DDB">
        <w:rPr>
          <w:rFonts w:cs="Cordia New"/>
          <w:lang w:bidi="th-TH"/>
        </w:rPr>
        <w:t xml:space="preserve">construction specification or </w:t>
      </w:r>
      <w:r w:rsidR="00C64645">
        <w:rPr>
          <w:rFonts w:cs="Cordia New"/>
          <w:lang w:bidi="th-TH"/>
        </w:rPr>
        <w:t xml:space="preserve">a </w:t>
      </w:r>
      <w:r w:rsidR="00835DDB" w:rsidRPr="00835DDB">
        <w:rPr>
          <w:rFonts w:cs="Cordia New"/>
          <w:lang w:bidi="th-TH"/>
        </w:rPr>
        <w:t>repair manual.</w:t>
      </w:r>
      <w:r w:rsidR="00C64645">
        <w:rPr>
          <w:rFonts w:cs="Cordia New"/>
          <w:lang w:bidi="th-TH"/>
        </w:rPr>
        <w:t xml:space="preserve"> Several researchers and practitioners </w:t>
      </w:r>
      <w:r w:rsidR="00023E83">
        <w:rPr>
          <w:rFonts w:cs="Cordia New"/>
          <w:lang w:bidi="th-TH"/>
        </w:rPr>
        <w:t xml:space="preserve">use BIM for several aspects. </w:t>
      </w:r>
      <w:r w:rsidR="00CF574B">
        <w:rPr>
          <w:rFonts w:cs="Cordia New"/>
          <w:lang w:bidi="th-TH"/>
        </w:rPr>
        <w:t xml:space="preserve">It is used to improve communications during the project stakeholder </w:t>
      </w:r>
      <w:r w:rsidR="00616FC8">
        <w:rPr>
          <w:rFonts w:cs="Cordia New"/>
          <w:lang w:bidi="th-TH"/>
        </w:rPr>
        <w:t>over</w:t>
      </w:r>
      <w:r w:rsidR="00CF574B">
        <w:rPr>
          <w:rFonts w:cs="Cordia New"/>
          <w:lang w:bidi="th-TH"/>
        </w:rPr>
        <w:t xml:space="preserve"> traditional non-BIM approach</w:t>
      </w:r>
      <w:r w:rsidR="00CF574B">
        <w:rPr>
          <w:color w:val="auto"/>
        </w:rPr>
        <w:t xml:space="preserve"> </w:t>
      </w:r>
      <w:r w:rsidR="00CF574B">
        <w:rPr>
          <w:color w:val="auto"/>
        </w:rPr>
        <w:fldChar w:fldCharType="begin" w:fldLock="1"/>
      </w:r>
      <w:r w:rsidR="002C6251">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00CF574B">
        <w:rPr>
          <w:color w:val="auto"/>
        </w:rPr>
        <w:fldChar w:fldCharType="separate"/>
      </w:r>
      <w:r w:rsidR="00CF574B" w:rsidRPr="00193A33">
        <w:rPr>
          <w:noProof/>
          <w:color w:val="auto"/>
        </w:rPr>
        <w:t>[4]</w:t>
      </w:r>
      <w:r w:rsidR="00CF574B">
        <w:rPr>
          <w:color w:val="auto"/>
        </w:rPr>
        <w:fldChar w:fldCharType="end"/>
      </w:r>
      <w:r w:rsidR="00CF574B">
        <w:rPr>
          <w:color w:val="auto"/>
        </w:rPr>
        <w:t xml:space="preserve">. It improved information </w:t>
      </w:r>
      <w:r w:rsidR="00616FC8">
        <w:rPr>
          <w:color w:val="auto"/>
        </w:rPr>
        <w:t>sync of building coordination in three-dimensional space</w:t>
      </w:r>
      <w:r w:rsidR="00CF574B">
        <w:rPr>
          <w:color w:val="auto"/>
        </w:rPr>
        <w:t xml:space="preserve">. This is tremendous </w:t>
      </w:r>
      <w:r w:rsidR="00616FC8">
        <w:rPr>
          <w:color w:val="auto"/>
        </w:rPr>
        <w:t>improvement</w:t>
      </w:r>
      <w:r w:rsidR="00CF574B">
        <w:rPr>
          <w:color w:val="auto"/>
        </w:rPr>
        <w:t xml:space="preserve"> comparing to traditional construction drawings. </w:t>
      </w:r>
      <w:r w:rsidR="00616FC8">
        <w:rPr>
          <w:color w:val="auto"/>
        </w:rPr>
        <w:t>This</w:t>
      </w:r>
      <w:r w:rsidR="00CF574B">
        <w:rPr>
          <w:color w:val="auto"/>
        </w:rPr>
        <w:t xml:space="preserve"> is </w:t>
      </w:r>
      <w:r w:rsidR="00616FC8">
        <w:rPr>
          <w:color w:val="auto"/>
        </w:rPr>
        <w:t xml:space="preserve">sought to be </w:t>
      </w:r>
      <w:r w:rsidR="00CF574B">
        <w:rPr>
          <w:color w:val="auto"/>
        </w:rPr>
        <w:t xml:space="preserve">very useful for complex projects like extra-large buildings </w:t>
      </w:r>
      <w:r w:rsidR="00616FC8">
        <w:rPr>
          <w:color w:val="auto"/>
        </w:rPr>
        <w:t xml:space="preserve">that are </w:t>
      </w:r>
      <w:r w:rsidR="00CF574B">
        <w:rPr>
          <w:color w:val="auto"/>
        </w:rPr>
        <w:t xml:space="preserve">required </w:t>
      </w:r>
      <w:r w:rsidR="00616FC8">
        <w:rPr>
          <w:color w:val="auto"/>
        </w:rPr>
        <w:t>synchronize</w:t>
      </w:r>
      <w:r w:rsidR="00CF574B">
        <w:rPr>
          <w:color w:val="auto"/>
        </w:rPr>
        <w:t xml:space="preserve"> between </w:t>
      </w:r>
      <w:r w:rsidR="00CD79E6">
        <w:rPr>
          <w:color w:val="auto"/>
        </w:rPr>
        <w:t>multi-disciplinary</w:t>
      </w:r>
      <w:r w:rsidR="00CF574B">
        <w:rPr>
          <w:color w:val="auto"/>
        </w:rPr>
        <w:t xml:space="preserve"> people </w:t>
      </w:r>
      <w:r w:rsidR="00616FC8">
        <w:rPr>
          <w:color w:val="auto"/>
        </w:rPr>
        <w:t xml:space="preserve">as well as multi-source </w:t>
      </w:r>
      <w:r w:rsidR="00CF574B">
        <w:rPr>
          <w:color w:val="auto"/>
        </w:rPr>
        <w:t xml:space="preserve">documents </w:t>
      </w:r>
      <w:r w:rsidR="00CF574B">
        <w:rPr>
          <w:color w:val="auto"/>
        </w:rPr>
        <w:fldChar w:fldCharType="begin" w:fldLock="1"/>
      </w:r>
      <w:r w:rsidR="002C6251">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00CF574B">
        <w:rPr>
          <w:color w:val="auto"/>
        </w:rPr>
        <w:fldChar w:fldCharType="separate"/>
      </w:r>
      <w:r w:rsidR="00CF574B" w:rsidRPr="00193A33">
        <w:rPr>
          <w:noProof/>
          <w:color w:val="auto"/>
        </w:rPr>
        <w:t>[5]</w:t>
      </w:r>
      <w:r w:rsidR="00CF574B">
        <w:rPr>
          <w:color w:val="auto"/>
        </w:rPr>
        <w:fldChar w:fldCharType="end"/>
      </w:r>
      <w:r w:rsidR="00CF574B">
        <w:rPr>
          <w:color w:val="auto"/>
        </w:rPr>
        <w:t>. A</w:t>
      </w:r>
      <w:r w:rsidR="00CF574B">
        <w:rPr>
          <w:rFonts w:cs="Cordia New"/>
          <w:lang w:bidi="th-TH"/>
        </w:rPr>
        <w:t>n</w:t>
      </w:r>
      <w:r w:rsidR="00023E83">
        <w:rPr>
          <w:rFonts w:cs="Cordia New"/>
          <w:lang w:bidi="th-TH"/>
        </w:rPr>
        <w:t xml:space="preserve"> integration of BIM-based quality management model</w:t>
      </w:r>
      <w:r w:rsidR="00023E83">
        <w:t xml:space="preserve"> </w:t>
      </w:r>
      <w:r w:rsidR="00CF574B">
        <w:t xml:space="preserve">is </w:t>
      </w:r>
      <w:r w:rsidR="00B42943">
        <w:t xml:space="preserve">also </w:t>
      </w:r>
      <w:r w:rsidR="00CF574B">
        <w:t xml:space="preserve">suggested </w:t>
      </w:r>
      <w:r w:rsidR="00835DDB" w:rsidRPr="0009190B">
        <w:fldChar w:fldCharType="begin" w:fldLock="1"/>
      </w:r>
      <w:r w:rsidR="002C6251">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00835DDB" w:rsidRPr="0009190B">
        <w:fldChar w:fldCharType="separate"/>
      </w:r>
      <w:r w:rsidR="00193A33" w:rsidRPr="00193A33">
        <w:rPr>
          <w:noProof/>
        </w:rPr>
        <w:t>[6]</w:t>
      </w:r>
      <w:r w:rsidR="00835DDB" w:rsidRPr="0009190B">
        <w:fldChar w:fldCharType="end"/>
      </w:r>
      <w:r w:rsidR="00023E83">
        <w:t>.</w:t>
      </w:r>
    </w:p>
    <w:p w14:paraId="3C50A222" w14:textId="14DD0B58" w:rsidR="00A75BAB" w:rsidRPr="00A45EFC" w:rsidRDefault="00E30B47" w:rsidP="00A45EFC">
      <w:pPr>
        <w:pStyle w:val="MDPI31text"/>
        <w:rPr>
          <w:color w:val="auto"/>
        </w:rPr>
      </w:pPr>
      <w:r>
        <w:t xml:space="preserve">BIM has been used for existing buildings in either renovation project or improvement of existing facilities. </w:t>
      </w:r>
      <w:r w:rsidR="00E14C10">
        <w:t>F</w:t>
      </w:r>
      <w:r w:rsidR="00CF574B">
        <w:t xml:space="preserve">acility management </w:t>
      </w:r>
      <w:r w:rsidR="00CF574B" w:rsidRPr="0009190B">
        <w:fldChar w:fldCharType="begin" w:fldLock="1"/>
      </w:r>
      <w:r w:rsidR="000F2AC3">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00CF574B" w:rsidRPr="0009190B">
        <w:fldChar w:fldCharType="separate"/>
      </w:r>
      <w:r w:rsidR="002C6251" w:rsidRPr="002C6251">
        <w:rPr>
          <w:noProof/>
        </w:rPr>
        <w:t>[7]</w:t>
      </w:r>
      <w:r w:rsidR="00CF574B" w:rsidRPr="0009190B">
        <w:fldChar w:fldCharType="end"/>
      </w:r>
      <w:r w:rsidR="00E14C10">
        <w:t xml:space="preserve"> and</w:t>
      </w:r>
      <w:r w:rsidR="00CF574B">
        <w:t xml:space="preserve"> sustainability improvement for existing buildings </w:t>
      </w:r>
      <w:r w:rsidR="00E14C10">
        <w:t xml:space="preserve">are BIM major benefits </w:t>
      </w:r>
      <w:r w:rsidR="00CF574B" w:rsidRPr="0009190B">
        <w:fldChar w:fldCharType="begin" w:fldLock="1"/>
      </w:r>
      <w:r w:rsidR="000F2AC3">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00CF574B" w:rsidRPr="0009190B">
        <w:fldChar w:fldCharType="separate"/>
      </w:r>
      <w:r w:rsidR="002C6251" w:rsidRPr="002C6251">
        <w:rPr>
          <w:noProof/>
        </w:rPr>
        <w:t>[8]</w:t>
      </w:r>
      <w:r w:rsidR="00CF574B" w:rsidRPr="0009190B">
        <w:fldChar w:fldCharType="end"/>
      </w:r>
      <w:r w:rsidR="00CF574B">
        <w:t>.</w:t>
      </w:r>
      <w:r w:rsidR="00E14C10">
        <w:t xml:space="preserve"> It also significantly improves construction processes working on existing buildings; however, several challenges are addressed including difficulty of stakeholder involvement and lack of automated capture data </w:t>
      </w:r>
      <w:r w:rsidR="00E14C10" w:rsidRPr="0009190B">
        <w:fldChar w:fldCharType="begin" w:fldLock="1"/>
      </w:r>
      <w:r w:rsidR="000F2AC3">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00E14C10" w:rsidRPr="0009190B">
        <w:fldChar w:fldCharType="separate"/>
      </w:r>
      <w:r w:rsidR="002C6251" w:rsidRPr="002C6251">
        <w:rPr>
          <w:noProof/>
        </w:rPr>
        <w:t>[9]</w:t>
      </w:r>
      <w:r w:rsidR="00E14C10" w:rsidRPr="0009190B">
        <w:fldChar w:fldCharType="end"/>
      </w:r>
      <w:r w:rsidR="00E14C10">
        <w:t>.</w:t>
      </w:r>
      <w:r w:rsidR="00FA44FC">
        <w:t xml:space="preserve"> </w:t>
      </w:r>
      <w:r w:rsidR="00E14C10">
        <w:t>To overcome this challenge, surveying with l</w:t>
      </w:r>
      <w:r w:rsidR="00FA44FC">
        <w:t xml:space="preserve">aser scanning and total station technique </w:t>
      </w:r>
      <w:r w:rsidR="00E14C10">
        <w:t>is</w:t>
      </w:r>
      <w:r w:rsidR="00FA44FC">
        <w:t xml:space="preserve"> suggested</w:t>
      </w:r>
      <w:r w:rsidR="00E14C10">
        <w:t xml:space="preserve"> to capture existing buildings to BIM </w:t>
      </w:r>
      <w:r w:rsidR="00FA44FC" w:rsidRPr="0009190B">
        <w:fldChar w:fldCharType="begin" w:fldLock="1"/>
      </w:r>
      <w:r w:rsidR="002C6251">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00FA44FC" w:rsidRPr="0009190B">
        <w:fldChar w:fldCharType="separate"/>
      </w:r>
      <w:r w:rsidR="00FA44FC" w:rsidRPr="00193A33">
        <w:rPr>
          <w:noProof/>
        </w:rPr>
        <w:t>[10]</w:t>
      </w:r>
      <w:r w:rsidR="00FA44FC" w:rsidRPr="0009190B">
        <w:fldChar w:fldCharType="end"/>
      </w:r>
      <w:r w:rsidR="00CF574B">
        <w:t>. Th</w:t>
      </w:r>
      <w:r w:rsidR="00E14C10">
        <w:t>is</w:t>
      </w:r>
      <w:r w:rsidR="00CF574B">
        <w:t xml:space="preserve"> technique </w:t>
      </w:r>
      <w:r w:rsidR="00E14C10">
        <w:t>is also</w:t>
      </w:r>
      <w:r w:rsidR="00CF574B">
        <w:t xml:space="preserve"> famous for collecting historical buildings information because </w:t>
      </w:r>
      <w:r w:rsidR="00E14C10">
        <w:t xml:space="preserve">of </w:t>
      </w:r>
      <w:r w:rsidR="00CF574B">
        <w:t xml:space="preserve">touchless surveying with high accuracy </w:t>
      </w:r>
      <w:r w:rsidR="00FA44FC" w:rsidRPr="0009190B">
        <w:fldChar w:fldCharType="begin" w:fldLock="1"/>
      </w:r>
      <w:r w:rsidR="000F2AC3">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00FA44FC" w:rsidRPr="0009190B">
        <w:fldChar w:fldCharType="separate"/>
      </w:r>
      <w:r w:rsidR="002C6251" w:rsidRPr="002C6251">
        <w:rPr>
          <w:noProof/>
        </w:rPr>
        <w:t>[11]</w:t>
      </w:r>
      <w:r w:rsidR="00FA44FC" w:rsidRPr="0009190B">
        <w:fldChar w:fldCharType="end"/>
      </w:r>
      <w:r w:rsidR="00FA44FC" w:rsidRPr="0009190B">
        <w:t>.</w:t>
      </w:r>
      <w:r w:rsidR="00FA44FC">
        <w:t xml:space="preserve"> </w:t>
      </w:r>
      <w:r w:rsidR="00A45EFC">
        <w:t xml:space="preserve">It </w:t>
      </w:r>
      <w:r w:rsidR="00E14C10">
        <w:t xml:space="preserve">can be seen that using BIM as a </w:t>
      </w:r>
      <w:r w:rsidR="004D7873">
        <w:t xml:space="preserve">tool for a renovation complex project is viable to create project </w:t>
      </w:r>
      <w:r w:rsidR="00CD79E6">
        <w:t xml:space="preserve">more </w:t>
      </w:r>
      <w:r w:rsidR="004D7873">
        <w:t>successful</w:t>
      </w:r>
      <w:r w:rsidR="00A45EFC">
        <w:t>.</w:t>
      </w:r>
    </w:p>
    <w:p w14:paraId="2C3789E9" w14:textId="159FA64C" w:rsidR="00B87F74" w:rsidRDefault="00B87F74" w:rsidP="00B87F74">
      <w:pPr>
        <w:pStyle w:val="MDPI22heading2"/>
      </w:pPr>
      <w:r>
        <w:t>1</w:t>
      </w:r>
      <w:r w:rsidRPr="003030D2">
        <w:t>.</w:t>
      </w:r>
      <w:r w:rsidR="00835DDB">
        <w:t>2</w:t>
      </w:r>
      <w:r w:rsidRPr="003030D2">
        <w:t xml:space="preserve">. </w:t>
      </w:r>
      <w:r w:rsidR="004E70EA">
        <w:t xml:space="preserve">Construction </w:t>
      </w:r>
      <w:r w:rsidR="009D11F7">
        <w:t xml:space="preserve">Planning and </w:t>
      </w:r>
      <w:r w:rsidR="00EF69D4">
        <w:t>Scheduling</w:t>
      </w:r>
      <w:r w:rsidR="004E70EA">
        <w:t xml:space="preserve"> Optimization</w:t>
      </w:r>
    </w:p>
    <w:p w14:paraId="02619763" w14:textId="084CAA2B" w:rsidR="00874AB4" w:rsidRPr="005F584E" w:rsidRDefault="009D11F7" w:rsidP="005F584E">
      <w:pPr>
        <w:pStyle w:val="MDPI31text"/>
      </w:pPr>
      <w:r>
        <w:t xml:space="preserve">Construction </w:t>
      </w:r>
      <w:r w:rsidR="00FF427F" w:rsidRPr="00A220E8">
        <w:t xml:space="preserve">planning </w:t>
      </w:r>
      <w:r>
        <w:t xml:space="preserve">and scheduling are the most important </w:t>
      </w:r>
      <w:r w:rsidR="006F2C20">
        <w:t>activities</w:t>
      </w:r>
      <w:r>
        <w:t xml:space="preserve"> during pre-construction phase</w:t>
      </w:r>
      <w:r w:rsidR="006F2C20">
        <w:t>.</w:t>
      </w:r>
      <w:r>
        <w:t xml:space="preserve"> </w:t>
      </w:r>
      <w:r w:rsidR="006F2C20">
        <w:t>If it well planned</w:t>
      </w:r>
      <w:r w:rsidR="00EB52A9">
        <w:t xml:space="preserve"> and optimized</w:t>
      </w:r>
      <w:r w:rsidR="006F2C20">
        <w:t xml:space="preserve">, it can </w:t>
      </w:r>
      <w:r>
        <w:t xml:space="preserve">lead </w:t>
      </w:r>
      <w:r w:rsidR="006F2C20">
        <w:t xml:space="preserve">a project </w:t>
      </w:r>
      <w:r>
        <w:t>to success.</w:t>
      </w:r>
      <w:r w:rsidR="00FF427F" w:rsidRPr="00A220E8">
        <w:t xml:space="preserve"> </w:t>
      </w:r>
      <w:r w:rsidR="000F2AC3">
        <w:t xml:space="preserve">Several researchers adopted optimization techniques to solve construction planning and scheduling problems. </w:t>
      </w:r>
      <w:r w:rsidR="00F84477">
        <w:t xml:space="preserve">Linear programming </w:t>
      </w:r>
      <w:r w:rsidR="006F2C20">
        <w:t xml:space="preserve">is one of the </w:t>
      </w:r>
      <w:r w:rsidR="00F84477">
        <w:t>famous technique</w:t>
      </w:r>
      <w:r w:rsidR="006F2C20">
        <w:t>s</w:t>
      </w:r>
      <w:r w:rsidR="00F84477">
        <w:t xml:space="preserve"> in the past for solving this issue. Multi-objective linear programming </w:t>
      </w:r>
      <w:r w:rsidR="006F2C20">
        <w:t>i</w:t>
      </w:r>
      <w:r w:rsidR="00F84477">
        <w:t xml:space="preserve">s suggested </w:t>
      </w:r>
      <w:r w:rsidR="006F2C20">
        <w:t xml:space="preserve">to optimize </w:t>
      </w:r>
      <w:r w:rsidR="00F84477">
        <w:t>resource</w:t>
      </w:r>
      <w:r w:rsidR="006F2C20">
        <w:t xml:space="preserve">-constrained problem </w:t>
      </w:r>
      <w:r w:rsidR="00F84477">
        <w:t xml:space="preserve">among construction costs, project duration, resource idle time, and delivery project time </w:t>
      </w:r>
      <w:r w:rsidR="00F84477">
        <w:fldChar w:fldCharType="begin" w:fldLock="1"/>
      </w:r>
      <w:r w:rsidR="00F84477">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F84477">
        <w:fldChar w:fldCharType="separate"/>
      </w:r>
      <w:r w:rsidR="00F84477" w:rsidRPr="00F84477">
        <w:rPr>
          <w:noProof/>
        </w:rPr>
        <w:t>[12]</w:t>
      </w:r>
      <w:r w:rsidR="00F84477">
        <w:fldChar w:fldCharType="end"/>
      </w:r>
      <w:r w:rsidR="00F84477">
        <w:t>. A p</w:t>
      </w:r>
      <w:r w:rsidR="000F2AC3">
        <w:t>article swarm optimization</w:t>
      </w:r>
      <w:r w:rsidR="00F84477">
        <w:t xml:space="preserve"> </w:t>
      </w:r>
      <w:r w:rsidR="006F2C20">
        <w:t>is</w:t>
      </w:r>
      <w:r w:rsidR="00F84477">
        <w:t xml:space="preserve"> </w:t>
      </w:r>
      <w:r w:rsidR="006F2C20">
        <w:t xml:space="preserve">also </w:t>
      </w:r>
      <w:r w:rsidR="00F84477">
        <w:t xml:space="preserve">suggested </w:t>
      </w:r>
      <w:r w:rsidR="006F2C20">
        <w:t>for</w:t>
      </w:r>
      <w:r w:rsidR="00F84477">
        <w:t xml:space="preserve"> </w:t>
      </w:r>
      <w:r w:rsidR="006F2C20">
        <w:t xml:space="preserve">a </w:t>
      </w:r>
      <w:r w:rsidR="00F84477">
        <w:t xml:space="preserve">construction scheduling </w:t>
      </w:r>
      <w:r w:rsidR="006F2C20">
        <w:t xml:space="preserve">problem. It is possible to solve </w:t>
      </w:r>
      <w:r w:rsidR="00F84477">
        <w:t xml:space="preserve">resource constrained </w:t>
      </w:r>
      <w:r w:rsidR="006F2C20">
        <w:t xml:space="preserve">issue </w:t>
      </w:r>
      <w:r w:rsidR="00F84477">
        <w:t xml:space="preserve">with two representations </w:t>
      </w:r>
      <w:r w:rsidR="006F2C20">
        <w:t xml:space="preserve">either </w:t>
      </w:r>
      <w:r w:rsidR="00F84477" w:rsidRPr="00F84477">
        <w:t xml:space="preserve">priority-based </w:t>
      </w:r>
      <w:r w:rsidR="006F2C20">
        <w:t xml:space="preserve">or </w:t>
      </w:r>
      <w:r w:rsidR="00F84477" w:rsidRPr="00F84477">
        <w:t>permutation-based representation</w:t>
      </w:r>
      <w:r w:rsidR="000F2AC3">
        <w:t xml:space="preserve"> </w:t>
      </w:r>
      <w:r w:rsidR="000F2AC3">
        <w:fldChar w:fldCharType="begin" w:fldLock="1"/>
      </w:r>
      <w:r w:rsidR="00F84477">
        <w:instrText>ADDIN CSL_CITATION {"citationItems":[{"id":"ITEM-1","itemData":{"DOI":"10.1016/j.autcon.2004.08.006","ISSN":"09265805","abstract":"Particle swarm optimization (PSO) performed through particle flying along the trajectory that will be continuously updated is based to develop a solution-solving scheme for the resource-constrained project scheduling problem (RCPSP). The potential solution to the RCPSP in view of minimizing project duration is represented by the multidimensional particle, where two solution representations, i.e., priority-based representation and permutation-based representation, are respectively considered. The frameworks of the PSOs for the RCPSP according to the two solution representations are developed. Experimental analyses are presented to investigate the performance of the proposed PSO-based methodology, including comparison of the two representations and comparison with other approaches for the RCPSP. The study aims at providing an alternative means for the RCPSP by utilizing the features of PSO, such as particle-updating mechanism that may benefit from the searching experience of one particle itself or the best of all particles in the swarm. © 2004 Elsevier B.V. All rights reserved.","author":[{"dropping-particle":"","family":"Zhang","given":"Hong","non-dropping-particle":"","parse-names":false,"suffix":""},{"dropping-particle":"","family":"Li","given":"Xiaodong","non-dropping-particle":"","parse-names":false,"suffix":""},{"dropping-particle":"","family":"Li","given":"Heng","non-dropping-particle":"","parse-names":false,"suffix":""},{"dropping-particle":"","family":"Huang","given":"Fulai","non-dropping-particle":"","parse-names":false,"suffix":""}],"container-title":"Automation in Construction","id":"ITEM-1","issue":"3","issued":{"date-parts":[["2005","6","1"]]},"page":"393-404","publisher":"Elsevier","title":"Particle swarm optimization-based schemes for resource-constrained project scheduling","type":"article-journal","volume":"14"},"uris":["http://www.mendeley.com/documents/?uuid=e2f642d8-d42c-3eae-9abd-537b996ee767"]}],"mendeley":{"formattedCitation":"[13]","plainTextFormattedCitation":"[13]","previouslyFormattedCitation":"[13]"},"properties":{"noteIndex":0},"schema":"https://github.com/citation-style-language/schema/raw/master/csl-citation.json"}</w:instrText>
      </w:r>
      <w:r w:rsidR="000F2AC3">
        <w:fldChar w:fldCharType="separate"/>
      </w:r>
      <w:r w:rsidR="00F84477" w:rsidRPr="00F84477">
        <w:rPr>
          <w:noProof/>
        </w:rPr>
        <w:t>[13]</w:t>
      </w:r>
      <w:r w:rsidR="000F2AC3">
        <w:fldChar w:fldCharType="end"/>
      </w:r>
      <w:r w:rsidR="00F84477">
        <w:t xml:space="preserve">. An ant colony optimization </w:t>
      </w:r>
      <w:r w:rsidR="006F2C20">
        <w:t xml:space="preserve">is another approach </w:t>
      </w:r>
      <w:r w:rsidR="00F84477">
        <w:t xml:space="preserve">for </w:t>
      </w:r>
      <w:r w:rsidR="00F84477" w:rsidRPr="00F84477">
        <w:t>resource-constrained project</w:t>
      </w:r>
      <w:r w:rsidR="00EB52A9">
        <w:t xml:space="preserve"> which</w:t>
      </w:r>
      <w:r w:rsidR="006F2C20">
        <w:t xml:space="preserve"> focused on </w:t>
      </w:r>
      <w:r w:rsidR="00F84477" w:rsidRPr="00F84477">
        <w:lastRenderedPageBreak/>
        <w:t>minimiz</w:t>
      </w:r>
      <w:r w:rsidR="006F2C20">
        <w:t>e</w:t>
      </w:r>
      <w:r w:rsidR="00F84477" w:rsidRPr="00F84477">
        <w:t xml:space="preserve"> project duration </w:t>
      </w:r>
      <w:r w:rsidR="00F84477">
        <w:t xml:space="preserve">while </w:t>
      </w:r>
      <w:r w:rsidR="006F2C20">
        <w:t xml:space="preserve">varying activity </w:t>
      </w:r>
      <w:r w:rsidR="00F84477" w:rsidRPr="00F84477">
        <w:t>sequence</w:t>
      </w:r>
      <w:r w:rsidR="006F2C20">
        <w:t>s</w:t>
      </w:r>
      <w:r w:rsidR="00F84477">
        <w:t xml:space="preserve"> </w:t>
      </w:r>
      <w:r w:rsidR="00F84477">
        <w:fldChar w:fldCharType="begin" w:fldLock="1"/>
      </w:r>
      <w:r w:rsidR="005F584E">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[14]","plainTextFormattedCitation":"[14]","previouslyFormattedCitation":"[14]"},"properties":{"noteIndex":0},"schema":"https://github.com/citation-style-language/schema/raw/master/csl-citation.json"}</w:instrText>
      </w:r>
      <w:r w:rsidR="00F84477">
        <w:fldChar w:fldCharType="separate"/>
      </w:r>
      <w:r w:rsidR="00F84477" w:rsidRPr="00F84477">
        <w:rPr>
          <w:noProof/>
        </w:rPr>
        <w:t>[14]</w:t>
      </w:r>
      <w:r w:rsidR="00F84477">
        <w:fldChar w:fldCharType="end"/>
      </w:r>
      <w:r w:rsidR="00F84477">
        <w:t>.</w:t>
      </w:r>
      <w:r w:rsidR="00874AB4">
        <w:t xml:space="preserve"> Genetic algorithms (GA) have been used in several </w:t>
      </w:r>
      <w:r w:rsidR="00EB52A9">
        <w:t xml:space="preserve">construction scheduling </w:t>
      </w:r>
      <w:r w:rsidR="00874AB4">
        <w:t>research</w:t>
      </w:r>
      <w:r w:rsidR="005F584E">
        <w:t xml:space="preserve"> such as r</w:t>
      </w:r>
      <w:r w:rsidR="00874AB4">
        <w:t>esource allocation and leveling optimization</w:t>
      </w:r>
      <w:r w:rsidR="04C7621A" w:rsidRPr="00A220E8">
        <w:t xml:space="preserve"> </w:t>
      </w:r>
      <w:r w:rsidR="00A220E8" w:rsidRPr="00874AB4">
        <w:fldChar w:fldCharType="begin" w:fldLock="1"/>
      </w:r>
      <w:r w:rsidR="005F584E">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[15]","plainTextFormattedCitation":"[15]","previouslyFormattedCitation":"[15]"},"properties":{"noteIndex":0},"schema":"https://github.com/citation-style-language/schema/raw/master/csl-citation.json"}</w:instrText>
      </w:r>
      <w:r w:rsidR="00A220E8" w:rsidRPr="00874AB4">
        <w:fldChar w:fldCharType="separate"/>
      </w:r>
      <w:r w:rsidR="005F584E" w:rsidRPr="005F584E">
        <w:rPr>
          <w:noProof/>
        </w:rPr>
        <w:t>[15]</w:t>
      </w:r>
      <w:r w:rsidR="00A220E8" w:rsidRPr="00874AB4">
        <w:fldChar w:fldCharType="end"/>
      </w:r>
      <w:r w:rsidR="005F584E">
        <w:t>, concrete precast production</w:t>
      </w:r>
      <w:r w:rsidR="00EB52A9">
        <w:t xml:space="preserve"> optimization</w:t>
      </w:r>
      <w:r w:rsidR="005F584E">
        <w:t xml:space="preserve"> </w:t>
      </w:r>
      <w:r w:rsidR="005F584E">
        <w:fldChar w:fldCharType="begin" w:fldLock="1"/>
      </w:r>
      <w:r w:rsidR="005F584E">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[16]","plainTextFormattedCitation":"[16]","previouslyFormattedCitation":"[16]"},"properties":{"noteIndex":0},"schema":"https://github.com/citation-style-language/schema/raw/master/csl-citation.json"}</w:instrText>
      </w:r>
      <w:r w:rsidR="005F584E">
        <w:fldChar w:fldCharType="separate"/>
      </w:r>
      <w:r w:rsidR="005F584E" w:rsidRPr="005F584E">
        <w:rPr>
          <w:noProof/>
        </w:rPr>
        <w:t>[16]</w:t>
      </w:r>
      <w:r w:rsidR="005F584E">
        <w:fldChar w:fldCharType="end"/>
      </w:r>
      <w:r w:rsidR="005F584E">
        <w:t>,</w:t>
      </w:r>
      <w:r w:rsidR="005F584E" w:rsidRPr="005F584E">
        <w:t xml:space="preserve"> </w:t>
      </w:r>
      <w:r w:rsidR="006F2C20">
        <w:t xml:space="preserve">and </w:t>
      </w:r>
      <w:r w:rsidR="005F584E" w:rsidRPr="005F584E">
        <w:t>nonproductive resource</w:t>
      </w:r>
      <w:r w:rsidR="006F2C20">
        <w:t xml:space="preserve"> determination</w:t>
      </w:r>
      <w:r w:rsidR="005F584E">
        <w:t xml:space="preserve"> </w:t>
      </w:r>
      <w:r w:rsidR="005F584E">
        <w:fldChar w:fldCharType="begin" w:fldLock="1"/>
      </w:r>
      <w:r w:rsidR="002D5042">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[17]","plainTextFormattedCitation":"[17]","previouslyFormattedCitation":"[17]"},"properties":{"noteIndex":0},"schema":"https://github.com/citation-style-language/schema/raw/master/csl-citation.json"}</w:instrText>
      </w:r>
      <w:r w:rsidR="005F584E">
        <w:fldChar w:fldCharType="separate"/>
      </w:r>
      <w:r w:rsidR="005F584E" w:rsidRPr="005F584E">
        <w:rPr>
          <w:noProof/>
        </w:rPr>
        <w:t>[17]</w:t>
      </w:r>
      <w:r w:rsidR="005F584E">
        <w:fldChar w:fldCharType="end"/>
      </w:r>
      <w:r w:rsidR="005F584E">
        <w:t xml:space="preserve">. </w:t>
      </w:r>
    </w:p>
    <w:p w14:paraId="3C7987D5" w14:textId="57D949B0" w:rsidR="000D5AA3" w:rsidRPr="000767DC" w:rsidRDefault="00443C21" w:rsidP="000D5AA3">
      <w:pPr>
        <w:pStyle w:val="MDPI31text"/>
        <w:rPr>
          <w:rFonts w:cstheme="minorBidi"/>
          <w:cs/>
          <w:lang w:bidi="th-TH"/>
        </w:rPr>
      </w:pPr>
      <w:r>
        <w:rPr>
          <w:rFonts w:eastAsia="Palatino Linotype"/>
        </w:rPr>
        <w:t xml:space="preserve">In real </w:t>
      </w:r>
      <w:r w:rsidR="00EB52A9">
        <w:rPr>
          <w:rFonts w:eastAsia="Palatino Linotype"/>
        </w:rPr>
        <w:t>construction projects</w:t>
      </w:r>
      <w:r>
        <w:rPr>
          <w:rFonts w:eastAsia="Palatino Linotype"/>
        </w:rPr>
        <w:t xml:space="preserve">, there </w:t>
      </w:r>
      <w:r w:rsidR="00EB52A9">
        <w:rPr>
          <w:rFonts w:eastAsia="Palatino Linotype"/>
        </w:rPr>
        <w:t>always</w:t>
      </w:r>
      <w:r>
        <w:rPr>
          <w:rFonts w:eastAsia="Palatino Linotype"/>
        </w:rPr>
        <w:t xml:space="preserve"> are</w:t>
      </w:r>
      <w:r w:rsidR="00EB52A9">
        <w:rPr>
          <w:rFonts w:eastAsia="Palatino Linotype"/>
        </w:rPr>
        <w:t xml:space="preserve"> multiple objectives</w:t>
      </w:r>
      <w:r>
        <w:rPr>
          <w:rFonts w:eastAsia="Palatino Linotype"/>
        </w:rPr>
        <w:t xml:space="preserve"> which </w:t>
      </w:r>
      <w:r w:rsidR="00190361">
        <w:rPr>
          <w:rFonts w:eastAsia="Palatino Linotype"/>
        </w:rPr>
        <w:t xml:space="preserve">optimization data becomes a </w:t>
      </w:r>
      <w:r>
        <w:rPr>
          <w:rFonts w:eastAsia="Palatino Linotype"/>
        </w:rPr>
        <w:t xml:space="preserve">set of solutions </w:t>
      </w:r>
      <w:r w:rsidR="00190361">
        <w:rPr>
          <w:rFonts w:eastAsia="Palatino Linotype"/>
        </w:rPr>
        <w:t xml:space="preserve">for </w:t>
      </w:r>
      <w:r>
        <w:rPr>
          <w:rFonts w:eastAsia="Palatino Linotype"/>
        </w:rPr>
        <w:t>project managers to make a decision</w:t>
      </w:r>
      <w:r w:rsidR="00190361">
        <w:rPr>
          <w:rFonts w:eastAsia="Palatino Linotype"/>
        </w:rPr>
        <w:t xml:space="preserve">. </w:t>
      </w:r>
      <w:r w:rsidR="00EB52A9">
        <w:rPr>
          <w:rFonts w:eastAsia="Palatino Linotype"/>
        </w:rPr>
        <w:t xml:space="preserve">Multi-objective </w:t>
      </w:r>
      <w:r w:rsidR="1676CB1A" w:rsidRPr="7F107464">
        <w:rPr>
          <w:rFonts w:eastAsia="Palatino Linotype"/>
        </w:rPr>
        <w:t xml:space="preserve">genetic algorithms (MOGA) was </w:t>
      </w:r>
      <w:r w:rsidR="00C27A51">
        <w:rPr>
          <w:rFonts w:eastAsia="Palatino Linotype"/>
        </w:rPr>
        <w:t xml:space="preserve">first </w:t>
      </w:r>
      <w:r w:rsidR="1676CB1A" w:rsidRPr="7F107464">
        <w:rPr>
          <w:rFonts w:eastAsia="Palatino Linotype"/>
        </w:rPr>
        <w:t xml:space="preserve">introduced by Murata in 1995 for providing pareto optimization for decision maker instead of constant weights </w:t>
      </w:r>
      <w:r w:rsidR="001B6D9B" w:rsidRPr="7F107464">
        <w:rPr>
          <w:rFonts w:eastAsia="Palatino Linotype"/>
        </w:rPr>
        <w:fldChar w:fldCharType="begin" w:fldLock="1"/>
      </w:r>
      <w:r w:rsidR="002D5042">
        <w:rPr>
          <w:rFonts w:eastAsia="Palatino Linotype"/>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[18]","plainTextFormattedCitation":"[18]","previouslyFormattedCitation":"[18]"},"properties":{"noteIndex":0},"schema":"https://github.com/citation-style-language/schema/raw/master/csl-citation.json"}</w:instrText>
      </w:r>
      <w:r w:rsidR="001B6D9B" w:rsidRPr="7F107464">
        <w:rPr>
          <w:rFonts w:eastAsia="Palatino Linotype"/>
        </w:rPr>
        <w:fldChar w:fldCharType="separate"/>
      </w:r>
      <w:r w:rsidR="005F584E" w:rsidRPr="005F584E">
        <w:rPr>
          <w:rFonts w:eastAsia="Palatino Linotype"/>
          <w:noProof/>
        </w:rPr>
        <w:t>[18]</w:t>
      </w:r>
      <w:r w:rsidR="001B6D9B" w:rsidRPr="7F107464">
        <w:rPr>
          <w:rFonts w:eastAsia="Palatino Linotype"/>
        </w:rPr>
        <w:fldChar w:fldCharType="end"/>
      </w:r>
      <w:r w:rsidR="1676CB1A" w:rsidRPr="7F107464">
        <w:rPr>
          <w:rFonts w:eastAsia="Palatino Linotype"/>
        </w:rPr>
        <w:t>.</w:t>
      </w:r>
      <w:r w:rsidR="1676CB1A">
        <w:t xml:space="preserve"> </w:t>
      </w:r>
      <w:r w:rsidR="00C27A51">
        <w:t xml:space="preserve">It has been </w:t>
      </w:r>
      <w:r>
        <w:t>discussed</w:t>
      </w:r>
      <w:r w:rsidR="00C27A51">
        <w:t xml:space="preserve"> for </w:t>
      </w:r>
      <w:r>
        <w:t xml:space="preserve">several </w:t>
      </w:r>
      <w:r w:rsidR="00C27A51">
        <w:t xml:space="preserve">construction optimization </w:t>
      </w:r>
      <w:r>
        <w:t>research</w:t>
      </w:r>
      <w:r w:rsidR="00C27A51">
        <w:t xml:space="preserve">. </w:t>
      </w:r>
      <w:r w:rsidR="000D5AA3">
        <w:t xml:space="preserve">MOGA </w:t>
      </w:r>
      <w:r>
        <w:t xml:space="preserve">is used </w:t>
      </w:r>
      <w:r w:rsidR="000D5AA3">
        <w:t xml:space="preserve">for </w:t>
      </w:r>
      <w:r>
        <w:t xml:space="preserve">construction </w:t>
      </w:r>
      <w:r w:rsidR="000D5AA3">
        <w:t xml:space="preserve">time-cost trade off </w:t>
      </w:r>
      <w:r>
        <w:t xml:space="preserve">optimization </w:t>
      </w:r>
      <w:r w:rsidR="000D5AA3">
        <w:fldChar w:fldCharType="begin" w:fldLock="1"/>
      </w:r>
      <w:r w:rsidR="000767DC">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[19]","plainTextFormattedCitation":"[19]","previouslyFormattedCitation":"[19]"},"properties":{"noteIndex":0},"schema":"https://github.com/citation-style-language/schema/raw/master/csl-citation.json"}</w:instrText>
      </w:r>
      <w:r w:rsidR="000D5AA3">
        <w:fldChar w:fldCharType="separate"/>
      </w:r>
      <w:r w:rsidR="007038F5" w:rsidRPr="007038F5">
        <w:rPr>
          <w:noProof/>
        </w:rPr>
        <w:t>[19]</w:t>
      </w:r>
      <w:r w:rsidR="000D5AA3">
        <w:fldChar w:fldCharType="end"/>
      </w:r>
      <w:r w:rsidR="000767DC">
        <w:t xml:space="preserve">. </w:t>
      </w:r>
      <w:r>
        <w:t>It</w:t>
      </w:r>
      <w:r w:rsidR="000767DC">
        <w:t xml:space="preserve"> is </w:t>
      </w:r>
      <w:r>
        <w:t xml:space="preserve">also suggested for using as a tool for </w:t>
      </w:r>
      <w:r w:rsidR="000767DC">
        <w:t xml:space="preserve">construction </w:t>
      </w:r>
      <w:r>
        <w:t xml:space="preserve">stie layout </w:t>
      </w:r>
      <w:r w:rsidR="000767DC">
        <w:t xml:space="preserve">optimization. </w:t>
      </w:r>
      <w:r>
        <w:t xml:space="preserve">It </w:t>
      </w:r>
      <w:r w:rsidR="000767DC">
        <w:t>define</w:t>
      </w:r>
      <w:r>
        <w:t>s</w:t>
      </w:r>
      <w:r w:rsidR="000767DC">
        <w:t xml:space="preserve"> optimal time and cost with variables of crane</w:t>
      </w:r>
      <w:r>
        <w:t xml:space="preserve"> locations</w:t>
      </w:r>
      <w:r w:rsidR="000767DC">
        <w:t xml:space="preserve"> and crew</w:t>
      </w:r>
      <w:r>
        <w:t>s</w:t>
      </w:r>
      <w:r w:rsidR="000767DC">
        <w:t xml:space="preserve"> by minimizing crane stopping time </w:t>
      </w:r>
      <w:r w:rsidR="000767DC">
        <w:fldChar w:fldCharType="begin" w:fldLock="1"/>
      </w:r>
      <w:r w:rsidR="000A0D5B">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[20]","plainTextFormattedCitation":"[20]","previouslyFormattedCitation":"[21]"},"properties":{"noteIndex":0},"schema":"https://github.com/citation-style-language/schema/raw/master/csl-citation.json"}</w:instrText>
      </w:r>
      <w:r w:rsidR="000767DC">
        <w:fldChar w:fldCharType="separate"/>
      </w:r>
      <w:r w:rsidR="000A0D5B" w:rsidRPr="000A0D5B">
        <w:rPr>
          <w:noProof/>
        </w:rPr>
        <w:t>[20]</w:t>
      </w:r>
      <w:r w:rsidR="000767DC">
        <w:fldChar w:fldCharType="end"/>
      </w:r>
      <w:r w:rsidR="000767DC">
        <w:t xml:space="preserve">. </w:t>
      </w:r>
      <w:r>
        <w:t xml:space="preserve">It is able to increase safety and security by optimization of security costs </w:t>
      </w:r>
      <w:r w:rsidR="002F7564">
        <w:t>on</w:t>
      </w:r>
      <w:r>
        <w:t xml:space="preserve"> different project layouts </w:t>
      </w:r>
      <w:r w:rsidR="000767DC">
        <w:fldChar w:fldCharType="begin" w:fldLock="1"/>
      </w:r>
      <w:r w:rsidR="000A0D5B">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[21]","plainTextFormattedCitation":"[21]","previouslyFormattedCitation":"[22]"},"properties":{"noteIndex":0},"schema":"https://github.com/citation-style-language/schema/raw/master/csl-citation.json"}</w:instrText>
      </w:r>
      <w:r w:rsidR="000767DC">
        <w:fldChar w:fldCharType="separate"/>
      </w:r>
      <w:r w:rsidR="000A0D5B" w:rsidRPr="000A0D5B">
        <w:rPr>
          <w:noProof/>
        </w:rPr>
        <w:t>[21]</w:t>
      </w:r>
      <w:r w:rsidR="000767DC">
        <w:fldChar w:fldCharType="end"/>
      </w:r>
      <w:r w:rsidR="000767DC">
        <w:t>.</w:t>
      </w:r>
      <w:r w:rsidRPr="00443C21">
        <w:t xml:space="preserve"> </w:t>
      </w:r>
      <w:r>
        <w:t xml:space="preserve">Even construction quality is used as an objective function for MOGA along construction project time and cost with the result showing their weights and pareto solutions </w:t>
      </w:r>
      <w:r>
        <w:fldChar w:fldCharType="begin" w:fldLock="1"/>
      </w:r>
      <w:r w:rsidR="000A0D5B">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[22]","plainTextFormattedCitation":"[22]","previouslyFormattedCitation":"[20]"},"properties":{"noteIndex":0},"schema":"https://github.com/citation-style-language/schema/raw/master/csl-citation.json"}</w:instrText>
      </w:r>
      <w:r>
        <w:fldChar w:fldCharType="separate"/>
      </w:r>
      <w:r w:rsidR="000A0D5B" w:rsidRPr="000A0D5B">
        <w:rPr>
          <w:noProof/>
        </w:rPr>
        <w:t>[22]</w:t>
      </w:r>
      <w:r>
        <w:fldChar w:fldCharType="end"/>
      </w:r>
      <w:r>
        <w:t>.</w:t>
      </w:r>
    </w:p>
    <w:p w14:paraId="09C4EC2F" w14:textId="7E891916" w:rsidR="004F4BCC" w:rsidRDefault="000767DC" w:rsidP="001B61B4">
      <w:pPr>
        <w:pStyle w:val="MDPI31text"/>
        <w:rPr>
          <w:rFonts w:eastAsia="Palatino Linotype"/>
        </w:rPr>
      </w:pPr>
      <w:r>
        <w:rPr>
          <w:rFonts w:eastAsia="Palatino Linotype"/>
        </w:rPr>
        <w:t xml:space="preserve">Combination of </w:t>
      </w:r>
      <w:r w:rsidR="000D5AA3">
        <w:rPr>
          <w:rFonts w:eastAsia="Palatino Linotype"/>
        </w:rPr>
        <w:t xml:space="preserve">BIM and optimization techniques has been used to improve information flow and visualization. BIM-based genetic algorithm </w:t>
      </w:r>
      <w:r w:rsidR="002F7564">
        <w:rPr>
          <w:rFonts w:eastAsia="Palatino Linotype"/>
        </w:rPr>
        <w:t>is</w:t>
      </w:r>
      <w:r w:rsidR="000D5AA3">
        <w:rPr>
          <w:rFonts w:eastAsia="Palatino Linotype"/>
        </w:rPr>
        <w:t xml:space="preserve"> suggested by retrieving information directly from BIM models as an input for GA </w:t>
      </w:r>
      <w:r w:rsidR="000D5AA3">
        <w:rPr>
          <w:rFonts w:eastAsia="Palatino Linotype"/>
        </w:rPr>
        <w:fldChar w:fldCharType="begin" w:fldLock="1"/>
      </w:r>
      <w:r w:rsidR="000A0D5B">
        <w:rPr>
          <w:rFonts w:eastAsia="Palatino Linotype"/>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0D5AA3">
        <w:rPr>
          <w:rFonts w:eastAsia="Palatino Linotype"/>
        </w:rPr>
        <w:fldChar w:fldCharType="separate"/>
      </w:r>
      <w:r w:rsidRPr="000767DC">
        <w:rPr>
          <w:rFonts w:eastAsia="Palatino Linotype"/>
          <w:noProof/>
        </w:rPr>
        <w:t>[23]</w:t>
      </w:r>
      <w:r w:rsidR="000D5AA3">
        <w:rPr>
          <w:rFonts w:eastAsia="Palatino Linotype"/>
        </w:rPr>
        <w:fldChar w:fldCharType="end"/>
      </w:r>
      <w:r w:rsidR="000D5AA3">
        <w:rPr>
          <w:rFonts w:eastAsia="Palatino Linotype"/>
        </w:rPr>
        <w:t xml:space="preserve">. Then </w:t>
      </w:r>
      <w:r w:rsidR="001B61B4">
        <w:rPr>
          <w:rFonts w:eastAsia="Palatino Linotype"/>
        </w:rPr>
        <w:t xml:space="preserve">another approach providing fuzzy set </w:t>
      </w:r>
      <w:r w:rsidR="002F7564">
        <w:rPr>
          <w:rFonts w:eastAsia="Palatino Linotype"/>
        </w:rPr>
        <w:t>of data input for GA  creating</w:t>
      </w:r>
      <w:r w:rsidR="001B61B4">
        <w:rPr>
          <w:rFonts w:eastAsia="Palatino Linotype"/>
        </w:rPr>
        <w:t xml:space="preserve"> </w:t>
      </w:r>
      <w:r w:rsidR="000D5AA3">
        <w:rPr>
          <w:rFonts w:eastAsia="Palatino Linotype"/>
        </w:rPr>
        <w:t xml:space="preserve">BIM-based scheduling optimization </w:t>
      </w:r>
      <w:r w:rsidR="000D5AA3">
        <w:rPr>
          <w:rFonts w:eastAsia="Palatino Linotype"/>
        </w:rPr>
        <w:fldChar w:fldCharType="begin" w:fldLock="1"/>
      </w:r>
      <w:r w:rsidR="000A0D5B">
        <w:rPr>
          <w:rFonts w:eastAsia="Palatino Linotype"/>
        </w:rPr>
        <w:instrText>ADDIN CSL_CITATION {"citationItems":[{"id":"ITEM-1","itemData":{"DOI":"10.1061/(ASCE)CP.1943-5487.0000342","ISBN":"0887-3801","ISSN":"0887-3801","abstract":"As building information modeling (BIM) systems continue to be widely adopted, there is an increasing demand for an active construction schedule management system with more advanced decision-making capabilities. For example, if overlapping between construction activities is significant, the performance of construction operations for the corresponding activities may deteriorate. Thus, a viable construction schedule should be formulated in order to minimize overlapping of proximate construction activities. An active system can be regarded as a certain solution for this issue. The purpose of this study is to develop a systematic methodology and computer system for an optimal construction schedule simulation that minimize overlapping activities for the enhancement of a project's operational performance. This study centers on identifying overlapping activities, applying fuzzy theory, and analyzing risk levels for schedule overlap issues. In addition, genetic algorithm (GA) theory is adopted for the minimization of the overlapping of highly risky activities. Finally, an optimal construction schedule that minimizes overlapping activities is suggested. The optimal schedule is visualized in a BIM-based four-dimensional (4D) computer-aided design (CAD) environment. The 4D CAD system developed in this study includes fuzzy and GA analysis functions with a schedule simulator. A case study on an actual project is introduced to validate the effectiveness of the proposed methodology. © 2014 American Society of Civil Engineers.","author":[{"dropping-particle":"","family":"Moon","given":"Hyounseok","non-dropping-particle":"","parse-names":false,"suffix":""},{"dropping-particle":"","family":"Kim","given":"Hyeonseung","non-dropping-particle":"","parse-names":false,"suffix":""},{"dropping-particle":"","family":"Kamat","given":"Vineet R.","non-dropping-particle":"","parse-names":false,"suffix":""},{"dropping-particle":"","family":"Kang","given":"Leenseok","non-dropping-particle":"","parse-names":false,"suffix":""}],"container-title":"Journal of Computing in Civil Engineering","id":"ITEM-1","issue":"3","issued":{"date-parts":[["2015"]]},"page":"04014048","title":"BIM-Based Construction Scheduling Method Using Optimization Theory for Reducing Activity Overlaps","type":"article-journal","volume":"29"},"uris":["http://www.mendeley.com/documents/?uuid=afd855e1-a8b0-4308-a874-8d62ed446804"]}],"mendeley":{"formattedCitation":"[24]","plainTextFormattedCitation":"[24]","previouslyFormattedCitation":"[24]"},"properties":{"noteIndex":0},"schema":"https://github.com/citation-style-language/schema/raw/master/csl-citation.json"}</w:instrText>
      </w:r>
      <w:r w:rsidR="000D5AA3">
        <w:rPr>
          <w:rFonts w:eastAsia="Palatino Linotype"/>
        </w:rPr>
        <w:fldChar w:fldCharType="separate"/>
      </w:r>
      <w:r w:rsidRPr="000767DC">
        <w:rPr>
          <w:rFonts w:eastAsia="Palatino Linotype"/>
          <w:noProof/>
        </w:rPr>
        <w:t>[24]</w:t>
      </w:r>
      <w:r w:rsidR="000D5AA3">
        <w:rPr>
          <w:rFonts w:eastAsia="Palatino Linotype"/>
        </w:rPr>
        <w:fldChar w:fldCharType="end"/>
      </w:r>
      <w:r w:rsidR="000D5AA3">
        <w:rPr>
          <w:rFonts w:eastAsia="Palatino Linotype"/>
        </w:rPr>
        <w:t xml:space="preserve">. </w:t>
      </w:r>
      <w:r w:rsidR="001B61B4">
        <w:rPr>
          <w:rFonts w:eastAsia="Palatino Linotype"/>
        </w:rPr>
        <w:t>BIM becomes a significant tool for either data input or visu</w:t>
      </w:r>
      <w:r w:rsidR="00C27A51">
        <w:rPr>
          <w:rFonts w:eastAsia="Palatino Linotype"/>
        </w:rPr>
        <w:t>a</w:t>
      </w:r>
      <w:r w:rsidR="001B61B4">
        <w:rPr>
          <w:rFonts w:eastAsia="Palatino Linotype"/>
        </w:rPr>
        <w:t>l</w:t>
      </w:r>
      <w:r w:rsidR="00C27A51">
        <w:rPr>
          <w:rFonts w:eastAsia="Palatino Linotype"/>
        </w:rPr>
        <w:t>iza</w:t>
      </w:r>
      <w:r w:rsidR="001B61B4">
        <w:rPr>
          <w:rFonts w:eastAsia="Palatino Linotype"/>
        </w:rPr>
        <w:t>t</w:t>
      </w:r>
      <w:r w:rsidR="00C27A51">
        <w:rPr>
          <w:rFonts w:eastAsia="Palatino Linotype"/>
        </w:rPr>
        <w:t>i</w:t>
      </w:r>
      <w:r w:rsidR="001B61B4">
        <w:rPr>
          <w:rFonts w:eastAsia="Palatino Linotype"/>
        </w:rPr>
        <w:t xml:space="preserve">on output of optimization techniques such as BIM-based </w:t>
      </w:r>
      <w:r w:rsidR="002F7564">
        <w:rPr>
          <w:rFonts w:eastAsia="Palatino Linotype"/>
        </w:rPr>
        <w:t xml:space="preserve">construction </w:t>
      </w:r>
      <w:r w:rsidR="001B61B4">
        <w:rPr>
          <w:rFonts w:eastAsia="Palatino Linotype"/>
        </w:rPr>
        <w:t>assembly line</w:t>
      </w:r>
      <w:r w:rsidR="002F7564">
        <w:rPr>
          <w:rFonts w:eastAsia="Palatino Linotype"/>
        </w:rPr>
        <w:t xml:space="preserve"> optimization </w:t>
      </w:r>
      <w:r w:rsidR="001B61B4">
        <w:rPr>
          <w:rFonts w:eastAsia="Palatino Linotype"/>
        </w:rPr>
        <w:fldChar w:fldCharType="begin" w:fldLock="1"/>
      </w:r>
      <w:r w:rsidR="000A0D5B">
        <w:rPr>
          <w:rFonts w:eastAsia="Palatino Linotype"/>
        </w:rPr>
        <w:instrText>ADDIN CSL_CITATION {"citationItems":[{"id":"ITEM-1","itemData":{"DOI":"10.1016/j.jclepro.2019.01.113","ISSN":"09596526","abstract":"The lack of adequate consideration of the underlying factors affecting the methods of building assembly often results in inefficiencies in the uses of building materials, equipment and manpower. These inefficiencies are further compounded by the nature of the construction industry, which traditionally involves complex processes that result in wastages during production. To address this problem, this study integrates the principles of Design for Manufacture and Assembly (DFMA) and Lean Construction to develop a design assessment and optimization system to assist designers in the selection of alternative building design elements and materials in a building information model. This assessment and optimization system rely on metrics derived from production data associated with the ease of assembling, ease of handling, the speed of assembling and the wastage during assembly or construction of a building element or material. This paper presents the development of BIM-OfA assessment logic and its application for assessment and optimal selection of building envelop through the extension of Building Information Modelling (BIM). The system demonstrates its adequacy as an indicator of construction and material efficiency, its integration with BIM further enhances the practicality of using production data such weight of components, number of on-site workers and number of parts, for buildability assessment to improve efficiency and reduce waste.","author":[{"dropping-particle":"","family":"Gbadamosi","given":"Abdul Quayyum","non-dropping-particle":"","parse-names":false,"suffix":""},{"dropping-particle":"","family":"Mahamadu","given":"Abdul Majeed","non-dropping-particle":"","parse-names":false,"suffix":""},{"dropping-particle":"","family":"Oyedele","given":"Lukumon O.","non-dropping-particle":"","parse-names":false,"suffix":""},{"dropping-particle":"","family":"Akinade","given":"Olugbenga O.","non-dropping-particle":"","parse-names":false,"suffix":""},{"dropping-particle":"","family":"Manu","given":"Patrick","non-dropping-particle":"","parse-names":false,"suffix":""},{"dropping-particle":"","family":"Mahdjoubi","given":"Lamine","non-dropping-particle":"","parse-names":false,"suffix":""},{"dropping-particle":"","family":"Aigbavboa","given":"Clinton","non-dropping-particle":"","parse-names":false,"suffix":""}],"container-title":"Journal of Cleaner Production","id":"ITEM-1","issued":{"date-parts":[["2019","4","1"]]},"page":"1180-1190","publisher":"Elsevier Ltd","title":"Offsite construction: Developing a BIM-Based optimizer for assembly","type":"article-journal","volume":"215"},"uris":["http://www.mendeley.com/documents/?uuid=515ab0c5-6431-383b-a9a6-3c3c642c6471"]}],"mendeley":{"formattedCitation":"[25]","plainTextFormattedCitation":"[25]","previouslyFormattedCitation":"[25]"},"properties":{"noteIndex":0},"schema":"https://github.com/citation-style-language/schema/raw/master/csl-citation.json"}</w:instrText>
      </w:r>
      <w:r w:rsidR="001B61B4">
        <w:rPr>
          <w:rFonts w:eastAsia="Palatino Linotype"/>
        </w:rPr>
        <w:fldChar w:fldCharType="separate"/>
      </w:r>
      <w:r w:rsidRPr="000767DC">
        <w:rPr>
          <w:rFonts w:eastAsia="Palatino Linotype"/>
          <w:noProof/>
        </w:rPr>
        <w:t>[25]</w:t>
      </w:r>
      <w:r w:rsidR="001B61B4">
        <w:rPr>
          <w:rFonts w:eastAsia="Palatino Linotype"/>
        </w:rPr>
        <w:fldChar w:fldCharType="end"/>
      </w:r>
      <w:r w:rsidR="002F7564">
        <w:rPr>
          <w:rFonts w:eastAsia="Palatino Linotype"/>
        </w:rPr>
        <w:t xml:space="preserve"> or</w:t>
      </w:r>
      <w:r w:rsidR="001B61B4">
        <w:rPr>
          <w:rFonts w:eastAsia="Palatino Linotype"/>
        </w:rPr>
        <w:t xml:space="preserve"> </w:t>
      </w:r>
      <w:r w:rsidR="00A4404D">
        <w:rPr>
          <w:rFonts w:eastAsia="Palatino Linotype"/>
        </w:rPr>
        <w:t xml:space="preserve">BIM-based </w:t>
      </w:r>
      <w:r w:rsidR="001B61B4">
        <w:rPr>
          <w:rFonts w:eastAsia="Palatino Linotype"/>
        </w:rPr>
        <w:t xml:space="preserve">for </w:t>
      </w:r>
      <w:r w:rsidR="00A4404D">
        <w:rPr>
          <w:rFonts w:eastAsia="Palatino Linotype"/>
        </w:rPr>
        <w:t xml:space="preserve">building </w:t>
      </w:r>
      <w:r w:rsidR="002F7564">
        <w:rPr>
          <w:rFonts w:eastAsia="Palatino Linotype"/>
        </w:rPr>
        <w:t xml:space="preserve">best </w:t>
      </w:r>
      <w:r w:rsidR="00A4404D">
        <w:rPr>
          <w:rFonts w:eastAsia="Palatino Linotype"/>
        </w:rPr>
        <w:t xml:space="preserve">energy performance </w:t>
      </w:r>
      <w:r w:rsidR="002F7564">
        <w:rPr>
          <w:rFonts w:eastAsia="Palatino Linotype"/>
        </w:rPr>
        <w:t>design</w:t>
      </w:r>
      <w:r w:rsidR="00A4404D">
        <w:rPr>
          <w:rFonts w:eastAsia="Palatino Linotype"/>
        </w:rPr>
        <w:t xml:space="preserve"> </w:t>
      </w:r>
      <w:r w:rsidR="001B61B4">
        <w:rPr>
          <w:rFonts w:eastAsia="Palatino Linotype"/>
        </w:rPr>
        <w:fldChar w:fldCharType="begin" w:fldLock="1"/>
      </w:r>
      <w:r w:rsidR="000A0D5B">
        <w:rPr>
          <w:rFonts w:eastAsia="Palatino Linotype"/>
        </w:rPr>
        <w:instrText>ADDIN CSL_CITATION {"citationItems":[{"id":"ITEM-1","itemData":{"author":[{"dropping-particle":"","family":"Asl","given":"Mohammad Rahmani","non-dropping-particle":"","parse-names":false,"suffix":""},{"dropping-particle":"","family":"Bergin","given":"Michael","non-dropping-particle":"","parse-names":false,"suffix":""},{"dropping-particle":"","family":"Menter","given":"Adam","non-dropping-particle":"","parse-names":false,"suffix":""},{"dropping-particle":"","family":"Yan","given":"Wei","non-dropping-particle":"","parse-names":false,"suffix":""}],"container-title":"Conference: Proceedings of the Conference of Education and Research in Computer Aided Architectural Design in Europe (eCAADe)","id":"ITEM-1","issued":{"date-parts":[["2014"]]},"title":"BIM-based Parametric Building Energy Performance Multi-Objective Optimization","type":"paper-conference"},"uris":["http://www.mendeley.com/documents/?uuid=f24bfffa-82b8-3ae8-a310-49e5cbc835f4"]}],"mendeley":{"formattedCitation":"[26]","plainTextFormattedCitation":"[26]","previouslyFormattedCitation":"[26]"},"properties":{"noteIndex":0},"schema":"https://github.com/citation-style-language/schema/raw/master/csl-citation.json"}</w:instrText>
      </w:r>
      <w:r w:rsidR="001B61B4">
        <w:rPr>
          <w:rFonts w:eastAsia="Palatino Linotype"/>
        </w:rPr>
        <w:fldChar w:fldCharType="separate"/>
      </w:r>
      <w:r w:rsidRPr="000767DC">
        <w:rPr>
          <w:rFonts w:eastAsia="Palatino Linotype"/>
          <w:noProof/>
        </w:rPr>
        <w:t>[26]</w:t>
      </w:r>
      <w:r w:rsidR="001B61B4">
        <w:rPr>
          <w:rFonts w:eastAsia="Palatino Linotype"/>
        </w:rPr>
        <w:fldChar w:fldCharType="end"/>
      </w:r>
      <w:r w:rsidR="001B61B4">
        <w:rPr>
          <w:rFonts w:eastAsia="Palatino Linotype"/>
        </w:rPr>
        <w:t>.</w:t>
      </w:r>
    </w:p>
    <w:p w14:paraId="34DF067D" w14:textId="3F5A8466" w:rsidR="00FF427F" w:rsidRPr="00A220E8" w:rsidRDefault="21590646" w:rsidP="0009190B">
      <w:pPr>
        <w:pStyle w:val="MDPI31text"/>
        <w:rPr>
          <w:rFonts w:eastAsia="Palatino Linotype"/>
        </w:rPr>
      </w:pPr>
      <w:r w:rsidRPr="00A220E8">
        <w:rPr>
          <w:rFonts w:eastAsia="Palatino Linotype"/>
        </w:rPr>
        <w:t>In this paper</w:t>
      </w:r>
      <w:r w:rsidR="00C27A51">
        <w:rPr>
          <w:rFonts w:eastAsia="Palatino Linotype"/>
        </w:rPr>
        <w:t xml:space="preserve"> </w:t>
      </w:r>
      <w:r w:rsidRPr="00A220E8">
        <w:rPr>
          <w:rFonts w:eastAsia="Palatino Linotype"/>
        </w:rPr>
        <w:t xml:space="preserve">the authors integrate the ideas from </w:t>
      </w:r>
      <w:r w:rsidR="00C27A51">
        <w:rPr>
          <w:rFonts w:eastAsia="Palatino Linotype"/>
        </w:rPr>
        <w:t xml:space="preserve">previous </w:t>
      </w:r>
      <w:r w:rsidRPr="00A220E8">
        <w:rPr>
          <w:rFonts w:eastAsia="Palatino Linotype"/>
        </w:rPr>
        <w:t>research to develop a BIM-</w:t>
      </w:r>
      <w:r w:rsidR="00C27A51">
        <w:rPr>
          <w:rFonts w:eastAsia="Palatino Linotype"/>
        </w:rPr>
        <w:t>based MOGA.</w:t>
      </w:r>
      <w:r w:rsidRPr="00A220E8">
        <w:rPr>
          <w:rFonts w:eastAsia="Palatino Linotype"/>
        </w:rPr>
        <w:t xml:space="preserve"> </w:t>
      </w:r>
      <w:r w:rsidR="000767DC">
        <w:rPr>
          <w:rFonts w:eastAsia="Palatino Linotype"/>
        </w:rPr>
        <w:t xml:space="preserve">A case study of a renovation of extra-large building project was used to validate </w:t>
      </w:r>
      <w:r w:rsidR="002F7564">
        <w:rPr>
          <w:rFonts w:eastAsia="Palatino Linotype"/>
        </w:rPr>
        <w:t>proposed</w:t>
      </w:r>
      <w:r w:rsidR="000767DC">
        <w:rPr>
          <w:rFonts w:eastAsia="Palatino Linotype"/>
        </w:rPr>
        <w:t xml:space="preserve"> BIM-base</w:t>
      </w:r>
      <w:r w:rsidR="006F2C20">
        <w:rPr>
          <w:rFonts w:eastAsia="Palatino Linotype"/>
        </w:rPr>
        <w:t>d</w:t>
      </w:r>
      <w:r w:rsidR="000767DC">
        <w:rPr>
          <w:rFonts w:eastAsia="Palatino Linotype"/>
        </w:rPr>
        <w:t xml:space="preserve"> MOGA.</w:t>
      </w:r>
      <w:r w:rsidR="006F2C20">
        <w:rPr>
          <w:rFonts w:eastAsia="Palatino Linotype"/>
        </w:rPr>
        <w:t xml:space="preserve"> </w:t>
      </w:r>
      <w:r w:rsidR="006F2C20">
        <w:t>With a renovation project, a construction planning and scheduling get complicated for several issues including limited work areas, hidden conditions, or obscure information.</w:t>
      </w:r>
    </w:p>
    <w:bookmarkEnd w:id="0"/>
    <w:bookmarkEnd w:id="1"/>
    <w:p w14:paraId="2A9C176F" w14:textId="77777777" w:rsidR="00CD3203" w:rsidRPr="003030D2" w:rsidRDefault="00CD3203" w:rsidP="00CD3203">
      <w:pPr>
        <w:pStyle w:val="MDPI21heading1"/>
      </w:pPr>
      <w:r w:rsidRPr="003030D2">
        <w:rPr>
          <w:lang w:eastAsia="zh-CN"/>
        </w:rPr>
        <w:t xml:space="preserve">2. </w:t>
      </w:r>
      <w:r w:rsidRPr="003030D2">
        <w:t xml:space="preserve">Materials and Methods </w:t>
      </w:r>
    </w:p>
    <w:p w14:paraId="47EED6C6" w14:textId="1C1D4699" w:rsidR="00AD14D4" w:rsidRPr="003030D2" w:rsidRDefault="00AD14D4" w:rsidP="00AD14D4">
      <w:pPr>
        <w:pStyle w:val="MDPI22heading2"/>
      </w:pPr>
      <w:r>
        <w:t>2</w:t>
      </w:r>
      <w:r w:rsidRPr="003030D2">
        <w:t xml:space="preserve">.1. </w:t>
      </w:r>
      <w:r w:rsidR="001C7F3E">
        <w:t xml:space="preserve">Project Background </w:t>
      </w:r>
    </w:p>
    <w:p w14:paraId="02FDA707" w14:textId="4D5CBAE1" w:rsidR="00542EED" w:rsidRDefault="00EB1759" w:rsidP="0079264B">
      <w:pPr>
        <w:pStyle w:val="MDPI31text"/>
      </w:pPr>
      <w:r>
        <w:t>A renovation project of Chiang Mai University Main Library</w:t>
      </w:r>
      <w:r w:rsidR="0079264B">
        <w:t>, with the size of 15,768 square meters built in 1964, was used in this research</w:t>
      </w:r>
      <w:r w:rsidR="00E80C61">
        <w:t xml:space="preserve">. The exterior and interior of the building </w:t>
      </w:r>
      <w:r>
        <w:t>displayed in figure 1. The renovation was approved by the university in 201</w:t>
      </w:r>
      <w:r w:rsidR="00F80696">
        <w:t>5</w:t>
      </w:r>
      <w:r w:rsidR="0079264B">
        <w:t xml:space="preserve"> and started in 2018 with the budget of 86,000,000 baht (approx. 2,350,000 Euro)</w:t>
      </w:r>
      <w:r>
        <w:t xml:space="preserve">. The </w:t>
      </w:r>
      <w:r w:rsidR="0079264B">
        <w:t xml:space="preserve">project </w:t>
      </w:r>
      <w:r>
        <w:t>challenge</w:t>
      </w:r>
      <w:r w:rsidR="0079264B">
        <w:t>s</w:t>
      </w:r>
      <w:r>
        <w:t xml:space="preserve"> </w:t>
      </w:r>
      <w:r w:rsidR="0079264B">
        <w:t>were</w:t>
      </w:r>
      <w:r>
        <w:t xml:space="preserve"> (1) </w:t>
      </w:r>
      <w:r w:rsidR="00542EED">
        <w:t>requirement of</w:t>
      </w:r>
      <w:r w:rsidR="00303593">
        <w:t xml:space="preserve"> operati</w:t>
      </w:r>
      <w:r w:rsidR="0079264B">
        <w:t xml:space="preserve">on as regular time </w:t>
      </w:r>
      <w:r w:rsidR="00303593">
        <w:t>with partial closing</w:t>
      </w:r>
      <w:r>
        <w:t>, (2) extra-large building regulation</w:t>
      </w:r>
      <w:r w:rsidR="00542EED">
        <w:t>, defined in Thailand Ministerial Regulations ACT 33 B.E. 2535 (announced in 1992)</w:t>
      </w:r>
      <w:r>
        <w:t xml:space="preserve">, and (3) complicated governmental-university regulations. </w:t>
      </w:r>
    </w:p>
    <w:p w14:paraId="56488A6F" w14:textId="5AFE9F01" w:rsidR="00EB1759" w:rsidRDefault="00F80696" w:rsidP="0079264B">
      <w:pPr>
        <w:pStyle w:val="MDPI31text"/>
      </w:pPr>
      <w:r>
        <w:t xml:space="preserve">The </w:t>
      </w:r>
      <w:r w:rsidR="00EB1759">
        <w:t>project started on 17</w:t>
      </w:r>
      <w:r w:rsidR="00EB1759" w:rsidRPr="00F80696">
        <w:rPr>
          <w:vertAlign w:val="superscript"/>
        </w:rPr>
        <w:t>th</w:t>
      </w:r>
      <w:r w:rsidR="00EB1759">
        <w:t xml:space="preserve"> October 2018 </w:t>
      </w:r>
      <w:r>
        <w:t xml:space="preserve">with 720 days construction duration. </w:t>
      </w:r>
      <w:r w:rsidR="00EB1759">
        <w:t>The</w:t>
      </w:r>
      <w:r w:rsidR="00542EED">
        <w:t xml:space="preserve"> purposed </w:t>
      </w:r>
      <w:r w:rsidR="00EB1759">
        <w:t xml:space="preserve">schedule </w:t>
      </w:r>
      <w:r>
        <w:t xml:space="preserve">divided </w:t>
      </w:r>
      <w:r w:rsidR="00EB1759">
        <w:t xml:space="preserve">into four phases: (1) </w:t>
      </w:r>
      <w:r w:rsidR="00542EED">
        <w:t xml:space="preserve">the </w:t>
      </w:r>
      <w:r w:rsidR="00EB1759">
        <w:t>4</w:t>
      </w:r>
      <w:r w:rsidR="00EB1759" w:rsidRPr="00F80696">
        <w:rPr>
          <w:vertAlign w:val="superscript"/>
        </w:rPr>
        <w:t>th</w:t>
      </w:r>
      <w:r w:rsidR="00EB1759">
        <w:t xml:space="preserve"> floor renovation from day 1-180, (2)</w:t>
      </w:r>
      <w:r w:rsidR="00542EED">
        <w:t xml:space="preserve"> the</w:t>
      </w:r>
      <w:r w:rsidR="00EB1759">
        <w:t xml:space="preserve"> 3</w:t>
      </w:r>
      <w:r w:rsidR="00EB1759" w:rsidRPr="00F80696">
        <w:rPr>
          <w:vertAlign w:val="superscript"/>
        </w:rPr>
        <w:t>rd</w:t>
      </w:r>
      <w:r w:rsidR="00EB1759">
        <w:t xml:space="preserve"> floor renovation from days 181-360, (3) </w:t>
      </w:r>
      <w:r w:rsidR="00542EED">
        <w:t xml:space="preserve">the </w:t>
      </w:r>
      <w:r w:rsidR="00EB1759">
        <w:t>2</w:t>
      </w:r>
      <w:r w:rsidR="00EB1759" w:rsidRPr="00F80696">
        <w:rPr>
          <w:vertAlign w:val="superscript"/>
        </w:rPr>
        <w:t>nd</w:t>
      </w:r>
      <w:r w:rsidR="00EB1759">
        <w:t xml:space="preserve"> floor renovation from days 361-540, and (4)</w:t>
      </w:r>
      <w:r w:rsidR="00542EED">
        <w:t xml:space="preserve"> the</w:t>
      </w:r>
      <w:r w:rsidR="00EB1759">
        <w:t xml:space="preserve"> 1</w:t>
      </w:r>
      <w:r w:rsidR="00EB1759" w:rsidRPr="00F80696">
        <w:rPr>
          <w:vertAlign w:val="superscript"/>
        </w:rPr>
        <w:t>st</w:t>
      </w:r>
      <w:r w:rsidR="00EB1759">
        <w:t xml:space="preserve"> floor renovation and landscape from days 541-720. </w:t>
      </w:r>
      <w:r>
        <w:t>The project was finally finished on 2</w:t>
      </w:r>
      <w:r w:rsidRPr="00F80696">
        <w:rPr>
          <w:vertAlign w:val="superscript"/>
        </w:rPr>
        <w:t>nd</w:t>
      </w:r>
      <w:r>
        <w:t xml:space="preserve"> November 2020 as extended period of 36 days.</w:t>
      </w:r>
      <w:r w:rsidR="00950842">
        <w:t xml:space="preserve"> The project scopes are to improve current look and feel of the building, update MEP (</w:t>
      </w:r>
      <w:r w:rsidR="00950842" w:rsidRPr="512E8102">
        <w:rPr>
          <w:rFonts w:cs="Cordia New"/>
          <w:lang w:bidi="th-TH"/>
        </w:rPr>
        <w:t xml:space="preserve">mechanical, electrical, </w:t>
      </w:r>
      <w:r w:rsidR="00950842">
        <w:rPr>
          <w:rFonts w:cs="Cordia New"/>
          <w:lang w:bidi="th-TH"/>
        </w:rPr>
        <w:t xml:space="preserve">plumbing) and </w:t>
      </w:r>
      <w:r w:rsidR="00950842" w:rsidRPr="512E8102">
        <w:rPr>
          <w:rFonts w:cs="Cordia New"/>
          <w:lang w:bidi="th-TH"/>
        </w:rPr>
        <w:t>I</w:t>
      </w:r>
      <w:r w:rsidR="00950842">
        <w:rPr>
          <w:rFonts w:cs="Cordia New"/>
          <w:lang w:bidi="th-TH"/>
        </w:rPr>
        <w:t>C</w:t>
      </w:r>
      <w:r w:rsidR="00950842" w:rsidRPr="512E8102">
        <w:rPr>
          <w:rFonts w:cs="Cordia New"/>
          <w:lang w:bidi="th-TH"/>
        </w:rPr>
        <w:t>T</w:t>
      </w:r>
      <w:r w:rsidR="00950842">
        <w:rPr>
          <w:rFonts w:cs="Cordia New"/>
          <w:lang w:bidi="th-TH"/>
        </w:rPr>
        <w:t xml:space="preserve"> systems to up-to-date standards, and to revamp landscape and surrounding area with a new concrete patio. </w:t>
      </w:r>
    </w:p>
    <w:p w14:paraId="5C55E7CE" w14:textId="7ED3939B" w:rsidR="00A54C93" w:rsidRPr="00C04DEC" w:rsidRDefault="00A54C93" w:rsidP="00A54C93">
      <w:pPr>
        <w:pStyle w:val="MDPI31text"/>
      </w:pPr>
    </w:p>
    <w:tbl>
      <w:tblPr>
        <w:tblW w:w="0" w:type="auto"/>
        <w:tblLook w:val="04A0" w:firstRow="1" w:lastRow="0" w:firstColumn="1" w:lastColumn="0" w:noHBand="0" w:noVBand="1"/>
      </w:tblPr>
      <w:tblGrid>
        <w:gridCol w:w="4971"/>
        <w:gridCol w:w="3873"/>
      </w:tblGrid>
      <w:tr w:rsidR="001C7F3E" w:rsidRPr="003030D2" w14:paraId="57BE2380" w14:textId="77777777" w:rsidTr="7D5ECB50">
        <w:tc>
          <w:tcPr>
            <w:tcW w:w="4779" w:type="dxa"/>
          </w:tcPr>
          <w:p w14:paraId="7C22411C" w14:textId="5B38ED0C" w:rsidR="001C7F3E" w:rsidRPr="00CD3203" w:rsidRDefault="32016B48" w:rsidP="00AF14A6">
            <w:pPr>
              <w:pStyle w:val="MDPI52figure"/>
              <w:adjustRightInd w:val="0"/>
              <w:snapToGrid w:val="0"/>
            </w:pPr>
            <w:r>
              <w:rPr>
                <w:noProof/>
              </w:rPr>
              <w:lastRenderedPageBreak/>
              <w:drawing>
                <wp:inline distT="0" distB="0" distL="0" distR="0" wp14:anchorId="60D4B537" wp14:editId="4F717898">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4">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4928C050" w14:textId="77777777" w:rsidR="001C7F3E" w:rsidRPr="00CD3203" w:rsidRDefault="001C7F3E" w:rsidP="00AF14A6">
            <w:pPr>
              <w:pStyle w:val="MDPI52figure"/>
              <w:adjustRightInd w:val="0"/>
              <w:snapToGrid w:val="0"/>
              <w:rPr>
                <w:sz w:val="20"/>
              </w:rPr>
            </w:pPr>
            <w:r w:rsidRPr="00CD3203">
              <w:rPr>
                <w:sz w:val="20"/>
              </w:rPr>
              <w:t>(</w:t>
            </w:r>
            <w:r w:rsidRPr="00CD3203">
              <w:rPr>
                <w:b/>
                <w:sz w:val="20"/>
              </w:rPr>
              <w:t>a</w:t>
            </w:r>
            <w:r w:rsidRPr="00CD3203">
              <w:rPr>
                <w:sz w:val="20"/>
              </w:rPr>
              <w:t>)</w:t>
            </w:r>
          </w:p>
        </w:tc>
        <w:tc>
          <w:tcPr>
            <w:tcW w:w="4780" w:type="dxa"/>
          </w:tcPr>
          <w:p w14:paraId="3B66A1B1" w14:textId="6F7831F0" w:rsidR="001C7F3E" w:rsidRPr="00CD3203" w:rsidRDefault="32016B48" w:rsidP="00AF14A6">
            <w:pPr>
              <w:pStyle w:val="MDPI52figure"/>
              <w:adjustRightInd w:val="0"/>
              <w:snapToGrid w:val="0"/>
            </w:pPr>
            <w:r>
              <w:rPr>
                <w:noProof/>
              </w:rPr>
              <w:drawing>
                <wp:inline distT="0" distB="0" distL="0" distR="0" wp14:anchorId="5B51E2D7" wp14:editId="62A2A76C">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5">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6B55DAF7" w14:textId="77777777" w:rsidR="001C7F3E" w:rsidRPr="00CD3203" w:rsidRDefault="001C7F3E" w:rsidP="00AF14A6">
            <w:pPr>
              <w:pStyle w:val="MDPI52figure"/>
              <w:adjustRightInd w:val="0"/>
              <w:snapToGrid w:val="0"/>
              <w:rPr>
                <w:sz w:val="20"/>
              </w:rPr>
            </w:pPr>
            <w:r w:rsidRPr="00CD3203">
              <w:rPr>
                <w:sz w:val="20"/>
              </w:rPr>
              <w:t>(</w:t>
            </w:r>
            <w:r w:rsidRPr="00CD3203">
              <w:rPr>
                <w:b/>
                <w:sz w:val="20"/>
              </w:rPr>
              <w:t>b</w:t>
            </w:r>
            <w:r w:rsidRPr="00CD3203">
              <w:rPr>
                <w:sz w:val="20"/>
              </w:rPr>
              <w:t>)</w:t>
            </w:r>
          </w:p>
        </w:tc>
      </w:tr>
    </w:tbl>
    <w:p w14:paraId="25CC0C2E" w14:textId="6E0518C9" w:rsidR="00AD14D4" w:rsidRDefault="001C7F3E" w:rsidP="001C7F3E">
      <w:pPr>
        <w:pStyle w:val="MDPI51figurecaption"/>
      </w:pPr>
      <w:r w:rsidRPr="003030D2">
        <w:rPr>
          <w:b/>
        </w:rPr>
        <w:t>Figure 1.</w:t>
      </w:r>
      <w:r w:rsidRPr="003030D2">
        <w:t xml:space="preserve"> </w:t>
      </w:r>
      <w:r w:rsidR="00932E91">
        <w:t>Project</w:t>
      </w:r>
      <w:r>
        <w:t xml:space="preserve"> site of Chiang Mai University Library</w:t>
      </w:r>
      <w:r w:rsidR="00932E91">
        <w:t xml:space="preserve"> prior renovation</w:t>
      </w:r>
      <w:r w:rsidRPr="003030D2">
        <w:t>: (</w:t>
      </w:r>
      <w:r w:rsidRPr="003030D2">
        <w:rPr>
          <w:b/>
        </w:rPr>
        <w:t>a</w:t>
      </w:r>
      <w:r w:rsidRPr="003030D2">
        <w:t xml:space="preserve">) </w:t>
      </w:r>
      <w:r>
        <w:t>Exterior view from the west side</w:t>
      </w:r>
      <w:r w:rsidRPr="003030D2">
        <w:t>; (</w:t>
      </w:r>
      <w:r w:rsidRPr="003030D2">
        <w:rPr>
          <w:b/>
        </w:rPr>
        <w:t>b</w:t>
      </w:r>
      <w:r w:rsidRPr="003030D2">
        <w:t xml:space="preserve">) </w:t>
      </w:r>
      <w:r>
        <w:t>Interior view on</w:t>
      </w:r>
      <w:r w:rsidR="004B7764">
        <w:t xml:space="preserve"> the</w:t>
      </w:r>
      <w:r>
        <w:t xml:space="preserve"> first floor.</w:t>
      </w:r>
    </w:p>
    <w:p w14:paraId="3F343A34" w14:textId="6A04E4DC" w:rsidR="00373DC9" w:rsidRDefault="00373DC9" w:rsidP="00373DC9">
      <w:pPr>
        <w:pStyle w:val="MDPI23heading3"/>
      </w:pPr>
      <w:r>
        <w:t>2.1.1</w:t>
      </w:r>
      <w:r w:rsidRPr="003030D2">
        <w:t xml:space="preserve">. </w:t>
      </w:r>
      <w:r>
        <w:t>Construction Scheduling</w:t>
      </w:r>
    </w:p>
    <w:p w14:paraId="6246E62E" w14:textId="3C87104A" w:rsidR="00950842" w:rsidRDefault="00A33E12" w:rsidP="00373DC9">
      <w:pPr>
        <w:pStyle w:val="MDPI31text"/>
        <w:rPr>
          <w:rFonts w:cs="Cordia New"/>
          <w:lang w:bidi="th-TH"/>
        </w:rPr>
      </w:pPr>
      <w:r>
        <w:t>Prior the project started, the project schedule initially set according to the project contract</w:t>
      </w:r>
      <w:r w:rsidR="00FC7F89">
        <w:t xml:space="preserve">. Information was extracted from the contract which are </w:t>
      </w:r>
      <w:r>
        <w:t>a project delivery system, bill of quantities (BOQ), resources, phasing, and payment. Then, during the construction, actual schedule, resource usages were retrieved on-site from daily site progress reports. Th</w:t>
      </w:r>
      <w:r w:rsidR="00950842">
        <w:t>e</w:t>
      </w:r>
      <w:r>
        <w:t xml:space="preserve"> first phase focused on </w:t>
      </w:r>
      <w:r w:rsidR="00373DC9" w:rsidRPr="512E8102">
        <w:rPr>
          <w:rFonts w:cs="Cordia New"/>
          <w:lang w:bidi="th-TH"/>
        </w:rPr>
        <w:t>demolition of existing walls</w:t>
      </w:r>
      <w:r>
        <w:rPr>
          <w:rFonts w:cs="Cordia New"/>
          <w:lang w:bidi="th-TH"/>
        </w:rPr>
        <w:t xml:space="preserve"> and removing existing ceiling</w:t>
      </w:r>
      <w:r w:rsidR="00B95649">
        <w:rPr>
          <w:rFonts w:cs="Cordia New"/>
          <w:lang w:bidi="th-TH"/>
        </w:rPr>
        <w:t>s</w:t>
      </w:r>
      <w:r>
        <w:rPr>
          <w:rFonts w:cs="Cordia New"/>
          <w:lang w:bidi="th-TH"/>
        </w:rPr>
        <w:t xml:space="preserve"> and floors</w:t>
      </w:r>
      <w:r w:rsidR="00373DC9" w:rsidRPr="512E8102">
        <w:rPr>
          <w:rFonts w:cs="Cordia New"/>
          <w:lang w:bidi="th-TH"/>
        </w:rPr>
        <w:t xml:space="preserve">. </w:t>
      </w:r>
      <w:r w:rsidR="00950842">
        <w:rPr>
          <w:rFonts w:cs="Cordia New"/>
          <w:lang w:bidi="th-TH"/>
        </w:rPr>
        <w:t>Then the project closed each floor starting from the 4</w:t>
      </w:r>
      <w:r w:rsidR="00950842" w:rsidRPr="00950842">
        <w:rPr>
          <w:rFonts w:cs="Cordia New"/>
          <w:vertAlign w:val="superscript"/>
          <w:lang w:bidi="th-TH"/>
        </w:rPr>
        <w:t>th</w:t>
      </w:r>
      <w:r w:rsidR="00950842">
        <w:rPr>
          <w:rFonts w:cs="Cordia New"/>
          <w:lang w:bidi="th-TH"/>
        </w:rPr>
        <w:t xml:space="preserve"> floor allowing 1</w:t>
      </w:r>
      <w:r w:rsidR="00950842" w:rsidRPr="00950842">
        <w:rPr>
          <w:rFonts w:cs="Cordia New"/>
          <w:vertAlign w:val="superscript"/>
          <w:lang w:bidi="th-TH"/>
        </w:rPr>
        <w:t>st</w:t>
      </w:r>
      <w:r w:rsidR="00950842">
        <w:rPr>
          <w:rFonts w:cs="Cordia New"/>
          <w:lang w:bidi="th-TH"/>
        </w:rPr>
        <w:t>, 2</w:t>
      </w:r>
      <w:r w:rsidR="00950842" w:rsidRPr="00950842">
        <w:rPr>
          <w:rFonts w:cs="Cordia New"/>
          <w:vertAlign w:val="superscript"/>
          <w:lang w:bidi="th-TH"/>
        </w:rPr>
        <w:t>nd</w:t>
      </w:r>
      <w:r w:rsidR="00950842">
        <w:rPr>
          <w:rFonts w:cs="Cordia New"/>
          <w:lang w:bidi="th-TH"/>
        </w:rPr>
        <w:t xml:space="preserve">, </w:t>
      </w:r>
      <w:r w:rsidR="00FC7F89">
        <w:rPr>
          <w:rFonts w:cs="Cordia New"/>
          <w:lang w:bidi="th-TH"/>
        </w:rPr>
        <w:t xml:space="preserve">and </w:t>
      </w:r>
      <w:r w:rsidR="00950842">
        <w:rPr>
          <w:rFonts w:cs="Cordia New"/>
          <w:lang w:bidi="th-TH"/>
        </w:rPr>
        <w:t>3</w:t>
      </w:r>
      <w:r w:rsidR="00950842" w:rsidRPr="00950842">
        <w:rPr>
          <w:rFonts w:cs="Cordia New"/>
          <w:vertAlign w:val="superscript"/>
          <w:lang w:bidi="th-TH"/>
        </w:rPr>
        <w:t>rd</w:t>
      </w:r>
      <w:r w:rsidR="00950842">
        <w:rPr>
          <w:rFonts w:cs="Cordia New"/>
          <w:lang w:bidi="th-TH"/>
        </w:rPr>
        <w:t xml:space="preserve"> floors operates as usual. </w:t>
      </w:r>
    </w:p>
    <w:p w14:paraId="3C24BD61" w14:textId="4AD383D5" w:rsidR="00373DC9" w:rsidRPr="00C61C2C" w:rsidRDefault="00C61C2C" w:rsidP="00C61C2C">
      <w:pPr>
        <w:pStyle w:val="MDPI31text"/>
        <w:rPr>
          <w:rFonts w:cs="Cordia New"/>
          <w:lang w:bidi="th-TH"/>
        </w:rPr>
      </w:pPr>
      <w:r>
        <w:rPr>
          <w:rFonts w:cs="Cordia New"/>
          <w:lang w:bidi="th-TH"/>
        </w:rPr>
        <w:t xml:space="preserve">The original scheduling data </w:t>
      </w:r>
      <w:r w:rsidR="00FC7F89">
        <w:rPr>
          <w:rFonts w:cs="Cordia New"/>
          <w:lang w:bidi="th-TH"/>
        </w:rPr>
        <w:t xml:space="preserve">was </w:t>
      </w:r>
      <w:r>
        <w:rPr>
          <w:rFonts w:cs="Cordia New"/>
          <w:lang w:bidi="th-TH"/>
        </w:rPr>
        <w:t>retrieved from the main contractor as a Microsoft Project and Microsoft Excel files. On-site data were collected including the numbers of workers, crew sizes, actual durations, and project progress for two years.</w:t>
      </w:r>
      <w:r w:rsidR="00FC7F89">
        <w:rPr>
          <w:rFonts w:cs="Cordia New"/>
          <w:lang w:bidi="th-TH"/>
        </w:rPr>
        <w:t xml:space="preserve"> Then all data from different sources were used for creating BIM model.</w:t>
      </w:r>
    </w:p>
    <w:p w14:paraId="38CE1A2B" w14:textId="36ED8DD0" w:rsidR="00872E60" w:rsidRPr="003030D2" w:rsidRDefault="005A6B0E" w:rsidP="00B83FB0">
      <w:pPr>
        <w:pStyle w:val="MDPI23heading3"/>
      </w:pPr>
      <w:r>
        <w:t>2</w:t>
      </w:r>
      <w:r w:rsidR="00872E60" w:rsidRPr="003030D2">
        <w:t>.</w:t>
      </w:r>
      <w:r w:rsidR="00B83FB0">
        <w:t>1.</w:t>
      </w:r>
      <w:r w:rsidR="00373DC9">
        <w:t>2</w:t>
      </w:r>
      <w:r w:rsidR="00872E60" w:rsidRPr="003030D2">
        <w:t xml:space="preserve">. </w:t>
      </w:r>
      <w:r w:rsidR="001E35B1">
        <w:t xml:space="preserve">BIM Model </w:t>
      </w:r>
      <w:r w:rsidR="000F3F9F">
        <w:t xml:space="preserve">Development </w:t>
      </w:r>
    </w:p>
    <w:p w14:paraId="75F94810" w14:textId="48CAA040" w:rsidR="7938B0D6" w:rsidRPr="00E033C7" w:rsidRDefault="00DB6909" w:rsidP="00DB6909">
      <w:pPr>
        <w:pStyle w:val="MDPI31text"/>
        <w:rPr>
          <w:rFonts w:eastAsia="Palatino Linotype" w:cstheme="minorBidi"/>
          <w:szCs w:val="20"/>
          <w:cs/>
          <w:lang w:bidi="th-TH"/>
        </w:rPr>
      </w:pPr>
      <w:r>
        <w:rPr>
          <w:rFonts w:eastAsia="Palatino Linotype"/>
        </w:rPr>
        <w:t xml:space="preserve">The original design of the building </w:t>
      </w:r>
      <w:r w:rsidR="00E033C7">
        <w:rPr>
          <w:rFonts w:eastAsia="Palatino Linotype"/>
        </w:rPr>
        <w:t xml:space="preserve">was </w:t>
      </w:r>
      <w:r w:rsidR="004A4025">
        <w:rPr>
          <w:rFonts w:eastAsia="Palatino Linotype"/>
        </w:rPr>
        <w:t>illustrated</w:t>
      </w:r>
      <w:r w:rsidR="00E033C7">
        <w:rPr>
          <w:rFonts w:eastAsia="Palatino Linotype"/>
        </w:rPr>
        <w:t xml:space="preserve"> </w:t>
      </w:r>
      <w:r w:rsidR="00E80C61">
        <w:rPr>
          <w:rFonts w:eastAsia="Palatino Linotype"/>
        </w:rPr>
        <w:t>in</w:t>
      </w:r>
      <w:r w:rsidR="00E033C7">
        <w:rPr>
          <w:rFonts w:eastAsia="Palatino Linotype"/>
        </w:rPr>
        <w:t xml:space="preserve"> </w:t>
      </w:r>
      <w:r w:rsidR="00E80C61">
        <w:rPr>
          <w:rFonts w:eastAsia="Palatino Linotype"/>
        </w:rPr>
        <w:t xml:space="preserve">figure 2 as </w:t>
      </w:r>
      <w:r w:rsidR="00213A0A">
        <w:rPr>
          <w:rFonts w:eastAsia="Palatino Linotype"/>
        </w:rPr>
        <w:t xml:space="preserve">an </w:t>
      </w:r>
      <w:r w:rsidR="00E033C7">
        <w:rPr>
          <w:rFonts w:eastAsia="Palatino Linotype"/>
        </w:rPr>
        <w:t>as-built drawing</w:t>
      </w:r>
      <w:r w:rsidR="00E80C61">
        <w:rPr>
          <w:rFonts w:eastAsia="Palatino Linotype"/>
        </w:rPr>
        <w:t>.</w:t>
      </w:r>
      <w:r w:rsidR="00E033C7">
        <w:rPr>
          <w:rFonts w:eastAsia="Palatino Linotype"/>
        </w:rPr>
        <w:t xml:space="preserve"> However, over 50 years there ha</w:t>
      </w:r>
      <w:r w:rsidR="00213A0A">
        <w:rPr>
          <w:rFonts w:eastAsia="Palatino Linotype"/>
        </w:rPr>
        <w:t>d</w:t>
      </w:r>
      <w:r w:rsidR="00E033C7">
        <w:rPr>
          <w:rFonts w:eastAsia="Palatino Linotype"/>
        </w:rPr>
        <w:t xml:space="preserve"> been several minor renovations and modifications which were not recorded in any hardcopy format.</w:t>
      </w:r>
      <w:r w:rsidR="00213A0A">
        <w:rPr>
          <w:rFonts w:eastAsia="Palatino Linotype"/>
        </w:rPr>
        <w:t xml:space="preserve"> </w:t>
      </w:r>
      <w:r w:rsidR="006606AC">
        <w:rPr>
          <w:rFonts w:eastAsia="Palatino Linotype"/>
        </w:rPr>
        <w:t>A</w:t>
      </w:r>
      <w:r w:rsidR="00E033C7">
        <w:rPr>
          <w:rFonts w:eastAsia="Palatino Linotype"/>
        </w:rPr>
        <w:t xml:space="preserve"> BIM </w:t>
      </w:r>
      <w:r w:rsidR="00213A0A">
        <w:rPr>
          <w:rFonts w:eastAsia="Palatino Linotype"/>
        </w:rPr>
        <w:t xml:space="preserve">model was developed based on </w:t>
      </w:r>
      <w:r w:rsidR="00E033C7">
        <w:rPr>
          <w:rFonts w:eastAsia="Palatino Linotype"/>
        </w:rPr>
        <w:t xml:space="preserve">as-is condition </w:t>
      </w:r>
      <w:r w:rsidR="00213A0A">
        <w:rPr>
          <w:rFonts w:eastAsia="Palatino Linotype"/>
        </w:rPr>
        <w:t>from</w:t>
      </w:r>
      <w:r w:rsidR="00E033C7">
        <w:rPr>
          <w:rFonts w:eastAsia="Palatino Linotype"/>
        </w:rPr>
        <w:t xml:space="preserve"> the as-built drawing, </w:t>
      </w:r>
      <w:r w:rsidR="00213A0A">
        <w:rPr>
          <w:rFonts w:eastAsia="Palatino Linotype"/>
        </w:rPr>
        <w:t xml:space="preserve">terrestrial </w:t>
      </w:r>
      <w:r w:rsidR="00E033C7">
        <w:rPr>
          <w:rFonts w:eastAsia="Palatino Linotype"/>
        </w:rPr>
        <w:t>laser scanning survey data, and on-site survey data.</w:t>
      </w:r>
    </w:p>
    <w:p w14:paraId="1EF98DB7" w14:textId="77777777" w:rsidR="00542EED" w:rsidRDefault="00542EED" w:rsidP="00542EED">
      <w:pPr>
        <w:pStyle w:val="MDPI51figurecaption"/>
        <w:jc w:val="center"/>
      </w:pPr>
      <w:r>
        <w:rPr>
          <w:noProof/>
        </w:rPr>
        <w:drawing>
          <wp:inline distT="0" distB="0" distL="0" distR="0" wp14:anchorId="30253824" wp14:editId="1EE79306">
            <wp:extent cx="4699361" cy="2635704"/>
            <wp:effectExtent l="0" t="0" r="6350" b="0"/>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699361" cy="2635704"/>
                    </a:xfrm>
                    <a:prstGeom prst="rect">
                      <a:avLst/>
                    </a:prstGeom>
                    <a:ln>
                      <a:noFill/>
                    </a:ln>
                    <a:extLst>
                      <a:ext uri="{53640926-AAD7-44D8-BBD7-CCE9431645EC}">
                        <a14:shadowObscured xmlns:a14="http://schemas.microsoft.com/office/drawing/2010/main"/>
                      </a:ext>
                    </a:extLst>
                  </pic:spPr>
                </pic:pic>
              </a:graphicData>
            </a:graphic>
          </wp:inline>
        </w:drawing>
      </w:r>
    </w:p>
    <w:p w14:paraId="66BE5DE6" w14:textId="77777777" w:rsidR="00542EED" w:rsidRPr="00542EED" w:rsidRDefault="00542EED" w:rsidP="00542EED">
      <w:pPr>
        <w:pStyle w:val="MDPI51figurecaption"/>
        <w:jc w:val="center"/>
        <w:rPr>
          <w:rFonts w:ascii="Times New Roman" w:hAnsi="Times New Roman" w:cstheme="minorBidi"/>
          <w:noProof/>
          <w:szCs w:val="24"/>
          <w:lang w:bidi="th-TH"/>
        </w:rPr>
      </w:pPr>
      <w:r w:rsidRPr="003030D2">
        <w:rPr>
          <w:b/>
        </w:rPr>
        <w:t xml:space="preserve">Figure </w:t>
      </w:r>
      <w:r>
        <w:rPr>
          <w:b/>
        </w:rPr>
        <w:t>2</w:t>
      </w:r>
      <w:r w:rsidRPr="003030D2">
        <w:rPr>
          <w:b/>
        </w:rPr>
        <w:t>.</w:t>
      </w:r>
      <w:r>
        <w:t xml:space="preserve"> Chiang Mai University Library as-built drawing blueprint from 1964.</w:t>
      </w:r>
    </w:p>
    <w:p w14:paraId="39E25469" w14:textId="47640EF5" w:rsidR="00080FD0" w:rsidRDefault="00105264" w:rsidP="00305C41">
      <w:pPr>
        <w:pStyle w:val="MDPI31text"/>
      </w:pPr>
      <w:r>
        <w:rPr>
          <w:rFonts w:eastAsia="Palatino Linotype"/>
        </w:rPr>
        <w:lastRenderedPageBreak/>
        <w:t xml:space="preserve">The </w:t>
      </w:r>
      <w:r w:rsidR="006606AC">
        <w:rPr>
          <w:rFonts w:eastAsia="Palatino Linotype"/>
        </w:rPr>
        <w:t xml:space="preserve">renovation project </w:t>
      </w:r>
      <w:r>
        <w:rPr>
          <w:rFonts w:eastAsia="Palatino Linotype"/>
        </w:rPr>
        <w:t xml:space="preserve">BIM model </w:t>
      </w:r>
      <w:r w:rsidR="00080FD0">
        <w:rPr>
          <w:rFonts w:eastAsia="Palatino Linotype"/>
        </w:rPr>
        <w:t xml:space="preserve">was </w:t>
      </w:r>
      <w:r w:rsidR="006606AC">
        <w:rPr>
          <w:rFonts w:eastAsia="Palatino Linotype"/>
        </w:rPr>
        <w:t xml:space="preserve">initially </w:t>
      </w:r>
      <w:r>
        <w:rPr>
          <w:rFonts w:eastAsia="Palatino Linotype"/>
        </w:rPr>
        <w:t xml:space="preserve">created based on the as-built drawing; however, several details are missing neither from faded blueprint </w:t>
      </w:r>
      <w:r w:rsidR="00080FD0">
        <w:rPr>
          <w:rFonts w:eastAsia="Palatino Linotype"/>
        </w:rPr>
        <w:t>n</w:t>
      </w:r>
      <w:r>
        <w:rPr>
          <w:rFonts w:eastAsia="Palatino Linotype"/>
        </w:rPr>
        <w:t xml:space="preserve">or non-recorded </w:t>
      </w:r>
      <w:r w:rsidR="00080FD0">
        <w:rPr>
          <w:rFonts w:eastAsia="Palatino Linotype" w:cstheme="minorBidi"/>
          <w:lang w:bidi="th-TH"/>
        </w:rPr>
        <w:t xml:space="preserve">renovation activities. </w:t>
      </w:r>
      <w:r w:rsidR="004A4025">
        <w:rPr>
          <w:rFonts w:eastAsia="Palatino Linotype" w:cstheme="minorBidi"/>
          <w:lang w:bidi="th-TH"/>
        </w:rPr>
        <w:t>Moreover,</w:t>
      </w:r>
      <w:r w:rsidR="00080FD0">
        <w:rPr>
          <w:rFonts w:eastAsia="Palatino Linotype" w:cstheme="minorBidi"/>
          <w:lang w:bidi="th-TH"/>
        </w:rPr>
        <w:t xml:space="preserve"> information from a traditional two-dimension blueprint</w:t>
      </w:r>
      <w:r w:rsidR="00080FD0">
        <w:rPr>
          <w:rFonts w:eastAsia="Palatino Linotype" w:cstheme="minorBidi" w:hint="cs"/>
          <w:cs/>
          <w:lang w:bidi="th-TH"/>
        </w:rPr>
        <w:t xml:space="preserve"> </w:t>
      </w:r>
      <w:r w:rsidR="00080FD0">
        <w:rPr>
          <w:rFonts w:eastAsia="Palatino Linotype" w:cstheme="minorBidi"/>
          <w:lang w:bidi="th-TH"/>
        </w:rPr>
        <w:t>was obscure and prone to error due to several unconnected</w:t>
      </w:r>
      <w:r w:rsidR="006606AC">
        <w:rPr>
          <w:rFonts w:eastAsia="Palatino Linotype" w:cstheme="minorBidi" w:hint="cs"/>
          <w:cs/>
          <w:lang w:bidi="th-TH"/>
        </w:rPr>
        <w:t xml:space="preserve"> </w:t>
      </w:r>
      <w:r w:rsidR="006606AC">
        <w:rPr>
          <w:rFonts w:eastAsia="Palatino Linotype" w:cstheme="minorBidi"/>
          <w:lang w:bidi="th-TH"/>
        </w:rPr>
        <w:t>figures,</w:t>
      </w:r>
      <w:r w:rsidR="00080FD0">
        <w:rPr>
          <w:rFonts w:eastAsia="Palatino Linotype" w:cstheme="minorBidi"/>
          <w:lang w:bidi="th-TH"/>
        </w:rPr>
        <w:t xml:space="preserve"> tables</w:t>
      </w:r>
      <w:r w:rsidR="006606AC">
        <w:rPr>
          <w:rFonts w:eastAsia="Palatino Linotype" w:cstheme="minorBidi"/>
          <w:lang w:bidi="th-TH"/>
        </w:rPr>
        <w:t>,</w:t>
      </w:r>
      <w:r w:rsidR="00080FD0">
        <w:rPr>
          <w:rFonts w:eastAsia="Palatino Linotype" w:cstheme="minorBidi"/>
          <w:lang w:bidi="th-TH"/>
        </w:rPr>
        <w:t xml:space="preserve"> and remarks. Then a traditional on-site survey along with terrestrial laser scanner were done to collect as-is condition of the building and surrounding area. Three-dimensional point cloud data </w:t>
      </w:r>
      <w:r w:rsidR="006606AC">
        <w:rPr>
          <w:rFonts w:eastAsia="Palatino Linotype" w:cstheme="minorBidi"/>
          <w:lang w:bidi="th-TH"/>
        </w:rPr>
        <w:t>we</w:t>
      </w:r>
      <w:r w:rsidR="00080FD0">
        <w:rPr>
          <w:rFonts w:eastAsia="Palatino Linotype" w:cstheme="minorBidi"/>
          <w:lang w:bidi="th-TH"/>
        </w:rPr>
        <w:t xml:space="preserve">re retrieved from the survey. Then the point cloud data was overlayed on top of the existing as-built drawings to </w:t>
      </w:r>
      <w:r w:rsidR="004A4025">
        <w:rPr>
          <w:rFonts w:eastAsia="Palatino Linotype" w:cstheme="minorBidi"/>
          <w:lang w:bidi="th-TH"/>
        </w:rPr>
        <w:t>complete the building information</w:t>
      </w:r>
      <w:r w:rsidR="00080FD0">
        <w:rPr>
          <w:rFonts w:eastAsia="Palatino Linotype" w:cstheme="minorBidi"/>
          <w:lang w:bidi="th-TH"/>
        </w:rPr>
        <w:t>.</w:t>
      </w:r>
      <w:r w:rsidR="0022272A">
        <w:rPr>
          <w:rFonts w:eastAsia="Palatino Linotype" w:cstheme="minorBidi"/>
          <w:lang w:bidi="th-TH"/>
        </w:rPr>
        <w:t xml:space="preserve"> When data from different sources were combined, </w:t>
      </w:r>
      <w:r w:rsidR="004A4025">
        <w:rPr>
          <w:rFonts w:eastAsia="Palatino Linotype" w:cstheme="minorBidi"/>
          <w:lang w:bidi="th-TH"/>
        </w:rPr>
        <w:t>discrepancy</w:t>
      </w:r>
      <w:r w:rsidR="0022272A">
        <w:rPr>
          <w:rFonts w:eastAsia="Palatino Linotype" w:cstheme="minorBidi"/>
          <w:lang w:bidi="th-TH"/>
        </w:rPr>
        <w:t xml:space="preserve"> data was appeared</w:t>
      </w:r>
      <w:r w:rsidR="004A4025">
        <w:rPr>
          <w:rFonts w:eastAsia="Palatino Linotype" w:cstheme="minorBidi"/>
          <w:lang w:bidi="th-TH"/>
        </w:rPr>
        <w:t xml:space="preserve"> as illustrated in figure </w:t>
      </w:r>
      <w:r w:rsidR="00305C41">
        <w:rPr>
          <w:rFonts w:eastAsia="Palatino Linotype" w:cstheme="minorBidi"/>
          <w:lang w:bidi="th-TH"/>
        </w:rPr>
        <w:t>3</w:t>
      </w:r>
      <w:r w:rsidR="004A4025">
        <w:rPr>
          <w:rFonts w:eastAsia="Palatino Linotype" w:cstheme="minorBidi"/>
          <w:lang w:bidi="th-TH"/>
        </w:rPr>
        <w:t xml:space="preserve">, </w:t>
      </w:r>
      <w:r w:rsidR="006606AC">
        <w:rPr>
          <w:rFonts w:eastAsia="Palatino Linotype" w:cstheme="minorBidi"/>
          <w:lang w:bidi="th-TH"/>
        </w:rPr>
        <w:t xml:space="preserve">an example of an opening position </w:t>
      </w:r>
      <w:r w:rsidR="004A4025">
        <w:rPr>
          <w:rFonts w:eastAsia="Palatino Linotype" w:cstheme="minorBidi"/>
          <w:lang w:bidi="th-TH"/>
        </w:rPr>
        <w:t xml:space="preserve">error comparing between the as-built drawings and as-is condition. This approach is a typical initial BIM approach for gathering data in renovation projects </w:t>
      </w:r>
      <w:r w:rsidR="006606AC">
        <w:rPr>
          <w:rFonts w:eastAsia="Palatino Linotype" w:cstheme="minorBidi"/>
          <w:lang w:bidi="th-TH"/>
        </w:rPr>
        <w:t>in</w:t>
      </w:r>
      <w:r w:rsidR="004A4025">
        <w:rPr>
          <w:rFonts w:eastAsia="Palatino Linotype" w:cstheme="minorBidi"/>
          <w:lang w:bidi="th-TH"/>
        </w:rPr>
        <w:t xml:space="preserve"> present day.</w:t>
      </w:r>
    </w:p>
    <w:p w14:paraId="24D2B0E4" w14:textId="2DF974E6" w:rsidR="57C5C648" w:rsidRDefault="584FA296" w:rsidP="57C5C648">
      <w:pPr>
        <w:pStyle w:val="MDPI51figurecaption"/>
        <w:jc w:val="center"/>
      </w:pPr>
      <w:r>
        <w:rPr>
          <w:noProof/>
        </w:rPr>
        <w:drawing>
          <wp:inline distT="0" distB="0" distL="0" distR="0" wp14:anchorId="407CD826" wp14:editId="2C345D82">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358CD1DD" w14:textId="7D2F7FFB" w:rsidR="00A85AD1" w:rsidRDefault="00A85AD1" w:rsidP="00A85AD1">
      <w:pPr>
        <w:pStyle w:val="MDPI51figurecaption"/>
      </w:pPr>
      <w:r w:rsidRPr="003030D2">
        <w:rPr>
          <w:b/>
        </w:rPr>
        <w:t xml:space="preserve">Figure </w:t>
      </w:r>
      <w:r w:rsidR="00305C41">
        <w:rPr>
          <w:b/>
        </w:rPr>
        <w:t>3</w:t>
      </w:r>
      <w:r w:rsidRPr="003030D2">
        <w:rPr>
          <w:b/>
        </w:rPr>
        <w:t>.</w:t>
      </w:r>
      <w:r w:rsidRPr="003030D2">
        <w:t xml:space="preserve"> </w:t>
      </w:r>
      <w:r w:rsidR="004C5C91">
        <w:t>Point cloud dataset from t</w:t>
      </w:r>
      <w:r w:rsidR="00E05763" w:rsidRPr="00E05763">
        <w:t xml:space="preserve">errestrial </w:t>
      </w:r>
      <w:r w:rsidR="004C5C91">
        <w:t>l</w:t>
      </w:r>
      <w:r w:rsidR="00E05763" w:rsidRPr="00E05763">
        <w:t>aser scan</w:t>
      </w:r>
      <w:r w:rsidR="004C5C91">
        <w:t>ner</w:t>
      </w:r>
      <w:r w:rsidR="00E05763" w:rsidRPr="00E05763">
        <w:t xml:space="preserve"> on the existing building and its surrounding</w:t>
      </w:r>
      <w:r w:rsidR="003163ED">
        <w:t xml:space="preserve"> of Chiang Mai University Library</w:t>
      </w:r>
      <w:r w:rsidR="00C04DEC">
        <w:t>.</w:t>
      </w:r>
    </w:p>
    <w:p w14:paraId="1B9CA35E" w14:textId="645A8E0E" w:rsidR="00DA201C" w:rsidRDefault="00DA201C" w:rsidP="00DA201C">
      <w:pPr>
        <w:pStyle w:val="MDPI31text"/>
        <w:rPr>
          <w:rFonts w:eastAsia="Palatino Linotype" w:cstheme="minorBidi"/>
          <w:lang w:bidi="th-TH"/>
        </w:rPr>
      </w:pPr>
      <w:r w:rsidRPr="00204A74">
        <w:rPr>
          <w:rFonts w:eastAsia="Palatino Linotype" w:cstheme="minorBidi"/>
          <w:lang w:bidi="th-TH"/>
        </w:rPr>
        <w:t xml:space="preserve">Then BIM model was created </w:t>
      </w:r>
      <w:r w:rsidR="006606AC">
        <w:rPr>
          <w:rFonts w:eastAsia="Palatino Linotype" w:cstheme="minorBidi"/>
          <w:lang w:bidi="th-TH"/>
        </w:rPr>
        <w:t xml:space="preserve">for </w:t>
      </w:r>
      <w:r w:rsidRPr="00204A74">
        <w:rPr>
          <w:rFonts w:eastAsia="Palatino Linotype" w:cstheme="minorBidi"/>
          <w:lang w:bidi="th-TH"/>
        </w:rPr>
        <w:t xml:space="preserve">visualization (3D BIM) and </w:t>
      </w:r>
      <w:r w:rsidR="008E37E1">
        <w:rPr>
          <w:rFonts w:eastAsia="Palatino Linotype" w:cstheme="minorBidi"/>
          <w:lang w:bidi="th-TH"/>
        </w:rPr>
        <w:t xml:space="preserve">project </w:t>
      </w:r>
      <w:r w:rsidRPr="00204A74">
        <w:rPr>
          <w:rFonts w:eastAsia="Palatino Linotype" w:cstheme="minorBidi"/>
          <w:lang w:bidi="th-TH"/>
        </w:rPr>
        <w:t>schedul</w:t>
      </w:r>
      <w:r w:rsidR="008E37E1">
        <w:rPr>
          <w:rFonts w:eastAsia="Palatino Linotype" w:cstheme="minorBidi"/>
          <w:lang w:bidi="th-TH"/>
        </w:rPr>
        <w:t>e</w:t>
      </w:r>
      <w:r w:rsidRPr="00204A74">
        <w:rPr>
          <w:rFonts w:eastAsia="Palatino Linotype" w:cstheme="minorBidi"/>
          <w:lang w:bidi="th-TH"/>
        </w:rPr>
        <w:t xml:space="preserve"> (4D BIM). </w:t>
      </w:r>
      <w:r w:rsidR="0069613E">
        <w:rPr>
          <w:rFonts w:eastAsia="Palatino Linotype" w:cstheme="minorBidi"/>
          <w:lang w:bidi="th-TH"/>
        </w:rPr>
        <w:t>The f</w:t>
      </w:r>
      <w:r w:rsidRPr="00204A74">
        <w:rPr>
          <w:rFonts w:eastAsia="Palatino Linotype" w:cstheme="minorBidi"/>
          <w:lang w:bidi="th-TH"/>
        </w:rPr>
        <w:t xml:space="preserve">igure </w:t>
      </w:r>
      <w:r w:rsidR="008E37E1">
        <w:rPr>
          <w:rFonts w:eastAsia="Palatino Linotype" w:cstheme="minorBidi"/>
          <w:lang w:bidi="th-TH"/>
        </w:rPr>
        <w:t>4</w:t>
      </w:r>
      <w:r w:rsidRPr="00204A74">
        <w:rPr>
          <w:rFonts w:eastAsia="Palatino Linotype" w:cstheme="minorBidi"/>
          <w:lang w:bidi="th-TH"/>
        </w:rPr>
        <w:t xml:space="preserve"> displayed the 3D BIM model for visualization</w:t>
      </w:r>
      <w:r w:rsidR="006606AC">
        <w:rPr>
          <w:rFonts w:eastAsia="Palatino Linotype" w:cstheme="minorBidi"/>
          <w:lang w:bidi="th-TH"/>
        </w:rPr>
        <w:t>.</w:t>
      </w:r>
      <w:r w:rsidRPr="00204A74">
        <w:rPr>
          <w:rFonts w:eastAsia="Palatino Linotype" w:cstheme="minorBidi"/>
          <w:lang w:bidi="th-TH"/>
        </w:rPr>
        <w:t xml:space="preserve">. </w:t>
      </w:r>
      <w:r w:rsidR="0069613E">
        <w:rPr>
          <w:rFonts w:eastAsia="Palatino Linotype" w:cstheme="minorBidi"/>
          <w:lang w:bidi="th-TH"/>
        </w:rPr>
        <w:t xml:space="preserve">It displayed the final appearance </w:t>
      </w:r>
      <w:r w:rsidR="006606AC">
        <w:rPr>
          <w:rFonts w:eastAsia="Palatino Linotype" w:cstheme="minorBidi"/>
          <w:lang w:bidi="th-TH"/>
        </w:rPr>
        <w:t xml:space="preserve">when renovation completed. This used for </w:t>
      </w:r>
      <w:r w:rsidR="0069613E">
        <w:rPr>
          <w:rFonts w:eastAsia="Palatino Linotype" w:cstheme="minorBidi"/>
          <w:lang w:bidi="th-TH"/>
        </w:rPr>
        <w:t xml:space="preserve">communication among project stakeholders. </w:t>
      </w:r>
      <w:r w:rsidRPr="00204A74">
        <w:rPr>
          <w:rFonts w:eastAsia="Palatino Linotype" w:cstheme="minorBidi"/>
          <w:lang w:bidi="th-TH"/>
        </w:rPr>
        <w:t xml:space="preserve">The </w:t>
      </w:r>
      <w:r w:rsidR="008E37E1">
        <w:rPr>
          <w:rFonts w:eastAsia="Palatino Linotype" w:cstheme="minorBidi"/>
          <w:lang w:bidi="th-TH"/>
        </w:rPr>
        <w:t xml:space="preserve">scheduling model displayed as </w:t>
      </w:r>
      <w:r w:rsidR="0069613E">
        <w:rPr>
          <w:rFonts w:eastAsia="Palatino Linotype" w:cstheme="minorBidi"/>
          <w:lang w:bidi="th-TH"/>
        </w:rPr>
        <w:t xml:space="preserve">a </w:t>
      </w:r>
      <w:r w:rsidRPr="00204A74">
        <w:rPr>
          <w:rFonts w:eastAsia="Palatino Linotype" w:cstheme="minorBidi"/>
          <w:lang w:bidi="th-TH"/>
        </w:rPr>
        <w:t>4D BIM</w:t>
      </w:r>
      <w:r w:rsidR="008E37E1">
        <w:rPr>
          <w:rFonts w:eastAsia="Palatino Linotype" w:cstheme="minorBidi"/>
          <w:lang w:bidi="th-TH"/>
        </w:rPr>
        <w:t xml:space="preserve"> </w:t>
      </w:r>
      <w:r w:rsidR="00EC0A60">
        <w:rPr>
          <w:rFonts w:eastAsia="Palatino Linotype" w:cstheme="minorBidi"/>
          <w:lang w:bidi="th-TH"/>
        </w:rPr>
        <w:t xml:space="preserve">from a combination of </w:t>
      </w:r>
      <w:r w:rsidR="0069613E">
        <w:rPr>
          <w:rFonts w:eastAsia="Palatino Linotype" w:cstheme="minorBidi"/>
          <w:lang w:bidi="th-TH"/>
        </w:rPr>
        <w:t xml:space="preserve">the </w:t>
      </w:r>
      <w:r w:rsidR="008E37E1">
        <w:rPr>
          <w:rFonts w:eastAsia="Palatino Linotype" w:cstheme="minorBidi"/>
          <w:lang w:bidi="th-TH"/>
        </w:rPr>
        <w:t xml:space="preserve">3D </w:t>
      </w:r>
      <w:r w:rsidR="0069613E">
        <w:rPr>
          <w:rFonts w:eastAsia="Palatino Linotype" w:cstheme="minorBidi"/>
          <w:lang w:bidi="th-TH"/>
        </w:rPr>
        <w:t xml:space="preserve">BIM </w:t>
      </w:r>
      <w:r w:rsidR="008E37E1">
        <w:rPr>
          <w:rFonts w:eastAsia="Palatino Linotype" w:cstheme="minorBidi"/>
          <w:lang w:bidi="th-TH"/>
        </w:rPr>
        <w:t xml:space="preserve">model </w:t>
      </w:r>
      <w:r w:rsidR="00EC0A60">
        <w:rPr>
          <w:rFonts w:eastAsia="Palatino Linotype" w:cstheme="minorBidi"/>
          <w:lang w:bidi="th-TH"/>
        </w:rPr>
        <w:t>and</w:t>
      </w:r>
      <w:r w:rsidR="008E37E1">
        <w:rPr>
          <w:rFonts w:eastAsia="Palatino Linotype" w:cstheme="minorBidi"/>
          <w:lang w:bidi="th-TH"/>
        </w:rPr>
        <w:t xml:space="preserve"> </w:t>
      </w:r>
      <w:r w:rsidR="0069613E">
        <w:rPr>
          <w:rFonts w:eastAsia="Palatino Linotype" w:cstheme="minorBidi"/>
          <w:lang w:bidi="th-TH"/>
        </w:rPr>
        <w:t xml:space="preserve">a project </w:t>
      </w:r>
      <w:r w:rsidR="008E37E1">
        <w:rPr>
          <w:rFonts w:eastAsia="Palatino Linotype" w:cstheme="minorBidi"/>
          <w:lang w:bidi="th-TH"/>
        </w:rPr>
        <w:t>Gantt chart</w:t>
      </w:r>
      <w:r w:rsidR="0069613E">
        <w:rPr>
          <w:rFonts w:eastAsia="Palatino Linotype" w:cstheme="minorBidi"/>
          <w:lang w:bidi="th-TH"/>
        </w:rPr>
        <w:t xml:space="preserve"> </w:t>
      </w:r>
      <w:r w:rsidR="008E37E1">
        <w:rPr>
          <w:rFonts w:eastAsia="Palatino Linotype" w:cstheme="minorBidi"/>
          <w:lang w:bidi="th-TH"/>
        </w:rPr>
        <w:t xml:space="preserve">as illustrated in </w:t>
      </w:r>
      <w:r w:rsidR="0069613E">
        <w:rPr>
          <w:rFonts w:eastAsia="Palatino Linotype" w:cstheme="minorBidi"/>
          <w:lang w:bidi="th-TH"/>
        </w:rPr>
        <w:t xml:space="preserve">the </w:t>
      </w:r>
      <w:r w:rsidR="008E37E1">
        <w:rPr>
          <w:rFonts w:eastAsia="Palatino Linotype" w:cstheme="minorBidi"/>
          <w:lang w:bidi="th-TH"/>
        </w:rPr>
        <w:t>figure 5.</w:t>
      </w:r>
      <w:r w:rsidR="0069613E">
        <w:rPr>
          <w:rFonts w:eastAsia="Palatino Linotype" w:cstheme="minorBidi"/>
          <w:lang w:bidi="th-TH"/>
        </w:rPr>
        <w:t xml:space="preserve"> </w:t>
      </w:r>
      <w:r w:rsidR="00EC0A60">
        <w:rPr>
          <w:rFonts w:eastAsia="Palatino Linotype" w:cstheme="minorBidi"/>
          <w:lang w:bidi="th-TH"/>
        </w:rPr>
        <w:t>Appearance of b</w:t>
      </w:r>
      <w:r w:rsidR="0069613E">
        <w:rPr>
          <w:rFonts w:eastAsia="Palatino Linotype" w:cstheme="minorBidi"/>
          <w:lang w:bidi="th-TH"/>
        </w:rPr>
        <w:t xml:space="preserve">uilding elements </w:t>
      </w:r>
      <w:r w:rsidR="00EC0A60">
        <w:rPr>
          <w:rFonts w:eastAsia="Palatino Linotype" w:cstheme="minorBidi"/>
          <w:lang w:bidi="th-TH"/>
        </w:rPr>
        <w:t xml:space="preserve">changed </w:t>
      </w:r>
      <w:r w:rsidR="0069613E">
        <w:rPr>
          <w:rFonts w:eastAsia="Palatino Linotype" w:cstheme="minorBidi"/>
          <w:lang w:bidi="th-TH"/>
        </w:rPr>
        <w:t xml:space="preserve">and highlighted according to </w:t>
      </w:r>
      <w:r w:rsidR="006606AC">
        <w:rPr>
          <w:rFonts w:eastAsia="Palatino Linotype" w:cstheme="minorBidi"/>
          <w:lang w:bidi="th-TH"/>
        </w:rPr>
        <w:t xml:space="preserve">a </w:t>
      </w:r>
      <w:r w:rsidR="0069613E">
        <w:rPr>
          <w:rFonts w:eastAsia="Palatino Linotype" w:cstheme="minorBidi"/>
          <w:lang w:bidi="th-TH"/>
        </w:rPr>
        <w:t>specific date</w:t>
      </w:r>
      <w:r w:rsidR="00EC0A60">
        <w:rPr>
          <w:rFonts w:eastAsia="Palatino Linotype" w:cstheme="minorBidi"/>
          <w:lang w:bidi="th-TH"/>
        </w:rPr>
        <w:t>. This allowed t</w:t>
      </w:r>
      <w:r w:rsidR="0069613E">
        <w:rPr>
          <w:rFonts w:eastAsia="Palatino Linotype" w:cstheme="minorBidi"/>
          <w:lang w:bidi="th-TH"/>
        </w:rPr>
        <w:t>he project stakeholders</w:t>
      </w:r>
      <w:r w:rsidR="00EC0A60">
        <w:rPr>
          <w:rFonts w:eastAsia="Palatino Linotype" w:cstheme="minorBidi"/>
          <w:lang w:bidi="th-TH"/>
        </w:rPr>
        <w:t xml:space="preserve"> discussing and monitoring of the current project schedule in efficient manner. Moreover 4D BIM renovation was helpful since several demolition tasks </w:t>
      </w:r>
      <w:r w:rsidR="00373DC9">
        <w:rPr>
          <w:rFonts w:eastAsia="Palatino Linotype" w:cstheme="minorBidi"/>
          <w:lang w:bidi="th-TH"/>
        </w:rPr>
        <w:t xml:space="preserve">did not display </w:t>
      </w:r>
      <w:r w:rsidR="00EC0A60">
        <w:rPr>
          <w:rFonts w:eastAsia="Palatino Linotype" w:cstheme="minorBidi"/>
          <w:lang w:bidi="th-TH"/>
        </w:rPr>
        <w:t xml:space="preserve">in the model but required significant project resources. </w:t>
      </w:r>
      <w:r w:rsidR="00373DC9">
        <w:rPr>
          <w:rFonts w:eastAsia="Palatino Linotype" w:cstheme="minorBidi"/>
          <w:lang w:bidi="th-TH"/>
        </w:rPr>
        <w:t xml:space="preserve">This allowed the project stakeholders to plan and schedule for non-element construction task much easier than traditional approach. </w:t>
      </w:r>
      <w:r w:rsidR="00EC0A60">
        <w:rPr>
          <w:rFonts w:eastAsia="Palatino Linotype" w:cstheme="minorBidi"/>
          <w:lang w:bidi="th-TH"/>
        </w:rPr>
        <w:t xml:space="preserve">In this 4D BIM model, </w:t>
      </w:r>
      <w:r w:rsidR="00373DC9">
        <w:rPr>
          <w:rFonts w:eastAsia="Palatino Linotype" w:cstheme="minorBidi"/>
          <w:lang w:bidi="th-TH"/>
        </w:rPr>
        <w:t xml:space="preserve">a </w:t>
      </w:r>
      <w:r w:rsidR="00EC0A60">
        <w:rPr>
          <w:rFonts w:eastAsia="Palatino Linotype" w:cstheme="minorBidi"/>
          <w:lang w:bidi="th-TH"/>
        </w:rPr>
        <w:t xml:space="preserve">demolition model and </w:t>
      </w:r>
      <w:r w:rsidR="00373DC9">
        <w:rPr>
          <w:rFonts w:eastAsia="Palatino Linotype" w:cstheme="minorBidi"/>
          <w:lang w:bidi="th-TH"/>
        </w:rPr>
        <w:t xml:space="preserve">a </w:t>
      </w:r>
      <w:r w:rsidR="00EC0A60">
        <w:rPr>
          <w:rFonts w:eastAsia="Palatino Linotype" w:cstheme="minorBidi"/>
          <w:lang w:bidi="th-TH"/>
        </w:rPr>
        <w:t xml:space="preserve">new renovation model are overlapped for planning and scheduling </w:t>
      </w:r>
      <w:r w:rsidR="00373DC9">
        <w:rPr>
          <w:rFonts w:eastAsia="Palatino Linotype" w:cstheme="minorBidi"/>
          <w:lang w:bidi="th-TH"/>
        </w:rPr>
        <w:t>as</w:t>
      </w:r>
      <w:r w:rsidR="00EC0A60">
        <w:rPr>
          <w:rFonts w:eastAsia="Palatino Linotype" w:cstheme="minorBidi"/>
          <w:lang w:bidi="th-TH"/>
        </w:rPr>
        <w:t xml:space="preserve"> different project phases. </w:t>
      </w:r>
    </w:p>
    <w:p w14:paraId="63341E4B" w14:textId="008CC19D" w:rsidR="00DA201C" w:rsidRDefault="00EC0A60" w:rsidP="00DA201C">
      <w:pPr>
        <w:pStyle w:val="MDPI31text"/>
        <w:rPr>
          <w:rFonts w:eastAsia="Palatino Linotype"/>
        </w:rPr>
      </w:pPr>
      <w:r>
        <w:rPr>
          <w:rFonts w:eastAsia="Palatino Linotype" w:cstheme="minorBidi"/>
          <w:lang w:bidi="th-TH"/>
        </w:rPr>
        <w:t xml:space="preserve">During the construction, schedule and resources information was collected on site and put back to the model for controlling and monitoring. </w:t>
      </w:r>
      <w:r w:rsidR="00DA201C" w:rsidRPr="00204A74">
        <w:rPr>
          <w:rFonts w:eastAsia="Palatino Linotype"/>
        </w:rPr>
        <w:t>Finally total cost data w</w:t>
      </w:r>
      <w:r>
        <w:rPr>
          <w:rFonts w:eastAsia="Palatino Linotype"/>
        </w:rPr>
        <w:t>as</w:t>
      </w:r>
      <w:r w:rsidR="00DA201C" w:rsidRPr="00204A74">
        <w:rPr>
          <w:rFonts w:eastAsia="Palatino Linotype"/>
        </w:rPr>
        <w:t xml:space="preserve"> </w:t>
      </w:r>
      <w:r w:rsidR="00373DC9">
        <w:rPr>
          <w:rFonts w:eastAsia="Palatino Linotype"/>
        </w:rPr>
        <w:t xml:space="preserve">also retrieved and then </w:t>
      </w:r>
      <w:r>
        <w:rPr>
          <w:rFonts w:eastAsia="Palatino Linotype"/>
        </w:rPr>
        <w:t xml:space="preserve">used </w:t>
      </w:r>
      <w:r w:rsidR="00DA201C" w:rsidRPr="00204A74">
        <w:rPr>
          <w:rFonts w:eastAsia="Palatino Linotype"/>
        </w:rPr>
        <w:t xml:space="preserve">for project management throughout the project life cycle. </w:t>
      </w:r>
    </w:p>
    <w:p w14:paraId="2C9F4CF2" w14:textId="4DDACE7A" w:rsidR="00204A74" w:rsidRDefault="7080B2A6" w:rsidP="00204A74">
      <w:pPr>
        <w:pStyle w:val="MDPI51figurecaption"/>
        <w:jc w:val="center"/>
      </w:pPr>
      <w:r>
        <w:rPr>
          <w:noProof/>
        </w:rPr>
        <w:lastRenderedPageBreak/>
        <w:drawing>
          <wp:inline distT="0" distB="0" distL="0" distR="0" wp14:anchorId="1EBA5012" wp14:editId="7F85886C">
            <wp:extent cx="4700016" cy="2734056"/>
            <wp:effectExtent l="0" t="0" r="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a:blip r:embed="rId19">
                      <a:extLst>
                        <a:ext uri="{28A0092B-C50C-407E-A947-70E740481C1C}">
                          <a14:useLocalDpi xmlns:a14="http://schemas.microsoft.com/office/drawing/2010/main" val="0"/>
                        </a:ext>
                      </a:extLst>
                    </a:blip>
                    <a:srcRect l="7743" t="4319" r="13506"/>
                    <a:stretch>
                      <a:fillRect/>
                    </a:stretch>
                  </pic:blipFill>
                  <pic:spPr>
                    <a:xfrm>
                      <a:off x="0" y="0"/>
                      <a:ext cx="4700016" cy="2734056"/>
                    </a:xfrm>
                    <a:prstGeom prst="rect">
                      <a:avLst/>
                    </a:prstGeom>
                  </pic:spPr>
                </pic:pic>
              </a:graphicData>
            </a:graphic>
          </wp:inline>
        </w:drawing>
      </w:r>
    </w:p>
    <w:p w14:paraId="7657BB53" w14:textId="3AFEB375" w:rsidR="00204A74" w:rsidRPr="008665FC" w:rsidRDefault="00204A74" w:rsidP="00204A74">
      <w:pPr>
        <w:pStyle w:val="MDPI51figurecaption"/>
        <w:jc w:val="center"/>
        <w:rPr>
          <w:rFonts w:cs="Cordia New"/>
          <w:color w:val="auto"/>
          <w:cs/>
          <w:lang w:bidi="th-TH"/>
        </w:rPr>
      </w:pPr>
      <w:r w:rsidRPr="6A7AEE81">
        <w:rPr>
          <w:b/>
          <w:bCs/>
        </w:rPr>
        <w:t xml:space="preserve">Figure </w:t>
      </w:r>
      <w:r>
        <w:rPr>
          <w:b/>
          <w:bCs/>
        </w:rPr>
        <w:t>4</w:t>
      </w:r>
      <w:r w:rsidRPr="6A7AEE81">
        <w:rPr>
          <w:b/>
          <w:bCs/>
        </w:rPr>
        <w:t>.</w:t>
      </w:r>
      <w:r w:rsidRPr="003030D2">
        <w:t xml:space="preserve"> </w:t>
      </w:r>
      <w:r>
        <w:t>Rendered BIM model of Chiang Mai University Library for visualization</w:t>
      </w:r>
      <w:r w:rsidRPr="00A335A9">
        <w:rPr>
          <w:color w:val="auto"/>
        </w:rPr>
        <w:t>.</w:t>
      </w:r>
    </w:p>
    <w:p w14:paraId="5F888A4F" w14:textId="7F3042DC" w:rsidR="001D0CF8" w:rsidRDefault="444985F1" w:rsidP="001D0CF8">
      <w:pPr>
        <w:pStyle w:val="MDPI51figurecaption"/>
        <w:jc w:val="center"/>
        <w:rPr>
          <w:rFonts w:ascii="Times New Roman" w:eastAsia="SimSun" w:hAnsi="Times New Roman"/>
        </w:rPr>
      </w:pPr>
      <w:r>
        <w:rPr>
          <w:noProof/>
        </w:rPr>
        <w:drawing>
          <wp:inline distT="0" distB="0" distL="0" distR="0" wp14:anchorId="71D39C38" wp14:editId="46879FFF">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5453FA26">
        <w:rPr>
          <w:noProof/>
        </w:rPr>
        <w:drawing>
          <wp:inline distT="0" distB="0" distL="0" distR="0" wp14:anchorId="330D893B" wp14:editId="088026D5">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18D683AF">
        <w:rPr>
          <w:noProof/>
        </w:rPr>
        <w:drawing>
          <wp:inline distT="0" distB="0" distL="0" distR="0" wp14:anchorId="6236DAA7" wp14:editId="007FB50F">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79AFD775" w14:textId="36BB0209" w:rsidR="001D0CF8" w:rsidRDefault="74E1E566" w:rsidP="001D0CF8">
      <w:pPr>
        <w:pStyle w:val="MDPI51figurecaption"/>
        <w:jc w:val="center"/>
        <w:rPr>
          <w:rFonts w:ascii="Times New Roman" w:eastAsia="SimSun" w:hAnsi="Times New Roman"/>
        </w:rPr>
      </w:pPr>
      <w:r>
        <w:rPr>
          <w:noProof/>
        </w:rPr>
        <w:drawing>
          <wp:inline distT="0" distB="0" distL="0" distR="0" wp14:anchorId="3F49DE6C" wp14:editId="54C2A064">
            <wp:extent cx="4627751" cy="2734056"/>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3">
                      <a:extLst>
                        <a:ext uri="{28A0092B-C50C-407E-A947-70E740481C1C}">
                          <a14:useLocalDpi xmlns:a14="http://schemas.microsoft.com/office/drawing/2010/main" val="0"/>
                        </a:ext>
                      </a:extLst>
                    </a:blip>
                    <a:stretch>
                      <a:fillRect/>
                    </a:stretch>
                  </pic:blipFill>
                  <pic:spPr>
                    <a:xfrm>
                      <a:off x="0" y="0"/>
                      <a:ext cx="4627751" cy="2734056"/>
                    </a:xfrm>
                    <a:prstGeom prst="rect">
                      <a:avLst/>
                    </a:prstGeom>
                  </pic:spPr>
                </pic:pic>
              </a:graphicData>
            </a:graphic>
          </wp:inline>
        </w:drawing>
      </w:r>
    </w:p>
    <w:p w14:paraId="48E1CBFC" w14:textId="189F6DBD" w:rsidR="00204A74" w:rsidRPr="008665FC" w:rsidRDefault="00204A74" w:rsidP="00204A74">
      <w:pPr>
        <w:pStyle w:val="MDPI51figurecaption"/>
        <w:jc w:val="center"/>
        <w:rPr>
          <w:rFonts w:cs="Cordia New"/>
          <w:color w:val="auto"/>
          <w:cs/>
          <w:lang w:bidi="th-TH"/>
        </w:rPr>
      </w:pPr>
      <w:r w:rsidRPr="6A7AEE81">
        <w:rPr>
          <w:b/>
          <w:bCs/>
        </w:rPr>
        <w:lastRenderedPageBreak/>
        <w:t xml:space="preserve">Figure </w:t>
      </w:r>
      <w:r>
        <w:rPr>
          <w:b/>
          <w:bCs/>
        </w:rPr>
        <w:t>5</w:t>
      </w:r>
      <w:r w:rsidRPr="6A7AEE81">
        <w:rPr>
          <w:b/>
          <w:bCs/>
        </w:rPr>
        <w:t>.</w:t>
      </w:r>
      <w:r w:rsidRPr="003030D2">
        <w:t xml:space="preserve"> </w:t>
      </w:r>
      <w:r w:rsidR="008E37E1">
        <w:t>Scheduling model as 4D BIM displaying the 3D models linking with Gantt chart</w:t>
      </w:r>
    </w:p>
    <w:p w14:paraId="28A96901" w14:textId="0EEEBEA4" w:rsidR="00B608A2" w:rsidRPr="003030D2" w:rsidRDefault="00B608A2" w:rsidP="00B83FB0">
      <w:pPr>
        <w:pStyle w:val="MDPI22heading2"/>
      </w:pPr>
      <w:r>
        <w:t>2.</w:t>
      </w:r>
      <w:r w:rsidR="00B83FB0">
        <w:t>2</w:t>
      </w:r>
      <w:r w:rsidRPr="003030D2">
        <w:t xml:space="preserve">. </w:t>
      </w:r>
      <w:r>
        <w:t>Optimization Definitions</w:t>
      </w:r>
    </w:p>
    <w:p w14:paraId="22ECF98A" w14:textId="6FB31170" w:rsidR="00594406" w:rsidRPr="00267DB5" w:rsidRDefault="00B14CC5" w:rsidP="0013676D">
      <w:pPr>
        <w:pStyle w:val="MDPI31text"/>
        <w:rPr>
          <w:noProof/>
        </w:rPr>
      </w:pPr>
      <w:bookmarkStart w:id="2" w:name="_Hlk55908766"/>
      <w:r>
        <w:rPr>
          <w:noProof/>
        </w:rPr>
        <w:t>O</w:t>
      </w:r>
      <w:r w:rsidR="00267DB5" w:rsidRPr="13AB5720">
        <w:rPr>
          <w:noProof/>
        </w:rPr>
        <w:t xml:space="preserve">ptimization problem of the multi-objective optimization was defined with goal to minimize total cost, minimize construction time, and minimize variance of number of workers per day. </w:t>
      </w:r>
    </w:p>
    <w:tbl>
      <w:tblPr>
        <w:tblW w:w="0" w:type="auto"/>
        <w:jc w:val="center"/>
        <w:tblLook w:val="04A0" w:firstRow="1" w:lastRow="0" w:firstColumn="1" w:lastColumn="0" w:noHBand="0" w:noVBand="1"/>
      </w:tblPr>
      <w:tblGrid>
        <w:gridCol w:w="8394"/>
        <w:gridCol w:w="450"/>
      </w:tblGrid>
      <w:tr w:rsidR="00B14CC5" w14:paraId="258FFD4B" w14:textId="77777777" w:rsidTr="00B14CC5">
        <w:trPr>
          <w:jc w:val="center"/>
        </w:trPr>
        <w:tc>
          <w:tcPr>
            <w:tcW w:w="8409" w:type="dxa"/>
          </w:tcPr>
          <w:bookmarkEnd w:id="2"/>
          <w:p w14:paraId="1932B07D" w14:textId="11EA350F" w:rsidR="00B14CC5" w:rsidRPr="00CA4F1A" w:rsidRDefault="00B14CC5" w:rsidP="00B14CC5">
            <w:pPr>
              <w:pStyle w:val="MDPI39equation"/>
              <w:rPr>
                <w:i/>
                <w:iCs/>
              </w:rPr>
            </w:pPr>
            <w:r w:rsidRPr="00CA4F1A">
              <w:rPr>
                <w:i/>
                <w:iCs/>
              </w:rPr>
              <w:t xml:space="preserve">Total cost = </w:t>
            </w:r>
            <w:r w:rsidR="00594406" w:rsidRPr="00CA4F1A">
              <w:rPr>
                <w:i/>
                <w:iCs/>
              </w:rPr>
              <w:t>DC + IC + LPF</w:t>
            </w:r>
          </w:p>
        </w:tc>
        <w:tc>
          <w:tcPr>
            <w:tcW w:w="450" w:type="dxa"/>
            <w:vAlign w:val="center"/>
          </w:tcPr>
          <w:p w14:paraId="48A964E2" w14:textId="77777777" w:rsidR="00B14CC5" w:rsidRDefault="00B14CC5" w:rsidP="00B14CC5">
            <w:pPr>
              <w:pStyle w:val="MDPI3aequationnumber"/>
              <w:spacing w:line="260" w:lineRule="atLeast"/>
            </w:pPr>
            <w:r>
              <w:t>(1)</w:t>
            </w:r>
          </w:p>
        </w:tc>
      </w:tr>
    </w:tbl>
    <w:p w14:paraId="5FF1CB76" w14:textId="0DA1688E" w:rsidR="002D17DE" w:rsidRDefault="00B14CC5" w:rsidP="00B608A2">
      <w:pPr>
        <w:pStyle w:val="MDPI31text"/>
        <w:rPr>
          <w:noProof/>
        </w:rPr>
      </w:pPr>
      <w:r>
        <w:rPr>
          <w:noProof/>
        </w:rPr>
        <w:t xml:space="preserve">Where </w:t>
      </w:r>
      <w:r w:rsidR="00594406">
        <w:rPr>
          <w:noProof/>
        </w:rPr>
        <w:t>DC is direct cost; IC is indirect cost</w:t>
      </w:r>
      <w:r w:rsidR="00CA4F1A">
        <w:rPr>
          <w:noProof/>
        </w:rPr>
        <w:t xml:space="preserve">; </w:t>
      </w:r>
      <w:r w:rsidR="00CA4F1A" w:rsidRPr="00CA4F1A">
        <w:rPr>
          <w:noProof/>
          <w:highlight w:val="yellow"/>
        </w:rPr>
        <w:t xml:space="preserve">DC+IC is </w:t>
      </w:r>
      <w:r w:rsidR="00112DE5">
        <w:rPr>
          <w:rFonts w:cs="Browallia New"/>
          <w:noProof/>
          <w:highlight w:val="yellow"/>
          <w:lang w:bidi="th-TH"/>
        </w:rPr>
        <w:t>c</w:t>
      </w:r>
      <w:r w:rsidR="00CA4F1A" w:rsidRPr="00CA4F1A">
        <w:rPr>
          <w:noProof/>
          <w:highlight w:val="yellow"/>
        </w:rPr>
        <w:t>ontract price</w:t>
      </w:r>
      <w:r w:rsidR="00CA4F1A">
        <w:rPr>
          <w:noProof/>
        </w:rPr>
        <w:t xml:space="preserve"> </w:t>
      </w:r>
      <w:r w:rsidR="00594406">
        <w:rPr>
          <w:noProof/>
        </w:rPr>
        <w:t>; and LPF is late penalty fee.</w:t>
      </w:r>
    </w:p>
    <w:tbl>
      <w:tblPr>
        <w:tblW w:w="0" w:type="auto"/>
        <w:jc w:val="center"/>
        <w:tblLook w:val="04A0" w:firstRow="1" w:lastRow="0" w:firstColumn="1" w:lastColumn="0" w:noHBand="0" w:noVBand="1"/>
      </w:tblPr>
      <w:tblGrid>
        <w:gridCol w:w="8394"/>
        <w:gridCol w:w="450"/>
      </w:tblGrid>
      <w:tr w:rsidR="00B14CC5" w14:paraId="5969CB64" w14:textId="77777777" w:rsidTr="00B14CC5">
        <w:trPr>
          <w:jc w:val="center"/>
        </w:trPr>
        <w:tc>
          <w:tcPr>
            <w:tcW w:w="8409" w:type="dxa"/>
          </w:tcPr>
          <w:p w14:paraId="58A1153B" w14:textId="38ADDD1F" w:rsidR="00B14CC5" w:rsidRPr="00CA4F1A" w:rsidRDefault="00B14CC5" w:rsidP="00B14CC5">
            <w:pPr>
              <w:pStyle w:val="MDPI39equation"/>
              <w:rPr>
                <w:i/>
                <w:iCs/>
              </w:rPr>
            </w:pPr>
            <w:r w:rsidRPr="00CA4F1A">
              <w:rPr>
                <w:i/>
                <w:iCs/>
              </w:rPr>
              <w:t>Direct cost = M</w:t>
            </w:r>
            <w:r w:rsidR="00594406" w:rsidRPr="00CA4F1A">
              <w:rPr>
                <w:i/>
                <w:iCs/>
              </w:rPr>
              <w:t>C + LC</w:t>
            </w:r>
          </w:p>
        </w:tc>
        <w:tc>
          <w:tcPr>
            <w:tcW w:w="450" w:type="dxa"/>
            <w:vAlign w:val="center"/>
          </w:tcPr>
          <w:p w14:paraId="36B85A37" w14:textId="41F7D1AB" w:rsidR="00B14CC5" w:rsidRDefault="00B14CC5" w:rsidP="00B14CC5">
            <w:pPr>
              <w:pStyle w:val="MDPI3aequationnumber"/>
              <w:spacing w:line="260" w:lineRule="atLeast"/>
            </w:pPr>
            <w:r>
              <w:t>(2)</w:t>
            </w:r>
          </w:p>
        </w:tc>
      </w:tr>
    </w:tbl>
    <w:p w14:paraId="1C39489F" w14:textId="3B296F57" w:rsidR="00B14CC5" w:rsidRDefault="00B14CC5" w:rsidP="00B14CC5">
      <w:pPr>
        <w:pStyle w:val="MDPI31text"/>
        <w:rPr>
          <w:noProof/>
        </w:rPr>
      </w:pPr>
      <w:r>
        <w:rPr>
          <w:noProof/>
        </w:rPr>
        <w:t xml:space="preserve">Where </w:t>
      </w:r>
      <w:r w:rsidR="00594406">
        <w:rPr>
          <w:noProof/>
        </w:rPr>
        <w:t>MC is material cost; and LC is labor cost.</w:t>
      </w:r>
    </w:p>
    <w:tbl>
      <w:tblPr>
        <w:tblW w:w="0" w:type="auto"/>
        <w:jc w:val="center"/>
        <w:tblLook w:val="04A0" w:firstRow="1" w:lastRow="0" w:firstColumn="1" w:lastColumn="0" w:noHBand="0" w:noVBand="1"/>
      </w:tblPr>
      <w:tblGrid>
        <w:gridCol w:w="8394"/>
        <w:gridCol w:w="450"/>
      </w:tblGrid>
      <w:tr w:rsidR="00B14CC5" w14:paraId="0937CE7B" w14:textId="77777777" w:rsidTr="00B14CC5">
        <w:trPr>
          <w:jc w:val="center"/>
        </w:trPr>
        <w:tc>
          <w:tcPr>
            <w:tcW w:w="8409" w:type="dxa"/>
          </w:tcPr>
          <w:p w14:paraId="5CA3BA66" w14:textId="1F8BC713" w:rsidR="00B14CC5" w:rsidRPr="00CA4F1A" w:rsidRDefault="00B14CC5" w:rsidP="00B14CC5">
            <w:pPr>
              <w:pStyle w:val="MDPI39equation"/>
              <w:rPr>
                <w:i/>
                <w:iCs/>
              </w:rPr>
            </w:pPr>
            <w:r w:rsidRPr="00CA4F1A">
              <w:rPr>
                <w:i/>
                <w:iCs/>
              </w:rPr>
              <w:t xml:space="preserve">Indirect cost = Indirect factors × </w:t>
            </w:r>
            <w:r w:rsidR="2F3FF8F5" w:rsidRPr="00CA4F1A">
              <w:rPr>
                <w:i/>
                <w:iCs/>
              </w:rPr>
              <w:t>T</w:t>
            </w:r>
            <w:r w:rsidR="2F3FF8F5" w:rsidRPr="00CA4F1A">
              <w:rPr>
                <w:i/>
                <w:iCs/>
                <w:vertAlign w:val="subscript"/>
              </w:rPr>
              <w:t>a</w:t>
            </w:r>
          </w:p>
        </w:tc>
        <w:tc>
          <w:tcPr>
            <w:tcW w:w="450" w:type="dxa"/>
            <w:vAlign w:val="center"/>
          </w:tcPr>
          <w:p w14:paraId="1032D591" w14:textId="6C3E2B68" w:rsidR="00B14CC5" w:rsidRDefault="00B14CC5" w:rsidP="00B14CC5">
            <w:pPr>
              <w:pStyle w:val="MDPI3aequationnumber"/>
              <w:spacing w:line="260" w:lineRule="atLeast"/>
            </w:pPr>
            <w:r>
              <w:t>(3)</w:t>
            </w:r>
          </w:p>
        </w:tc>
      </w:tr>
    </w:tbl>
    <w:p w14:paraId="4D541821" w14:textId="38B6E135" w:rsidR="62CEE576" w:rsidRDefault="62CEE576" w:rsidP="6A7AEE81">
      <w:pPr>
        <w:pStyle w:val="MDPI31text"/>
        <w:rPr>
          <w:noProof/>
        </w:rPr>
      </w:pPr>
      <w:r w:rsidRPr="6A7AEE81">
        <w:rPr>
          <w:noProof/>
        </w:rPr>
        <w:t xml:space="preserve">Where </w:t>
      </w:r>
      <w:r>
        <w:t>T</w:t>
      </w:r>
      <w:r w:rsidRPr="6A7AEE81">
        <w:rPr>
          <w:vertAlign w:val="subscript"/>
        </w:rPr>
        <w:t>a</w:t>
      </w:r>
      <w:r>
        <w:t xml:space="preserve"> is actual construction time</w:t>
      </w:r>
    </w:p>
    <w:tbl>
      <w:tblPr>
        <w:tblW w:w="0" w:type="auto"/>
        <w:jc w:val="center"/>
        <w:tblLook w:val="04A0" w:firstRow="1" w:lastRow="0" w:firstColumn="1" w:lastColumn="0" w:noHBand="0" w:noVBand="1"/>
      </w:tblPr>
      <w:tblGrid>
        <w:gridCol w:w="8394"/>
        <w:gridCol w:w="450"/>
      </w:tblGrid>
      <w:tr w:rsidR="00B14CC5" w14:paraId="2FCFC736" w14:textId="77777777" w:rsidTr="00B14CC5">
        <w:trPr>
          <w:jc w:val="center"/>
        </w:trPr>
        <w:tc>
          <w:tcPr>
            <w:tcW w:w="8409" w:type="dxa"/>
          </w:tcPr>
          <w:p w14:paraId="775FB53E" w14:textId="7321459F" w:rsidR="00B14CC5" w:rsidRPr="00CA4F1A" w:rsidRDefault="00B14CC5" w:rsidP="00B14CC5">
            <w:pPr>
              <w:pStyle w:val="MDPI39equation"/>
              <w:rPr>
                <w:i/>
                <w:iCs/>
              </w:rPr>
            </w:pPr>
            <w:r w:rsidRPr="00CA4F1A">
              <w:rPr>
                <w:i/>
                <w:iCs/>
              </w:rPr>
              <w:t>Late penalty fee</w:t>
            </w:r>
            <w:r w:rsidR="00C02FCC">
              <w:rPr>
                <w:i/>
                <w:iCs/>
              </w:rPr>
              <w:t xml:space="preserve"> </w:t>
            </w:r>
            <w:r w:rsidR="00CA4F1A" w:rsidRPr="00CA4F1A">
              <w:rPr>
                <w:i/>
                <w:iCs/>
              </w:rPr>
              <w:t>(LPF)</w:t>
            </w:r>
            <w:r w:rsidRPr="00CA4F1A">
              <w:rPr>
                <w:i/>
                <w:iCs/>
              </w:rPr>
              <w:t xml:space="preserve"> = Daily penalty fee × (T</w:t>
            </w:r>
            <w:r w:rsidRPr="00817B33">
              <w:rPr>
                <w:i/>
                <w:iCs/>
              </w:rPr>
              <w:t xml:space="preserve">a </w:t>
            </w:r>
            <w:r w:rsidRPr="00CA4F1A">
              <w:rPr>
                <w:i/>
                <w:iCs/>
              </w:rPr>
              <w:t>– T</w:t>
            </w:r>
            <w:r w:rsidRPr="00817B33">
              <w:rPr>
                <w:i/>
                <w:iCs/>
              </w:rPr>
              <w:t>c</w:t>
            </w:r>
            <w:r w:rsidRPr="00CA4F1A">
              <w:rPr>
                <w:i/>
                <w:iCs/>
              </w:rPr>
              <w:t>)</w:t>
            </w:r>
          </w:p>
        </w:tc>
        <w:tc>
          <w:tcPr>
            <w:tcW w:w="450" w:type="dxa"/>
            <w:vAlign w:val="center"/>
          </w:tcPr>
          <w:p w14:paraId="2DB9110C" w14:textId="5820166F" w:rsidR="00B14CC5" w:rsidRDefault="00B14CC5" w:rsidP="00B14CC5">
            <w:pPr>
              <w:pStyle w:val="MDPI3aequationnumber"/>
              <w:spacing w:line="260" w:lineRule="atLeast"/>
            </w:pPr>
            <w:r>
              <w:t>(4)</w:t>
            </w:r>
          </w:p>
        </w:tc>
      </w:tr>
    </w:tbl>
    <w:p w14:paraId="463BAE5C" w14:textId="46C70783" w:rsidR="00B14CC5" w:rsidRDefault="00B14CC5" w:rsidP="00B14CC5">
      <w:pPr>
        <w:pStyle w:val="MDPI31text"/>
        <w:rPr>
          <w:noProof/>
        </w:rPr>
      </w:pPr>
      <w:r>
        <w:rPr>
          <w:noProof/>
        </w:rPr>
        <w:t xml:space="preserve">Where </w:t>
      </w:r>
      <w:r>
        <w:t>T</w:t>
      </w:r>
      <w:r w:rsidRPr="00817B33">
        <w:t>a</w:t>
      </w:r>
      <w:r>
        <w:t xml:space="preserve"> is actual construction time and T</w:t>
      </w:r>
      <w:r w:rsidRPr="00817B33">
        <w:t>c</w:t>
      </w:r>
      <w:r w:rsidR="00817B33">
        <w:rPr>
          <w:vertAlign w:val="subscript"/>
        </w:rPr>
        <w:t xml:space="preserve"> </w:t>
      </w:r>
      <w:r>
        <w:t>is contract construction time</w:t>
      </w:r>
      <w:r>
        <w:rPr>
          <w:noProof/>
        </w:rPr>
        <w:t xml:space="preserve"> </w:t>
      </w:r>
    </w:p>
    <w:tbl>
      <w:tblPr>
        <w:tblW w:w="0" w:type="auto"/>
        <w:jc w:val="center"/>
        <w:tblLook w:val="04A0" w:firstRow="1" w:lastRow="0" w:firstColumn="1" w:lastColumn="0" w:noHBand="0" w:noVBand="1"/>
      </w:tblPr>
      <w:tblGrid>
        <w:gridCol w:w="8394"/>
        <w:gridCol w:w="450"/>
      </w:tblGrid>
      <w:tr w:rsidR="00B14CC5" w14:paraId="2E4EC5C1" w14:textId="77777777" w:rsidTr="2760902F">
        <w:trPr>
          <w:jc w:val="center"/>
        </w:trPr>
        <w:tc>
          <w:tcPr>
            <w:tcW w:w="8409" w:type="dxa"/>
          </w:tcPr>
          <w:p w14:paraId="7A9CC8A0" w14:textId="2B767EF4" w:rsidR="00B14CC5" w:rsidRPr="00B14CC5" w:rsidRDefault="00B14CC5" w:rsidP="00B14CC5">
            <w:pPr>
              <w:pStyle w:val="MDPI39equation"/>
            </w:pPr>
            <w:bookmarkStart w:id="3" w:name="_Hlk56116503"/>
            <w:r>
              <w:t>Construction time =</w:t>
            </w:r>
            <w:r w:rsidR="79CE06AF">
              <w:t xml:space="preserve"> Max </w:t>
            </w:r>
            <w:r w:rsidR="79CE06AF" w:rsidRPr="00FF47C7">
              <w:rPr>
                <w:i/>
                <w:iCs/>
              </w:rPr>
              <w:t>FT</w:t>
            </w:r>
            <w:r w:rsidR="79CE06AF" w:rsidRPr="00FF47C7">
              <w:rPr>
                <w:i/>
                <w:iCs/>
                <w:vertAlign w:val="subscript"/>
              </w:rPr>
              <w:t>i</w:t>
            </w:r>
          </w:p>
        </w:tc>
        <w:tc>
          <w:tcPr>
            <w:tcW w:w="450" w:type="dxa"/>
            <w:vAlign w:val="center"/>
          </w:tcPr>
          <w:p w14:paraId="6BC98DB8" w14:textId="2269E03C" w:rsidR="00B14CC5" w:rsidRDefault="00B14CC5" w:rsidP="00B14CC5">
            <w:pPr>
              <w:pStyle w:val="MDPI3aequationnumber"/>
              <w:spacing w:line="260" w:lineRule="atLeast"/>
            </w:pPr>
            <w:r>
              <w:t>(5)</w:t>
            </w:r>
          </w:p>
        </w:tc>
      </w:tr>
    </w:tbl>
    <w:bookmarkEnd w:id="3"/>
    <w:p w14:paraId="63F6D106" w14:textId="39296CFE" w:rsidR="00B14CC5" w:rsidRDefault="00B14CC5" w:rsidP="00B14CC5">
      <w:pPr>
        <w:pStyle w:val="MDPI31text"/>
        <w:rPr>
          <w:noProof/>
        </w:rPr>
      </w:pPr>
      <w:r>
        <w:rPr>
          <w:noProof/>
        </w:rPr>
        <w:t>Where</w:t>
      </w:r>
      <w:r w:rsidRPr="00FF47C7">
        <w:rPr>
          <w:i/>
          <w:iCs/>
        </w:rPr>
        <w:t xml:space="preserve"> </w:t>
      </w:r>
      <w:r w:rsidR="00041CF4" w:rsidRPr="00FF47C7">
        <w:rPr>
          <w:i/>
          <w:iCs/>
        </w:rPr>
        <w:t>FT</w:t>
      </w:r>
      <w:r w:rsidR="00041CF4" w:rsidRPr="00FF47C7">
        <w:rPr>
          <w:i/>
          <w:iCs/>
          <w:vertAlign w:val="subscript"/>
        </w:rPr>
        <w:t>i</w:t>
      </w:r>
      <w:r w:rsidR="00041CF4" w:rsidRPr="00041CF4">
        <w:rPr>
          <w:noProof/>
        </w:rPr>
        <w:t xml:space="preserve"> i</w:t>
      </w:r>
      <w:r w:rsidR="00041CF4">
        <w:rPr>
          <w:noProof/>
        </w:rPr>
        <w:t>s finish time of activity i</w:t>
      </w:r>
    </w:p>
    <w:tbl>
      <w:tblPr>
        <w:tblW w:w="0" w:type="auto"/>
        <w:jc w:val="center"/>
        <w:tblLook w:val="04A0" w:firstRow="1" w:lastRow="0" w:firstColumn="1" w:lastColumn="0" w:noHBand="0" w:noVBand="1"/>
      </w:tblPr>
      <w:tblGrid>
        <w:gridCol w:w="8394"/>
        <w:gridCol w:w="450"/>
      </w:tblGrid>
      <w:tr w:rsidR="00B14CC5" w14:paraId="40BAA44E" w14:textId="77777777" w:rsidTr="45897A6C">
        <w:trPr>
          <w:trHeight w:val="1275"/>
          <w:jc w:val="center"/>
        </w:trPr>
        <w:tc>
          <w:tcPr>
            <w:tcW w:w="8394" w:type="dxa"/>
          </w:tcPr>
          <w:p w14:paraId="589405C2" w14:textId="3995EA19" w:rsidR="00285D98" w:rsidRPr="00CA4F1A" w:rsidRDefault="0092157F" w:rsidP="45897A6C">
            <w:pPr>
              <w:pStyle w:val="MDPI39equation"/>
              <w:rPr>
                <w:i/>
                <w:iCs/>
              </w:rPr>
            </w:pPr>
            <m:oMathPara>
              <m:oMath>
                <m:sSub>
                  <m:sSubPr>
                    <m:ctrlPr>
                      <w:rPr>
                        <w:rFonts w:ascii="Cambria Math" w:hAnsi="Cambria Math"/>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nary>
                  <m:naryPr>
                    <m:chr m:val="∑"/>
                    <m:limLoc m:val="undOvr"/>
                    <m:grow m:val="1"/>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 xml:space="preserve"> x </m:t>
                            </m:r>
                            <m:sSub>
                              <m:sSubPr>
                                <m:ctrlPr>
                                  <w:rPr>
                                    <w:rFonts w:ascii="Cambria Math" w:hAnsi="Cambria Math"/>
                                    <w:i/>
                                    <w:iCs/>
                                  </w:rPr>
                                </m:ctrlPr>
                              </m:sSubPr>
                              <m:e>
                                <m:r>
                                  <w:rPr>
                                    <w:rFonts w:ascii="Cambria Math" w:hAnsi="Cambria Math"/>
                                  </w:rPr>
                                  <m:t>PDR</m:t>
                                </m:r>
                              </m:e>
                              <m:sub>
                                <m:r>
                                  <w:rPr>
                                    <w:rFonts w:ascii="Cambria Math" w:hAnsi="Cambria Math"/>
                                  </w:rPr>
                                  <m:t>i</m:t>
                                </m:r>
                              </m:sub>
                            </m:sSub>
                          </m:den>
                        </m:f>
                      </m:e>
                    </m:d>
                  </m:e>
                </m:nary>
              </m:oMath>
            </m:oMathPara>
          </w:p>
        </w:tc>
        <w:tc>
          <w:tcPr>
            <w:tcW w:w="450" w:type="dxa"/>
            <w:vAlign w:val="center"/>
          </w:tcPr>
          <w:p w14:paraId="41ADB9B8" w14:textId="7A6E0694" w:rsidR="00285D98" w:rsidRDefault="00D04EED" w:rsidP="00D04EED">
            <w:pPr>
              <w:pStyle w:val="MDPI3aequationnumber"/>
              <w:spacing w:line="260" w:lineRule="atLeast"/>
              <w:jc w:val="both"/>
            </w:pPr>
            <w:r>
              <w:t>(6)</w:t>
            </w:r>
          </w:p>
        </w:tc>
      </w:tr>
    </w:tbl>
    <w:p w14:paraId="3A594670" w14:textId="62AED498" w:rsidR="00C04DEC" w:rsidRPr="00C04DEC" w:rsidRDefault="00C04DEC" w:rsidP="28DDE328">
      <w:pPr>
        <w:pStyle w:val="MDPI31text"/>
        <w:rPr>
          <w:rFonts w:eastAsia="Palatino Linotype"/>
        </w:rPr>
      </w:pPr>
      <w:r>
        <w:t xml:space="preserve">Where n is total number of </w:t>
      </w:r>
      <w:r w:rsidR="150CE339">
        <w:t>activities</w:t>
      </w:r>
      <w:r>
        <w:t xml:space="preserve"> in day </w:t>
      </w:r>
      <w:r w:rsidR="00232B90">
        <w:t>t</w:t>
      </w:r>
      <w:r>
        <w:t>; Q</w:t>
      </w:r>
      <w:r w:rsidRPr="00634AE7">
        <w:rPr>
          <w:vertAlign w:val="subscript"/>
        </w:rPr>
        <w:t>i</w:t>
      </w:r>
      <w:r>
        <w:t xml:space="preserve"> is Quantity of activity i; Di is Duration of ac</w:t>
      </w:r>
      <w:r w:rsidRPr="28DDE328">
        <w:rPr>
          <w:rFonts w:eastAsia="Palatino Linotype"/>
        </w:rPr>
        <w:t xml:space="preserve">tivity i; and PDRi is Productivity rate </w:t>
      </w:r>
      <w:r w:rsidR="3A71708F" w:rsidRPr="28DDE328">
        <w:rPr>
          <w:rFonts w:eastAsia="Palatino Linotype"/>
        </w:rPr>
        <w:t xml:space="preserve">of </w:t>
      </w:r>
      <w:r w:rsidR="1163B2D0" w:rsidRPr="28DDE328">
        <w:rPr>
          <w:rFonts w:eastAsia="Palatino Linotype"/>
        </w:rPr>
        <w:t xml:space="preserve">the </w:t>
      </w:r>
      <w:r w:rsidR="3A71708F" w:rsidRPr="28DDE328">
        <w:rPr>
          <w:rFonts w:eastAsia="Palatino Linotype"/>
        </w:rPr>
        <w:t xml:space="preserve">worker for </w:t>
      </w:r>
      <w:r w:rsidRPr="28DDE328">
        <w:rPr>
          <w:rFonts w:eastAsia="Palatino Linotype"/>
        </w:rPr>
        <w:t>activity i</w:t>
      </w:r>
    </w:p>
    <w:tbl>
      <w:tblPr>
        <w:tblW w:w="0" w:type="auto"/>
        <w:jc w:val="center"/>
        <w:tblLook w:val="04A0" w:firstRow="1" w:lastRow="0" w:firstColumn="1" w:lastColumn="0" w:noHBand="0" w:noVBand="1"/>
      </w:tblPr>
      <w:tblGrid>
        <w:gridCol w:w="8394"/>
        <w:gridCol w:w="450"/>
      </w:tblGrid>
      <w:tr w:rsidR="00C04DEC" w14:paraId="6E342C73" w14:textId="77777777" w:rsidTr="49B944CC">
        <w:trPr>
          <w:trHeight w:val="1275"/>
          <w:jc w:val="center"/>
        </w:trPr>
        <w:tc>
          <w:tcPr>
            <w:tcW w:w="8394" w:type="dxa"/>
            <w:vAlign w:val="center"/>
          </w:tcPr>
          <w:p w14:paraId="12D683FE" w14:textId="392F0DB7" w:rsidR="00C04DEC" w:rsidRPr="00CA4F1A" w:rsidRDefault="00CA4F1A" w:rsidP="49B944CC">
            <w:pPr>
              <w:pStyle w:val="MDPI39equation"/>
              <w:rPr>
                <w:i/>
                <w:iCs/>
              </w:rPr>
            </w:pPr>
            <w:bookmarkStart w:id="4" w:name="_Hlk57377227"/>
            <m:oMathPara>
              <m:oMath>
                <m:r>
                  <w:rPr>
                    <w:rFonts w:ascii="Cambria Math" w:hAnsi="Cambria Math"/>
                  </w:rPr>
                  <m:t>Workers utilization fluctuation  (Mx)=</m:t>
                </m:r>
                <m:nary>
                  <m:naryPr>
                    <m:chr m:val="∑"/>
                    <m:limLoc m:val="undOvr"/>
                    <m:grow m:val="1"/>
                    <m:ctrlPr>
                      <w:rPr>
                        <w:rFonts w:ascii="Cambria Math" w:hAnsi="Cambria Math"/>
                        <w:bCs/>
                        <w:i/>
                        <w:iCs/>
                      </w:rPr>
                    </m:ctrlPr>
                  </m:naryPr>
                  <m:sub>
                    <m:r>
                      <w:rPr>
                        <w:rFonts w:ascii="Cambria Math" w:hAnsi="Cambria Math"/>
                      </w:rPr>
                      <m:t>t=1</m:t>
                    </m:r>
                  </m:sub>
                  <m:sup>
                    <m:r>
                      <w:rPr>
                        <w:rFonts w:ascii="Cambria Math" w:hAnsi="Cambria Math"/>
                      </w:rPr>
                      <m:t>T</m:t>
                    </m:r>
                  </m:sup>
                  <m:e>
                    <m:sSup>
                      <m:sSupPr>
                        <m:ctrlPr>
                          <w:rPr>
                            <w:rFonts w:ascii="Cambria Math" w:hAnsi="Cambria Math"/>
                            <w:bCs/>
                            <w:i/>
                            <w:iCs/>
                          </w:rPr>
                        </m:ctrlPr>
                      </m:sSupPr>
                      <m:e>
                        <m:r>
                          <w:rPr>
                            <w:rFonts w:ascii="Cambria Math" w:hAnsi="Cambria Math"/>
                          </w:rPr>
                          <m:t>[</m:t>
                        </m:r>
                        <m:sSub>
                          <m:sSubPr>
                            <m:ctrlPr>
                              <w:rPr>
                                <w:rFonts w:ascii="Cambria Math" w:hAnsi="Cambria Math"/>
                                <w:bCs/>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e>
                      <m:sup>
                        <m:r>
                          <w:rPr>
                            <w:rFonts w:ascii="Cambria Math" w:hAnsi="Cambria Math"/>
                          </w:rPr>
                          <m:t>2</m:t>
                        </m:r>
                      </m:sup>
                    </m:sSup>
                  </m:e>
                </m:nary>
              </m:oMath>
            </m:oMathPara>
          </w:p>
        </w:tc>
        <w:tc>
          <w:tcPr>
            <w:tcW w:w="450" w:type="dxa"/>
            <w:vAlign w:val="center"/>
          </w:tcPr>
          <w:p w14:paraId="4A926B88" w14:textId="758D4A00" w:rsidR="00C04DEC" w:rsidRDefault="00C04DEC" w:rsidP="00C04DEC">
            <w:pPr>
              <w:pStyle w:val="MDPI3aequationnumber"/>
              <w:spacing w:line="260" w:lineRule="atLeast"/>
              <w:jc w:val="center"/>
            </w:pPr>
            <w:r>
              <w:t>(7)</w:t>
            </w:r>
          </w:p>
        </w:tc>
      </w:tr>
    </w:tbl>
    <w:p w14:paraId="20707393" w14:textId="3ED5A2A7" w:rsidR="00B73DFD" w:rsidRPr="003D5A37" w:rsidRDefault="00C04DEC" w:rsidP="002A2528">
      <w:pPr>
        <w:pStyle w:val="MDPI31text"/>
        <w:ind w:firstLine="0"/>
      </w:pPr>
      <w:r w:rsidRPr="6A7AEE81">
        <w:rPr>
          <w:noProof/>
          <w:color w:val="000000" w:themeColor="text1"/>
        </w:rPr>
        <w:t xml:space="preserve">Where </w:t>
      </w:r>
      <w:r w:rsidR="0081275F">
        <w:rPr>
          <w:noProof/>
          <w:color w:val="000000" w:themeColor="text1"/>
        </w:rPr>
        <w:t>T</w:t>
      </w:r>
      <w:r w:rsidRPr="6A7AEE81">
        <w:rPr>
          <w:noProof/>
          <w:color w:val="000000" w:themeColor="text1"/>
        </w:rPr>
        <w:t xml:space="preserve"> is total number of project</w:t>
      </w:r>
      <w:r w:rsidR="00A05665">
        <w:rPr>
          <w:noProof/>
          <w:color w:val="000000" w:themeColor="text1"/>
        </w:rPr>
        <w:t xml:space="preserve"> working day</w:t>
      </w:r>
    </w:p>
    <w:bookmarkEnd w:id="4"/>
    <w:p w14:paraId="6E0C4706" w14:textId="77777777" w:rsidR="0024498F" w:rsidRDefault="005A6B0E" w:rsidP="00872E60">
      <w:pPr>
        <w:pStyle w:val="MDPI22heading2"/>
      </w:pPr>
      <w:r>
        <w:t>2.</w:t>
      </w:r>
      <w:r w:rsidR="00E10463">
        <w:t>3</w:t>
      </w:r>
      <w:r w:rsidR="00872E60" w:rsidRPr="003030D2">
        <w:t xml:space="preserve">. </w:t>
      </w:r>
      <w:r w:rsidR="0005706B">
        <w:t>Problem Definition</w:t>
      </w:r>
      <w:r w:rsidR="001F36B0">
        <w:t>s</w:t>
      </w:r>
    </w:p>
    <w:p w14:paraId="2E4361CA" w14:textId="4E5D1DB0" w:rsidR="002A1B9E" w:rsidRDefault="00394E6A" w:rsidP="002A1B9E">
      <w:pPr>
        <w:pStyle w:val="MDPI31text"/>
      </w:pPr>
      <w:r w:rsidRPr="00077617">
        <w:rPr>
          <w:noProof/>
        </w:rPr>
        <w:t>T</w:t>
      </w:r>
      <w:r w:rsidR="00B73DFD" w:rsidRPr="00077617">
        <w:rPr>
          <w:noProof/>
        </w:rPr>
        <w:t xml:space="preserve">o </w:t>
      </w:r>
      <w:r w:rsidR="00462B9E" w:rsidRPr="00077617">
        <w:rPr>
          <w:noProof/>
        </w:rPr>
        <w:t xml:space="preserve">optimize </w:t>
      </w:r>
      <w:r w:rsidR="00077617">
        <w:rPr>
          <w:noProof/>
        </w:rPr>
        <w:t xml:space="preserve">a </w:t>
      </w:r>
      <w:r w:rsidRPr="00077617">
        <w:rPr>
          <w:noProof/>
        </w:rPr>
        <w:t xml:space="preserve">project cost, </w:t>
      </w:r>
      <w:r w:rsidR="00077617">
        <w:rPr>
          <w:noProof/>
        </w:rPr>
        <w:t xml:space="preserve">a </w:t>
      </w:r>
      <w:r w:rsidRPr="00077617">
        <w:rPr>
          <w:noProof/>
        </w:rPr>
        <w:t xml:space="preserve">project duration, and resouce usages </w:t>
      </w:r>
      <w:r w:rsidR="00077617">
        <w:rPr>
          <w:noProof/>
        </w:rPr>
        <w:t>while maintaining BIM</w:t>
      </w:r>
      <w:r w:rsidR="00D4566E">
        <w:rPr>
          <w:noProof/>
        </w:rPr>
        <w:t xml:space="preserve"> data pipeline</w:t>
      </w:r>
      <w:r w:rsidR="00D4566E">
        <w:rPr>
          <w:rFonts w:ascii="Angsana New" w:hAnsi="Angsana New" w:cs="Angsana New"/>
          <w:noProof/>
          <w:lang w:bidi="th-TH"/>
        </w:rPr>
        <w:t xml:space="preserve"> </w:t>
      </w:r>
      <w:r w:rsidRPr="00077617">
        <w:rPr>
          <w:noProof/>
        </w:rPr>
        <w:t>are crucial</w:t>
      </w:r>
      <w:r w:rsidR="00462B9E" w:rsidRPr="00077617">
        <w:rPr>
          <w:noProof/>
        </w:rPr>
        <w:t xml:space="preserve"> for this research</w:t>
      </w:r>
      <w:r w:rsidRPr="00077617">
        <w:rPr>
          <w:noProof/>
        </w:rPr>
        <w:t xml:space="preserve">. </w:t>
      </w:r>
      <w:r w:rsidR="00D4566E">
        <w:rPr>
          <w:noProof/>
        </w:rPr>
        <w:t xml:space="preserve">Typically data in BIM itself is interconnect allowing 3D model and scheduling updated automatically. However, when dealing with a complex solution, BIM requires external optimization tools and need to leave the BIM data pipeline. This causes redundant manually tasks and prone to error. </w:t>
      </w:r>
      <w:r w:rsidRPr="00077617">
        <w:rPr>
          <w:noProof/>
        </w:rPr>
        <w:t xml:space="preserve">To optimize those objectives </w:t>
      </w:r>
      <w:r w:rsidR="008A1DE6" w:rsidRPr="00077617">
        <w:rPr>
          <w:noProof/>
        </w:rPr>
        <w:t>and exchange data back and forth via BIM. It was successful usage to</w:t>
      </w:r>
      <w:r w:rsidR="00B73DFD" w:rsidRPr="00077617">
        <w:rPr>
          <w:noProof/>
        </w:rPr>
        <w:t xml:space="preserve"> satisf</w:t>
      </w:r>
      <w:r w:rsidR="008A1DE6" w:rsidRPr="00077617">
        <w:rPr>
          <w:noProof/>
        </w:rPr>
        <w:t>y</w:t>
      </w:r>
      <w:r w:rsidR="00B73DFD" w:rsidRPr="00077617">
        <w:rPr>
          <w:noProof/>
        </w:rPr>
        <w:t xml:space="preserve"> these requirements</w:t>
      </w:r>
      <w:r w:rsidR="0013676D" w:rsidRPr="00077617">
        <w:rPr>
          <w:noProof/>
        </w:rPr>
        <w:t xml:space="preserve"> </w:t>
      </w:r>
      <w:r w:rsidR="0013676D" w:rsidRPr="00077617">
        <w:rPr>
          <w:noProof/>
        </w:rPr>
        <w:fldChar w:fldCharType="begin" w:fldLock="1"/>
      </w:r>
      <w:r w:rsidR="000A0D5B" w:rsidRPr="00077617">
        <w:rPr>
          <w:noProof/>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[27]","plainTextFormattedCitation":"[27]","previouslyFormattedCitation":"[27]"},"properties":{"noteIndex":0},"schema":"https://github.com/citation-style-language/schema/raw/master/csl-citation.json"}</w:instrText>
      </w:r>
      <w:r w:rsidR="0013676D" w:rsidRPr="00077617">
        <w:rPr>
          <w:noProof/>
        </w:rPr>
        <w:fldChar w:fldCharType="separate"/>
      </w:r>
      <w:r w:rsidR="000767DC" w:rsidRPr="00077617">
        <w:rPr>
          <w:noProof/>
        </w:rPr>
        <w:t>[27]</w:t>
      </w:r>
      <w:r w:rsidR="0013676D" w:rsidRPr="00077617">
        <w:rPr>
          <w:noProof/>
        </w:rPr>
        <w:fldChar w:fldCharType="end"/>
      </w:r>
      <w:r w:rsidR="008A1DE6" w:rsidRPr="00077617">
        <w:rPr>
          <w:noProof/>
        </w:rPr>
        <w:t xml:space="preserve"> which still use BIM as </w:t>
      </w:r>
      <w:r w:rsidR="00B73DFD" w:rsidRPr="00077617">
        <w:rPr>
          <w:noProof/>
        </w:rPr>
        <w:t xml:space="preserve">embedding informations into a </w:t>
      </w:r>
      <w:r w:rsidR="008A1DE6" w:rsidRPr="00077617">
        <w:rPr>
          <w:noProof/>
        </w:rPr>
        <w:t>three dimensional</w:t>
      </w:r>
      <w:r w:rsidR="00B73DFD" w:rsidRPr="00077617">
        <w:rPr>
          <w:noProof/>
        </w:rPr>
        <w:t xml:space="preserve"> representation</w:t>
      </w:r>
      <w:r w:rsidR="008A1DE6" w:rsidRPr="00077617">
        <w:rPr>
          <w:noProof/>
        </w:rPr>
        <w:t xml:space="preserve"> </w:t>
      </w:r>
      <w:r w:rsidR="00205576" w:rsidRPr="00077617">
        <w:rPr>
          <w:noProof/>
        </w:rPr>
        <w:fldChar w:fldCharType="begin" w:fldLock="1"/>
      </w:r>
      <w:r w:rsidR="000A0D5B" w:rsidRPr="00077617">
        <w:rPr>
          <w:noProof/>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205576" w:rsidRPr="00077617">
        <w:rPr>
          <w:noProof/>
        </w:rPr>
        <w:fldChar w:fldCharType="separate"/>
      </w:r>
      <w:r w:rsidR="000767DC" w:rsidRPr="00077617">
        <w:rPr>
          <w:noProof/>
        </w:rPr>
        <w:t>[23]</w:t>
      </w:r>
      <w:r w:rsidR="00205576" w:rsidRPr="00077617">
        <w:rPr>
          <w:noProof/>
        </w:rPr>
        <w:fldChar w:fldCharType="end"/>
      </w:r>
      <w:r w:rsidR="00205576" w:rsidRPr="00077617">
        <w:rPr>
          <w:noProof/>
        </w:rPr>
        <w:t>.</w:t>
      </w:r>
      <w:r w:rsidR="00B73DFD" w:rsidRPr="00077617">
        <w:rPr>
          <w:noProof/>
        </w:rPr>
        <w:t xml:space="preserve"> </w:t>
      </w:r>
      <w:r w:rsidR="002A1B9E" w:rsidRPr="00077617">
        <w:t xml:space="preserve">Multi-objective genetic algorithm (MOGA) is considered one of popular </w:t>
      </w:r>
      <w:r w:rsidR="008A1DE6" w:rsidRPr="00077617">
        <w:t>methods</w:t>
      </w:r>
      <w:r w:rsidR="002A1B9E" w:rsidRPr="00077617">
        <w:t xml:space="preserve"> for solving multi-objective problems. It provides optimal pareto front for decision makers instead of static objective weights.</w:t>
      </w:r>
    </w:p>
    <w:p w14:paraId="1D002724" w14:textId="5EF16256" w:rsidR="003F5108" w:rsidRPr="008665FC" w:rsidRDefault="146BC197" w:rsidP="003F5108">
      <w:pPr>
        <w:pStyle w:val="MDPI21heading1"/>
        <w:rPr>
          <w:rFonts w:cs="Cordia New" w:hint="cs"/>
          <w:cs/>
          <w:lang w:bidi="th-TH"/>
        </w:rPr>
      </w:pPr>
      <w:r>
        <w:t>3. BIM-MOGA Model</w:t>
      </w:r>
    </w:p>
    <w:p w14:paraId="76488F2B" w14:textId="33E81296" w:rsidR="008A1DE6" w:rsidRDefault="008A1DE6" w:rsidP="008A1DE6">
      <w:pPr>
        <w:pStyle w:val="MDPI31text"/>
        <w:rPr>
          <w:noProof/>
        </w:rPr>
      </w:pPr>
      <w:r w:rsidRPr="00313942">
        <w:rPr>
          <w:noProof/>
        </w:rPr>
        <w:t xml:space="preserve">In addition, to </w:t>
      </w:r>
      <w:r w:rsidRPr="009E34CB">
        <w:rPr>
          <w:noProof/>
          <w:highlight w:val="yellow"/>
        </w:rPr>
        <w:t>optimi</w:t>
      </w:r>
      <w:r w:rsidR="00B477D9" w:rsidRPr="009E34CB">
        <w:rPr>
          <w:noProof/>
          <w:highlight w:val="yellow"/>
        </w:rPr>
        <w:t>z</w:t>
      </w:r>
      <w:r w:rsidRPr="009E34CB">
        <w:rPr>
          <w:noProof/>
          <w:highlight w:val="yellow"/>
        </w:rPr>
        <w:t>e</w:t>
      </w:r>
      <w:r w:rsidRPr="00313942">
        <w:rPr>
          <w:noProof/>
        </w:rPr>
        <w:t xml:space="preserve"> simultaneously the performances referred to different aspects, multi objective </w:t>
      </w:r>
      <w:r w:rsidRPr="009E34CB">
        <w:rPr>
          <w:noProof/>
          <w:highlight w:val="yellow"/>
        </w:rPr>
        <w:t>optimi</w:t>
      </w:r>
      <w:r w:rsidR="00B477D9" w:rsidRPr="009E34CB">
        <w:rPr>
          <w:noProof/>
          <w:highlight w:val="yellow"/>
        </w:rPr>
        <w:t>z</w:t>
      </w:r>
      <w:r w:rsidRPr="009E34CB">
        <w:rPr>
          <w:noProof/>
          <w:highlight w:val="yellow"/>
        </w:rPr>
        <w:t>ation</w:t>
      </w:r>
      <w:r w:rsidRPr="00313942">
        <w:rPr>
          <w:noProof/>
        </w:rPr>
        <w:t xml:space="preserve"> is more appropriate. In this section, the development of BIM-MOGA is described. By retrieving information of a project from the BIM, MOGA process will start solving multi-objective optimization problems using GA. Once the Pareto frontier has been defined, the best solution will then be chosen by the decision makers. the renovation scheduling is gernerated by Microsoft Project. After that, the researcher exported the file to Autodesk Navisworks and exported BIM from Autodesk Revit to Autodesk Navisworks in order to create a 4D BIM for the renovation </w:t>
      </w:r>
      <w:r w:rsidRPr="00313942">
        <w:rPr>
          <w:noProof/>
        </w:rPr>
        <w:lastRenderedPageBreak/>
        <w:t>project. This allows the concerned parties to overview the process, reduces the workloads and conflicts while working at the site. It also helps improve the collaboration between the concerned parties. Each related part is explained in details in the following sections.</w:t>
      </w:r>
    </w:p>
    <w:p w14:paraId="182D9EF5" w14:textId="7013CF3C" w:rsidR="7726B7F6" w:rsidRDefault="06FEB15D" w:rsidP="002A1B9E">
      <w:pPr>
        <w:pStyle w:val="MDPI31text"/>
        <w:rPr>
          <w:rFonts w:eastAsia="Palatino Linotype" w:cs="Palatino Linotype"/>
          <w:color w:val="000000" w:themeColor="text1"/>
        </w:rPr>
      </w:pPr>
      <w:r w:rsidRPr="48783EE4">
        <w:rPr>
          <w:rFonts w:eastAsia="Palatino Linotype" w:cs="Palatino Linotype"/>
          <w:color w:val="000000" w:themeColor="text1"/>
        </w:rPr>
        <w:t xml:space="preserve">The proposed model is a multi-objective optimization for minimizing project duration, cost and resources </w:t>
      </w:r>
      <w:r w:rsidRPr="002A1B9E">
        <w:rPr>
          <w:noProof/>
        </w:rPr>
        <w:t>simultaneously</w:t>
      </w:r>
      <w:r w:rsidRPr="48783EE4">
        <w:rPr>
          <w:rFonts w:eastAsia="Palatino Linotype" w:cs="Palatino Linotype"/>
          <w:color w:val="000000" w:themeColor="text1"/>
        </w:rPr>
        <w:t>. The method steps to generate an optimized schedule are illustrated in Figure 5. The optimization model is developed and organized into three main modules: 1</w:t>
      </w:r>
      <w:r w:rsidR="516C5F51" w:rsidRPr="48783EE4">
        <w:rPr>
          <w:rFonts w:eastAsia="Palatino Linotype" w:cs="Palatino Linotype"/>
          <w:color w:val="000000" w:themeColor="text1"/>
        </w:rPr>
        <w:t>)</w:t>
      </w:r>
      <w:r w:rsidRPr="48783EE4">
        <w:rPr>
          <w:rFonts w:eastAsia="Palatino Linotype" w:cs="Palatino Linotype"/>
          <w:color w:val="000000" w:themeColor="text1"/>
        </w:rPr>
        <w:t xml:space="preserve"> Initialization Module: Construction data are calculate</w:t>
      </w:r>
      <w:r w:rsidR="522F6990" w:rsidRPr="48783EE4">
        <w:rPr>
          <w:rFonts w:eastAsia="Palatino Linotype" w:cs="Palatino Linotype"/>
          <w:color w:val="000000" w:themeColor="text1"/>
        </w:rPr>
        <w:t>d i.e.,</w:t>
      </w:r>
      <w:r w:rsidRPr="48783EE4">
        <w:rPr>
          <w:rFonts w:eastAsia="Palatino Linotype" w:cs="Palatino Linotype"/>
          <w:color w:val="000000" w:themeColor="text1"/>
        </w:rPr>
        <w:t xml:space="preserve"> an initial project schedule and the number of total float </w:t>
      </w:r>
      <w:r w:rsidR="1FB9A4FA" w:rsidRPr="48783EE4">
        <w:rPr>
          <w:rFonts w:eastAsia="Palatino Linotype" w:cs="Palatino Linotype"/>
          <w:color w:val="000000" w:themeColor="text1"/>
        </w:rPr>
        <w:t>days;</w:t>
      </w:r>
      <w:r w:rsidR="252CE97E" w:rsidRPr="48783EE4">
        <w:rPr>
          <w:rFonts w:eastAsia="Palatino Linotype" w:cs="Palatino Linotype"/>
          <w:color w:val="000000" w:themeColor="text1"/>
        </w:rPr>
        <w:t xml:space="preserve"> </w:t>
      </w:r>
      <w:r w:rsidRPr="48783EE4">
        <w:rPr>
          <w:rFonts w:eastAsia="Palatino Linotype" w:cs="Palatino Linotype"/>
          <w:color w:val="000000" w:themeColor="text1"/>
        </w:rPr>
        <w:t>2</w:t>
      </w:r>
      <w:r w:rsidR="10967BA3" w:rsidRPr="48783EE4">
        <w:rPr>
          <w:rFonts w:eastAsia="Palatino Linotype" w:cs="Palatino Linotype"/>
          <w:color w:val="000000" w:themeColor="text1"/>
        </w:rPr>
        <w:t>)</w:t>
      </w:r>
      <w:r w:rsidRPr="48783EE4">
        <w:rPr>
          <w:rFonts w:eastAsia="Palatino Linotype" w:cs="Palatino Linotype"/>
          <w:color w:val="000000" w:themeColor="text1"/>
        </w:rPr>
        <w:t xml:space="preserve"> BIM Module; and 3</w:t>
      </w:r>
      <w:r w:rsidR="76CEA59F" w:rsidRPr="48783EE4">
        <w:rPr>
          <w:rFonts w:eastAsia="Palatino Linotype" w:cs="Palatino Linotype"/>
          <w:color w:val="000000" w:themeColor="text1"/>
        </w:rPr>
        <w:t>)</w:t>
      </w:r>
      <w:r w:rsidRPr="48783EE4">
        <w:rPr>
          <w:rFonts w:eastAsia="Palatino Linotype" w:cs="Palatino Linotype"/>
          <w:color w:val="000000" w:themeColor="text1"/>
        </w:rPr>
        <w:t xml:space="preserve"> MOGA Module</w:t>
      </w:r>
      <w:r w:rsidR="6F20B5ED" w:rsidRPr="48783EE4">
        <w:rPr>
          <w:rFonts w:eastAsia="Palatino Linotype" w:cs="Palatino Linotype"/>
          <w:color w:val="000000" w:themeColor="text1"/>
        </w:rPr>
        <w:t xml:space="preserve">. </w:t>
      </w:r>
      <w:r w:rsidRPr="48783EE4">
        <w:rPr>
          <w:rFonts w:eastAsia="Palatino Linotype" w:cs="Palatino Linotype"/>
          <w:color w:val="000000" w:themeColor="text1"/>
        </w:rPr>
        <w:t>These three main modules are described in more detail in the following sections.</w:t>
      </w:r>
    </w:p>
    <w:p w14:paraId="339BEB8A" w14:textId="14261F5C" w:rsidR="7726B7F6" w:rsidRDefault="04BA4AEB" w:rsidP="6E56C111">
      <w:pPr>
        <w:ind w:firstLine="425"/>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1) Initialization Module</w:t>
      </w:r>
    </w:p>
    <w:p w14:paraId="3EB20D20" w14:textId="5DC14AC0" w:rsidR="00F11BA4" w:rsidRPr="00F11BA4" w:rsidRDefault="54F31802" w:rsidP="6E56C111">
      <w:pPr>
        <w:ind w:firstLine="425"/>
        <w:rPr>
          <w:rFonts w:ascii="Palatino Linotype" w:eastAsia="Palatino Linotype" w:hAnsi="Palatino Linotype" w:cs="Palatino Linotype"/>
          <w:noProof/>
          <w:color w:val="000000" w:themeColor="text1"/>
          <w:sz w:val="20"/>
          <w:rtl/>
        </w:rPr>
      </w:pPr>
      <w:r w:rsidRPr="6E56C111">
        <w:rPr>
          <w:rFonts w:ascii="Palatino Linotype" w:eastAsia="Palatino Linotype" w:hAnsi="Palatino Linotype" w:cs="Palatino Linotype"/>
          <w:noProof/>
          <w:color w:val="000000" w:themeColor="text1"/>
          <w:sz w:val="20"/>
        </w:rPr>
        <w:t>T</w:t>
      </w:r>
      <w:r w:rsidR="7810DFC2" w:rsidRPr="6E56C111">
        <w:rPr>
          <w:rFonts w:ascii="Palatino Linotype" w:eastAsia="Palatino Linotype" w:hAnsi="Palatino Linotype" w:cs="Palatino Linotype"/>
          <w:noProof/>
          <w:color w:val="000000" w:themeColor="text1"/>
          <w:sz w:val="20"/>
        </w:rPr>
        <w:t>here are three main calculations for this module.</w:t>
      </w:r>
    </w:p>
    <w:p w14:paraId="4FAE5F5D" w14:textId="4A7748AA" w:rsidR="00F11BA4" w:rsidRPr="00F11BA4" w:rsidRDefault="00F11BA4" w:rsidP="69743692">
      <w:pPr>
        <w:numPr>
          <w:ilvl w:val="0"/>
          <w:numId w:val="24"/>
        </w:numPr>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color w:val="000000" w:themeColor="text1"/>
          <w:sz w:val="20"/>
        </w:rPr>
        <w:t>Actual construction time</w:t>
      </w:r>
      <w:r w:rsidRPr="69743692">
        <w:rPr>
          <w:rFonts w:ascii="Palatino Linotype" w:eastAsia="Palatino Linotype" w:hAnsi="Palatino Linotype" w:cs="Palatino Linotype"/>
          <w:noProof/>
          <w:color w:val="000000" w:themeColor="text1"/>
          <w:sz w:val="20"/>
          <w:cs/>
          <w:lang w:bidi="th-TH"/>
        </w:rPr>
        <w:t xml:space="preserve"> </w:t>
      </w:r>
      <w:r w:rsidRPr="69743692">
        <w:rPr>
          <w:rFonts w:ascii="Palatino Linotype" w:eastAsia="Palatino Linotype" w:hAnsi="Palatino Linotype" w:cs="Palatino Linotype"/>
          <w:color w:val="000000" w:themeColor="text1"/>
          <w:sz w:val="20"/>
        </w:rPr>
        <w:t>(Ta)</w:t>
      </w:r>
      <w:r w:rsidR="579B04EB" w:rsidRPr="69743692">
        <w:rPr>
          <w:rFonts w:ascii="Palatino Linotype" w:eastAsia="Palatino Linotype" w:hAnsi="Palatino Linotype" w:cs="Palatino Linotype"/>
          <w:color w:val="000000" w:themeColor="text1"/>
          <w:sz w:val="20"/>
        </w:rPr>
        <w:t xml:space="preserve"> calculation</w:t>
      </w:r>
    </w:p>
    <w:p w14:paraId="1A9089FF" w14:textId="7CF1E53F" w:rsidR="00F11BA4" w:rsidRPr="00F11BA4" w:rsidRDefault="1C6324E6" w:rsidP="08DC1037">
      <w:pPr>
        <w:ind w:firstLine="425"/>
        <w:rPr>
          <w:rFonts w:ascii="Palatino Linotype" w:eastAsia="Palatino Linotype" w:hAnsi="Palatino Linotype" w:cs="Palatino Linotype"/>
          <w:color w:val="000000" w:themeColor="text1"/>
          <w:sz w:val="20"/>
        </w:rPr>
      </w:pPr>
      <w:r w:rsidRPr="08DC1037">
        <w:rPr>
          <w:rFonts w:ascii="Palatino Linotype" w:eastAsia="Palatino Linotype" w:hAnsi="Palatino Linotype" w:cs="Palatino Linotype"/>
          <w:color w:val="000000" w:themeColor="text1"/>
          <w:sz w:val="20"/>
        </w:rPr>
        <w:t xml:space="preserve">According to construction data from each activity and project </w:t>
      </w:r>
      <w:r w:rsidR="3A6B16D4" w:rsidRPr="08DC1037">
        <w:rPr>
          <w:rFonts w:ascii="Palatino Linotype" w:eastAsia="Palatino Linotype" w:hAnsi="Palatino Linotype" w:cs="Palatino Linotype"/>
          <w:color w:val="000000" w:themeColor="text1"/>
          <w:sz w:val="20"/>
        </w:rPr>
        <w:t>calendar</w:t>
      </w:r>
      <w:r w:rsidRPr="08DC1037">
        <w:rPr>
          <w:rFonts w:ascii="Palatino Linotype" w:eastAsia="Palatino Linotype" w:hAnsi="Palatino Linotype" w:cs="Palatino Linotype"/>
          <w:color w:val="000000" w:themeColor="text1"/>
          <w:sz w:val="20"/>
        </w:rPr>
        <w:t xml:space="preserve"> constraint,</w:t>
      </w:r>
      <w:r w:rsidRPr="08DC1037">
        <w:rPr>
          <w:rFonts w:ascii="Palatino Linotype" w:eastAsia="Palatino Linotype" w:hAnsi="Palatino Linotype" w:cs="Palatino Linotype"/>
          <w:color w:val="000000" w:themeColor="text1"/>
          <w:sz w:val="20"/>
          <w:cs/>
          <w:lang w:bidi="th-TH"/>
        </w:rPr>
        <w:t xml:space="preserve"> </w:t>
      </w:r>
      <w:r w:rsidR="2F4CEB6C" w:rsidRPr="08DC1037">
        <w:rPr>
          <w:rFonts w:ascii="Palatino Linotype" w:eastAsia="Palatino Linotype" w:hAnsi="Palatino Linotype" w:cs="Palatino Linotype"/>
          <w:color w:val="000000" w:themeColor="text1"/>
          <w:sz w:val="20"/>
        </w:rPr>
        <w:t>i.e.</w:t>
      </w:r>
      <w:r w:rsidRPr="08DC1037">
        <w:rPr>
          <w:rFonts w:ascii="Palatino Linotype" w:eastAsia="Palatino Linotype" w:hAnsi="Palatino Linotype" w:cs="Palatino Linotype"/>
          <w:color w:val="000000" w:themeColor="text1"/>
          <w:sz w:val="20"/>
        </w:rPr>
        <w:t>, activity</w:t>
      </w:r>
      <w:r w:rsidR="7E903F4A" w:rsidRPr="08DC1037">
        <w:rPr>
          <w:rFonts w:ascii="Palatino Linotype" w:eastAsia="Palatino Linotype" w:hAnsi="Palatino Linotype" w:cs="Palatino Linotype"/>
          <w:color w:val="000000" w:themeColor="text1"/>
          <w:sz w:val="20"/>
        </w:rPr>
        <w:t xml:space="preserve"> </w:t>
      </w:r>
      <w:r w:rsidRPr="08DC1037">
        <w:rPr>
          <w:rFonts w:ascii="Palatino Linotype" w:eastAsia="Palatino Linotype" w:hAnsi="Palatino Linotype" w:cs="Palatino Linotype"/>
          <w:color w:val="000000" w:themeColor="text1"/>
          <w:sz w:val="20"/>
        </w:rPr>
        <w:t>duration</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(D</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 activity sequence and exception date</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w:t>
      </w:r>
      <w:r w:rsidR="47D87FEE" w:rsidRPr="08DC1037">
        <w:rPr>
          <w:rFonts w:ascii="Palatino Linotype" w:eastAsia="Palatino Linotype" w:hAnsi="Palatino Linotype" w:cs="Palatino Linotype"/>
          <w:color w:val="000000" w:themeColor="text1"/>
          <w:sz w:val="20"/>
        </w:rPr>
        <w:t>e</w:t>
      </w:r>
      <w:r w:rsidR="47D87FEE"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 from baseline schedule</w:t>
      </w:r>
      <w:r w:rsidR="79201BC8" w:rsidRPr="08DC1037">
        <w:rPr>
          <w:rFonts w:ascii="Palatino Linotype" w:eastAsia="Palatino Linotype" w:hAnsi="Palatino Linotype" w:cs="Palatino Linotype"/>
          <w:color w:val="000000" w:themeColor="text1"/>
          <w:sz w:val="20"/>
        </w:rPr>
        <w:t>. W</w:t>
      </w:r>
      <w:r w:rsidRPr="08DC1037">
        <w:rPr>
          <w:rFonts w:ascii="Palatino Linotype" w:eastAsia="Palatino Linotype" w:hAnsi="Palatino Linotype" w:cs="Palatino Linotype"/>
          <w:color w:val="000000" w:themeColor="text1"/>
          <w:sz w:val="20"/>
        </w:rPr>
        <w:t xml:space="preserve">e defined the </w:t>
      </w:r>
      <w:r w:rsidR="0A03C447"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network, </w:t>
      </w:r>
      <w:r w:rsidR="2B0EBE84" w:rsidRPr="08DC1037">
        <w:rPr>
          <w:rFonts w:ascii="Palatino Linotype" w:eastAsia="Palatino Linotype" w:hAnsi="Palatino Linotype" w:cs="Palatino Linotype"/>
          <w:color w:val="000000" w:themeColor="text1"/>
          <w:sz w:val="20"/>
        </w:rPr>
        <w:t>referred</w:t>
      </w:r>
      <w:r w:rsidRPr="08DC1037">
        <w:rPr>
          <w:rFonts w:ascii="Palatino Linotype" w:eastAsia="Palatino Linotype" w:hAnsi="Palatino Linotype" w:cs="Palatino Linotype"/>
          <w:color w:val="000000" w:themeColor="text1"/>
          <w:sz w:val="20"/>
        </w:rPr>
        <w:t xml:space="preserve"> to as the </w:t>
      </w:r>
      <w:r w:rsidR="2F72B640"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Diagram Method (PDM) logic. In PDM, there are four precedence relationships constraints: Finish to Start (FS), Start to Start (SS), Finish-Finish (FF) and Start-Finish (SF) with overlapping </w:t>
      </w:r>
      <w:r w:rsidR="5878FE8F" w:rsidRPr="08DC1037">
        <w:rPr>
          <w:rFonts w:ascii="Palatino Linotype" w:eastAsia="Palatino Linotype" w:hAnsi="Palatino Linotype" w:cs="Palatino Linotype"/>
          <w:color w:val="000000" w:themeColor="text1"/>
          <w:sz w:val="20"/>
        </w:rPr>
        <w:t>time (</w:t>
      </w:r>
      <w:r w:rsidRPr="08DC1037">
        <w:rPr>
          <w:rFonts w:ascii="Palatino Linotype" w:eastAsia="Palatino Linotype" w:hAnsi="Palatino Linotype" w:cs="Palatino Linotype"/>
          <w:color w:val="000000" w:themeColor="text1"/>
          <w:sz w:val="20"/>
        </w:rPr>
        <w:t>L</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w:t>
      </w:r>
    </w:p>
    <w:p w14:paraId="579E4726" w14:textId="33067EDC" w:rsidR="00F11BA4" w:rsidRPr="00F11BA4" w:rsidRDefault="00F11BA4" w:rsidP="69743692">
      <w:pPr>
        <w:ind w:firstLine="425"/>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noProof/>
          <w:color w:val="000000" w:themeColor="text1"/>
          <w:sz w:val="20"/>
        </w:rPr>
        <w:t>Precendence Network computation procedure, used a sequential forward and backward calculation through the network to calculate; the early start times(ST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early finish times (FT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late start times(LS</w:t>
      </w:r>
      <w:r w:rsidRPr="00634AE7">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late finish times(LF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for each activity</w:t>
      </w:r>
      <w:r w:rsidR="17897FE6" w:rsidRPr="69743692">
        <w:rPr>
          <w:rFonts w:ascii="Palatino Linotype" w:eastAsia="Palatino Linotype" w:hAnsi="Palatino Linotype" w:cs="Palatino Linotype"/>
          <w:noProof/>
          <w:color w:val="000000" w:themeColor="text1"/>
          <w:sz w:val="20"/>
        </w:rPr>
        <w:t xml:space="preserve">. </w:t>
      </w:r>
      <w:r w:rsidRPr="69743692">
        <w:rPr>
          <w:rFonts w:ascii="Palatino Linotype" w:eastAsia="Palatino Linotype" w:hAnsi="Palatino Linotype" w:cs="Palatino Linotype"/>
          <w:noProof/>
          <w:color w:val="000000" w:themeColor="text1"/>
          <w:sz w:val="20"/>
        </w:rPr>
        <w:t>From these values, Total Float time(TF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xml:space="preserve">) </w:t>
      </w:r>
      <w:r w:rsidR="42C8FC25" w:rsidRPr="69743692">
        <w:rPr>
          <w:rFonts w:ascii="Palatino Linotype" w:eastAsia="Palatino Linotype" w:hAnsi="Palatino Linotype" w:cs="Palatino Linotype"/>
          <w:noProof/>
          <w:color w:val="000000" w:themeColor="text1"/>
          <w:sz w:val="19"/>
          <w:szCs w:val="19"/>
        </w:rPr>
        <w:t>and actual construction time(T</w:t>
      </w:r>
      <w:r w:rsidR="42C8FC25" w:rsidRPr="00817B33">
        <w:rPr>
          <w:rFonts w:ascii="Palatino Linotype" w:eastAsia="Palatino Linotype" w:hAnsi="Palatino Linotype" w:cs="Palatino Linotype"/>
          <w:noProof/>
          <w:color w:val="000000" w:themeColor="text1"/>
          <w:sz w:val="19"/>
          <w:szCs w:val="19"/>
        </w:rPr>
        <w:t>a</w:t>
      </w:r>
      <w:r w:rsidR="42C8FC25" w:rsidRPr="69743692">
        <w:rPr>
          <w:rFonts w:ascii="Palatino Linotype" w:eastAsia="Palatino Linotype" w:hAnsi="Palatino Linotype" w:cs="Palatino Linotype"/>
          <w:noProof/>
          <w:color w:val="000000" w:themeColor="text1"/>
          <w:sz w:val="19"/>
          <w:szCs w:val="19"/>
        </w:rPr>
        <w:t xml:space="preserve">) </w:t>
      </w:r>
      <w:r w:rsidRPr="69743692">
        <w:rPr>
          <w:rFonts w:ascii="Palatino Linotype" w:eastAsia="Palatino Linotype" w:hAnsi="Palatino Linotype" w:cs="Palatino Linotype"/>
          <w:noProof/>
          <w:color w:val="000000" w:themeColor="text1"/>
          <w:sz w:val="20"/>
        </w:rPr>
        <w:t>are determined using eq.8-9. With the term plus one in Eq.8, the results could be combined with BIM model in terms of Gantt Chart.</w:t>
      </w:r>
    </w:p>
    <w:tbl>
      <w:tblPr>
        <w:tblW w:w="0" w:type="auto"/>
        <w:jc w:val="center"/>
        <w:tblLook w:val="04A0" w:firstRow="1" w:lastRow="0" w:firstColumn="1" w:lastColumn="0" w:noHBand="0" w:noVBand="1"/>
      </w:tblPr>
      <w:tblGrid>
        <w:gridCol w:w="7969"/>
        <w:gridCol w:w="875"/>
      </w:tblGrid>
      <w:tr w:rsidR="00F11BA4" w:rsidRPr="00F11BA4" w14:paraId="084198C4" w14:textId="77777777" w:rsidTr="00884DF6">
        <w:trPr>
          <w:jc w:val="center"/>
        </w:trPr>
        <w:tc>
          <w:tcPr>
            <w:tcW w:w="8384" w:type="dxa"/>
          </w:tcPr>
          <w:p w14:paraId="6E1C59F0" w14:textId="27D16799" w:rsidR="00F11BA4" w:rsidRPr="00CA4F1A" w:rsidRDefault="00CA4F1A" w:rsidP="00F11BA4">
            <w:pPr>
              <w:ind w:firstLine="425"/>
              <w:rPr>
                <w:rFonts w:ascii="Palatino Linotype" w:eastAsia="Palatino Linotype" w:hAnsi="Palatino Linotype" w:cs="Palatino Linotype"/>
                <w:i/>
                <w:noProof/>
                <w:color w:val="000000" w:themeColor="text1"/>
                <w:sz w:val="20"/>
              </w:rPr>
            </w:pPr>
            <m:oMathPara>
              <m:oMath>
                <m:r>
                  <w:rPr>
                    <w:rFonts w:ascii="Cambria Math" w:eastAsia="Palatino Linotype" w:hAnsi="Cambria Math" w:cs="Palatino Linotype"/>
                    <w:noProof/>
                    <w:color w:val="000000" w:themeColor="text1"/>
                    <w:sz w:val="20"/>
                  </w:rPr>
                  <m:t>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=L</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D</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ⅇ</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+1</m:t>
                </m:r>
              </m:oMath>
            </m:oMathPara>
          </w:p>
        </w:tc>
        <w:tc>
          <w:tcPr>
            <w:tcW w:w="460" w:type="dxa"/>
            <w:vAlign w:val="center"/>
          </w:tcPr>
          <w:p w14:paraId="50B343E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w:t>
            </w:r>
            <w:r w:rsidRPr="00F11BA4">
              <w:rPr>
                <w:rFonts w:ascii="Palatino Linotype" w:eastAsia="Palatino Linotype" w:hAnsi="Palatino Linotype" w:cs="Palatino Linotype"/>
                <w:noProof/>
                <w:color w:val="000000" w:themeColor="text1"/>
                <w:sz w:val="20"/>
                <w:cs/>
                <w:lang w:bidi="en-US"/>
              </w:rPr>
              <w:t>8</w:t>
            </w:r>
            <w:r w:rsidRPr="00F11BA4">
              <w:rPr>
                <w:rFonts w:ascii="Palatino Linotype" w:eastAsia="Palatino Linotype" w:hAnsi="Palatino Linotype" w:cs="Palatino Linotype"/>
                <w:noProof/>
                <w:color w:val="000000" w:themeColor="text1"/>
                <w:sz w:val="20"/>
              </w:rPr>
              <w:t>)</w:t>
            </w:r>
          </w:p>
        </w:tc>
      </w:tr>
    </w:tbl>
    <w:p w14:paraId="578E5D7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cs/>
          <w:lang w:bidi="th-TH"/>
        </w:rPr>
        <w:tab/>
      </w:r>
      <w:r w:rsidRPr="00F11BA4">
        <w:rPr>
          <w:rFonts w:ascii="Palatino Linotype" w:eastAsia="Palatino Linotype" w:hAnsi="Palatino Linotype" w:cs="Palatino Linotype"/>
          <w:noProof/>
          <w:color w:val="000000" w:themeColor="text1"/>
          <w:sz w:val="20"/>
        </w:rPr>
        <w:t>TF</w:t>
      </w:r>
      <w:r w:rsidRPr="00122FF4">
        <w:rPr>
          <w:rFonts w:ascii="Palatino Linotype" w:eastAsia="Palatino Linotype" w:hAnsi="Palatino Linotype" w:cs="Palatino Linotype"/>
          <w:noProof/>
          <w:color w:val="000000" w:themeColor="text1"/>
          <w:sz w:val="20"/>
          <w:vertAlign w:val="subscript"/>
        </w:rPr>
        <w:t xml:space="preserve">i </w:t>
      </w:r>
      <w:r w:rsidRPr="00F11BA4">
        <w:rPr>
          <w:rFonts w:ascii="Palatino Linotype" w:eastAsia="Palatino Linotype" w:hAnsi="Palatino Linotype" w:cs="Palatino Linotype"/>
          <w:noProof/>
          <w:color w:val="000000" w:themeColor="text1"/>
          <w:sz w:val="20"/>
        </w:rPr>
        <w:t>= Total Float of activity</w:t>
      </w:r>
      <w:r w:rsidRPr="00F11BA4">
        <w:rPr>
          <w:rFonts w:ascii="Palatino Linotype" w:eastAsia="Palatino Linotype" w:hAnsi="Palatino Linotype" w:cs="Palatino Linotype"/>
          <w:noProof/>
          <w:color w:val="000000" w:themeColor="text1"/>
          <w:sz w:val="20"/>
          <w:cs/>
          <w:lang w:bidi="th-TH"/>
        </w:rPr>
        <w:t xml:space="preserve"> i</w:t>
      </w:r>
    </w:p>
    <w:p w14:paraId="0BA5466D"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p>
    <w:tbl>
      <w:tblPr>
        <w:tblW w:w="0" w:type="auto"/>
        <w:jc w:val="center"/>
        <w:tblLook w:val="04A0" w:firstRow="1" w:lastRow="0" w:firstColumn="1" w:lastColumn="0" w:noHBand="0" w:noVBand="1"/>
      </w:tblPr>
      <w:tblGrid>
        <w:gridCol w:w="7969"/>
        <w:gridCol w:w="875"/>
      </w:tblGrid>
      <w:tr w:rsidR="00F11BA4" w:rsidRPr="00F11BA4" w14:paraId="57FE725F" w14:textId="77777777" w:rsidTr="00884DF6">
        <w:trPr>
          <w:jc w:val="center"/>
        </w:trPr>
        <w:tc>
          <w:tcPr>
            <w:tcW w:w="8409" w:type="dxa"/>
          </w:tcPr>
          <w:p w14:paraId="5E8B780C" w14:textId="7CF10B45" w:rsidR="00F11BA4" w:rsidRPr="00F11BA4" w:rsidRDefault="00F11BA4" w:rsidP="00EA082D">
            <w:pPr>
              <w:ind w:firstLine="425"/>
              <w:jc w:val="center"/>
              <w:rPr>
                <w:rFonts w:ascii="Palatino Linotype" w:eastAsia="Palatino Linotype" w:hAnsi="Palatino Linotype" w:cs="Palatino Linotype"/>
                <w:i/>
                <w:iCs/>
                <w:noProof/>
                <w:color w:val="000000" w:themeColor="text1"/>
                <w:sz w:val="20"/>
              </w:rPr>
            </w:pPr>
            <w:r w:rsidRPr="00F11BA4">
              <w:rPr>
                <w:rFonts w:ascii="Palatino Linotype" w:eastAsia="Palatino Linotype" w:hAnsi="Palatino Linotype" w:cs="Palatino Linotype"/>
                <w:i/>
                <w:iCs/>
                <w:noProof/>
                <w:color w:val="000000" w:themeColor="text1"/>
                <w:sz w:val="20"/>
              </w:rPr>
              <w:t>T</w:t>
            </w:r>
            <w:r w:rsidRPr="00122FF4">
              <w:rPr>
                <w:rFonts w:ascii="Palatino Linotype" w:eastAsia="Palatino Linotype" w:hAnsi="Palatino Linotype" w:cs="Palatino Linotype"/>
                <w:i/>
                <w:iCs/>
                <w:noProof/>
                <w:color w:val="000000" w:themeColor="text1"/>
                <w:sz w:val="20"/>
                <w:vertAlign w:val="subscript"/>
              </w:rPr>
              <w:t>a</w:t>
            </w:r>
            <w:r w:rsidR="00634AE7">
              <w:rPr>
                <w:rFonts w:ascii="Palatino Linotype" w:eastAsia="Palatino Linotype" w:hAnsi="Palatino Linotype" w:cs="Palatino Linotype"/>
                <w:i/>
                <w:iCs/>
                <w:noProof/>
                <w:color w:val="000000" w:themeColor="text1"/>
                <w:sz w:val="20"/>
              </w:rPr>
              <w:t xml:space="preserve"> </w:t>
            </w:r>
            <w:r w:rsidRPr="00F11BA4">
              <w:rPr>
                <w:rFonts w:ascii="Palatino Linotype" w:eastAsia="Palatino Linotype" w:hAnsi="Palatino Linotype" w:cs="Palatino Linotype"/>
                <w:i/>
                <w:iCs/>
                <w:noProof/>
                <w:color w:val="000000" w:themeColor="text1"/>
                <w:sz w:val="20"/>
              </w:rPr>
              <w:t xml:space="preserve">= Max </w:t>
            </w:r>
            <m:oMath>
              <m:sSub>
                <m:sSubPr>
                  <m:ctrlPr>
                    <w:rPr>
                      <w:rFonts w:ascii="Cambria Math" w:eastAsia="Palatino Linotype" w:hAnsi="Cambria Math" w:cs="Palatino Linotype"/>
                      <w:i/>
                      <w:iCs/>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oMath>
          </w:p>
        </w:tc>
        <w:tc>
          <w:tcPr>
            <w:tcW w:w="450" w:type="dxa"/>
            <w:vAlign w:val="center"/>
          </w:tcPr>
          <w:p w14:paraId="278943E5"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(9)</w:t>
            </w:r>
          </w:p>
        </w:tc>
      </w:tr>
    </w:tbl>
    <w:p w14:paraId="77241A01" w14:textId="724DE54A" w:rsidR="00F11BA4" w:rsidRPr="00F11BA4" w:rsidRDefault="00F11BA4" w:rsidP="00746237">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rPr>
        <w:tab/>
        <w:t>T</w:t>
      </w:r>
      <w:r w:rsidRPr="00122FF4">
        <w:rPr>
          <w:rFonts w:ascii="Palatino Linotype" w:eastAsia="Palatino Linotype" w:hAnsi="Palatino Linotype" w:cs="Palatino Linotype"/>
          <w:noProof/>
          <w:color w:val="000000" w:themeColor="text1"/>
          <w:sz w:val="20"/>
          <w:vertAlign w:val="subscript"/>
        </w:rPr>
        <w:t>a</w:t>
      </w:r>
      <w:r w:rsidRPr="00F11BA4">
        <w:rPr>
          <w:rFonts w:ascii="Palatino Linotype" w:eastAsia="Palatino Linotype" w:hAnsi="Palatino Linotype" w:cs="Palatino Linotype"/>
          <w:noProof/>
          <w:color w:val="000000" w:themeColor="text1"/>
          <w:sz w:val="20"/>
        </w:rPr>
        <w:t xml:space="preserve"> is actual construction time;</w:t>
      </w:r>
      <w:r w:rsidR="00746237">
        <w:rPr>
          <w:rFonts w:ascii="Palatino Linotype" w:eastAsia="Palatino Linotype" w:hAnsi="Palatino Linotype" w:cs="Palatino Linotype"/>
          <w:noProof/>
          <w:color w:val="000000" w:themeColor="text1"/>
          <w:sz w:val="20"/>
        </w:rPr>
        <w:t xml:space="preserve"> </w:t>
      </w:r>
      <w:r w:rsidRPr="00F11BA4">
        <w:rPr>
          <w:rFonts w:ascii="Palatino Linotype" w:eastAsia="Palatino Linotype" w:hAnsi="Palatino Linotype" w:cs="Palatino Linotype"/>
          <w:noProof/>
          <w:color w:val="000000" w:themeColor="text1"/>
          <w:sz w:val="20"/>
        </w:rPr>
        <w:t>FT</w:t>
      </w:r>
      <w:r w:rsidRPr="00122FF4">
        <w:rPr>
          <w:rFonts w:ascii="Palatino Linotype" w:eastAsia="Palatino Linotype" w:hAnsi="Palatino Linotype" w:cs="Palatino Linotype"/>
          <w:noProof/>
          <w:color w:val="000000" w:themeColor="text1"/>
          <w:sz w:val="20"/>
          <w:vertAlign w:val="subscript"/>
        </w:rPr>
        <w:t>i</w:t>
      </w:r>
      <w:r w:rsidRPr="00F11BA4">
        <w:rPr>
          <w:rFonts w:ascii="Palatino Linotype" w:eastAsia="Palatino Linotype" w:hAnsi="Palatino Linotype" w:cs="Palatino Linotype"/>
          <w:noProof/>
          <w:color w:val="000000" w:themeColor="text1"/>
          <w:sz w:val="20"/>
        </w:rPr>
        <w:t xml:space="preserve"> is finish time of activity i </w:t>
      </w:r>
    </w:p>
    <w:p w14:paraId="351CB008" w14:textId="3FB6C02B" w:rsidR="6F30AC42" w:rsidRDefault="6F30AC42" w:rsidP="6F30AC42">
      <w:pPr>
        <w:ind w:firstLine="425"/>
        <w:rPr>
          <w:rFonts w:ascii="Palatino Linotype" w:eastAsia="Palatino Linotype" w:hAnsi="Palatino Linotype" w:cs="Palatino Linotype"/>
          <w:noProof/>
          <w:color w:val="000000" w:themeColor="text1"/>
          <w:sz w:val="20"/>
          <w:highlight w:val="yellow"/>
        </w:rPr>
      </w:pPr>
    </w:p>
    <w:p w14:paraId="6C1A71BB" w14:textId="2631685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2) Resource utilization fluctuation (Mx) calculations </w:t>
      </w:r>
    </w:p>
    <w:p w14:paraId="4D4FC630" w14:textId="05335754" w:rsidR="6DA8136F" w:rsidRDefault="1C36DFA6" w:rsidP="28DDE328">
      <w:pPr>
        <w:ind w:firstLine="425"/>
        <w:rPr>
          <w:rFonts w:eastAsia="Palatino Linotype"/>
          <w:noProof/>
        </w:rPr>
      </w:pPr>
      <w:r w:rsidRPr="6E56C111">
        <w:rPr>
          <w:rFonts w:ascii="Palatino Linotype" w:eastAsia="Palatino Linotype" w:hAnsi="Palatino Linotype" w:cs="Palatino Linotype"/>
          <w:noProof/>
          <w:color w:val="000000" w:themeColor="text1"/>
          <w:sz w:val="20"/>
        </w:rPr>
        <w:t xml:space="preserve">The moment </w:t>
      </w:r>
      <w:r w:rsidRPr="6E56C111">
        <w:rPr>
          <w:rFonts w:ascii="Palatino Linotype" w:eastAsia="Palatino Linotype" w:hAnsi="Palatino Linotype" w:cs="Palatino Linotype"/>
          <w:i/>
          <w:iCs/>
          <w:noProof/>
          <w:color w:val="000000" w:themeColor="text1"/>
          <w:sz w:val="20"/>
        </w:rPr>
        <w:t>Mx</w:t>
      </w:r>
      <w:r w:rsidRPr="6E56C111">
        <w:rPr>
          <w:rFonts w:ascii="Palatino Linotype" w:eastAsia="Palatino Linotype" w:hAnsi="Palatino Linotype" w:cs="Palatino Linotype"/>
          <w:noProof/>
          <w:color w:val="000000" w:themeColor="text1"/>
          <w:sz w:val="20"/>
        </w:rPr>
        <w:t xml:space="preserve"> is calculated by summing the daily moments, as shown in eq.</w:t>
      </w:r>
      <w:r w:rsidR="20644231" w:rsidRPr="6E56C111">
        <w:rPr>
          <w:rFonts w:ascii="Palatino Linotype" w:eastAsia="Palatino Linotype" w:hAnsi="Palatino Linotype" w:cs="Palatino Linotype"/>
          <w:noProof/>
          <w:color w:val="000000" w:themeColor="text1"/>
          <w:sz w:val="20"/>
        </w:rPr>
        <w:t>6-</w:t>
      </w:r>
      <w:r w:rsidR="7BA31C43" w:rsidRPr="6E56C111">
        <w:rPr>
          <w:rFonts w:ascii="Palatino Linotype" w:eastAsia="Palatino Linotype" w:hAnsi="Palatino Linotype" w:cs="Palatino Linotype"/>
          <w:noProof/>
          <w:color w:val="000000" w:themeColor="text1"/>
          <w:sz w:val="20"/>
        </w:rPr>
        <w:t>7</w:t>
      </w:r>
      <w:r w:rsidR="27D7FD71" w:rsidRPr="6E56C111">
        <w:rPr>
          <w:rFonts w:ascii="Palatino Linotype" w:eastAsia="Palatino Linotype" w:hAnsi="Palatino Linotype" w:cs="Palatino Linotype"/>
          <w:noProof/>
          <w:color w:val="000000" w:themeColor="text1"/>
          <w:sz w:val="20"/>
        </w:rPr>
        <w:t>, refer</w:t>
      </w:r>
      <w:r w:rsidR="0834BC59" w:rsidRPr="6E56C111">
        <w:rPr>
          <w:rFonts w:ascii="Palatino Linotype" w:eastAsia="Palatino Linotype" w:hAnsi="Palatino Linotype" w:cs="Palatino Linotype"/>
          <w:noProof/>
          <w:color w:val="000000" w:themeColor="text1"/>
          <w:sz w:val="20"/>
        </w:rPr>
        <w:t xml:space="preserve">ed to </w:t>
      </w:r>
      <w:r w:rsidR="27D7FD71" w:rsidRPr="6E56C111">
        <w:rPr>
          <w:rFonts w:ascii="Palatino Linotype" w:eastAsia="Palatino Linotype" w:hAnsi="Palatino Linotype" w:cs="Palatino Linotype"/>
          <w:noProof/>
          <w:color w:val="000000" w:themeColor="text1"/>
          <w:sz w:val="20"/>
        </w:rPr>
        <w:t xml:space="preserve"> Number of worker calculation </w:t>
      </w:r>
      <w:r w:rsidR="766E43E9" w:rsidRPr="6E56C111">
        <w:rPr>
          <w:rFonts w:ascii="Palatino Linotype" w:eastAsia="Palatino Linotype" w:hAnsi="Palatino Linotype" w:cs="Palatino Linotype"/>
          <w:noProof/>
          <w:color w:val="000000" w:themeColor="text1"/>
          <w:sz w:val="20"/>
        </w:rPr>
        <w:t xml:space="preserve">base on the </w:t>
      </w:r>
      <w:r w:rsidR="4295D4B0" w:rsidRPr="6E56C111">
        <w:rPr>
          <w:rFonts w:ascii="Palatino Linotype" w:eastAsia="Palatino Linotype" w:hAnsi="Palatino Linotype" w:cs="Palatino Linotype"/>
          <w:noProof/>
          <w:color w:val="000000" w:themeColor="text1"/>
          <w:sz w:val="20"/>
        </w:rPr>
        <w:t xml:space="preserve">Quantity of activity </w:t>
      </w:r>
      <w:r w:rsidR="15A3B3C8" w:rsidRPr="6E56C111">
        <w:rPr>
          <w:rFonts w:ascii="Palatino Linotype" w:eastAsia="Palatino Linotype" w:hAnsi="Palatino Linotype" w:cs="Palatino Linotype"/>
          <w:noProof/>
          <w:color w:val="000000" w:themeColor="text1"/>
          <w:sz w:val="20"/>
        </w:rPr>
        <w:t>i</w:t>
      </w:r>
      <w:r w:rsidR="3C069AD9" w:rsidRPr="6E56C111">
        <w:rPr>
          <w:rFonts w:ascii="Palatino Linotype" w:eastAsia="Palatino Linotype" w:hAnsi="Palatino Linotype" w:cs="Palatino Linotype"/>
          <w:noProof/>
          <w:color w:val="000000" w:themeColor="text1"/>
          <w:sz w:val="19"/>
          <w:szCs w:val="19"/>
        </w:rPr>
        <w:t xml:space="preserve"> (Q</w:t>
      </w:r>
      <w:r w:rsidR="3C069AD9" w:rsidRPr="00634AE7">
        <w:rPr>
          <w:rFonts w:ascii="Palatino Linotype" w:eastAsia="Palatino Linotype" w:hAnsi="Palatino Linotype" w:cs="Palatino Linotype"/>
          <w:noProof/>
          <w:color w:val="000000" w:themeColor="text1"/>
          <w:sz w:val="19"/>
          <w:szCs w:val="19"/>
          <w:vertAlign w:val="subscript"/>
        </w:rPr>
        <w:t>i</w:t>
      </w:r>
      <w:r w:rsidR="3C069AD9" w:rsidRPr="6E56C111">
        <w:rPr>
          <w:rFonts w:ascii="Palatino Linotype" w:eastAsia="Palatino Linotype" w:hAnsi="Palatino Linotype" w:cs="Palatino Linotype"/>
          <w:noProof/>
          <w:color w:val="000000" w:themeColor="text1"/>
          <w:sz w:val="19"/>
          <w:szCs w:val="19"/>
        </w:rPr>
        <w:t>)</w:t>
      </w:r>
      <w:r w:rsidR="15A3B3C8" w:rsidRPr="6E56C111">
        <w:rPr>
          <w:rFonts w:ascii="Palatino Linotype" w:eastAsia="Palatino Linotype" w:hAnsi="Palatino Linotype" w:cs="Palatino Linotype"/>
          <w:noProof/>
          <w:color w:val="000000" w:themeColor="text1"/>
          <w:sz w:val="20"/>
        </w:rPr>
        <w:t xml:space="preserve"> from BIM Model</w:t>
      </w:r>
      <w:r w:rsidR="40793584" w:rsidRPr="6E56C111">
        <w:rPr>
          <w:rFonts w:ascii="Palatino Linotype" w:eastAsia="Palatino Linotype" w:hAnsi="Palatino Linotype" w:cs="Palatino Linotype"/>
          <w:noProof/>
          <w:color w:val="000000" w:themeColor="text1"/>
          <w:sz w:val="20"/>
        </w:rPr>
        <w:t xml:space="preserve"> and</w:t>
      </w:r>
      <w:r w:rsidR="2B832F9D" w:rsidRPr="6E56C111">
        <w:rPr>
          <w:rFonts w:eastAsia="Palatino Linotype"/>
        </w:rPr>
        <w:t xml:space="preserve"> </w:t>
      </w:r>
      <w:r w:rsidR="2B832F9D" w:rsidRPr="6E56C111">
        <w:rPr>
          <w:rFonts w:ascii="Palatino Linotype" w:eastAsia="Palatino Linotype" w:hAnsi="Palatino Linotype" w:cs="Palatino Linotype"/>
          <w:color w:val="000000" w:themeColor="text1"/>
          <w:sz w:val="20"/>
        </w:rPr>
        <w:t>productivity rate of the worker for activity</w:t>
      </w:r>
      <w:r w:rsidR="7D027B21" w:rsidRPr="6E56C111">
        <w:rPr>
          <w:rFonts w:ascii="Palatino Linotype" w:eastAsia="Palatino Linotype" w:hAnsi="Palatino Linotype" w:cs="Palatino Linotype"/>
          <w:color w:val="000000" w:themeColor="text1"/>
          <w:sz w:val="20"/>
        </w:rPr>
        <w:t xml:space="preserve"> i</w:t>
      </w:r>
      <w:r w:rsidR="2B832F9D" w:rsidRPr="6E56C111">
        <w:rPr>
          <w:rFonts w:ascii="Palatino Linotype" w:eastAsia="Palatino Linotype" w:hAnsi="Palatino Linotype" w:cs="Palatino Linotype"/>
          <w:color w:val="000000" w:themeColor="text1"/>
          <w:sz w:val="20"/>
        </w:rPr>
        <w:t xml:space="preserve"> </w:t>
      </w:r>
      <w:r w:rsidR="00122FF4">
        <w:rPr>
          <w:rFonts w:ascii="Palatino Linotype" w:eastAsia="Palatino Linotype" w:hAnsi="Palatino Linotype" w:cs="Palatino Linotype"/>
          <w:color w:val="000000" w:themeColor="text1"/>
          <w:sz w:val="20"/>
        </w:rPr>
        <w:t>(PDR</w:t>
      </w:r>
      <w:r w:rsidR="00122FF4" w:rsidRPr="00122FF4">
        <w:rPr>
          <w:rFonts w:ascii="Palatino Linotype" w:eastAsia="Palatino Linotype" w:hAnsi="Palatino Linotype" w:cs="Palatino Linotype"/>
          <w:color w:val="000000" w:themeColor="text1"/>
          <w:sz w:val="20"/>
          <w:vertAlign w:val="subscript"/>
        </w:rPr>
        <w:t>i</w:t>
      </w:r>
      <w:r w:rsidR="00122FF4">
        <w:rPr>
          <w:rFonts w:ascii="Palatino Linotype" w:eastAsia="Palatino Linotype" w:hAnsi="Palatino Linotype" w:cs="Palatino Linotype"/>
          <w:color w:val="000000" w:themeColor="text1"/>
          <w:sz w:val="20"/>
        </w:rPr>
        <w:t>)</w:t>
      </w:r>
    </w:p>
    <w:p w14:paraId="4C8AAA76" w14:textId="0CE8ACD5" w:rsidR="7726B7F6" w:rsidRDefault="304BBF66" w:rsidP="3201F55E">
      <w:pPr>
        <w:ind w:firstLine="425"/>
        <w:rPr>
          <w:rFonts w:ascii="Palatino Linotype" w:eastAsia="Palatino Linotype" w:hAnsi="Palatino Linotype" w:cs="Palatino Linotype"/>
          <w:noProof/>
          <w:color w:val="000000" w:themeColor="text1"/>
          <w:sz w:val="20"/>
        </w:rPr>
      </w:pPr>
      <w:r w:rsidRPr="3201F55E">
        <w:rPr>
          <w:rFonts w:ascii="Palatino Linotype" w:eastAsia="Palatino Linotype" w:hAnsi="Palatino Linotype" w:cs="Palatino Linotype"/>
          <w:noProof/>
          <w:color w:val="000000" w:themeColor="text1"/>
          <w:sz w:val="20"/>
        </w:rPr>
        <w:t xml:space="preserve"> </w:t>
      </w:r>
    </w:p>
    <w:p w14:paraId="5E8BDD48" w14:textId="23F74DC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3) </w:t>
      </w:r>
      <w:r w:rsidR="28D299A0" w:rsidRPr="6E56C111">
        <w:rPr>
          <w:rFonts w:ascii="Palatino Linotype" w:eastAsia="Palatino Linotype" w:hAnsi="Palatino Linotype" w:cs="Palatino Linotype"/>
          <w:noProof/>
          <w:color w:val="000000" w:themeColor="text1"/>
          <w:sz w:val="20"/>
        </w:rPr>
        <w:t xml:space="preserve">Total </w:t>
      </w:r>
      <w:r w:rsidRPr="6E56C111">
        <w:rPr>
          <w:rFonts w:ascii="Palatino Linotype" w:eastAsia="Palatino Linotype" w:hAnsi="Palatino Linotype" w:cs="Palatino Linotype"/>
          <w:noProof/>
          <w:color w:val="000000" w:themeColor="text1"/>
          <w:sz w:val="20"/>
        </w:rPr>
        <w:t>Cost</w:t>
      </w:r>
      <w:r w:rsidR="76A2D68A" w:rsidRPr="6E56C111">
        <w:rPr>
          <w:rFonts w:ascii="Palatino Linotype" w:eastAsia="Palatino Linotype" w:hAnsi="Palatino Linotype" w:cs="Palatino Linotype"/>
          <w:noProof/>
          <w:color w:val="000000" w:themeColor="text1"/>
          <w:sz w:val="20"/>
        </w:rPr>
        <w:t>(Ct)</w:t>
      </w:r>
      <w:r w:rsidRPr="6E56C111">
        <w:rPr>
          <w:rFonts w:ascii="Palatino Linotype" w:eastAsia="Palatino Linotype" w:hAnsi="Palatino Linotype" w:cs="Palatino Linotype"/>
          <w:noProof/>
          <w:color w:val="000000" w:themeColor="text1"/>
          <w:sz w:val="20"/>
        </w:rPr>
        <w:t xml:space="preserve"> calculation</w:t>
      </w:r>
    </w:p>
    <w:p w14:paraId="248FA9FB" w14:textId="72664723" w:rsidR="4F58A174" w:rsidRDefault="0E07D459" w:rsidP="3201F55E">
      <w:pPr>
        <w:ind w:firstLine="425"/>
        <w:rPr>
          <w:rFonts w:ascii="Palatino Linotype" w:eastAsia="Palatino Linotype" w:hAnsi="Palatino Linotype" w:cs="Palatino Linotype"/>
          <w:noProof/>
          <w:sz w:val="20"/>
        </w:rPr>
      </w:pPr>
      <w:r w:rsidRPr="3201F55E">
        <w:rPr>
          <w:rFonts w:ascii="Palatino Linotype" w:eastAsia="Palatino Linotype" w:hAnsi="Palatino Linotype" w:cs="Palatino Linotype"/>
          <w:noProof/>
          <w:sz w:val="20"/>
        </w:rPr>
        <w:t>T</w:t>
      </w:r>
      <w:r w:rsidR="7F9BD20B" w:rsidRPr="3201F55E">
        <w:rPr>
          <w:rFonts w:ascii="Palatino Linotype" w:eastAsia="Palatino Linotype" w:hAnsi="Palatino Linotype" w:cs="Palatino Linotype"/>
          <w:noProof/>
          <w:sz w:val="20"/>
        </w:rPr>
        <w:t>otal cost (</w:t>
      </w:r>
      <w:r w:rsidR="7E4B313F" w:rsidRPr="3201F55E">
        <w:rPr>
          <w:rFonts w:ascii="Palatino Linotype" w:eastAsia="Palatino Linotype" w:hAnsi="Palatino Linotype" w:cs="Palatino Linotype"/>
          <w:noProof/>
          <w:sz w:val="20"/>
        </w:rPr>
        <w:t>Ct</w:t>
      </w:r>
      <w:r w:rsidR="7F9BD20B" w:rsidRPr="3201F55E">
        <w:rPr>
          <w:rFonts w:ascii="Palatino Linotype" w:eastAsia="Palatino Linotype" w:hAnsi="Palatino Linotype" w:cs="Palatino Linotype"/>
          <w:noProof/>
          <w:sz w:val="20"/>
        </w:rPr>
        <w:t xml:space="preserve">) is calculated using </w:t>
      </w:r>
      <w:r w:rsidR="66A5704C" w:rsidRPr="3201F55E">
        <w:rPr>
          <w:rFonts w:ascii="Palatino Linotype" w:eastAsia="Palatino Linotype" w:hAnsi="Palatino Linotype" w:cs="Palatino Linotype"/>
          <w:noProof/>
          <w:sz w:val="20"/>
        </w:rPr>
        <w:t>eq.1,</w:t>
      </w:r>
      <w:r w:rsidR="048382BE" w:rsidRPr="3201F55E">
        <w:rPr>
          <w:rFonts w:ascii="Palatino Linotype" w:eastAsia="Palatino Linotype" w:hAnsi="Palatino Linotype" w:cs="Palatino Linotype"/>
          <w:noProof/>
          <w:color w:val="231F20"/>
          <w:sz w:val="16"/>
          <w:szCs w:val="16"/>
        </w:rPr>
        <w:t xml:space="preserve"> </w:t>
      </w:r>
      <w:r w:rsidR="048382BE" w:rsidRPr="3201F55E">
        <w:rPr>
          <w:rFonts w:ascii="Palatino Linotype" w:eastAsia="Palatino Linotype" w:hAnsi="Palatino Linotype" w:cs="Palatino Linotype"/>
          <w:noProof/>
          <w:color w:val="000000" w:themeColor="text1"/>
          <w:sz w:val="20"/>
        </w:rPr>
        <w:t xml:space="preserve">which is </w:t>
      </w:r>
      <w:r w:rsidR="59BA87DA" w:rsidRPr="3201F55E">
        <w:rPr>
          <w:rFonts w:ascii="Palatino Linotype" w:eastAsia="Palatino Linotype" w:hAnsi="Palatino Linotype" w:cs="Palatino Linotype"/>
          <w:noProof/>
          <w:color w:val="000000" w:themeColor="text1"/>
          <w:sz w:val="20"/>
        </w:rPr>
        <w:t>referred to</w:t>
      </w:r>
      <w:r w:rsidR="048382BE" w:rsidRPr="3201F55E">
        <w:rPr>
          <w:rFonts w:ascii="Palatino Linotype" w:eastAsia="Palatino Linotype" w:hAnsi="Palatino Linotype" w:cs="Palatino Linotype"/>
          <w:noProof/>
          <w:color w:val="000000" w:themeColor="text1"/>
          <w:sz w:val="20"/>
        </w:rPr>
        <w:t xml:space="preserve"> as </w:t>
      </w:r>
      <w:r w:rsidR="72156FD6" w:rsidRPr="3201F55E">
        <w:rPr>
          <w:rFonts w:ascii="Palatino Linotype" w:eastAsia="Palatino Linotype" w:hAnsi="Palatino Linotype" w:cs="Palatino Linotype"/>
          <w:noProof/>
          <w:sz w:val="20"/>
        </w:rPr>
        <w:t>Direct cost</w:t>
      </w:r>
      <w:r w:rsidR="4994FA6F" w:rsidRPr="3201F55E">
        <w:rPr>
          <w:rFonts w:ascii="Palatino Linotype" w:eastAsia="Palatino Linotype" w:hAnsi="Palatino Linotype" w:cs="Palatino Linotype"/>
          <w:noProof/>
          <w:sz w:val="20"/>
        </w:rPr>
        <w:t xml:space="preserve"> </w:t>
      </w:r>
      <w:r w:rsidR="72156FD6"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DC</w:t>
      </w:r>
      <w:r w:rsidR="19F9FBC4"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Indirect cost</w:t>
      </w:r>
      <w:r w:rsidR="0CDC81EC"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IC</w:t>
      </w:r>
      <w:r w:rsidR="77D48F7E"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and</w:t>
      </w:r>
      <w:r w:rsidR="6CCFED67" w:rsidRPr="3201F55E">
        <w:rPr>
          <w:rFonts w:ascii="Palatino Linotype" w:eastAsia="Palatino Linotype" w:hAnsi="Palatino Linotype" w:cs="Palatino Linotype"/>
          <w:noProof/>
          <w:sz w:val="20"/>
        </w:rPr>
        <w:t xml:space="preserve"> Late penalty fee (</w:t>
      </w:r>
      <w:r w:rsidR="36BDEAA1" w:rsidRPr="3201F55E">
        <w:rPr>
          <w:rFonts w:ascii="Palatino Linotype" w:eastAsia="Palatino Linotype" w:hAnsi="Palatino Linotype" w:cs="Palatino Linotype"/>
          <w:noProof/>
          <w:sz w:val="20"/>
        </w:rPr>
        <w:t>LPF</w:t>
      </w:r>
      <w:r w:rsidR="5F301F27"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DC is calculated using </w:t>
      </w:r>
      <w:r w:rsidR="14B422A5" w:rsidRPr="3201F55E">
        <w:rPr>
          <w:rFonts w:ascii="Palatino Linotype" w:eastAsia="Palatino Linotype" w:hAnsi="Palatino Linotype" w:cs="Palatino Linotype"/>
          <w:noProof/>
          <w:sz w:val="20"/>
        </w:rPr>
        <w:t>eq.2</w:t>
      </w:r>
      <w:r w:rsidR="7F9BD20B" w:rsidRPr="3201F55E">
        <w:rPr>
          <w:rFonts w:ascii="Palatino Linotype" w:eastAsia="Palatino Linotype" w:hAnsi="Palatino Linotype" w:cs="Palatino Linotype"/>
          <w:noProof/>
          <w:sz w:val="20"/>
        </w:rPr>
        <w:t xml:space="preserve"> that includes material cost</w:t>
      </w:r>
      <w:r w:rsidR="77E75115" w:rsidRPr="3201F55E">
        <w:rPr>
          <w:rFonts w:ascii="Palatino Linotype" w:eastAsia="Palatino Linotype" w:hAnsi="Palatino Linotype" w:cs="Palatino Linotype"/>
          <w:noProof/>
          <w:sz w:val="20"/>
        </w:rPr>
        <w:t xml:space="preserve"> and </w:t>
      </w:r>
      <w:r w:rsidR="77E75115" w:rsidRPr="3201F55E">
        <w:rPr>
          <w:rFonts w:ascii="Palatino Linotype" w:eastAsia="Palatino Linotype" w:hAnsi="Palatino Linotype" w:cs="Palatino Linotype"/>
          <w:noProof/>
          <w:color w:val="000000" w:themeColor="text1"/>
          <w:sz w:val="19"/>
          <w:szCs w:val="19"/>
        </w:rPr>
        <w:t>labor cost,</w:t>
      </w:r>
      <w:r w:rsidR="4CA0854C" w:rsidRPr="3201F55E">
        <w:rPr>
          <w:rFonts w:ascii="Palatino Linotype" w:eastAsia="Palatino Linotype" w:hAnsi="Palatino Linotype" w:cs="Palatino Linotype"/>
          <w:noProof/>
          <w:sz w:val="20"/>
        </w:rPr>
        <w:t xml:space="preserve">  material cost is a function of material quantity</w:t>
      </w:r>
      <w:r w:rsidR="755A7A2F" w:rsidRPr="3201F55E">
        <w:rPr>
          <w:rFonts w:ascii="Palatino Linotype" w:eastAsia="Palatino Linotype" w:hAnsi="Palatino Linotype" w:cs="Palatino Linotype"/>
          <w:noProof/>
          <w:sz w:val="20"/>
        </w:rPr>
        <w:t xml:space="preserve"> from BIM model</w:t>
      </w:r>
      <w:r w:rsidR="4CA0854C" w:rsidRPr="3201F55E">
        <w:rPr>
          <w:rFonts w:ascii="Palatino Linotype" w:eastAsia="Palatino Linotype" w:hAnsi="Palatino Linotype" w:cs="Palatino Linotype"/>
          <w:noProof/>
          <w:sz w:val="20"/>
        </w:rPr>
        <w:t xml:space="preserve"> as shown in eq.10</w:t>
      </w:r>
      <w:r w:rsidR="4B382F51" w:rsidRPr="3201F55E">
        <w:rPr>
          <w:rFonts w:ascii="Palatino Linotype" w:eastAsia="Palatino Linotype" w:hAnsi="Palatino Linotype" w:cs="Palatino Linotype"/>
          <w:noProof/>
          <w:sz w:val="20"/>
        </w:rPr>
        <w:t xml:space="preserve"> </w:t>
      </w:r>
      <w:r w:rsidR="7F9BD20B" w:rsidRPr="3201F55E">
        <w:rPr>
          <w:rFonts w:ascii="Palatino Linotype" w:eastAsia="Palatino Linotype" w:hAnsi="Palatino Linotype" w:cs="Palatino Linotype"/>
          <w:noProof/>
          <w:sz w:val="20"/>
        </w:rPr>
        <w:t xml:space="preserve">, while </w:t>
      </w:r>
      <w:r w:rsidR="1BB96DF8" w:rsidRPr="3201F55E">
        <w:rPr>
          <w:rFonts w:ascii="Palatino Linotype" w:eastAsia="Palatino Linotype" w:hAnsi="Palatino Linotype" w:cs="Palatino Linotype"/>
          <w:noProof/>
          <w:sz w:val="20"/>
        </w:rPr>
        <w:t>l</w:t>
      </w:r>
      <w:r w:rsidR="70BF21C0" w:rsidRPr="3201F55E">
        <w:rPr>
          <w:rFonts w:ascii="Palatino Linotype" w:eastAsia="Palatino Linotype" w:hAnsi="Palatino Linotype" w:cs="Palatino Linotype"/>
          <w:noProof/>
          <w:sz w:val="20"/>
        </w:rPr>
        <w:t xml:space="preserve">abor cost are functions of </w:t>
      </w:r>
      <w:r w:rsidR="1EE8D194" w:rsidRPr="3201F55E">
        <w:rPr>
          <w:rFonts w:ascii="Palatino Linotype" w:eastAsia="Palatino Linotype" w:hAnsi="Palatino Linotype" w:cs="Palatino Linotype"/>
          <w:noProof/>
          <w:sz w:val="20"/>
        </w:rPr>
        <w:t>d</w:t>
      </w:r>
      <w:r w:rsidR="5A9149CD" w:rsidRPr="3201F55E">
        <w:rPr>
          <w:rFonts w:ascii="Palatino Linotype" w:eastAsia="Palatino Linotype" w:hAnsi="Palatino Linotype" w:cs="Palatino Linotype"/>
          <w:noProof/>
          <w:sz w:val="20"/>
        </w:rPr>
        <w:t xml:space="preserve">aily </w:t>
      </w:r>
      <w:r w:rsidR="2D73B359" w:rsidRPr="3201F55E">
        <w:rPr>
          <w:rFonts w:ascii="Palatino Linotype" w:eastAsia="Palatino Linotype" w:hAnsi="Palatino Linotype" w:cs="Palatino Linotype"/>
          <w:noProof/>
          <w:sz w:val="20"/>
        </w:rPr>
        <w:t xml:space="preserve">payrate </w:t>
      </w:r>
      <w:r w:rsidR="7E9A9576" w:rsidRPr="3201F55E">
        <w:rPr>
          <w:rFonts w:ascii="Palatino Linotype" w:eastAsia="Palatino Linotype" w:hAnsi="Palatino Linotype" w:cs="Palatino Linotype"/>
          <w:noProof/>
          <w:sz w:val="20"/>
        </w:rPr>
        <w:t>of  worker</w:t>
      </w:r>
      <w:r w:rsidR="638F4D9E" w:rsidRPr="3201F55E">
        <w:rPr>
          <w:rFonts w:ascii="Palatino Linotype" w:eastAsia="Palatino Linotype" w:hAnsi="Palatino Linotype" w:cs="Palatino Linotype"/>
          <w:noProof/>
          <w:sz w:val="20"/>
        </w:rPr>
        <w:t>s</w:t>
      </w:r>
      <w:r w:rsidR="7EC7B699" w:rsidRPr="3201F55E">
        <w:rPr>
          <w:rFonts w:ascii="Palatino Linotype" w:eastAsia="Palatino Linotype" w:hAnsi="Palatino Linotype" w:cs="Palatino Linotype"/>
          <w:noProof/>
          <w:sz w:val="20"/>
        </w:rPr>
        <w:t xml:space="preserve"> </w:t>
      </w:r>
      <w:r w:rsidR="70BF21C0" w:rsidRPr="3201F55E">
        <w:rPr>
          <w:rFonts w:ascii="Palatino Linotype" w:eastAsia="Palatino Linotype" w:hAnsi="Palatino Linotype" w:cs="Palatino Linotype"/>
          <w:noProof/>
          <w:sz w:val="20"/>
        </w:rPr>
        <w:t xml:space="preserve"> as shown in eq.</w:t>
      </w:r>
      <w:r w:rsidR="309CD597" w:rsidRPr="3201F55E">
        <w:rPr>
          <w:rFonts w:ascii="Palatino Linotype" w:eastAsia="Palatino Linotype" w:hAnsi="Palatino Linotype" w:cs="Palatino Linotype"/>
          <w:noProof/>
          <w:sz w:val="20"/>
        </w:rPr>
        <w:t>11</w:t>
      </w:r>
      <w:r w:rsidR="7F9BD20B" w:rsidRPr="3201F55E">
        <w:rPr>
          <w:rFonts w:ascii="Palatino Linotype" w:eastAsia="Palatino Linotype" w:hAnsi="Palatino Linotype" w:cs="Palatino Linotype"/>
          <w:noProof/>
          <w:sz w:val="20"/>
        </w:rPr>
        <w:t>. IC</w:t>
      </w:r>
      <w:r w:rsidR="467F3F2A" w:rsidRPr="3201F55E">
        <w:rPr>
          <w:rFonts w:ascii="Palatino Linotype" w:eastAsia="Palatino Linotype" w:hAnsi="Palatino Linotype" w:cs="Palatino Linotype"/>
          <w:noProof/>
          <w:sz w:val="20"/>
        </w:rPr>
        <w:t xml:space="preserve"> is calculaeed using e</w:t>
      </w:r>
      <w:r w:rsidR="00F9E47D" w:rsidRPr="3201F55E">
        <w:rPr>
          <w:rFonts w:ascii="Palatino Linotype" w:eastAsia="Palatino Linotype" w:hAnsi="Palatino Linotype" w:cs="Palatino Linotype"/>
          <w:noProof/>
          <w:sz w:val="20"/>
        </w:rPr>
        <w:t xml:space="preserve">q.3 </w:t>
      </w:r>
      <w:r w:rsidR="3CC08FF6" w:rsidRPr="3201F55E">
        <w:rPr>
          <w:rFonts w:ascii="Palatino Linotype" w:eastAsia="Palatino Linotype" w:hAnsi="Palatino Linotype" w:cs="Palatino Linotype"/>
          <w:noProof/>
          <w:color w:val="000000" w:themeColor="text1"/>
          <w:sz w:val="19"/>
          <w:szCs w:val="19"/>
        </w:rPr>
        <w:t>and</w:t>
      </w:r>
      <w:r w:rsidR="3CC08FF6" w:rsidRPr="3201F55E">
        <w:rPr>
          <w:rFonts w:ascii="Palatino Linotype" w:eastAsia="Palatino Linotype" w:hAnsi="Palatino Linotype" w:cs="Palatino Linotype"/>
          <w:noProof/>
          <w:sz w:val="20"/>
        </w:rPr>
        <w:t xml:space="preserve"> </w:t>
      </w:r>
      <w:r w:rsidR="54232959" w:rsidRPr="3201F55E">
        <w:rPr>
          <w:rFonts w:ascii="Palatino Linotype" w:eastAsia="Palatino Linotype" w:hAnsi="Palatino Linotype" w:cs="Palatino Linotype"/>
          <w:noProof/>
          <w:sz w:val="20"/>
        </w:rPr>
        <w:t>LPF</w:t>
      </w:r>
      <w:r w:rsidR="7F9BD20B" w:rsidRPr="3201F55E">
        <w:rPr>
          <w:rFonts w:ascii="Palatino Linotype" w:eastAsia="Palatino Linotype" w:hAnsi="Palatino Linotype" w:cs="Palatino Linotype"/>
          <w:noProof/>
          <w:sz w:val="20"/>
        </w:rPr>
        <w:t xml:space="preserve"> </w:t>
      </w:r>
      <w:r w:rsidR="706C26E2" w:rsidRPr="3201F55E">
        <w:rPr>
          <w:rFonts w:ascii="Palatino Linotype" w:eastAsia="Palatino Linotype" w:hAnsi="Palatino Linotype" w:cs="Palatino Linotype"/>
          <w:noProof/>
          <w:sz w:val="20"/>
        </w:rPr>
        <w:t>is</w:t>
      </w:r>
      <w:r w:rsidR="7F9BD20B" w:rsidRPr="3201F55E">
        <w:rPr>
          <w:rFonts w:ascii="Palatino Linotype" w:eastAsia="Palatino Linotype" w:hAnsi="Palatino Linotype" w:cs="Palatino Linotype"/>
          <w:noProof/>
          <w:sz w:val="20"/>
        </w:rPr>
        <w:t xml:space="preserve"> calculated using </w:t>
      </w:r>
      <w:r w:rsidR="3FB56796" w:rsidRPr="3201F55E">
        <w:rPr>
          <w:rFonts w:ascii="Palatino Linotype" w:eastAsia="Palatino Linotype" w:hAnsi="Palatino Linotype" w:cs="Palatino Linotype"/>
          <w:noProof/>
          <w:sz w:val="20"/>
        </w:rPr>
        <w:t>eq.4</w:t>
      </w:r>
    </w:p>
    <w:tbl>
      <w:tblPr>
        <w:tblW w:w="0" w:type="auto"/>
        <w:jc w:val="center"/>
        <w:tblLook w:val="04A0" w:firstRow="1" w:lastRow="0" w:firstColumn="1" w:lastColumn="0" w:noHBand="0" w:noVBand="1"/>
      </w:tblPr>
      <w:tblGrid>
        <w:gridCol w:w="7869"/>
        <w:gridCol w:w="975"/>
      </w:tblGrid>
      <w:tr w:rsidR="004F6420" w:rsidRPr="004F6420" w14:paraId="4BA11258" w14:textId="77777777" w:rsidTr="00147188">
        <w:trPr>
          <w:trHeight w:val="1275"/>
          <w:jc w:val="center"/>
        </w:trPr>
        <w:tc>
          <w:tcPr>
            <w:tcW w:w="7869" w:type="dxa"/>
            <w:vAlign w:val="center"/>
          </w:tcPr>
          <w:p w14:paraId="4CC8EA38" w14:textId="1E612C51" w:rsidR="004F6420" w:rsidRPr="00112DE5" w:rsidRDefault="004F6420" w:rsidP="004F6420">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m:t>Material cost(MC)=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i=1</m:t>
                    </m:r>
                  </m:sub>
                  <m:sup>
                    <m:r>
                      <m:rPr>
                        <m:sty m:val="p"/>
                      </m:rPr>
                      <w:rPr>
                        <w:rFonts w:ascii="Cambria Math" w:eastAsia="Palatino Linotype" w:hAnsi="Cambria Math" w:cs="Palatino Linotype"/>
                        <w:noProof/>
                        <w:sz w:val="20"/>
                        <w:lang w:bidi="en-US"/>
                      </w:rPr>
                      <m:t>N</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Material cost unitrate</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i/>
                            <w:iCs/>
                            <w:noProof/>
                            <w:sz w:val="20"/>
                            <w:lang w:bidi="en-US"/>
                          </w:rPr>
                        </m:ctrlPr>
                      </m:sSubPr>
                      <m:e>
                        <m:r>
                          <w:rPr>
                            <w:rFonts w:ascii="Cambria Math" w:eastAsia="Palatino Linotype" w:hAnsi="Cambria Math" w:cs="Palatino Linotype"/>
                            <w:noProof/>
                            <w:sz w:val="20"/>
                            <w:lang w:bidi="en-US"/>
                          </w:rPr>
                          <m:t>Q</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52CE33AB" w14:textId="666B760B" w:rsidR="004F6420" w:rsidRPr="004F6420" w:rsidRDefault="004F6420" w:rsidP="004F6420">
            <w:pPr>
              <w:ind w:firstLine="425"/>
              <w:rPr>
                <w:rFonts w:ascii="Palatino Linotype" w:eastAsia="Palatino Linotype" w:hAnsi="Palatino Linotype" w:cs="Palatino Linotype"/>
                <w:noProof/>
                <w:sz w:val="20"/>
                <w:lang w:bidi="en-US"/>
              </w:rPr>
            </w:pPr>
            <w:r w:rsidRPr="004F6420">
              <w:rPr>
                <w:rFonts w:ascii="Palatino Linotype" w:eastAsia="Palatino Linotype" w:hAnsi="Palatino Linotype" w:cs="Palatino Linotype"/>
                <w:noProof/>
                <w:sz w:val="20"/>
                <w:lang w:bidi="en-US"/>
              </w:rPr>
              <w:t>(</w:t>
            </w:r>
            <w:r>
              <w:rPr>
                <w:rFonts w:ascii="Palatino Linotype" w:eastAsia="Palatino Linotype" w:hAnsi="Palatino Linotype" w:cs="Palatino Linotype"/>
                <w:noProof/>
                <w:sz w:val="20"/>
                <w:lang w:bidi="en-US"/>
              </w:rPr>
              <w:t>10</w:t>
            </w:r>
            <w:r w:rsidRPr="004F6420">
              <w:rPr>
                <w:rFonts w:ascii="Palatino Linotype" w:eastAsia="Palatino Linotype" w:hAnsi="Palatino Linotype" w:cs="Palatino Linotype"/>
                <w:noProof/>
                <w:sz w:val="20"/>
                <w:lang w:bidi="en-US"/>
              </w:rPr>
              <w:t>)</w:t>
            </w:r>
          </w:p>
        </w:tc>
      </w:tr>
      <w:tr w:rsidR="00147188" w:rsidRPr="00147188" w14:paraId="1BAFC52D" w14:textId="77777777" w:rsidTr="00147188">
        <w:trPr>
          <w:trHeight w:val="1275"/>
          <w:jc w:val="center"/>
        </w:trPr>
        <w:tc>
          <w:tcPr>
            <w:tcW w:w="7869" w:type="dxa"/>
            <w:vAlign w:val="center"/>
          </w:tcPr>
          <w:p w14:paraId="402C78E0" w14:textId="6BB8909D" w:rsidR="00147188" w:rsidRPr="00147188" w:rsidRDefault="00997DD2" w:rsidP="00147188">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w:lastRenderedPageBreak/>
                  <m:t>Labor cost(LC)=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t=1</m:t>
                    </m:r>
                  </m:sub>
                  <m:sup>
                    <m:r>
                      <w:rPr>
                        <w:rFonts w:ascii="Cambria Math" w:eastAsia="Palatino Linotype" w:hAnsi="Cambria Math" w:cs="Palatino Linotype"/>
                        <w:noProof/>
                        <w:sz w:val="20"/>
                        <w:lang w:bidi="en-US"/>
                      </w:rPr>
                      <m:t>Ta</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Number of workers per day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Pay rate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0525F189" w14:textId="25D7E84D" w:rsidR="00147188" w:rsidRPr="00147188" w:rsidRDefault="00147188" w:rsidP="00147188">
            <w:pPr>
              <w:ind w:firstLine="425"/>
              <w:rPr>
                <w:rFonts w:ascii="Palatino Linotype" w:eastAsia="Palatino Linotype" w:hAnsi="Palatino Linotype" w:cs="Palatino Linotype"/>
                <w:noProof/>
                <w:sz w:val="20"/>
                <w:lang w:bidi="en-US"/>
              </w:rPr>
            </w:pPr>
            <w:r w:rsidRPr="00147188">
              <w:rPr>
                <w:rFonts w:ascii="Palatino Linotype" w:eastAsia="Palatino Linotype" w:hAnsi="Palatino Linotype" w:cs="Palatino Linotype"/>
                <w:noProof/>
                <w:sz w:val="20"/>
                <w:lang w:bidi="en-US"/>
              </w:rPr>
              <w:t>(1</w:t>
            </w:r>
            <w:r w:rsidR="00040236">
              <w:rPr>
                <w:rFonts w:ascii="Palatino Linotype" w:eastAsia="Palatino Linotype" w:hAnsi="Palatino Linotype" w:cs="Palatino Linotype"/>
                <w:noProof/>
                <w:sz w:val="20"/>
                <w:lang w:bidi="en-US"/>
              </w:rPr>
              <w:t>1</w:t>
            </w:r>
            <w:r w:rsidRPr="00147188">
              <w:rPr>
                <w:rFonts w:ascii="Palatino Linotype" w:eastAsia="Palatino Linotype" w:hAnsi="Palatino Linotype" w:cs="Palatino Linotype"/>
                <w:noProof/>
                <w:sz w:val="20"/>
                <w:lang w:bidi="en-US"/>
              </w:rPr>
              <w:t>)</w:t>
            </w:r>
          </w:p>
        </w:tc>
      </w:tr>
    </w:tbl>
    <w:p w14:paraId="67BE0E51" w14:textId="0CE8ACD5" w:rsidR="0FABF594" w:rsidRDefault="0FABF594" w:rsidP="00040236">
      <w:pPr>
        <w:pStyle w:val="MDPI31text"/>
        <w:ind w:firstLine="0"/>
        <w:rPr>
          <w:noProof/>
          <w:highlight w:val="yellow"/>
        </w:rPr>
      </w:pPr>
    </w:p>
    <w:p w14:paraId="5DEB593B" w14:textId="379DBFE5" w:rsidR="00C85B1E" w:rsidRDefault="2FBB98BE" w:rsidP="6E56C111">
      <w:pPr>
        <w:pStyle w:val="MDPI31text"/>
        <w:rPr>
          <w:rFonts w:eastAsia="Palatino Linotype" w:cs="Palatino Linotype"/>
          <w:i/>
          <w:iCs/>
          <w:color w:val="000000" w:themeColor="text1"/>
          <w:szCs w:val="20"/>
        </w:rPr>
      </w:pPr>
      <w:r w:rsidRPr="48783EE4">
        <w:rPr>
          <w:rFonts w:eastAsia="Palatino Linotype" w:cs="Palatino Linotype"/>
          <w:i/>
          <w:iCs/>
          <w:color w:val="000000" w:themeColor="text1"/>
        </w:rPr>
        <w:t>2) BIM Module</w:t>
      </w:r>
    </w:p>
    <w:p w14:paraId="5037736C" w14:textId="26286342" w:rsidR="0CE8593D" w:rsidRDefault="65CBA48A" w:rsidP="5E633E23">
      <w:pPr>
        <w:pStyle w:val="MDPI31text"/>
        <w:rPr>
          <w:rFonts w:eastAsia="Palatino Linotype" w:cs="Palatino Linotype"/>
          <w:noProof/>
          <w:color w:val="000000" w:themeColor="text1"/>
          <w:sz w:val="22"/>
          <w:highlight w:val="yellow"/>
        </w:rPr>
      </w:pPr>
      <w:r w:rsidRPr="5E633E23">
        <w:rPr>
          <w:rFonts w:eastAsia="Palatino Linotype" w:cs="Palatino Linotype"/>
          <w:noProof/>
          <w:lang w:bidi="th-TH"/>
        </w:rPr>
        <w:t>Once the construction data are calculated, they are transferred to BIM module.</w:t>
      </w:r>
      <w:r w:rsidR="46351436" w:rsidRPr="5E633E23">
        <w:rPr>
          <w:rFonts w:eastAsia="Palatino Linotype" w:cs="Palatino Linotype"/>
          <w:noProof/>
          <w:lang w:bidi="th-TH"/>
        </w:rPr>
        <w:t xml:space="preserve"> </w:t>
      </w:r>
      <w:r w:rsidR="04690BE9" w:rsidRPr="5E633E23">
        <w:rPr>
          <w:rFonts w:ascii="Times New Roman" w:hAnsi="Times New Roman"/>
          <w:noProof/>
          <w:color w:val="000000" w:themeColor="text1"/>
          <w:sz w:val="22"/>
        </w:rPr>
        <w:t>BIM enables the concerned parties to see the 3D visualization of the project in its current stage. The collision check is conducted before the start of the construction so the design imperfections from the collision problems are identified.</w:t>
      </w:r>
      <w:r w:rsidR="441ED755" w:rsidRPr="5E633E23">
        <w:rPr>
          <w:rFonts w:eastAsia="Palatino Linotype" w:cs="Palatino Linotype"/>
          <w:noProof/>
          <w:color w:val="000000" w:themeColor="text1"/>
          <w:sz w:val="22"/>
          <w:lang w:bidi="th-TH"/>
        </w:rPr>
        <w:t xml:space="preserve"> The schedule planning is correlate with the model under BIM technology. The BIM-based schedule was integrated to the 4D model</w:t>
      </w:r>
      <w:r w:rsidR="6E103FFF" w:rsidRPr="5E633E23">
        <w:rPr>
          <w:rFonts w:eastAsia="Palatino Linotype" w:cs="Palatino Linotype"/>
          <w:noProof/>
          <w:color w:val="000000" w:themeColor="text1"/>
          <w:sz w:val="22"/>
          <w:lang w:bidi="th-TH"/>
        </w:rPr>
        <w:t xml:space="preserve"> </w:t>
      </w:r>
      <w:r w:rsidR="441ED755" w:rsidRPr="5E633E23">
        <w:rPr>
          <w:rFonts w:eastAsia="Palatino Linotype" w:cs="Palatino Linotype"/>
          <w:noProof/>
          <w:color w:val="000000" w:themeColor="text1"/>
          <w:sz w:val="22"/>
          <w:lang w:bidi="th-TH"/>
        </w:rPr>
        <w:t>and used as a visualization tool.</w:t>
      </w:r>
      <w:r w:rsidR="36C98644" w:rsidRPr="5E633E23">
        <w:rPr>
          <w:rFonts w:eastAsia="Palatino Linotype" w:cs="Palatino Linotype"/>
          <w:noProof/>
          <w:color w:val="000000" w:themeColor="text1"/>
          <w:sz w:val="22"/>
          <w:lang w:bidi="th-TH"/>
        </w:rPr>
        <w:t xml:space="preserve"> </w:t>
      </w:r>
      <w:r w:rsidR="2C6F712A" w:rsidRPr="5E633E23">
        <w:rPr>
          <w:rFonts w:ascii="Times New Roman" w:hAnsi="Times New Roman"/>
          <w:noProof/>
          <w:color w:val="000000" w:themeColor="text1"/>
          <w:sz w:val="22"/>
        </w:rPr>
        <w:t>The Activity ID generated by the 4D BIM is used to link schedules with 3D objects. To create the actual construction stimulation, actual work start time and end time are put in the model.</w:t>
      </w:r>
      <w:r w:rsidR="441ED755" w:rsidRPr="5E633E23">
        <w:rPr>
          <w:rFonts w:eastAsia="Palatino Linotype" w:cs="Palatino Linotype"/>
          <w:noProof/>
          <w:color w:val="000000" w:themeColor="text1"/>
          <w:sz w:val="22"/>
          <w:lang w:bidi="th-TH"/>
        </w:rPr>
        <w:t xml:space="preserve"> Resource and cost are also monitoring. “BIM Model” can be used for dynamic management process simulation of project progress. A baseline schedule providing required data from BIM Model is consequently imported to the optimization module.</w:t>
      </w:r>
      <w:r w:rsidR="55F3AF5D" w:rsidRPr="5E633E23">
        <w:rPr>
          <w:rFonts w:eastAsia="Palatino Linotype" w:cs="Palatino Linotype"/>
          <w:noProof/>
          <w:color w:val="000000" w:themeColor="text1"/>
          <w:sz w:val="22"/>
          <w:lang w:bidi="th-TH"/>
        </w:rPr>
        <w:t xml:space="preserve"> </w:t>
      </w:r>
    </w:p>
    <w:p w14:paraId="24784798" w14:textId="32EC3680" w:rsidR="6E56C111" w:rsidRDefault="6E56C111" w:rsidP="6E56C111">
      <w:pPr>
        <w:ind w:firstLine="420"/>
        <w:rPr>
          <w:rFonts w:ascii="Palatino Linotype" w:eastAsia="Palatino Linotype" w:hAnsi="Palatino Linotype" w:cs="Palatino Linotype"/>
          <w:noProof/>
          <w:color w:val="000000" w:themeColor="text1"/>
          <w:sz w:val="22"/>
          <w:szCs w:val="22"/>
          <w:lang w:bidi="th-TH"/>
        </w:rPr>
      </w:pPr>
    </w:p>
    <w:p w14:paraId="6263FD45" w14:textId="1B73903E" w:rsidR="6432C6C9" w:rsidRDefault="2ECDAF9C" w:rsidP="6E56C111">
      <w:pPr>
        <w:ind w:firstLine="420"/>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3) MOGA Module</w:t>
      </w:r>
    </w:p>
    <w:p w14:paraId="5820334C" w14:textId="32A41D24" w:rsidR="36577D0A" w:rsidRDefault="354AD9A4" w:rsidP="6E56C111">
      <w:pPr>
        <w:ind w:firstLine="420"/>
        <w:rPr>
          <w:rFonts w:ascii="Palatino Linotype" w:eastAsia="Palatino Linotype" w:hAnsi="Palatino Linotype" w:cs="Palatino Linotype"/>
          <w:noProof/>
          <w:color w:val="000000" w:themeColor="text1"/>
          <w:sz w:val="22"/>
          <w:szCs w:val="22"/>
          <w:highlight w:val="yellow"/>
        </w:rPr>
      </w:pPr>
      <w:r w:rsidRPr="3201F55E">
        <w:rPr>
          <w:rFonts w:ascii="Palatino Linotype" w:eastAsia="Palatino Linotype" w:hAnsi="Palatino Linotype" w:cs="Palatino Linotype"/>
          <w:noProof/>
          <w:color w:val="000000" w:themeColor="text1"/>
          <w:sz w:val="22"/>
          <w:szCs w:val="22"/>
          <w:lang w:bidi="th-TH"/>
        </w:rPr>
        <w:t>Through MOGA, the project objectives were set and the program defined optimization constraints</w:t>
      </w:r>
      <w:r w:rsidR="5C57699D" w:rsidRPr="3201F55E">
        <w:rPr>
          <w:rFonts w:ascii="Palatino Linotype" w:eastAsia="Palatino Linotype" w:hAnsi="Palatino Linotype" w:cs="Palatino Linotype"/>
          <w:noProof/>
          <w:color w:val="000000" w:themeColor="text1"/>
          <w:sz w:val="22"/>
          <w:szCs w:val="22"/>
          <w:lang w:bidi="th-TH"/>
        </w:rPr>
        <w:t xml:space="preserve"> i.e., i</w:t>
      </w:r>
      <w:r w:rsidR="60EBA513" w:rsidRPr="3201F55E">
        <w:rPr>
          <w:rFonts w:ascii="Palatino Linotype" w:eastAsia="Palatino Linotype" w:hAnsi="Palatino Linotype" w:cs="Palatino Linotype"/>
          <w:noProof/>
          <w:color w:val="000000" w:themeColor="text1"/>
          <w:sz w:val="22"/>
          <w:szCs w:val="22"/>
        </w:rPr>
        <w:t>nitial constraints; Model’s parameters including number of constraints and independent variables and project’s parameters including number of activities, precedents and successors of activities</w:t>
      </w:r>
      <w:r w:rsidR="60EBA513" w:rsidRPr="3201F55E">
        <w:rPr>
          <w:rFonts w:ascii="Palatino Linotype" w:eastAsia="Palatino Linotype" w:hAnsi="Palatino Linotype" w:cs="Palatino Linotype"/>
          <w:strike/>
          <w:noProof/>
          <w:color w:val="000000" w:themeColor="text1"/>
          <w:sz w:val="22"/>
          <w:szCs w:val="22"/>
        </w:rPr>
        <w:t xml:space="preserve">, </w:t>
      </w:r>
      <w:r w:rsidR="60EBA513" w:rsidRPr="3201F55E">
        <w:rPr>
          <w:rFonts w:ascii="Palatino Linotype" w:eastAsia="Palatino Linotype" w:hAnsi="Palatino Linotype" w:cs="Palatino Linotype"/>
          <w:noProof/>
          <w:color w:val="000000" w:themeColor="text1"/>
          <w:sz w:val="22"/>
          <w:szCs w:val="22"/>
        </w:rPr>
        <w:t xml:space="preserve">resources availability during project execution (i.e., resource constraints) and Cost data.  </w:t>
      </w:r>
      <w:r w:rsidR="173C5E00" w:rsidRPr="3201F55E">
        <w:rPr>
          <w:rFonts w:ascii="Palatino Linotype" w:eastAsia="Palatino Linotype" w:hAnsi="Palatino Linotype" w:cs="Palatino Linotype"/>
          <w:noProof/>
          <w:color w:val="000000" w:themeColor="text1"/>
          <w:sz w:val="22"/>
          <w:szCs w:val="22"/>
        </w:rPr>
        <w:t>T</w:t>
      </w:r>
      <w:r w:rsidR="60EBA513" w:rsidRPr="3201F55E">
        <w:rPr>
          <w:rFonts w:ascii="Palatino Linotype" w:eastAsia="Palatino Linotype" w:hAnsi="Palatino Linotype" w:cs="Palatino Linotype"/>
          <w:noProof/>
          <w:color w:val="000000" w:themeColor="text1"/>
          <w:sz w:val="22"/>
          <w:szCs w:val="22"/>
        </w:rPr>
        <w:t>he project calendar according to contract constraints – time, special agreements</w:t>
      </w:r>
      <w:r w:rsidR="1666ACCC" w:rsidRPr="3201F55E">
        <w:rPr>
          <w:rFonts w:ascii="Palatino Linotype" w:eastAsia="Palatino Linotype" w:hAnsi="Palatino Linotype" w:cs="Palatino Linotype"/>
          <w:noProof/>
          <w:color w:val="000000" w:themeColor="text1"/>
          <w:sz w:val="22"/>
          <w:szCs w:val="22"/>
        </w:rPr>
        <w:t xml:space="preserve"> was setting up. </w:t>
      </w:r>
      <w:r w:rsidR="4555350B" w:rsidRPr="3201F55E">
        <w:rPr>
          <w:rFonts w:ascii="Palatino Linotype" w:eastAsia="Palatino Linotype" w:hAnsi="Palatino Linotype" w:cs="Palatino Linotype"/>
          <w:noProof/>
          <w:color w:val="000000" w:themeColor="text1"/>
          <w:sz w:val="22"/>
          <w:szCs w:val="22"/>
          <w:lang w:bidi="th-TH"/>
        </w:rPr>
        <w:t xml:space="preserve">Next, the program worked through the genetic algorithm optimizer. It, then, proposed candidates and identified ones that were validate. </w:t>
      </w:r>
      <w:r w:rsidR="1486D7E0" w:rsidRPr="3201F55E">
        <w:rPr>
          <w:rFonts w:ascii="Palatino Linotype" w:eastAsia="Palatino Linotype" w:hAnsi="Palatino Linotype" w:cs="Palatino Linotype"/>
          <w:noProof/>
          <w:color w:val="000000" w:themeColor="text1"/>
          <w:sz w:val="22"/>
          <w:szCs w:val="22"/>
          <w:lang w:bidi="th-TH"/>
        </w:rPr>
        <w:t xml:space="preserve">Once the MOGA process was complete, </w:t>
      </w:r>
      <w:r w:rsidR="0B842D5B" w:rsidRPr="3201F55E">
        <w:rPr>
          <w:rFonts w:ascii="Palatino Linotype" w:eastAsia="Palatino Linotype" w:hAnsi="Palatino Linotype" w:cs="Palatino Linotype"/>
          <w:noProof/>
          <w:color w:val="000000" w:themeColor="text1"/>
          <w:sz w:val="22"/>
          <w:szCs w:val="22"/>
          <w:lang w:bidi="th-TH"/>
        </w:rPr>
        <w:t xml:space="preserve">the set of Pareto optimal solutions </w:t>
      </w:r>
      <w:r w:rsidR="009CBE05" w:rsidRPr="3201F55E">
        <w:rPr>
          <w:rFonts w:ascii="Palatino Linotype" w:eastAsia="Palatino Linotype" w:hAnsi="Palatino Linotype" w:cs="Palatino Linotype"/>
          <w:noProof/>
          <w:color w:val="000000" w:themeColor="text1"/>
          <w:sz w:val="22"/>
          <w:szCs w:val="22"/>
          <w:lang w:bidi="th-TH"/>
        </w:rPr>
        <w:t>was obtained</w:t>
      </w:r>
      <w:r w:rsidR="0B842D5B" w:rsidRPr="3201F55E">
        <w:rPr>
          <w:rFonts w:ascii="Palatino Linotype" w:eastAsia="Palatino Linotype" w:hAnsi="Palatino Linotype" w:cs="Palatino Linotype"/>
          <w:noProof/>
          <w:color w:val="000000" w:themeColor="text1"/>
          <w:sz w:val="22"/>
          <w:szCs w:val="22"/>
          <w:lang w:bidi="th-TH"/>
        </w:rPr>
        <w:t>.</w:t>
      </w:r>
      <w:r w:rsidR="56DAAD61" w:rsidRPr="3201F55E">
        <w:rPr>
          <w:rFonts w:ascii="Palatino Linotype" w:eastAsia="Palatino Linotype" w:hAnsi="Palatino Linotype" w:cs="Palatino Linotype"/>
          <w:noProof/>
          <w:color w:val="000000" w:themeColor="text1"/>
          <w:sz w:val="22"/>
          <w:szCs w:val="22"/>
          <w:lang w:bidi="th-TH"/>
        </w:rPr>
        <w:t xml:space="preserve"> </w:t>
      </w:r>
      <w:r w:rsidR="62457E65" w:rsidRPr="3201F55E">
        <w:rPr>
          <w:rFonts w:ascii="Palatino Linotype" w:eastAsia="Palatino Linotype" w:hAnsi="Palatino Linotype" w:cs="Palatino Linotype"/>
          <w:noProof/>
          <w:color w:val="000000" w:themeColor="text1"/>
          <w:sz w:val="22"/>
          <w:szCs w:val="22"/>
          <w:lang w:bidi="th-TH"/>
        </w:rPr>
        <w:t>A 4D BIM model  re</w:t>
      </w:r>
      <w:r w:rsidR="20596E54" w:rsidRPr="3201F55E">
        <w:rPr>
          <w:rFonts w:ascii="Palatino Linotype" w:eastAsia="Palatino Linotype" w:hAnsi="Palatino Linotype" w:cs="Palatino Linotype"/>
          <w:noProof/>
          <w:color w:val="000000" w:themeColor="text1"/>
          <w:sz w:val="22"/>
          <w:szCs w:val="22"/>
          <w:lang w:bidi="th-TH"/>
        </w:rPr>
        <w:t>novation simulatuon and a</w:t>
      </w:r>
      <w:r w:rsidR="42FAE658" w:rsidRPr="3201F55E">
        <w:rPr>
          <w:rFonts w:ascii="Palatino Linotype" w:eastAsia="Palatino Linotype" w:hAnsi="Palatino Linotype" w:cs="Palatino Linotype"/>
          <w:noProof/>
          <w:color w:val="000000" w:themeColor="text1"/>
          <w:sz w:val="22"/>
          <w:szCs w:val="22"/>
          <w:lang w:bidi="th-TH"/>
        </w:rPr>
        <w:t xml:space="preserve"> 5D</w:t>
      </w:r>
      <w:r w:rsidR="0BDFD0C5" w:rsidRPr="3201F55E">
        <w:rPr>
          <w:rFonts w:ascii="Palatino Linotype" w:eastAsia="Palatino Linotype" w:hAnsi="Palatino Linotype" w:cs="Palatino Linotype"/>
          <w:noProof/>
          <w:color w:val="000000" w:themeColor="text1"/>
          <w:sz w:val="22"/>
          <w:szCs w:val="22"/>
          <w:lang w:bidi="th-TH"/>
        </w:rPr>
        <w:t xml:space="preserve"> BIM</w:t>
      </w:r>
      <w:r w:rsidR="42FAE658" w:rsidRPr="3201F55E">
        <w:rPr>
          <w:rFonts w:ascii="Palatino Linotype" w:eastAsia="Palatino Linotype" w:hAnsi="Palatino Linotype" w:cs="Palatino Linotype"/>
          <w:noProof/>
          <w:color w:val="000000" w:themeColor="text1"/>
          <w:sz w:val="22"/>
          <w:szCs w:val="22"/>
          <w:lang w:bidi="th-TH"/>
        </w:rPr>
        <w:t xml:space="preserve"> model including cost estimation progress w</w:t>
      </w:r>
      <w:r w:rsidR="673AAFE2" w:rsidRPr="3201F55E">
        <w:rPr>
          <w:rFonts w:ascii="Palatino Linotype" w:eastAsia="Palatino Linotype" w:hAnsi="Palatino Linotype" w:cs="Palatino Linotype"/>
          <w:noProof/>
          <w:color w:val="000000" w:themeColor="text1"/>
          <w:sz w:val="22"/>
          <w:szCs w:val="22"/>
          <w:lang w:bidi="th-TH"/>
        </w:rPr>
        <w:t>ere</w:t>
      </w:r>
      <w:r w:rsidR="42FAE658" w:rsidRPr="3201F55E">
        <w:rPr>
          <w:rFonts w:ascii="Palatino Linotype" w:eastAsia="Palatino Linotype" w:hAnsi="Palatino Linotype" w:cs="Palatino Linotype"/>
          <w:noProof/>
          <w:color w:val="000000" w:themeColor="text1"/>
          <w:sz w:val="22"/>
          <w:szCs w:val="22"/>
          <w:lang w:bidi="th-TH"/>
        </w:rPr>
        <w:t xml:space="preserve"> visualized. </w:t>
      </w:r>
      <w:r w:rsidR="0B842D5B" w:rsidRPr="3201F55E">
        <w:rPr>
          <w:rFonts w:ascii="Palatino Linotype" w:eastAsia="Palatino Linotype" w:hAnsi="Palatino Linotype" w:cs="Palatino Linotype"/>
          <w:noProof/>
          <w:color w:val="000000" w:themeColor="text1"/>
          <w:sz w:val="22"/>
          <w:szCs w:val="22"/>
          <w:lang w:bidi="th-TH"/>
        </w:rPr>
        <w:t>Then the decision maker can choose any one of the Pareto optimal solutions.</w:t>
      </w:r>
      <w:r w:rsidR="221EA437" w:rsidRPr="3201F55E">
        <w:rPr>
          <w:rFonts w:ascii="Palatino Linotype" w:eastAsia="Palatino Linotype" w:hAnsi="Palatino Linotype" w:cs="Palatino Linotype"/>
          <w:noProof/>
          <w:color w:val="000000" w:themeColor="text1"/>
          <w:sz w:val="22"/>
          <w:szCs w:val="22"/>
          <w:lang w:bidi="th-TH"/>
        </w:rPr>
        <w:t xml:space="preserve"> Pareto fronts allow the </w:t>
      </w:r>
      <w:r w:rsidR="0BB1416E" w:rsidRPr="3201F55E">
        <w:rPr>
          <w:rFonts w:ascii="Palatino Linotype" w:eastAsia="Palatino Linotype" w:hAnsi="Palatino Linotype" w:cs="Palatino Linotype"/>
          <w:noProof/>
          <w:color w:val="000000" w:themeColor="text1"/>
          <w:sz w:val="22"/>
          <w:szCs w:val="22"/>
          <w:lang w:bidi="th-TH"/>
        </w:rPr>
        <w:t>decision makers</w:t>
      </w:r>
      <w:r w:rsidR="221EA437" w:rsidRPr="3201F55E">
        <w:rPr>
          <w:rFonts w:ascii="Palatino Linotype" w:eastAsia="Palatino Linotype" w:hAnsi="Palatino Linotype" w:cs="Palatino Linotype"/>
          <w:noProof/>
          <w:color w:val="000000" w:themeColor="text1"/>
          <w:sz w:val="22"/>
          <w:szCs w:val="22"/>
          <w:lang w:bidi="th-TH"/>
        </w:rPr>
        <w:t xml:space="preserve"> to select the optimum solution from a set of solutions based on constraints of their projects.</w:t>
      </w:r>
    </w:p>
    <w:p w14:paraId="17AA0EDB" w14:textId="0E1F7D0E" w:rsidR="00B14CC5" w:rsidRPr="005E04C0" w:rsidRDefault="00B14CC5" w:rsidP="3201F55E">
      <w:pPr>
        <w:pStyle w:val="MDPI31text"/>
        <w:ind w:firstLine="420"/>
        <w:rPr>
          <w:noProof/>
          <w:color w:val="231F20"/>
          <w:sz w:val="16"/>
          <w:szCs w:val="16"/>
        </w:rPr>
      </w:pPr>
      <w:r>
        <w:br/>
      </w:r>
    </w:p>
    <w:p w14:paraId="6B4C90D0" w14:textId="6107F70A" w:rsidR="00AF6579" w:rsidRPr="00313942" w:rsidRDefault="003629C6" w:rsidP="00B14CC5">
      <w:pPr>
        <w:pStyle w:val="MDPI31text"/>
        <w:rPr>
          <w:noProof/>
        </w:rPr>
      </w:pPr>
      <w:r>
        <w:rPr>
          <w:noProof/>
        </w:rPr>
        <w:lastRenderedPageBreak/>
        <mc:AlternateContent>
          <mc:Choice Requires="wpg">
            <w:drawing>
              <wp:anchor distT="0" distB="0" distL="114300" distR="114300" simplePos="0" relativeHeight="251658240" behindDoc="0" locked="0" layoutInCell="1" allowOverlap="1" wp14:anchorId="30412D54" wp14:editId="22EEC68B">
                <wp:simplePos x="0" y="0"/>
                <wp:positionH relativeFrom="margin">
                  <wp:align>left</wp:align>
                </wp:positionH>
                <wp:positionV relativeFrom="paragraph">
                  <wp:posOffset>306070</wp:posOffset>
                </wp:positionV>
                <wp:extent cx="5801995" cy="5326380"/>
                <wp:effectExtent l="0" t="0" r="27305" b="26670"/>
                <wp:wrapTopAndBottom/>
                <wp:docPr id="2" name="Group 2"/>
                <wp:cNvGraphicFramePr/>
                <a:graphic xmlns:a="http://schemas.openxmlformats.org/drawingml/2006/main">
                  <a:graphicData uri="http://schemas.microsoft.com/office/word/2010/wordprocessingGroup">
                    <wpg:wgp>
                      <wpg:cNvGrpSpPr/>
                      <wpg:grpSpPr>
                        <a:xfrm>
                          <a:off x="0" y="0"/>
                          <a:ext cx="5801995" cy="5326380"/>
                          <a:chOff x="0" y="0"/>
                          <a:chExt cx="6134100" cy="5631180"/>
                        </a:xfrm>
                      </wpg:grpSpPr>
                      <wpg:grpSp>
                        <wpg:cNvPr id="3" name="Group 3"/>
                        <wpg:cNvGrpSpPr/>
                        <wpg:grpSpPr>
                          <a:xfrm>
                            <a:off x="0" y="0"/>
                            <a:ext cx="1851660" cy="4130040"/>
                            <a:chOff x="0" y="0"/>
                            <a:chExt cx="1851660" cy="4130040"/>
                          </a:xfrm>
                        </wpg:grpSpPr>
                        <wps:wsp>
                          <wps:cNvPr id="6" name="Rectangle 6"/>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D77F875" w14:textId="77777777" w:rsidR="0092157F" w:rsidRPr="003629C6" w:rsidRDefault="0092157F" w:rsidP="003629C6">
                                <w:pPr>
                                  <w:pStyle w:val="MDPI52figure"/>
                                  <w:rPr>
                                    <w:sz w:val="20"/>
                                  </w:rPr>
                                </w:pPr>
                                <w:r w:rsidRPr="003629C6">
                                  <w:rPr>
                                    <w:sz w:val="20"/>
                                  </w:rPr>
                                  <w:t>2D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072E7C3" w14:textId="77777777" w:rsidR="0092157F" w:rsidRPr="003629C6" w:rsidRDefault="0092157F" w:rsidP="003629C6">
                                <w:pPr>
                                  <w:pStyle w:val="MDPI52figure"/>
                                  <w:rPr>
                                    <w:sz w:val="20"/>
                                  </w:rPr>
                                </w:pPr>
                                <w:r w:rsidRPr="003629C6">
                                  <w:rPr>
                                    <w:sz w:val="20"/>
                                  </w:rPr>
                                  <w:t>Planned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BB91D9A" w14:textId="77777777" w:rsidR="0092157F" w:rsidRPr="003629C6" w:rsidRDefault="0092157F" w:rsidP="003629C6">
                                <w:pPr>
                                  <w:pStyle w:val="MDPI52figure"/>
                                  <w:rPr>
                                    <w:sz w:val="20"/>
                                  </w:rPr>
                                </w:pPr>
                                <w:r w:rsidRPr="003629C6">
                                  <w:rPr>
                                    <w:sz w:val="20"/>
                                  </w:rPr>
                                  <w:t>Actual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1C4650D" w14:textId="77777777" w:rsidR="0092157F" w:rsidRPr="003629C6" w:rsidRDefault="0092157F" w:rsidP="003629C6">
                                <w:pPr>
                                  <w:pStyle w:val="MDPI52figure"/>
                                  <w:rPr>
                                    <w:sz w:val="20"/>
                                  </w:rPr>
                                </w:pPr>
                                <w:r w:rsidRPr="003629C6">
                                  <w:rPr>
                                    <w:sz w:val="20"/>
                                  </w:rPr>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B1976D0" w14:textId="77777777" w:rsidR="0092157F" w:rsidRPr="003629C6" w:rsidRDefault="0092157F" w:rsidP="003629C6">
                                <w:pPr>
                                  <w:pStyle w:val="MDPI52figure"/>
                                  <w:rPr>
                                    <w:sz w:val="20"/>
                                  </w:rPr>
                                </w:pPr>
                                <w:r w:rsidRPr="003629C6">
                                  <w:rPr>
                                    <w:sz w:val="20"/>
                                  </w:rPr>
                                  <w:t>Actual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06680" y="45720"/>
                              <a:ext cx="15544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0B10A" w14:textId="77777777" w:rsidR="0092157F" w:rsidRPr="003629C6" w:rsidRDefault="0092157F" w:rsidP="003629C6">
                                <w:pPr>
                                  <w:pStyle w:val="MDPI52figure"/>
                                  <w:rPr>
                                    <w:sz w:val="20"/>
                                  </w:rPr>
                                </w:pPr>
                                <w:r w:rsidRPr="003629C6">
                                  <w:rPr>
                                    <w:sz w:val="20"/>
                                  </w:rPr>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onnector: Elbow 13"/>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Connector: Elbow 14"/>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 name="Group 15"/>
                        <wpg:cNvGrpSpPr/>
                        <wpg:grpSpPr>
                          <a:xfrm>
                            <a:off x="2156460" y="647700"/>
                            <a:ext cx="1851660" cy="3535680"/>
                            <a:chOff x="0" y="0"/>
                            <a:chExt cx="1851660" cy="3535680"/>
                          </a:xfrm>
                        </wpg:grpSpPr>
                        <wps:wsp>
                          <wps:cNvPr id="16" name="Rectangle 16"/>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CA4DE07" w14:textId="77777777" w:rsidR="0092157F" w:rsidRPr="003629C6" w:rsidRDefault="0092157F" w:rsidP="003629C6">
                                <w:pPr>
                                  <w:pStyle w:val="MDPI52figure"/>
                                  <w:rPr>
                                    <w:sz w:val="20"/>
                                  </w:rPr>
                                </w:pPr>
                                <w:r w:rsidRPr="003629C6">
                                  <w:rPr>
                                    <w:sz w:val="20"/>
                                  </w:rPr>
                                  <w:t>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1C7B546" w14:textId="77777777" w:rsidR="0092157F" w:rsidRPr="003629C6" w:rsidRDefault="0092157F" w:rsidP="003629C6">
                                <w:pPr>
                                  <w:pStyle w:val="MDPI52figure"/>
                                  <w:rPr>
                                    <w:sz w:val="20"/>
                                  </w:rPr>
                                </w:pPr>
                                <w:r w:rsidRPr="003629C6">
                                  <w:rPr>
                                    <w:sz w:val="20"/>
                                  </w:rPr>
                                  <w:t>4D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80CE1B8" w14:textId="77777777" w:rsidR="0092157F" w:rsidRPr="003629C6" w:rsidRDefault="0092157F" w:rsidP="003629C6">
                                <w:pPr>
                                  <w:pStyle w:val="MDPI52figure"/>
                                  <w:rPr>
                                    <w:sz w:val="20"/>
                                  </w:rPr>
                                </w:pPr>
                                <w:r w:rsidRPr="003629C6">
                                  <w:rPr>
                                    <w:sz w:val="20"/>
                                  </w:rPr>
                                  <w:t>BIM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0"/>
                              <a:ext cx="1851660" cy="353568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4780" y="3048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88B93E" w14:textId="77777777" w:rsidR="0092157F" w:rsidRPr="003629C6" w:rsidRDefault="0092157F" w:rsidP="003629C6">
                                <w:pPr>
                                  <w:pStyle w:val="MDPI52figure"/>
                                  <w:rPr>
                                    <w:sz w:val="20"/>
                                  </w:rPr>
                                </w:pPr>
                                <w:r w:rsidRPr="003629C6">
                                  <w:rPr>
                                    <w:sz w:val="20"/>
                                  </w:rPr>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67640" y="2773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6AB539E" w14:textId="77777777" w:rsidR="0092157F" w:rsidRPr="003629C6" w:rsidRDefault="0092157F" w:rsidP="003629C6">
                                <w:pPr>
                                  <w:pStyle w:val="MDPI52figure"/>
                                  <w:rPr>
                                    <w:sz w:val="20"/>
                                  </w:rPr>
                                </w:pPr>
                                <w:r w:rsidRPr="003629C6">
                                  <w:rPr>
                                    <w:sz w:val="20"/>
                                  </w:rPr>
                                  <w:t>BIM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 name="Straight Arrow Connector 25"/>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or: Elbow 27"/>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or: Elbow 28"/>
                        <wps:cNvCnPr/>
                        <wps:spPr>
                          <a:xfrm flipV="1">
                            <a:off x="3855720" y="2240280"/>
                            <a:ext cx="563880" cy="6324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9" name="Group 29"/>
                        <wpg:cNvGrpSpPr/>
                        <wpg:grpSpPr>
                          <a:xfrm>
                            <a:off x="4282440" y="1501140"/>
                            <a:ext cx="1851660" cy="4130040"/>
                            <a:chOff x="0" y="0"/>
                            <a:chExt cx="1851660" cy="4130040"/>
                          </a:xfrm>
                        </wpg:grpSpPr>
                        <wps:wsp>
                          <wps:cNvPr id="30" name="Rectangle 30"/>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14886E2" w14:textId="77777777" w:rsidR="0092157F" w:rsidRPr="003629C6" w:rsidRDefault="0092157F" w:rsidP="003629C6">
                                <w:pPr>
                                  <w:pStyle w:val="MDPI52figure"/>
                                  <w:rPr>
                                    <w:sz w:val="20"/>
                                  </w:rPr>
                                </w:pPr>
                                <w:r w:rsidRPr="003629C6">
                                  <w:rPr>
                                    <w:sz w:val="20"/>
                                  </w:rPr>
                                  <w:t>Define optimization constrains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93F7BC9" w14:textId="77777777" w:rsidR="0092157F" w:rsidRPr="003629C6" w:rsidRDefault="0092157F" w:rsidP="003629C6">
                                <w:pPr>
                                  <w:pStyle w:val="MDPI52figure"/>
                                  <w:rPr>
                                    <w:sz w:val="20"/>
                                  </w:rPr>
                                </w:pPr>
                                <w:r w:rsidRPr="003629C6">
                                  <w:rPr>
                                    <w:sz w:val="20"/>
                                  </w:rPr>
                                  <w:t>Genetic algorithm optimizer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2377DF7" w14:textId="77777777" w:rsidR="0092157F" w:rsidRPr="003629C6" w:rsidRDefault="0092157F" w:rsidP="003629C6">
                                <w:pPr>
                                  <w:pStyle w:val="MDPI52figure"/>
                                  <w:rPr>
                                    <w:sz w:val="20"/>
                                  </w:rPr>
                                </w:pPr>
                                <w:r w:rsidRPr="003629C6">
                                  <w:rPr>
                                    <w:sz w:val="20"/>
                                  </w:rP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63F3661" w14:textId="77777777" w:rsidR="0092157F" w:rsidRPr="003629C6" w:rsidRDefault="0092157F" w:rsidP="003629C6">
                                <w:pPr>
                                  <w:pStyle w:val="MDPI52figure"/>
                                  <w:rPr>
                                    <w:sz w:val="20"/>
                                  </w:rPr>
                                </w:pPr>
                                <w:r w:rsidRPr="003629C6">
                                  <w:rPr>
                                    <w:sz w:val="20"/>
                                  </w:rPr>
                                  <w:t>Validate 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78A874" w14:textId="77777777" w:rsidR="0092157F" w:rsidRPr="003629C6" w:rsidRDefault="0092157F" w:rsidP="003629C6">
                                <w:pPr>
                                  <w:pStyle w:val="MDPI52figure"/>
                                  <w:rPr>
                                    <w:sz w:val="20"/>
                                  </w:rPr>
                                </w:pPr>
                                <w:r w:rsidRPr="003629C6">
                                  <w:rPr>
                                    <w:sz w:val="20"/>
                                  </w:rPr>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06680" y="4572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3DBFA6" w14:textId="77777777" w:rsidR="0092157F" w:rsidRPr="003629C6" w:rsidRDefault="0092157F" w:rsidP="003629C6">
                                <w:pPr>
                                  <w:pStyle w:val="MDPI52figure"/>
                                  <w:rPr>
                                    <w:sz w:val="20"/>
                                  </w:rPr>
                                </w:pPr>
                                <w:r w:rsidRPr="003629C6">
                                  <w:rPr>
                                    <w:sz w:val="20"/>
                                  </w:rPr>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914400" y="104394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929640" y="17907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929640" y="250698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944880" y="32385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1" name="Connector: Elbow 41"/>
                        <wps:cNvCnPr/>
                        <wps:spPr>
                          <a:xfrm flipH="1" flipV="1">
                            <a:off x="3855720" y="3665220"/>
                            <a:ext cx="548640" cy="15468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12D54" id="Group 2" o:spid="_x0000_s1026" style="position:absolute;left:0;text-align:left;margin-left:0;margin-top:24.1pt;width:456.85pt;height:419.4pt;z-index:251658240;mso-position-horizontal:left;mso-position-horizontal-relative:margin;mso-width-relative:margin;mso-height-relative:margin" coordsize="61341,56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">
                <v:group id="Group 3" o:spid="_x0000_s1027" style="position:absolute;width:18516;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 o:spid="_x0000_s1028"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" filled="f" strokecolor="#bfbfbf [2412]" strokeweight="1pt">
                    <v:stroke dashstyle="dash"/>
                  </v:rect>
                  <v:rect id="Rectangle 7" o:spid="_x0000_s1029"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D77F875" w14:textId="77777777" w:rsidR="0092157F" w:rsidRPr="003629C6" w:rsidRDefault="0092157F" w:rsidP="003629C6">
                          <w:pPr>
                            <w:pStyle w:val="MDPI52figure"/>
                            <w:rPr>
                              <w:sz w:val="20"/>
                            </w:rPr>
                          </w:pPr>
                          <w:r w:rsidRPr="003629C6">
                            <w:rPr>
                              <w:sz w:val="20"/>
                            </w:rPr>
                            <w:t>2D Plan</w:t>
                          </w:r>
                        </w:p>
                      </w:txbxContent>
                    </v:textbox>
                  </v:rect>
                  <v:rect id="Rectangle 8" o:spid="_x0000_s1030"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2072E7C3" w14:textId="77777777" w:rsidR="0092157F" w:rsidRPr="003629C6" w:rsidRDefault="0092157F" w:rsidP="003629C6">
                          <w:pPr>
                            <w:pStyle w:val="MDPI52figure"/>
                            <w:rPr>
                              <w:sz w:val="20"/>
                            </w:rPr>
                          </w:pPr>
                          <w:r w:rsidRPr="003629C6">
                            <w:rPr>
                              <w:sz w:val="20"/>
                            </w:rPr>
                            <w:t>Planned Schedule</w:t>
                          </w:r>
                        </w:p>
                      </w:txbxContent>
                    </v:textbox>
                  </v:rect>
                  <v:rect id="Rectangle 9" o:spid="_x0000_s1031"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5BB91D9A" w14:textId="77777777" w:rsidR="0092157F" w:rsidRPr="003629C6" w:rsidRDefault="0092157F" w:rsidP="003629C6">
                          <w:pPr>
                            <w:pStyle w:val="MDPI52figure"/>
                            <w:rPr>
                              <w:sz w:val="20"/>
                            </w:rPr>
                          </w:pPr>
                          <w:r w:rsidRPr="003629C6">
                            <w:rPr>
                              <w:sz w:val="20"/>
                            </w:rPr>
                            <w:t>Actual schedule</w:t>
                          </w:r>
                        </w:p>
                      </w:txbxContent>
                    </v:textbox>
                  </v:rect>
                  <v:rect id="Rectangle 10" o:spid="_x0000_s1032"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1C4650D" w14:textId="77777777" w:rsidR="0092157F" w:rsidRPr="003629C6" w:rsidRDefault="0092157F" w:rsidP="003629C6">
                          <w:pPr>
                            <w:pStyle w:val="MDPI52figure"/>
                            <w:rPr>
                              <w:sz w:val="20"/>
                            </w:rPr>
                          </w:pPr>
                          <w:r w:rsidRPr="003629C6">
                            <w:rPr>
                              <w:sz w:val="20"/>
                            </w:rPr>
                            <w:t>Budget cost</w:t>
                          </w:r>
                        </w:p>
                      </w:txbxContent>
                    </v:textbox>
                  </v:rect>
                  <v:rect id="Rectangle 11" o:spid="_x0000_s1033"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7B1976D0" w14:textId="77777777" w:rsidR="0092157F" w:rsidRPr="003629C6" w:rsidRDefault="0092157F" w:rsidP="003629C6">
                          <w:pPr>
                            <w:pStyle w:val="MDPI52figure"/>
                            <w:rPr>
                              <w:sz w:val="20"/>
                            </w:rPr>
                          </w:pPr>
                          <w:r w:rsidRPr="003629C6">
                            <w:rPr>
                              <w:sz w:val="20"/>
                            </w:rPr>
                            <w:t>Actual cost</w:t>
                          </w:r>
                        </w:p>
                      </w:txbxContent>
                    </v:textbox>
                  </v:rect>
                  <v:rect id="Rectangle 12" o:spid="_x0000_s1034" style="position:absolute;left:1066;top:457;width:1554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filled="f" stroked="f" strokeweight="1pt">
                    <v:textbox>
                      <w:txbxContent>
                        <w:p w14:paraId="0620B10A" w14:textId="77777777" w:rsidR="0092157F" w:rsidRPr="003629C6" w:rsidRDefault="0092157F" w:rsidP="003629C6">
                          <w:pPr>
                            <w:pStyle w:val="MDPI52figure"/>
                            <w:rPr>
                              <w:sz w:val="20"/>
                            </w:rPr>
                          </w:pPr>
                          <w:r w:rsidRPr="003629C6">
                            <w:rPr>
                              <w:sz w:val="20"/>
                            </w:rPr>
                            <w:t>Construction data</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5" type="#_x0000_t34" style="position:absolute;left:16687;top:7696;width:6249;height:5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EvwwAAANsAAAAPAAAAZHJzL2Rvd25yZXYueG1sRI/disIw&#10;EIXvhX2HMAt7p+nugk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iZiBL8MAAADbAAAADwAA&#10;AAAAAAAAAAAAAAAHAgAAZHJzL2Rvd25yZXYueG1sUEsFBgAAAAADAAMAtwAAAPcCAAAAAA==&#10;" strokecolor="black [3213]" strokeweight=".5pt">
                  <v:stroke endarrow="block"/>
                </v:shape>
                <v:shape id="Connector: Elbow 14" o:spid="_x0000_s1036" type="#_x0000_t34" style="position:absolute;left:16611;top:14706;width:6172;height:5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lbwwAAANsAAAAPAAAAZHJzL2Rvd25yZXYueG1sRI/disIw&#10;EIXvhX2HMAt7p+kui0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BnEZW8MAAADbAAAADwAA&#10;AAAAAAAAAAAAAAAHAgAAZHJzL2Rvd25yZXYueG1sUEsFBgAAAAADAAMAtwAAAPcCAAAAAA==&#10;" strokecolor="black [3213]" strokeweight=".5pt">
                  <v:stroke endarrow="block"/>
                </v:shape>
                <v:group id="Group 15" o:spid="_x0000_s1037" style="position:absolute;left:21564;top:6477;width:18517;height:35356" coordsize="18516,3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38" style="position:absolute;left:1371;top:426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0CA4DE07" w14:textId="77777777" w:rsidR="0092157F" w:rsidRPr="003629C6" w:rsidRDefault="0092157F" w:rsidP="003629C6">
                          <w:pPr>
                            <w:pStyle w:val="MDPI52figure"/>
                            <w:rPr>
                              <w:sz w:val="20"/>
                            </w:rPr>
                          </w:pPr>
                          <w:r w:rsidRPr="003629C6">
                            <w:rPr>
                              <w:sz w:val="20"/>
                            </w:rPr>
                            <w:t>3D Model</w:t>
                          </w:r>
                        </w:p>
                      </w:txbxContent>
                    </v:textbox>
                  </v:rect>
                  <v:rect id="Rectangle 17" o:spid="_x0000_s1039" style="position:absolute;left:1447;top:12115;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41C7B546" w14:textId="77777777" w:rsidR="0092157F" w:rsidRPr="003629C6" w:rsidRDefault="0092157F" w:rsidP="003629C6">
                          <w:pPr>
                            <w:pStyle w:val="MDPI52figure"/>
                            <w:rPr>
                              <w:sz w:val="20"/>
                            </w:rPr>
                          </w:pPr>
                          <w:r w:rsidRPr="003629C6">
                            <w:rPr>
                              <w:sz w:val="20"/>
                            </w:rPr>
                            <w:t>4D Model</w:t>
                          </w:r>
                        </w:p>
                      </w:txbxContent>
                    </v:textbox>
                  </v:rect>
                  <v:rect id="Rectangle 18" o:spid="_x0000_s1040" style="position:absolute;left:1524;top:20040;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080CE1B8" w14:textId="77777777" w:rsidR="0092157F" w:rsidRPr="003629C6" w:rsidRDefault="0092157F" w:rsidP="003629C6">
                          <w:pPr>
                            <w:pStyle w:val="MDPI52figure"/>
                            <w:rPr>
                              <w:sz w:val="20"/>
                            </w:rPr>
                          </w:pPr>
                          <w:r w:rsidRPr="003629C6">
                            <w:rPr>
                              <w:sz w:val="20"/>
                            </w:rPr>
                            <w:t>BIM Model</w:t>
                          </w:r>
                        </w:p>
                      </w:txbxContent>
                    </v:textbox>
                  </v:rect>
                  <v:rect id="Rectangle 19" o:spid="_x0000_s1041" style="position:absolute;width:18516;height:3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" filled="f" strokecolor="#bfbfbf [2412]" strokeweight="1pt">
                    <v:stroke dashstyle="dash"/>
                  </v:rect>
                  <v:rect id="Rectangle 20" o:spid="_x0000_s1042" style="position:absolute;left:1447;top:304;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2888B93E" w14:textId="77777777" w:rsidR="0092157F" w:rsidRPr="003629C6" w:rsidRDefault="0092157F" w:rsidP="003629C6">
                          <w:pPr>
                            <w:pStyle w:val="MDPI52figure"/>
                            <w:rPr>
                              <w:sz w:val="20"/>
                            </w:rPr>
                          </w:pPr>
                          <w:r w:rsidRPr="003629C6">
                            <w:rPr>
                              <w:sz w:val="20"/>
                            </w:rPr>
                            <w:t>BIM</w:t>
                          </w:r>
                        </w:p>
                      </w:txbxContent>
                    </v:textbox>
                  </v:rect>
                  <v:rect id="Rectangle 21" o:spid="_x0000_s1043" style="position:absolute;left:1676;top:2773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6AB539E" w14:textId="77777777" w:rsidR="0092157F" w:rsidRPr="003629C6" w:rsidRDefault="0092157F" w:rsidP="003629C6">
                          <w:pPr>
                            <w:pStyle w:val="MDPI52figure"/>
                            <w:rPr>
                              <w:sz w:val="20"/>
                            </w:rPr>
                          </w:pPr>
                          <w:r w:rsidRPr="003629C6">
                            <w:rPr>
                              <w:sz w:val="20"/>
                            </w:rPr>
                            <w:t>BIM Visualization</w:t>
                          </w:r>
                        </w:p>
                      </w:txbxContent>
                    </v:textbox>
                  </v:rect>
                  <v:shapetype id="_x0000_t32" coordsize="21600,21600" o:spt="32" o:oned="t" path="m,l21600,21600e" filled="f">
                    <v:path arrowok="t" fillok="f" o:connecttype="none"/>
                    <o:lock v:ext="edit" shapetype="t"/>
                  </v:shapetype>
                  <v:shape id="Straight Arrow Connector 22" o:spid="_x0000_s1044" type="#_x0000_t32" style="position:absolute;left:9144;top:92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" strokecolor="black [3213]" strokeweight=".5pt">
                    <v:stroke endarrow="block" joinstyle="miter"/>
                  </v:shape>
                  <v:shape id="Straight Arrow Connector 23" o:spid="_x0000_s1045" type="#_x0000_t32" style="position:absolute;left:9372;top:169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" strokecolor="black [3213]" strokeweight=".5pt">
                    <v:stroke endarrow="block" joinstyle="miter"/>
                  </v:shape>
                  <v:shape id="Straight Arrow Connector 24" o:spid="_x0000_s1046" type="#_x0000_t32" style="position:absolute;left:9448;top:250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JDxgAAANsAAAAPAAAAZHJzL2Rvd25yZXYueG1sRI9Pa8JA&#10;FMTvgt9heUJvdVMt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vW0iQ8YAAADbAAAA&#10;DwAAAAAAAAAAAAAAAAAHAgAAZHJzL2Rvd25yZXYueG1sUEsFBgAAAAADAAMAtwAAAPoCAAAAAA==&#10;" strokecolor="black [3213]" strokeweight=".5pt">
                    <v:stroke endarrow="block" joinstyle="miter"/>
                  </v:shape>
                </v:group>
                <v:shape id="Straight Arrow Connector 25" o:spid="_x0000_s1047" type="#_x0000_t32" style="position:absolute;left:16992;top:22250;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fYxgAAANsAAAAPAAAAZHJzL2Rvd25yZXYueG1sRI9Pa8JA&#10;FMTvgt9heUJvdVOl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0iGH2MYAAADbAAAA&#10;DwAAAAAAAAAAAAAAAAAHAgAAZHJzL2Rvd25yZXYueG1sUEsFBgAAAAADAAMAtwAAAPoCAAAAAA==&#10;" strokecolor="black [3213]" strokeweight=".5pt">
                  <v:stroke endarrow="block" joinstyle="miter"/>
                </v:shape>
                <v:shape id="Straight Arrow Connector 26" o:spid="_x0000_s1048" type="#_x0000_t32" style="position:absolute;left:17221;top:29184;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strokecolor="black [3213]" strokeweight=".5pt">
                  <v:stroke endarrow="block" joinstyle="miter"/>
                </v:shape>
                <v:shape id="Connector: Elbow 27" o:spid="_x0000_s1049" type="#_x0000_t34" style="position:absolute;left:16992;top:30175;width:5791;height:7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" strokecolor="black [3213]" strokeweight=".5pt">
                  <v:stroke endarrow="block"/>
                </v:shape>
                <v:shape id="Connector: Elbow 28" o:spid="_x0000_s1050" type="#_x0000_t34" style="position:absolute;left:38557;top:22402;width:5639;height:632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" strokecolor="black [3213]" strokeweight=".5pt">
                  <v:stroke endarrow="block"/>
                </v:shape>
                <v:group id="Group 29" o:spid="_x0000_s1051" style="position:absolute;left:42824;top:15011;width:18517;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52"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" filled="f" strokecolor="#bfbfbf [2412]" strokeweight="1pt">
                    <v:stroke dashstyle="dash"/>
                  </v:rect>
                  <v:rect id="Rectangle 31" o:spid="_x0000_s1053"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014886E2" w14:textId="77777777" w:rsidR="0092157F" w:rsidRPr="003629C6" w:rsidRDefault="0092157F" w:rsidP="003629C6">
                          <w:pPr>
                            <w:pStyle w:val="MDPI52figure"/>
                            <w:rPr>
                              <w:sz w:val="20"/>
                            </w:rPr>
                          </w:pPr>
                          <w:r w:rsidRPr="003629C6">
                            <w:rPr>
                              <w:sz w:val="20"/>
                            </w:rPr>
                            <w:t>Define optimization constrains</w:t>
                          </w:r>
                        </w:p>
                      </w:txbxContent>
                    </v:textbox>
                  </v:rect>
                  <v:rect id="Rectangle 32" o:spid="_x0000_s1054"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693F7BC9" w14:textId="77777777" w:rsidR="0092157F" w:rsidRPr="003629C6" w:rsidRDefault="0092157F" w:rsidP="003629C6">
                          <w:pPr>
                            <w:pStyle w:val="MDPI52figure"/>
                            <w:rPr>
                              <w:sz w:val="20"/>
                            </w:rPr>
                          </w:pPr>
                          <w:r w:rsidRPr="003629C6">
                            <w:rPr>
                              <w:sz w:val="20"/>
                            </w:rPr>
                            <w:t>Genetic algorithm optimizer</w:t>
                          </w:r>
                        </w:p>
                      </w:txbxContent>
                    </v:textbox>
                  </v:rect>
                  <v:rect id="Rectangle 33" o:spid="_x0000_s1055"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22377DF7" w14:textId="77777777" w:rsidR="0092157F" w:rsidRPr="003629C6" w:rsidRDefault="0092157F" w:rsidP="003629C6">
                          <w:pPr>
                            <w:pStyle w:val="MDPI52figure"/>
                            <w:rPr>
                              <w:sz w:val="20"/>
                            </w:rPr>
                          </w:pPr>
                          <w:r w:rsidRPr="003629C6">
                            <w:rPr>
                              <w:sz w:val="20"/>
                            </w:rPr>
                            <w:t>Candidates</w:t>
                          </w:r>
                        </w:p>
                      </w:txbxContent>
                    </v:textbox>
                  </v:rect>
                  <v:rect id="Rectangle 34" o:spid="_x0000_s1056"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763F3661" w14:textId="77777777" w:rsidR="0092157F" w:rsidRPr="003629C6" w:rsidRDefault="0092157F" w:rsidP="003629C6">
                          <w:pPr>
                            <w:pStyle w:val="MDPI52figure"/>
                            <w:rPr>
                              <w:sz w:val="20"/>
                            </w:rPr>
                          </w:pPr>
                          <w:r w:rsidRPr="003629C6">
                            <w:rPr>
                              <w:sz w:val="20"/>
                            </w:rPr>
                            <w:t>Validate candidates</w:t>
                          </w:r>
                        </w:p>
                      </w:txbxContent>
                    </v:textbox>
                  </v:rect>
                  <v:rect id="Rectangle 35" o:spid="_x0000_s1057"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5478A874" w14:textId="77777777" w:rsidR="0092157F" w:rsidRPr="003629C6" w:rsidRDefault="0092157F" w:rsidP="003629C6">
                          <w:pPr>
                            <w:pStyle w:val="MDPI52figure"/>
                            <w:rPr>
                              <w:sz w:val="20"/>
                            </w:rPr>
                          </w:pPr>
                          <w:r w:rsidRPr="003629C6">
                            <w:rPr>
                              <w:sz w:val="20"/>
                            </w:rPr>
                            <w:t>Pareto front</w:t>
                          </w:r>
                        </w:p>
                      </w:txbxContent>
                    </v:textbox>
                  </v:rect>
                  <v:rect id="Rectangle 36" o:spid="_x0000_s1058" style="position:absolute;left:1066;top:457;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13DBFA6" w14:textId="77777777" w:rsidR="0092157F" w:rsidRPr="003629C6" w:rsidRDefault="0092157F" w:rsidP="003629C6">
                          <w:pPr>
                            <w:pStyle w:val="MDPI52figure"/>
                            <w:rPr>
                              <w:sz w:val="20"/>
                            </w:rPr>
                          </w:pPr>
                          <w:r w:rsidRPr="003629C6">
                            <w:rPr>
                              <w:sz w:val="20"/>
                            </w:rPr>
                            <w:t>MOGA</w:t>
                          </w:r>
                        </w:p>
                      </w:txbxContent>
                    </v:textbox>
                  </v:rect>
                  <v:shape id="Straight Arrow Connector 37" o:spid="_x0000_s1059" type="#_x0000_t32" style="position:absolute;left:9144;top:1043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8" o:spid="_x0000_s1060" type="#_x0000_t32" style="position:absolute;left:9296;top:17907;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" strokecolor="black [3213]" strokeweight=".5pt">
                    <v:stroke endarrow="block" joinstyle="miter"/>
                  </v:shape>
                  <v:shape id="Straight Arrow Connector 39" o:spid="_x0000_s1061" type="#_x0000_t32" style="position:absolute;left:9296;top:2506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v:shape id="Straight Arrow Connector 40" o:spid="_x0000_s1062" type="#_x0000_t32" style="position:absolute;left:9448;top:3238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HgwgAAANsAAAAPAAAAZHJzL2Rvd25yZXYueG1sRE/Pa8Iw&#10;FL4L+x/CG3jTVB1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AficHgwgAAANsAAAAPAAAA&#10;AAAAAAAAAAAAAAcCAABkcnMvZG93bnJldi54bWxQSwUGAAAAAAMAAwC3AAAA9gIAAAAA&#10;" strokecolor="black [3213]" strokeweight=".5pt">
                    <v:stroke endarrow="block" joinstyle="miter"/>
                  </v:shape>
                </v:group>
                <v:shape id="Connector: Elbow 41" o:spid="_x0000_s1063" type="#_x0000_t34" style="position:absolute;left:38557;top:36652;width:5486;height:154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" strokecolor="black [3213]" strokeweight=".5pt">
                  <v:stroke endarrow="block"/>
                </v:shape>
                <w10:wrap type="topAndBottom" anchorx="margin"/>
              </v:group>
            </w:pict>
          </mc:Fallback>
        </mc:AlternateContent>
      </w:r>
    </w:p>
    <w:p w14:paraId="00BD31F5" w14:textId="37FDCA55" w:rsidR="003629C6" w:rsidRPr="008665FC" w:rsidRDefault="7D47B235" w:rsidP="003629C6">
      <w:pPr>
        <w:pStyle w:val="MDPI51figurecaption"/>
        <w:jc w:val="center"/>
        <w:rPr>
          <w:rFonts w:cs="Cordia New"/>
          <w:color w:val="auto"/>
          <w:cs/>
          <w:lang w:bidi="th-TH"/>
        </w:rPr>
      </w:pPr>
      <w:r w:rsidRPr="6A7AEE81">
        <w:rPr>
          <w:b/>
          <w:bCs/>
        </w:rPr>
        <w:t>Figure 5.</w:t>
      </w:r>
      <w:r>
        <w:t xml:space="preserve"> The flow </w:t>
      </w:r>
      <w:r w:rsidR="0AEEB269">
        <w:t xml:space="preserve">diagram </w:t>
      </w:r>
      <w:r>
        <w:t>of optimization procedure</w:t>
      </w:r>
      <w:r w:rsidRPr="6A7AEE81">
        <w:rPr>
          <w:color w:val="auto"/>
        </w:rPr>
        <w:t>.</w:t>
      </w:r>
    </w:p>
    <w:p w14:paraId="333CFD3D" w14:textId="42D0A640" w:rsidR="00D47ECF" w:rsidRPr="00180B3E" w:rsidRDefault="00180B3E" w:rsidP="00180B3E">
      <w:pPr>
        <w:pStyle w:val="MDPI22heading2"/>
        <w:rPr>
          <w:i w:val="0"/>
          <w:highlight w:val="red"/>
        </w:rPr>
      </w:pPr>
      <w:r w:rsidRPr="00180B3E">
        <w:rPr>
          <w:highlight w:val="red"/>
        </w:rPr>
        <w:t>3.1. Optimization Model</w:t>
      </w:r>
    </w:p>
    <w:p w14:paraId="7D4E5146" w14:textId="5302267E" w:rsidR="009D024A" w:rsidRPr="00D36E92" w:rsidRDefault="009D024A" w:rsidP="00D36E92">
      <w:pPr>
        <w:pStyle w:val="MDPI31text"/>
        <w:rPr>
          <w:highlight w:val="green"/>
        </w:rPr>
      </w:pPr>
      <w:r w:rsidRPr="0801F6D2">
        <w:rPr>
          <w:highlight w:val="green"/>
        </w:rPr>
        <w:t xml:space="preserve">This paper’s problem is to minimize three objectives as shown </w:t>
      </w:r>
      <w:r w:rsidRPr="00B65046">
        <w:rPr>
          <w:highlight w:val="yellow"/>
        </w:rPr>
        <w:t>in eq.1</w:t>
      </w:r>
      <w:r w:rsidR="00B65046">
        <w:rPr>
          <w:highlight w:val="yellow"/>
        </w:rPr>
        <w:t>2-14</w:t>
      </w:r>
      <w:r w:rsidRPr="0801F6D2">
        <w:rPr>
          <w:highlight w:val="green"/>
        </w:rPr>
        <w:t>.  The weighted-sum method</w:t>
      </w:r>
      <w:r>
        <w:fldChar w:fldCharType="begin" w:fldLock="1"/>
      </w:r>
      <w:r>
        <w:instrText>ADDIN CSL_CITATION {"citationItems":[{"id":"ITEM-1","itemData":{"DOI":"10.1108/ECAM-05-2018-0217","ISSN":"09699988","abstract":"Purpose: The purpose of this paper is to present a newly developed multi-objective optimization method for the time, cost and work interruptions for repetitive scheduling while considering uncertainties associated with different input parameters. Design/methodology/approach: The design of the developed method is based on integrating six modules: uncertainty and defuzzification module using fuzzy set theory, schedule calculations module using the integration of linear scheduling method (LSM) and critical chain project management (CCPM), cost calculations module that considers direct and indirect costs, delay penalty, and work interruptions cost, multi-objective optimization module using Evolver © 7.5.2 as a genetic algorithm (GA) software, module for identifying multiple critical sequences and schedule buffers, and reporting module. Findings: For duration optimization that utilizes fuzzy inputs without interruptions or adding buffers, duration and cost generated by the developed method are found to be 90 and 99 percent of those reported in the literature, respectively. For cost optimization that utilizes fuzzy inputs without interruptions, project duration generated by the developed method is found to be 93 percent of that reported in the literature after adding buffers. The developed method accelerates the generation of optimum schedules. Originality/value: Unlike methods reported in the literature, the proposed method is the first multi-objective optimization method that integrates LSM and the CCPM. This method considers uncertainties of productivity rates, quantities and availability of resources while utilizing multi-objective GA function to minimize project duration, cost and work interruptions simultaneously. Schedule buffers are assigned whether optimized schedule allows for interruptions or not. This method considers delay and work interruption penalties, and bonus payments.","author":[{"dropping-particle":"","family":"Salama","given":"Tarek","non-dropping-particle":"","parse-names":false,"suffix":""},{"dropping-particle":"","family":"Moselhi","given":"Osama","non-dropping-particle":"","parse-names":false,"suffix":""}],"container-title":"Engineering, Construction and Architectural Management","id":"ITEM-1","issue":"7","issued":{"date-parts":[["2019","8","19"]]},"page":"1294-1320","publisher":"Emerald Group Publishing Ltd.","title":"Multi-objective optimization for repetitive scheduling under uncertainty","type":"article-journal","volume":"26"},"uris":["http://www.mendeley.com/documents/?uuid=6a459b70-cff9-3501-9893-2af1cafded5b"]}],"mendeley":{"formattedCitation":"[28]","plainTextFormattedCitation":"[28]","previouslyFormattedCitation":"[28]"},"properties":{"noteIndex":0},"schema":"https://github.com/citation-style-language/schema/raw/master/csl-citation.json"}</w:instrText>
      </w:r>
      <w:r>
        <w:fldChar w:fldCharType="separate"/>
      </w:r>
      <w:r w:rsidR="00DA594A">
        <w:t>[28]</w:t>
      </w:r>
      <w:r>
        <w:fldChar w:fldCharType="end"/>
      </w:r>
      <w:r w:rsidR="10F85FD5" w:rsidRPr="0801F6D2">
        <w:rPr>
          <w:highlight w:val="green"/>
        </w:rPr>
        <w:t xml:space="preserve"> </w:t>
      </w:r>
      <w:r w:rsidRPr="0801F6D2">
        <w:rPr>
          <w:highlight w:val="green"/>
        </w:rPr>
        <w:t>is not in consideration as all objectives are different in scale and unit. Hence, the nondominated sorting genetic algorithm 2</w:t>
      </w:r>
      <w:r w:rsidR="00A53F5D" w:rsidRPr="00A53F5D">
        <w:rPr>
          <w:highlight w:val="yellow"/>
        </w:rPr>
        <w:t>[29]</w:t>
      </w:r>
      <w:r w:rsidRPr="00A53F5D">
        <w:rPr>
          <w:highlight w:val="yellow"/>
        </w:rPr>
        <w:t xml:space="preserve"> </w:t>
      </w:r>
      <w:r w:rsidRPr="0801F6D2">
        <w:rPr>
          <w:highlight w:val="green"/>
        </w:rPr>
        <w:t>(NSGA-II) is adopted. With this algorithm, many optimal solutions for multi-objectives problem could be obtained.</w:t>
      </w:r>
    </w:p>
    <w:p w14:paraId="0CC707A9" w14:textId="332FD8B6" w:rsidR="00D36E92" w:rsidRPr="00351080" w:rsidRDefault="00D36E92" w:rsidP="00D36E92">
      <w:pPr>
        <w:pStyle w:val="MDPI23heading3"/>
      </w:pPr>
      <w:r w:rsidRPr="00D2755B">
        <w:t>Objective</w:t>
      </w:r>
      <w:r>
        <w:t>s</w:t>
      </w:r>
    </w:p>
    <w:tbl>
      <w:tblPr>
        <w:tblW w:w="0" w:type="auto"/>
        <w:jc w:val="center"/>
        <w:tblLook w:val="04A0" w:firstRow="1" w:lastRow="0" w:firstColumn="1" w:lastColumn="0" w:noHBand="0" w:noVBand="1"/>
      </w:tblPr>
      <w:tblGrid>
        <w:gridCol w:w="7869"/>
        <w:gridCol w:w="975"/>
      </w:tblGrid>
      <w:tr w:rsidR="00D36E92" w:rsidRPr="00D2755B" w14:paraId="0825BEF0" w14:textId="77777777" w:rsidTr="0092157F">
        <w:trPr>
          <w:jc w:val="center"/>
        </w:trPr>
        <w:tc>
          <w:tcPr>
            <w:tcW w:w="7869" w:type="dxa"/>
          </w:tcPr>
          <w:p w14:paraId="4A7D9551" w14:textId="77777777" w:rsidR="00D36E92" w:rsidRPr="00195966" w:rsidRDefault="00D36E92" w:rsidP="0092157F">
            <w:pPr>
              <w:pStyle w:val="MDPI31text"/>
              <w:jc w:val="center"/>
              <w:rPr>
                <w:i/>
                <w:iCs/>
              </w:rPr>
            </w:pPr>
            <w:r>
              <w:rPr>
                <w:i/>
                <w:iCs/>
              </w:rPr>
              <w:t>M</w:t>
            </w:r>
            <w:r w:rsidRPr="37823CB9">
              <w:rPr>
                <w:i/>
                <w:iCs/>
              </w:rPr>
              <w:t>inimize</w:t>
            </w:r>
            <w:r>
              <w:rPr>
                <w:i/>
                <w:iCs/>
              </w:rPr>
              <w:t xml:space="preserve"> f1(s, x) : </w:t>
            </w:r>
            <w:r w:rsidRPr="37823CB9">
              <w:rPr>
                <w:i/>
                <w:iCs/>
              </w:rPr>
              <w:t>T</w:t>
            </w:r>
            <w:r w:rsidRPr="00122FF4">
              <w:rPr>
                <w:i/>
                <w:iCs/>
                <w:vertAlign w:val="subscript"/>
              </w:rPr>
              <w:t>a</w:t>
            </w:r>
          </w:p>
        </w:tc>
        <w:tc>
          <w:tcPr>
            <w:tcW w:w="975" w:type="dxa"/>
            <w:vAlign w:val="center"/>
          </w:tcPr>
          <w:p w14:paraId="4ED623BC" w14:textId="272A44D9" w:rsidR="00D36E92" w:rsidRPr="00D2755B" w:rsidRDefault="00D36E92" w:rsidP="0092157F">
            <w:pPr>
              <w:pStyle w:val="MDPI31text"/>
              <w:rPr>
                <w:szCs w:val="20"/>
              </w:rPr>
            </w:pPr>
            <w:r w:rsidRPr="00C02FCC">
              <w:rPr>
                <w:szCs w:val="20"/>
                <w:highlight w:val="yellow"/>
              </w:rPr>
              <w:t>(</w:t>
            </w:r>
            <w:r w:rsidR="00C02FCC" w:rsidRPr="00C02FCC">
              <w:rPr>
                <w:szCs w:val="20"/>
                <w:highlight w:val="yellow"/>
              </w:rPr>
              <w:t>12</w:t>
            </w:r>
            <w:r w:rsidRPr="00C02FCC">
              <w:rPr>
                <w:szCs w:val="20"/>
                <w:highlight w:val="yellow"/>
              </w:rPr>
              <w:t>)</w:t>
            </w:r>
          </w:p>
        </w:tc>
      </w:tr>
      <w:tr w:rsidR="00D36E92" w:rsidRPr="00D2755B" w14:paraId="51ADCA26" w14:textId="77777777" w:rsidTr="0092157F">
        <w:trPr>
          <w:jc w:val="center"/>
        </w:trPr>
        <w:tc>
          <w:tcPr>
            <w:tcW w:w="7869" w:type="dxa"/>
          </w:tcPr>
          <w:p w14:paraId="2B1AB649" w14:textId="77777777" w:rsidR="00D36E92" w:rsidRPr="37823CB9" w:rsidRDefault="00D36E92" w:rsidP="0092157F">
            <w:pPr>
              <w:pStyle w:val="MDPI31text"/>
              <w:ind w:firstLine="0"/>
              <w:rPr>
                <w:i/>
                <w:iCs/>
              </w:rPr>
            </w:pPr>
          </w:p>
        </w:tc>
        <w:tc>
          <w:tcPr>
            <w:tcW w:w="975" w:type="dxa"/>
            <w:vAlign w:val="center"/>
          </w:tcPr>
          <w:p w14:paraId="3ACFD1BB" w14:textId="77777777" w:rsidR="00D36E92" w:rsidRPr="00D2755B" w:rsidRDefault="00D36E92" w:rsidP="0092157F">
            <w:pPr>
              <w:pStyle w:val="MDPI31text"/>
              <w:rPr>
                <w:szCs w:val="20"/>
              </w:rPr>
            </w:pPr>
          </w:p>
        </w:tc>
      </w:tr>
      <w:tr w:rsidR="00D36E92" w:rsidRPr="00D2755B" w14:paraId="524FF45F" w14:textId="77777777" w:rsidTr="0092157F">
        <w:trPr>
          <w:jc w:val="center"/>
        </w:trPr>
        <w:tc>
          <w:tcPr>
            <w:tcW w:w="7869" w:type="dxa"/>
          </w:tcPr>
          <w:p w14:paraId="1330FE22" w14:textId="77777777" w:rsidR="00D36E92" w:rsidRPr="001B5ADA" w:rsidRDefault="00D36E92" w:rsidP="0092157F">
            <w:pPr>
              <w:pStyle w:val="MDPI31text"/>
              <w:jc w:val="center"/>
              <w:rPr>
                <w:i/>
                <w:iCs/>
              </w:rPr>
            </w:pPr>
            <w:r>
              <w:rPr>
                <w:i/>
                <w:iCs/>
              </w:rPr>
              <w:t>M</w:t>
            </w:r>
            <w:r w:rsidRPr="37823CB9">
              <w:rPr>
                <w:i/>
                <w:iCs/>
              </w:rPr>
              <w:t>inimize</w:t>
            </w:r>
            <w:r>
              <w:rPr>
                <w:i/>
                <w:iCs/>
              </w:rPr>
              <w:t xml:space="preserve"> f2(s, x) : Ct</w:t>
            </w:r>
          </w:p>
        </w:tc>
        <w:tc>
          <w:tcPr>
            <w:tcW w:w="975" w:type="dxa"/>
            <w:vAlign w:val="center"/>
          </w:tcPr>
          <w:p w14:paraId="59920829" w14:textId="347B961F" w:rsidR="00D36E92" w:rsidRPr="00D2755B" w:rsidRDefault="00D36E92" w:rsidP="0092157F">
            <w:pPr>
              <w:pStyle w:val="MDPI31text"/>
              <w:rPr>
                <w:szCs w:val="20"/>
              </w:rPr>
            </w:pPr>
            <w:r w:rsidRPr="00C02FCC">
              <w:rPr>
                <w:szCs w:val="20"/>
                <w:highlight w:val="yellow"/>
              </w:rPr>
              <w:t>(</w:t>
            </w:r>
            <w:r w:rsidR="00C02FCC" w:rsidRPr="00C02FCC">
              <w:rPr>
                <w:szCs w:val="20"/>
                <w:highlight w:val="yellow"/>
              </w:rPr>
              <w:t>13</w:t>
            </w:r>
            <w:r w:rsidRPr="00C02FCC">
              <w:rPr>
                <w:szCs w:val="20"/>
                <w:highlight w:val="yellow"/>
              </w:rPr>
              <w:t>)</w:t>
            </w:r>
          </w:p>
        </w:tc>
      </w:tr>
      <w:tr w:rsidR="00D36E92" w:rsidRPr="00D2755B" w14:paraId="3334A22D" w14:textId="77777777" w:rsidTr="0092157F">
        <w:trPr>
          <w:jc w:val="center"/>
        </w:trPr>
        <w:tc>
          <w:tcPr>
            <w:tcW w:w="7869" w:type="dxa"/>
          </w:tcPr>
          <w:p w14:paraId="605EB46E" w14:textId="77777777" w:rsidR="00D36E92" w:rsidRPr="37823CB9" w:rsidRDefault="00D36E92" w:rsidP="0092157F">
            <w:pPr>
              <w:pStyle w:val="MDPI31text"/>
              <w:ind w:firstLine="0"/>
              <w:rPr>
                <w:i/>
                <w:iCs/>
              </w:rPr>
            </w:pPr>
          </w:p>
        </w:tc>
        <w:tc>
          <w:tcPr>
            <w:tcW w:w="975" w:type="dxa"/>
            <w:vAlign w:val="center"/>
          </w:tcPr>
          <w:p w14:paraId="2C3CCA96" w14:textId="77777777" w:rsidR="00D36E92" w:rsidRPr="00D2755B" w:rsidRDefault="00D36E92" w:rsidP="0092157F">
            <w:pPr>
              <w:pStyle w:val="MDPI31text"/>
              <w:rPr>
                <w:szCs w:val="20"/>
              </w:rPr>
            </w:pPr>
          </w:p>
        </w:tc>
      </w:tr>
      <w:tr w:rsidR="00D36E92" w:rsidRPr="00D2755B" w14:paraId="19D70ED6" w14:textId="77777777" w:rsidTr="0092157F">
        <w:trPr>
          <w:jc w:val="center"/>
        </w:trPr>
        <w:tc>
          <w:tcPr>
            <w:tcW w:w="7869" w:type="dxa"/>
          </w:tcPr>
          <w:p w14:paraId="053E6F58" w14:textId="77777777" w:rsidR="00D36E92" w:rsidRDefault="00D36E92" w:rsidP="0092157F">
            <w:pPr>
              <w:pStyle w:val="MDPI31text"/>
              <w:jc w:val="center"/>
              <w:rPr>
                <w:i/>
                <w:iCs/>
              </w:rPr>
            </w:pPr>
            <w:r>
              <w:rPr>
                <w:i/>
                <w:iCs/>
              </w:rPr>
              <w:t>M</w:t>
            </w:r>
            <w:r w:rsidRPr="37823CB9">
              <w:rPr>
                <w:i/>
                <w:iCs/>
              </w:rPr>
              <w:t>inimize</w:t>
            </w:r>
            <w:r>
              <w:rPr>
                <w:i/>
                <w:iCs/>
              </w:rPr>
              <w:t xml:space="preserve"> f3(s, x) : </w:t>
            </w:r>
            <w:r w:rsidRPr="37823CB9">
              <w:rPr>
                <w:i/>
                <w:iCs/>
              </w:rPr>
              <w:t>Mx</w:t>
            </w:r>
          </w:p>
          <w:p w14:paraId="47423206" w14:textId="77777777" w:rsidR="00D36E92" w:rsidRPr="001B5ADA" w:rsidRDefault="00D36E92" w:rsidP="0092157F">
            <w:pPr>
              <w:pStyle w:val="MDPI31text"/>
              <w:jc w:val="center"/>
              <w:rPr>
                <w:i/>
                <w:iCs/>
              </w:rPr>
            </w:pPr>
          </w:p>
        </w:tc>
        <w:tc>
          <w:tcPr>
            <w:tcW w:w="975" w:type="dxa"/>
            <w:vAlign w:val="center"/>
          </w:tcPr>
          <w:p w14:paraId="5185ECB7" w14:textId="5266ECA9" w:rsidR="00D36E92" w:rsidRPr="00D2755B" w:rsidRDefault="00D36E92" w:rsidP="0092157F">
            <w:pPr>
              <w:pStyle w:val="MDPI31text"/>
              <w:rPr>
                <w:szCs w:val="20"/>
              </w:rPr>
            </w:pPr>
            <w:r w:rsidRPr="00C02FCC">
              <w:rPr>
                <w:szCs w:val="20"/>
                <w:highlight w:val="yellow"/>
              </w:rPr>
              <w:t>(</w:t>
            </w:r>
            <w:r w:rsidR="00C02FCC" w:rsidRPr="00C02FCC">
              <w:rPr>
                <w:szCs w:val="20"/>
                <w:highlight w:val="yellow"/>
              </w:rPr>
              <w:t>14</w:t>
            </w:r>
            <w:r w:rsidRPr="00C02FCC">
              <w:rPr>
                <w:szCs w:val="20"/>
                <w:highlight w:val="yellow"/>
              </w:rPr>
              <w:t>)</w:t>
            </w:r>
          </w:p>
        </w:tc>
      </w:tr>
    </w:tbl>
    <w:p w14:paraId="6A60DFDC" w14:textId="77777777" w:rsidR="00D36E92" w:rsidRPr="00D2755B" w:rsidRDefault="00D36E92" w:rsidP="00D36E92">
      <w:pPr>
        <w:pStyle w:val="MDPI31text"/>
        <w:rPr>
          <w:szCs w:val="20"/>
        </w:rPr>
      </w:pPr>
      <w:r w:rsidRPr="00D2755B">
        <w:rPr>
          <w:szCs w:val="20"/>
        </w:rPr>
        <w:t>Where T</w:t>
      </w:r>
      <w:r w:rsidRPr="00817B33">
        <w:rPr>
          <w:szCs w:val="20"/>
        </w:rPr>
        <w:t>a</w:t>
      </w:r>
      <w:r w:rsidRPr="00D2755B">
        <w:rPr>
          <w:szCs w:val="20"/>
        </w:rPr>
        <w:t xml:space="preserve"> is actual construction time</w:t>
      </w:r>
    </w:p>
    <w:p w14:paraId="2178FD00" w14:textId="77777777" w:rsidR="00D36E92" w:rsidRPr="00D2755B" w:rsidRDefault="00D36E92" w:rsidP="00D36E92">
      <w:pPr>
        <w:pStyle w:val="MDPI31text"/>
        <w:rPr>
          <w:szCs w:val="20"/>
        </w:rPr>
      </w:pPr>
      <w:r w:rsidRPr="00D2755B">
        <w:rPr>
          <w:szCs w:val="20"/>
        </w:rPr>
        <w:t xml:space="preserve">Where </w:t>
      </w:r>
      <w:r>
        <w:rPr>
          <w:szCs w:val="20"/>
        </w:rPr>
        <w:t>C</w:t>
      </w:r>
      <w:r w:rsidRPr="00122FF4">
        <w:rPr>
          <w:szCs w:val="20"/>
        </w:rPr>
        <w:t>t</w:t>
      </w:r>
      <w:r w:rsidRPr="00D2755B">
        <w:rPr>
          <w:szCs w:val="20"/>
        </w:rPr>
        <w:t xml:space="preserve"> is </w:t>
      </w:r>
      <w:r>
        <w:rPr>
          <w:szCs w:val="20"/>
        </w:rPr>
        <w:t>t</w:t>
      </w:r>
      <w:r w:rsidRPr="00D2755B">
        <w:rPr>
          <w:szCs w:val="20"/>
        </w:rPr>
        <w:t xml:space="preserve">otal </w:t>
      </w:r>
      <w:r>
        <w:rPr>
          <w:szCs w:val="20"/>
        </w:rPr>
        <w:t>c</w:t>
      </w:r>
      <w:r w:rsidRPr="00D2755B">
        <w:rPr>
          <w:szCs w:val="20"/>
        </w:rPr>
        <w:t>ost</w:t>
      </w:r>
    </w:p>
    <w:p w14:paraId="398EA910" w14:textId="77777777" w:rsidR="00D36E92" w:rsidRDefault="00D36E92" w:rsidP="00D36E92">
      <w:pPr>
        <w:pStyle w:val="MDPI31text"/>
        <w:rPr>
          <w:szCs w:val="20"/>
        </w:rPr>
      </w:pPr>
      <w:r w:rsidRPr="00D2755B">
        <w:rPr>
          <w:szCs w:val="20"/>
        </w:rPr>
        <w:t xml:space="preserve">Where Mx is worker utilization fluctuation </w:t>
      </w:r>
      <w:r>
        <w:rPr>
          <w:szCs w:val="20"/>
        </w:rPr>
        <w:t>m</w:t>
      </w:r>
      <w:r w:rsidRPr="00D2755B">
        <w:rPr>
          <w:szCs w:val="20"/>
        </w:rPr>
        <w:t>oment</w:t>
      </w:r>
    </w:p>
    <w:p w14:paraId="30F8B044" w14:textId="77777777" w:rsidR="00D36E92" w:rsidRPr="00F1084B" w:rsidRDefault="00D36E92" w:rsidP="00D36E92">
      <w:pPr>
        <w:pStyle w:val="MDPI31text"/>
        <w:rPr>
          <w:szCs w:val="20"/>
          <w:highlight w:val="yellow"/>
        </w:rPr>
      </w:pPr>
      <w:r w:rsidRPr="00F1084B">
        <w:rPr>
          <w:szCs w:val="20"/>
          <w:highlight w:val="yellow"/>
        </w:rPr>
        <w:lastRenderedPageBreak/>
        <w:t>Where s is shifting time set</w:t>
      </w:r>
    </w:p>
    <w:p w14:paraId="4F8EF84B" w14:textId="77777777" w:rsidR="00D36E92" w:rsidRPr="00351080" w:rsidRDefault="00D36E92" w:rsidP="00D36E92">
      <w:pPr>
        <w:pStyle w:val="MDPI31text"/>
        <w:rPr>
          <w:szCs w:val="20"/>
        </w:rPr>
      </w:pPr>
      <w:r w:rsidRPr="00F1084B">
        <w:rPr>
          <w:szCs w:val="20"/>
          <w:highlight w:val="yellow"/>
        </w:rPr>
        <w:t>Where x is predecessor option set</w:t>
      </w:r>
    </w:p>
    <w:p w14:paraId="2F3C3FCB" w14:textId="77777777" w:rsidR="00D47ECF" w:rsidRDefault="00D47ECF" w:rsidP="00D47ECF">
      <w:pPr>
        <w:pStyle w:val="MDPI23heading3"/>
      </w:pPr>
      <w:r w:rsidRPr="00D2755B">
        <w:t xml:space="preserve">Constraints </w:t>
      </w:r>
    </w:p>
    <w:tbl>
      <w:tblPr>
        <w:tblW w:w="0" w:type="auto"/>
        <w:jc w:val="center"/>
        <w:tblLook w:val="04A0" w:firstRow="1" w:lastRow="0" w:firstColumn="1" w:lastColumn="0" w:noHBand="0" w:noVBand="1"/>
      </w:tblPr>
      <w:tblGrid>
        <w:gridCol w:w="8294"/>
        <w:gridCol w:w="550"/>
      </w:tblGrid>
      <w:tr w:rsidR="00D47ECF" w:rsidRPr="008075AC" w14:paraId="1C324C90" w14:textId="77777777" w:rsidTr="00D47ECF">
        <w:trPr>
          <w:jc w:val="center"/>
        </w:trPr>
        <w:tc>
          <w:tcPr>
            <w:tcW w:w="8294" w:type="dxa"/>
          </w:tcPr>
          <w:p w14:paraId="659914F4" w14:textId="46FB122E" w:rsidR="00D36E92" w:rsidRDefault="00D36E92" w:rsidP="00D36E92">
            <w:pPr>
              <w:pStyle w:val="MDPI31text"/>
              <w:ind w:firstLine="0"/>
              <w:jc w:val="center"/>
              <w:rPr>
                <w:bCs/>
                <w:iCs/>
              </w:rPr>
            </w:pPr>
            <w:bookmarkStart w:id="5" w:name="_Hlk56459208"/>
            <m:oMath>
              <m:r>
                <w:rPr>
                  <w:rFonts w:ascii="Cambria Math" w:hAnsi="Cambria Math"/>
                  <w:highlight w:val="yellow"/>
                </w:rPr>
                <m:t>Ta≤</m:t>
              </m:r>
            </m:oMath>
            <w:r w:rsidRPr="008075AC">
              <w:rPr>
                <w:highlight w:val="yellow"/>
              </w:rPr>
              <w:t xml:space="preserve"> </w:t>
            </w:r>
            <w:r w:rsidR="00C10BE5" w:rsidRPr="008075AC">
              <w:rPr>
                <w:bCs/>
                <w:iCs/>
                <w:highlight w:val="yellow"/>
              </w:rPr>
              <w:t xml:space="preserve">Maximum </w:t>
            </w:r>
            <w:r w:rsidRPr="008075AC">
              <w:rPr>
                <w:bCs/>
                <w:iCs/>
                <w:highlight w:val="yellow"/>
              </w:rPr>
              <w:t>Contract days</w:t>
            </w:r>
          </w:p>
          <w:p w14:paraId="39559C80" w14:textId="77777777" w:rsidR="004910FB" w:rsidRDefault="004910FB" w:rsidP="00D36E92">
            <w:pPr>
              <w:pStyle w:val="MDPI31text"/>
              <w:ind w:firstLine="0"/>
              <w:jc w:val="center"/>
              <w:rPr>
                <w:bCs/>
                <w:iCs/>
              </w:rPr>
            </w:pPr>
          </w:p>
          <w:p w14:paraId="783D3069" w14:textId="58F7E694" w:rsidR="00D47ECF" w:rsidRPr="00D36E92" w:rsidRDefault="0092157F" w:rsidP="00D36E92">
            <w:pPr>
              <w:pStyle w:val="MDPI31text"/>
              <w:ind w:firstLine="0"/>
              <w:jc w:val="center"/>
              <w:rPr>
                <w:bCs/>
                <w:iCs/>
              </w:rPr>
            </w:pPr>
            <m:oMathPara>
              <m:oMath>
                <m:sSub>
                  <m:sSubPr>
                    <m:ctrlPr>
                      <w:rPr>
                        <w:rFonts w:ascii="Cambria Math" w:hAnsi="Cambria Math"/>
                        <w:bCs/>
                        <w:i/>
                        <w:iCs/>
                      </w:rPr>
                    </m:ctrlPr>
                  </m:sSubPr>
                  <m:e>
                    <m:r>
                      <w:rPr>
                        <w:rFonts w:ascii="Cambria Math" w:hAnsi="Cambria Math"/>
                      </w:rPr>
                      <m:t>r</m:t>
                    </m:r>
                  </m:e>
                  <m:sub>
                    <m:r>
                      <w:rPr>
                        <w:rFonts w:ascii="Cambria Math" w:hAnsi="Cambria Math"/>
                      </w:rPr>
                      <m:t>xt</m:t>
                    </m:r>
                  </m:sub>
                </m:sSub>
                <m:r>
                  <w:rPr>
                    <w:rFonts w:ascii="Cambria Math" w:hAnsi="Cambria Math"/>
                  </w:rPr>
                  <m:t>≤</m:t>
                </m:r>
                <m:sSub>
                  <m:sSubPr>
                    <m:ctrlPr>
                      <w:rPr>
                        <w:rFonts w:ascii="Cambria Math" w:hAnsi="Cambria Math"/>
                        <w:bCs/>
                        <w:i/>
                        <w:iCs/>
                      </w:rPr>
                    </m:ctrlPr>
                  </m:sSubPr>
                  <m:e>
                    <m:r>
                      <w:rPr>
                        <w:rFonts w:ascii="Cambria Math" w:hAnsi="Cambria Math"/>
                      </w:rPr>
                      <m:t>MWA</m:t>
                    </m:r>
                  </m:e>
                  <m:sub>
                    <m:r>
                      <w:rPr>
                        <w:rFonts w:ascii="Cambria Math" w:hAnsi="Cambria Math"/>
                      </w:rPr>
                      <m:t>x</m:t>
                    </m:r>
                  </m:sub>
                </m:sSub>
              </m:oMath>
            </m:oMathPara>
          </w:p>
        </w:tc>
        <w:tc>
          <w:tcPr>
            <w:tcW w:w="550" w:type="dxa"/>
            <w:vAlign w:val="center"/>
          </w:tcPr>
          <w:p w14:paraId="30BEF7F4" w14:textId="3B35C6CD" w:rsidR="00D36E92" w:rsidRPr="008075AC" w:rsidRDefault="00D36E92" w:rsidP="00D47ECF">
            <w:pPr>
              <w:pStyle w:val="MDPI31text"/>
              <w:ind w:firstLine="0"/>
              <w:rPr>
                <w:highlight w:val="yellow"/>
              </w:rPr>
            </w:pPr>
            <w:r w:rsidRPr="008075AC">
              <w:rPr>
                <w:highlight w:val="yellow"/>
              </w:rPr>
              <w:t>(</w:t>
            </w:r>
            <w:r w:rsidR="00C02FCC" w:rsidRPr="008075AC">
              <w:rPr>
                <w:highlight w:val="yellow"/>
              </w:rPr>
              <w:t>15</w:t>
            </w:r>
            <w:r w:rsidRPr="008075AC">
              <w:rPr>
                <w:highlight w:val="yellow"/>
              </w:rPr>
              <w:t>)</w:t>
            </w:r>
          </w:p>
          <w:p w14:paraId="19D372EF" w14:textId="77777777" w:rsidR="004910FB" w:rsidRPr="008075AC" w:rsidRDefault="004910FB" w:rsidP="00D47ECF">
            <w:pPr>
              <w:pStyle w:val="MDPI31text"/>
              <w:ind w:firstLine="0"/>
              <w:rPr>
                <w:highlight w:val="yellow"/>
              </w:rPr>
            </w:pPr>
          </w:p>
          <w:p w14:paraId="5E77277A" w14:textId="565A3B81" w:rsidR="00D47ECF" w:rsidRPr="008075AC" w:rsidRDefault="00D47ECF" w:rsidP="00D47ECF">
            <w:pPr>
              <w:pStyle w:val="MDPI31text"/>
              <w:ind w:firstLine="0"/>
              <w:rPr>
                <w:highlight w:val="yellow"/>
              </w:rPr>
            </w:pPr>
            <w:r w:rsidRPr="008075AC">
              <w:rPr>
                <w:highlight w:val="yellow"/>
              </w:rPr>
              <w:t>(</w:t>
            </w:r>
            <w:r w:rsidR="00C02FCC" w:rsidRPr="008075AC">
              <w:rPr>
                <w:highlight w:val="yellow"/>
              </w:rPr>
              <w:t>16</w:t>
            </w:r>
            <w:r w:rsidRPr="008075AC">
              <w:rPr>
                <w:highlight w:val="yellow"/>
              </w:rPr>
              <w:t>)</w:t>
            </w:r>
          </w:p>
        </w:tc>
      </w:tr>
      <w:tr w:rsidR="004910FB" w:rsidRPr="009F7072" w14:paraId="4B1C99A3" w14:textId="77777777" w:rsidTr="00D47ECF">
        <w:trPr>
          <w:jc w:val="center"/>
        </w:trPr>
        <w:tc>
          <w:tcPr>
            <w:tcW w:w="8294" w:type="dxa"/>
          </w:tcPr>
          <w:p w14:paraId="7A59467A" w14:textId="77777777" w:rsidR="004910FB" w:rsidRDefault="004910FB" w:rsidP="00D36E92">
            <w:pPr>
              <w:pStyle w:val="MDPI31text"/>
              <w:ind w:firstLine="0"/>
              <w:jc w:val="center"/>
            </w:pPr>
          </w:p>
        </w:tc>
        <w:tc>
          <w:tcPr>
            <w:tcW w:w="550" w:type="dxa"/>
            <w:vAlign w:val="center"/>
          </w:tcPr>
          <w:p w14:paraId="4DF1AA3C" w14:textId="77777777" w:rsidR="004910FB" w:rsidRDefault="004910FB" w:rsidP="00D47ECF">
            <w:pPr>
              <w:pStyle w:val="MDPI31text"/>
              <w:ind w:firstLine="0"/>
            </w:pPr>
          </w:p>
        </w:tc>
      </w:tr>
      <w:tr w:rsidR="00D47ECF" w:rsidRPr="008075AC" w14:paraId="3F0A1138" w14:textId="77777777" w:rsidTr="00D47ECF">
        <w:trPr>
          <w:jc w:val="center"/>
        </w:trPr>
        <w:tc>
          <w:tcPr>
            <w:tcW w:w="8294" w:type="dxa"/>
          </w:tcPr>
          <w:p w14:paraId="08AE17F2" w14:textId="182BA06F" w:rsidR="00D47ECF" w:rsidRDefault="00D47ECF" w:rsidP="00D36E92">
            <w:pPr>
              <w:pStyle w:val="MDPI31text"/>
              <w:ind w:firstLine="0"/>
              <w:jc w:val="center"/>
              <w:rPr>
                <w:bCs/>
                <w:iCs/>
                <w:noProof/>
              </w:rPr>
            </w:pPr>
            <m:oMath>
              <m:r>
                <w:rPr>
                  <w:rFonts w:ascii="Cambria Math" w:hAnsi="Cambria Math"/>
                  <w:noProof/>
                </w:rPr>
                <m:t xml:space="preserve">LPF≤10% of </m:t>
              </m:r>
            </m:oMath>
            <w:r>
              <w:rPr>
                <w:bCs/>
                <w:iCs/>
                <w:noProof/>
              </w:rPr>
              <w:t>Contract price</w:t>
            </w:r>
          </w:p>
        </w:tc>
        <w:tc>
          <w:tcPr>
            <w:tcW w:w="550" w:type="dxa"/>
            <w:vAlign w:val="center"/>
          </w:tcPr>
          <w:p w14:paraId="19D943C8" w14:textId="7E20CA32" w:rsidR="00D47ECF" w:rsidRPr="008075AC" w:rsidRDefault="00D47ECF" w:rsidP="00D47ECF">
            <w:pPr>
              <w:pStyle w:val="MDPI31text"/>
              <w:ind w:firstLine="0"/>
              <w:rPr>
                <w:highlight w:val="yellow"/>
              </w:rPr>
            </w:pPr>
            <w:r w:rsidRPr="008075AC">
              <w:rPr>
                <w:highlight w:val="yellow"/>
              </w:rPr>
              <w:t>(</w:t>
            </w:r>
            <w:r w:rsidR="00C02FCC" w:rsidRPr="008075AC">
              <w:rPr>
                <w:highlight w:val="yellow"/>
              </w:rPr>
              <w:t>17</w:t>
            </w:r>
            <w:r w:rsidRPr="008075AC">
              <w:rPr>
                <w:highlight w:val="yellow"/>
              </w:rPr>
              <w:t>)</w:t>
            </w:r>
          </w:p>
        </w:tc>
      </w:tr>
      <w:tr w:rsidR="004910FB" w:rsidRPr="009F7072" w14:paraId="05A2E51A" w14:textId="77777777" w:rsidTr="00D47ECF">
        <w:trPr>
          <w:jc w:val="center"/>
        </w:trPr>
        <w:tc>
          <w:tcPr>
            <w:tcW w:w="8294" w:type="dxa"/>
          </w:tcPr>
          <w:p w14:paraId="11426D0D" w14:textId="77777777" w:rsidR="004910FB" w:rsidRDefault="004910FB" w:rsidP="00D36E92">
            <w:pPr>
              <w:pStyle w:val="MDPI31text"/>
              <w:ind w:firstLine="0"/>
              <w:jc w:val="center"/>
              <w:rPr>
                <w:rFonts w:ascii="Times New Roman" w:hAnsi="Times New Roman"/>
                <w:noProof/>
              </w:rPr>
            </w:pPr>
          </w:p>
        </w:tc>
        <w:tc>
          <w:tcPr>
            <w:tcW w:w="550" w:type="dxa"/>
            <w:vAlign w:val="center"/>
          </w:tcPr>
          <w:p w14:paraId="3C5E384E" w14:textId="77777777" w:rsidR="004910FB" w:rsidRDefault="004910FB" w:rsidP="00D47ECF">
            <w:pPr>
              <w:pStyle w:val="MDPI31text"/>
              <w:ind w:firstLine="0"/>
            </w:pPr>
          </w:p>
        </w:tc>
      </w:tr>
    </w:tbl>
    <w:bookmarkEnd w:id="5"/>
    <w:p w14:paraId="004368B7" w14:textId="77777777" w:rsidR="00D47ECF" w:rsidRDefault="00D47ECF" w:rsidP="00D47ECF">
      <w:pPr>
        <w:pStyle w:val="MDPI31text"/>
        <w:ind w:left="420" w:firstLine="0"/>
        <w:rPr>
          <w:bCs/>
        </w:rPr>
      </w:pPr>
      <w:r w:rsidRPr="00C925F4">
        <w:rPr>
          <w:bCs/>
        </w:rPr>
        <w:t>Where</w:t>
      </w:r>
      <w:r w:rsidRPr="00C925F4">
        <w:rPr>
          <w:bCs/>
          <w:cs/>
          <w:lang w:bidi="th-TH"/>
        </w:rPr>
        <w:tab/>
      </w:r>
      <m:oMath>
        <m:sSub>
          <m:sSubPr>
            <m:ctrlPr>
              <w:rPr>
                <w:rFonts w:ascii="Cambria Math" w:hAnsi="Cambria Math"/>
                <w:bCs/>
                <w:i/>
              </w:rPr>
            </m:ctrlPr>
          </m:sSubPr>
          <m:e>
            <m:r>
              <w:rPr>
                <w:rFonts w:ascii="Cambria Math" w:hAnsi="Cambria Math"/>
              </w:rPr>
              <m:t>r</m:t>
            </m:r>
          </m:e>
          <m:sub>
            <m:r>
              <w:rPr>
                <w:rFonts w:ascii="Cambria Math" w:hAnsi="Cambria Math"/>
              </w:rPr>
              <m:t>xt</m:t>
            </m:r>
          </m:sub>
        </m:sSub>
      </m:oMath>
      <w:r w:rsidRPr="00C925F4">
        <w:rPr>
          <w:bCs/>
        </w:rPr>
        <w:t xml:space="preserve"> = </w:t>
      </w:r>
      <w:r>
        <w:rPr>
          <w:bCs/>
        </w:rPr>
        <w:t>worker</w:t>
      </w:r>
      <w:r w:rsidRPr="00C925F4">
        <w:rPr>
          <w:bCs/>
        </w:rPr>
        <w:t xml:space="preserve"> demand type-</w:t>
      </w:r>
      <w:r w:rsidRPr="00C925F4">
        <w:rPr>
          <w:bCs/>
          <w:i/>
          <w:iCs/>
        </w:rPr>
        <w:t>x</w:t>
      </w:r>
      <w:r w:rsidRPr="00C925F4">
        <w:rPr>
          <w:bCs/>
        </w:rPr>
        <w:t xml:space="preserve"> on day </w:t>
      </w:r>
      <w:r w:rsidRPr="00C925F4">
        <w:rPr>
          <w:bCs/>
          <w:i/>
          <w:iCs/>
        </w:rPr>
        <w:t>t</w:t>
      </w:r>
      <w:r w:rsidRPr="00C925F4">
        <w:rPr>
          <w:bCs/>
          <w:i/>
        </w:rPr>
        <w:t xml:space="preserve">; </w:t>
      </w:r>
      <m:oMath>
        <m:sSub>
          <m:sSubPr>
            <m:ctrlPr>
              <w:rPr>
                <w:rFonts w:ascii="Cambria Math" w:hAnsi="Cambria Math"/>
                <w:bCs/>
              </w:rPr>
            </m:ctrlPr>
          </m:sSubPr>
          <m:e>
            <m:r>
              <w:rPr>
                <w:rFonts w:ascii="Cambria Math" w:hAnsi="Cambria Math"/>
              </w:rPr>
              <m:t>MWA</m:t>
            </m:r>
          </m:e>
          <m:sub>
            <m:r>
              <m:rPr>
                <m:sty m:val="p"/>
              </m:rPr>
              <w:rPr>
                <w:rFonts w:ascii="Cambria Math" w:hAnsi="Cambria Math"/>
              </w:rPr>
              <m:t>x</m:t>
            </m:r>
          </m:sub>
        </m:sSub>
      </m:oMath>
      <w:r w:rsidRPr="00C925F4">
        <w:rPr>
          <w:bCs/>
        </w:rPr>
        <w:t xml:space="preserve"> = Maximum</w:t>
      </w:r>
      <w:r>
        <w:rPr>
          <w:bCs/>
        </w:rPr>
        <w:t xml:space="preserve"> Worker</w:t>
      </w:r>
      <w:r w:rsidRPr="00C925F4">
        <w:rPr>
          <w:bCs/>
          <w:cs/>
          <w:lang w:bidi="th-TH"/>
        </w:rPr>
        <w:t xml:space="preserve"> </w:t>
      </w:r>
      <w:r w:rsidRPr="00C925F4">
        <w:rPr>
          <w:bCs/>
        </w:rPr>
        <w:t>Availability of</w:t>
      </w:r>
      <w:r>
        <w:rPr>
          <w:bCs/>
        </w:rPr>
        <w:t xml:space="preserve"> </w:t>
      </w:r>
      <w:r w:rsidRPr="00C925F4">
        <w:rPr>
          <w:bCs/>
        </w:rPr>
        <w:t xml:space="preserve">resource type </w:t>
      </w:r>
      <w:r w:rsidRPr="00C925F4">
        <w:rPr>
          <w:bCs/>
          <w:i/>
          <w:iCs/>
        </w:rPr>
        <w:t>x</w:t>
      </w:r>
      <w:r>
        <w:rPr>
          <w:bCs/>
          <w:i/>
          <w:iCs/>
        </w:rPr>
        <w:t xml:space="preserve">. </w:t>
      </w:r>
      <w:r w:rsidRPr="00C925F4">
        <w:rPr>
          <w:bCs/>
        </w:rPr>
        <w:t>This study considers four resource types i.e., general worker skilled carpenters, sanitary plumbers, and electricians.</w:t>
      </w:r>
    </w:p>
    <w:p w14:paraId="3514E004" w14:textId="77777777" w:rsidR="00D47ECF" w:rsidRPr="00C925F4" w:rsidRDefault="00D47ECF" w:rsidP="00D47ECF">
      <w:pPr>
        <w:pStyle w:val="MDPI31text"/>
        <w:ind w:left="420" w:firstLine="0"/>
        <w:rPr>
          <w:cs/>
        </w:rPr>
      </w:pPr>
    </w:p>
    <w:p w14:paraId="7CE2C162" w14:textId="77777777" w:rsidR="00D47ECF" w:rsidRPr="008460DD" w:rsidRDefault="00D47ECF" w:rsidP="00D47ECF">
      <w:pPr>
        <w:pStyle w:val="MDPI31text"/>
        <w:rPr>
          <w:noProof/>
        </w:rPr>
      </w:pPr>
      <w:r w:rsidRPr="00775280">
        <w:rPr>
          <w:noProof/>
        </w:rPr>
        <w:t>Where LPF is late penalty fee calculated from the contract which is not allowed greater than 10% of the total contract cost unless the construction contract will be terminated.</w:t>
      </w:r>
    </w:p>
    <w:p w14:paraId="7F1F5160" w14:textId="77777777" w:rsidR="00D47ECF" w:rsidRDefault="00D47ECF" w:rsidP="00D47ECF">
      <w:pPr>
        <w:pStyle w:val="MDPI22heading2"/>
      </w:pPr>
      <w:r w:rsidRPr="00C04DEC">
        <w:t>3.2. Decision variable</w:t>
      </w:r>
    </w:p>
    <w:p w14:paraId="6F81CF2D" w14:textId="4B4977F2" w:rsidR="00D47ECF" w:rsidRDefault="00D47ECF" w:rsidP="00D47ECF">
      <w:pPr>
        <w:pStyle w:val="MDPI31text"/>
      </w:pPr>
      <w:r w:rsidRPr="00F6513C">
        <w:rPr>
          <w:highlight w:val="magenta"/>
        </w:rPr>
        <w:t>As shown in figure 6</w:t>
      </w:r>
      <w:r>
        <w:rPr>
          <w:highlight w:val="magenta"/>
        </w:rPr>
        <w:t>,</w:t>
      </w:r>
      <w:r w:rsidRPr="00F6513C">
        <w:rPr>
          <w:highlight w:val="magenta"/>
        </w:rPr>
        <w:t xml:space="preserve"> each solution comprises </w:t>
      </w:r>
      <w:r>
        <w:rPr>
          <w:highlight w:val="magenta"/>
        </w:rPr>
        <w:t>the N</w:t>
      </w:r>
      <w:r w:rsidRPr="00F6513C">
        <w:rPr>
          <w:highlight w:val="magenta"/>
        </w:rPr>
        <w:t xml:space="preserve"> number of blocks</w:t>
      </w:r>
      <w:r>
        <w:rPr>
          <w:highlight w:val="magenta"/>
        </w:rPr>
        <w:t xml:space="preserve">. </w:t>
      </w:r>
      <w:r w:rsidRPr="00F1084B">
        <w:rPr>
          <w:highlight w:val="yellow"/>
        </w:rPr>
        <w:t>Each block represents the individual decision variable of problem. This problem comprises two decision variables. The first value is the number of shifting times from the original plan. the second value is the predecessor activity option</w:t>
      </w:r>
      <w:r>
        <w:t>.</w:t>
      </w:r>
    </w:p>
    <w:tbl>
      <w:tblPr>
        <w:tblW w:w="0" w:type="auto"/>
        <w:jc w:val="center"/>
        <w:tblLook w:val="04A0" w:firstRow="1" w:lastRow="0" w:firstColumn="1" w:lastColumn="0" w:noHBand="0" w:noVBand="1"/>
      </w:tblPr>
      <w:tblGrid>
        <w:gridCol w:w="8294"/>
        <w:gridCol w:w="550"/>
      </w:tblGrid>
      <w:tr w:rsidR="00D47ECF" w:rsidRPr="008075AC" w14:paraId="25777352" w14:textId="77777777" w:rsidTr="00D47ECF">
        <w:trPr>
          <w:jc w:val="center"/>
        </w:trPr>
        <w:tc>
          <w:tcPr>
            <w:tcW w:w="8384" w:type="dxa"/>
          </w:tcPr>
          <w:p w14:paraId="61F5E290" w14:textId="77777777" w:rsidR="00D47ECF" w:rsidRPr="00C04DEC" w:rsidRDefault="00D47ECF" w:rsidP="00D47ECF">
            <w:pPr>
              <w:pStyle w:val="MDPI22heading2"/>
              <w:jc w:val="center"/>
              <w:rPr>
                <w:i w:val="0"/>
              </w:rPr>
            </w:pPr>
            <w:bookmarkStart w:id="6" w:name="_Hlk56116395"/>
            <m:oMathPara>
              <m:oMath>
                <m:r>
                  <w:rPr>
                    <w:rFonts w:ascii="Cambria Math" w:hAnsi="Cambria Math"/>
                  </w:rPr>
                  <m:t>0≤</m:t>
                </m:r>
                <m:sSub>
                  <m:sSubPr>
                    <m:ctrlPr>
                      <w:rPr>
                        <w:rFonts w:ascii="Cambria Math" w:hAnsi="Cambria Math"/>
                        <w:i w:val="0"/>
                        <w:iCs/>
                      </w:rPr>
                    </m:ctrlPr>
                  </m:sSubPr>
                  <m:e>
                    <m:r>
                      <w:rPr>
                        <w:rFonts w:ascii="Cambria Math" w:hAnsi="Cambria Math"/>
                      </w:rPr>
                      <m:t>S</m:t>
                    </m:r>
                  </m:e>
                  <m:sub>
                    <m:r>
                      <w:rPr>
                        <w:rFonts w:ascii="Cambria Math" w:hAnsi="Cambria Math"/>
                      </w:rPr>
                      <m:t>i</m:t>
                    </m:r>
                  </m:sub>
                </m:sSub>
                <m:r>
                  <w:rPr>
                    <w:rFonts w:ascii="Cambria Math" w:hAnsi="Cambria Math"/>
                  </w:rPr>
                  <m:t>≤T</m:t>
                </m:r>
                <m:sSub>
                  <m:sSubPr>
                    <m:ctrlPr>
                      <w:rPr>
                        <w:rFonts w:ascii="Cambria Math" w:hAnsi="Cambria Math"/>
                        <w:i w:val="0"/>
                        <w:iCs/>
                      </w:rPr>
                    </m:ctrlPr>
                  </m:sSubPr>
                  <m:e>
                    <m:r>
                      <w:rPr>
                        <w:rFonts w:ascii="Cambria Math" w:hAnsi="Cambria Math"/>
                      </w:rPr>
                      <m:t>F</m:t>
                    </m:r>
                  </m:e>
                  <m:sub>
                    <m:r>
                      <w:rPr>
                        <w:rFonts w:ascii="Cambria Math" w:hAnsi="Cambria Math"/>
                      </w:rPr>
                      <m:t>i</m:t>
                    </m:r>
                  </m:sub>
                </m:sSub>
              </m:oMath>
            </m:oMathPara>
            <w:bookmarkEnd w:id="6"/>
          </w:p>
        </w:tc>
        <w:tc>
          <w:tcPr>
            <w:tcW w:w="460" w:type="dxa"/>
            <w:vAlign w:val="center"/>
          </w:tcPr>
          <w:p w14:paraId="310199D6" w14:textId="4DF4B78C" w:rsidR="00D47ECF" w:rsidRPr="008075AC" w:rsidRDefault="00D47ECF" w:rsidP="00D47ECF">
            <w:pPr>
              <w:pStyle w:val="MDPI22heading2"/>
              <w:rPr>
                <w:i w:val="0"/>
                <w:highlight w:val="yellow"/>
              </w:rPr>
            </w:pPr>
            <w:r w:rsidRPr="008075AC">
              <w:rPr>
                <w:i w:val="0"/>
                <w:highlight w:val="yellow"/>
              </w:rPr>
              <w:t>(</w:t>
            </w:r>
            <w:r w:rsidR="00C02FCC" w:rsidRPr="008075AC">
              <w:rPr>
                <w:i w:val="0"/>
                <w:highlight w:val="yellow"/>
              </w:rPr>
              <w:t>18</w:t>
            </w:r>
            <w:r w:rsidRPr="008075AC">
              <w:rPr>
                <w:i w:val="0"/>
                <w:highlight w:val="yellow"/>
              </w:rPr>
              <w:t>)</w:t>
            </w:r>
          </w:p>
        </w:tc>
      </w:tr>
    </w:tbl>
    <w:p w14:paraId="728FDCB0" w14:textId="77777777" w:rsidR="00D47ECF" w:rsidRDefault="00D47ECF" w:rsidP="00D47ECF">
      <w:pPr>
        <w:pStyle w:val="MDPI31text"/>
        <w:rPr>
          <w:rFonts w:cstheme="minorBidi"/>
          <w:lang w:bidi="th-TH"/>
        </w:rPr>
      </w:pPr>
      <w:r w:rsidRPr="00C04DEC">
        <w:t xml:space="preserve">Where </w:t>
      </w:r>
      <w:r>
        <w:rPr>
          <w:bCs/>
          <w:iCs/>
          <w:lang w:bidi="th-TH"/>
        </w:rPr>
        <w:tab/>
      </w:r>
      <w:r w:rsidRPr="00C04DEC">
        <w:t>S</w:t>
      </w:r>
      <w:r w:rsidRPr="00263DDF">
        <w:rPr>
          <w:vertAlign w:val="subscript"/>
        </w:rPr>
        <w:t>i</w:t>
      </w:r>
      <w:r w:rsidRPr="00C04DEC">
        <w:t xml:space="preserve"> = Shift</w:t>
      </w:r>
      <w:r>
        <w:t>ing</w:t>
      </w:r>
      <w:r w:rsidRPr="00C04DEC">
        <w:t xml:space="preserve"> </w:t>
      </w:r>
      <w:r>
        <w:t>time</w:t>
      </w:r>
      <w:r w:rsidRPr="00C04DEC">
        <w:t xml:space="preserve"> of activity</w:t>
      </w:r>
      <w:r w:rsidRPr="00C04DEC">
        <w:rPr>
          <w:cs/>
          <w:lang w:bidi="th-TH"/>
        </w:rPr>
        <w:t xml:space="preserve"> i</w:t>
      </w:r>
    </w:p>
    <w:p w14:paraId="14124C38" w14:textId="77777777" w:rsidR="00D47ECF" w:rsidRPr="00C04DEC" w:rsidRDefault="00D47ECF" w:rsidP="00D47ECF">
      <w:pPr>
        <w:pStyle w:val="MDPI31text"/>
        <w:ind w:left="835"/>
        <w:rPr>
          <w:i/>
          <w:iCs/>
          <w:lang w:bidi="th-TH"/>
        </w:rPr>
      </w:pPr>
      <w:r w:rsidRPr="00C04DEC">
        <w:t>TF</w:t>
      </w:r>
      <w:r w:rsidRPr="00263DDF">
        <w:rPr>
          <w:vertAlign w:val="subscript"/>
        </w:rPr>
        <w:t>i</w:t>
      </w:r>
      <w:r w:rsidRPr="00C04DEC">
        <w:t xml:space="preserve"> = Total Float of activity</w:t>
      </w:r>
      <w:r w:rsidRPr="00C04DEC">
        <w:rPr>
          <w:cs/>
          <w:lang w:bidi="th-TH"/>
        </w:rPr>
        <w:t xml:space="preserve"> i</w:t>
      </w:r>
    </w:p>
    <w:tbl>
      <w:tblPr>
        <w:tblW w:w="0" w:type="auto"/>
        <w:jc w:val="center"/>
        <w:tblLook w:val="04A0" w:firstRow="1" w:lastRow="0" w:firstColumn="1" w:lastColumn="0" w:noHBand="0" w:noVBand="1"/>
      </w:tblPr>
      <w:tblGrid>
        <w:gridCol w:w="8294"/>
        <w:gridCol w:w="550"/>
      </w:tblGrid>
      <w:tr w:rsidR="00D47ECF" w:rsidRPr="008075AC" w14:paraId="7AFD2881" w14:textId="77777777" w:rsidTr="00D47ECF">
        <w:trPr>
          <w:jc w:val="center"/>
        </w:trPr>
        <w:tc>
          <w:tcPr>
            <w:tcW w:w="8384" w:type="dxa"/>
          </w:tcPr>
          <w:p w14:paraId="1D02B2A0" w14:textId="77777777" w:rsidR="00D47ECF" w:rsidRPr="00C04DEC" w:rsidRDefault="00D47ECF" w:rsidP="00D47ECF">
            <w:pPr>
              <w:pStyle w:val="MDPI22heading2"/>
              <w:jc w:val="center"/>
              <w:rPr>
                <w:i w:val="0"/>
              </w:rPr>
            </w:pPr>
            <w:bookmarkStart w:id="7" w:name="_Hlk56116676"/>
            <m:oMathPara>
              <m:oMath>
                <m:r>
                  <w:rPr>
                    <w:rFonts w:ascii="Cambria Math" w:hAnsi="Cambria Math"/>
                  </w:rPr>
                  <m:t>0≤</m:t>
                </m:r>
                <m:sSub>
                  <m:sSubPr>
                    <m:ctrlPr>
                      <w:rPr>
                        <w:rFonts w:ascii="Cambria Math" w:hAnsi="Cambria Math"/>
                        <w:bCs/>
                        <w:i w:val="0"/>
                        <w:iCs/>
                      </w:rPr>
                    </m:ctrlPr>
                  </m:sSubPr>
                  <m:e>
                    <m:r>
                      <w:rPr>
                        <w:rFonts w:ascii="Cambria Math" w:hAnsi="Cambria Math"/>
                      </w:rPr>
                      <m:t>x</m:t>
                    </m:r>
                  </m:e>
                  <m:sub>
                    <m:r>
                      <w:rPr>
                        <w:rFonts w:ascii="Cambria Math" w:hAnsi="Cambria Math"/>
                      </w:rPr>
                      <m:t>ihg</m:t>
                    </m:r>
                  </m:sub>
                </m:sSub>
                <m:r>
                  <w:rPr>
                    <w:rFonts w:ascii="Cambria Math" w:hAnsi="Cambria Math"/>
                  </w:rPr>
                  <m:t>≤1</m:t>
                </m:r>
              </m:oMath>
            </m:oMathPara>
            <w:bookmarkEnd w:id="7"/>
          </w:p>
        </w:tc>
        <w:tc>
          <w:tcPr>
            <w:tcW w:w="460" w:type="dxa"/>
            <w:vAlign w:val="center"/>
          </w:tcPr>
          <w:p w14:paraId="0B8B5309" w14:textId="65222F55" w:rsidR="00D47ECF" w:rsidRPr="008075AC" w:rsidRDefault="00D47ECF" w:rsidP="00D47ECF">
            <w:pPr>
              <w:pStyle w:val="MDPI22heading2"/>
              <w:rPr>
                <w:i w:val="0"/>
                <w:iCs/>
                <w:highlight w:val="yellow"/>
              </w:rPr>
            </w:pPr>
            <w:r w:rsidRPr="008075AC">
              <w:rPr>
                <w:i w:val="0"/>
                <w:iCs/>
                <w:highlight w:val="yellow"/>
              </w:rPr>
              <w:t>(</w:t>
            </w:r>
            <w:r w:rsidR="00C02FCC" w:rsidRPr="008075AC">
              <w:rPr>
                <w:i w:val="0"/>
                <w:iCs/>
                <w:highlight w:val="yellow"/>
              </w:rPr>
              <w:t>19</w:t>
            </w:r>
            <w:r w:rsidRPr="008075AC">
              <w:rPr>
                <w:i w:val="0"/>
                <w:iCs/>
                <w:highlight w:val="yellow"/>
              </w:rPr>
              <w:t>)</w:t>
            </w:r>
          </w:p>
        </w:tc>
      </w:tr>
    </w:tbl>
    <w:p w14:paraId="5D07CB75" w14:textId="77777777" w:rsidR="00D47ECF" w:rsidRDefault="00D47ECF" w:rsidP="00D47ECF">
      <w:pPr>
        <w:pStyle w:val="MDPI31text"/>
      </w:pPr>
      <w:r w:rsidRPr="00C04DEC">
        <w:t>Where</w:t>
      </w:r>
      <w:r>
        <w:tab/>
      </w:r>
      <w:r w:rsidRPr="00C04DEC">
        <w:t>X</w:t>
      </w:r>
      <w:r w:rsidRPr="00263DDF">
        <w:rPr>
          <w:vertAlign w:val="subscript"/>
        </w:rPr>
        <w:t>ihg</w:t>
      </w:r>
      <w:r w:rsidRPr="00C04DEC">
        <w:t xml:space="preserve"> = Predecessor option between</w:t>
      </w:r>
      <w:r w:rsidRPr="00094241">
        <w:t xml:space="preserve"> </w:t>
      </w:r>
      <w:r w:rsidRPr="00C04DEC">
        <w:t>h or g of activity i</w:t>
      </w:r>
    </w:p>
    <w:p w14:paraId="0609C196" w14:textId="77777777" w:rsidR="00C04DEC" w:rsidRPr="00C04DEC" w:rsidRDefault="00C04DEC" w:rsidP="00C04DEC">
      <w:pPr>
        <w:pStyle w:val="MDPI31text"/>
        <w:rPr>
          <w:i/>
        </w:rPr>
      </w:pPr>
    </w:p>
    <w:p w14:paraId="39FF7F0C" w14:textId="77777777" w:rsidR="00D47ECF" w:rsidRPr="008075AC" w:rsidRDefault="00D47ECF" w:rsidP="00D47ECF">
      <w:pPr>
        <w:pStyle w:val="MDPI23heading3"/>
        <w:rPr>
          <w:noProof/>
        </w:rPr>
      </w:pPr>
      <w:r w:rsidRPr="008075AC">
        <w:rPr>
          <w:noProof/>
          <w:highlight w:val="yellow"/>
        </w:rPr>
        <w:t>3.2.1 Individual structure</w:t>
      </w:r>
    </w:p>
    <w:p w14:paraId="4A55D1FA" w14:textId="5A1D3625" w:rsidR="0257DBE5" w:rsidRPr="008075AC" w:rsidRDefault="0257DBE5" w:rsidP="0801F6D2">
      <w:pPr>
        <w:pStyle w:val="MDPI31text"/>
        <w:ind w:firstLine="0"/>
      </w:pPr>
      <w:r w:rsidRPr="008075AC">
        <w:t>Initial decision variables are data set</w:t>
      </w:r>
      <w:r w:rsidR="3C267209" w:rsidRPr="008075AC">
        <w:t>, where</w:t>
      </w:r>
    </w:p>
    <w:p w14:paraId="130C6714" w14:textId="77777777" w:rsidR="00D47ECF" w:rsidRPr="008075AC" w:rsidRDefault="00D47ECF" w:rsidP="00D47ECF">
      <w:pPr>
        <w:pStyle w:val="MDPI31text"/>
        <w:rPr>
          <w:lang w:bidi="th-TH"/>
        </w:rPr>
      </w:pPr>
      <w:r w:rsidRPr="008075AC">
        <w:t>Set1: Define shifting time and set lower and upper bound (S</w:t>
      </w:r>
      <w:r w:rsidRPr="008075AC">
        <w:rPr>
          <w:vertAlign w:val="subscript"/>
        </w:rPr>
        <w:t>i</w:t>
      </w:r>
      <w:r w:rsidRPr="008075AC">
        <w:t xml:space="preserve"> = 0 to Total Float of activity i</w:t>
      </w:r>
      <w:r w:rsidRPr="008075AC">
        <w:rPr>
          <w:lang w:bidi="th-TH"/>
        </w:rPr>
        <w:t>)</w:t>
      </w:r>
    </w:p>
    <w:p w14:paraId="5DDB33D8" w14:textId="764C649D" w:rsidR="00D47ECF" w:rsidRPr="008075AC" w:rsidRDefault="00D47ECF" w:rsidP="00D47ECF">
      <w:pPr>
        <w:pStyle w:val="MDPI31text"/>
      </w:pPr>
      <w:r w:rsidRPr="008075AC">
        <w:t xml:space="preserve">Set2: Define </w:t>
      </w:r>
      <w:bookmarkStart w:id="8" w:name="_Hlk60754578"/>
      <w:r w:rsidRPr="008075AC">
        <w:t xml:space="preserve">predecessor option </w:t>
      </w:r>
      <w:bookmarkEnd w:id="8"/>
      <w:r w:rsidRPr="008075AC">
        <w:rPr>
          <w:highlight w:val="yellow"/>
        </w:rPr>
        <w:t>(</w:t>
      </w:r>
      <w:r w:rsidR="0092157F" w:rsidRPr="008075AC">
        <w:rPr>
          <w:highlight w:val="yellow"/>
        </w:rPr>
        <w:t>X</w:t>
      </w:r>
      <w:r w:rsidR="0092157F" w:rsidRPr="008075AC">
        <w:rPr>
          <w:highlight w:val="yellow"/>
          <w:vertAlign w:val="subscript"/>
        </w:rPr>
        <w:t>ihg</w:t>
      </w:r>
      <w:r w:rsidRPr="008075AC">
        <w:rPr>
          <w:highlight w:val="yellow"/>
        </w:rPr>
        <w:t>)</w:t>
      </w:r>
      <w:r w:rsidRPr="008075AC">
        <w:t xml:space="preserve"> and set lower and upper bound (X</w:t>
      </w:r>
      <w:r w:rsidRPr="008075AC">
        <w:rPr>
          <w:vertAlign w:val="subscript"/>
        </w:rPr>
        <w:t>ihg</w:t>
      </w:r>
      <w:r w:rsidRPr="008075AC">
        <w:t xml:space="preserve"> = [0,1])</w:t>
      </w:r>
    </w:p>
    <w:p w14:paraId="3D60CD8B" w14:textId="77777777" w:rsidR="00D47ECF" w:rsidRPr="001B3772" w:rsidRDefault="00D47ECF" w:rsidP="00D47ECF">
      <w:pPr>
        <w:pStyle w:val="MDPI31text"/>
        <w:rPr>
          <w:highlight w:val="yellow"/>
        </w:rPr>
      </w:pPr>
    </w:p>
    <w:p w14:paraId="45BA32CD" w14:textId="6C375BD0" w:rsidR="00D47ECF" w:rsidRPr="00C04DEC" w:rsidRDefault="00D47ECF" w:rsidP="00D47ECF">
      <w:pPr>
        <w:pStyle w:val="MDPI31text"/>
        <w:rPr>
          <w:rFonts w:eastAsia="Calibri"/>
        </w:rPr>
      </w:pPr>
      <w:r w:rsidRPr="00052B52">
        <w:rPr>
          <w:highlight w:val="red"/>
        </w:rPr>
        <w:t>In this step, because of the typical characteristic of renovation project as mentioned prior (i.e., additional level of uncertainties and particular management issues), decision variable Set2 is proposed. Predecessor option is defined (</w:t>
      </w:r>
      <w:r w:rsidR="0092157F" w:rsidRPr="001B3772">
        <w:rPr>
          <w:highlight w:val="yellow"/>
        </w:rPr>
        <w:t>X</w:t>
      </w:r>
      <w:r w:rsidR="0092157F" w:rsidRPr="001B3772">
        <w:rPr>
          <w:highlight w:val="yellow"/>
          <w:vertAlign w:val="subscript"/>
        </w:rPr>
        <w:t>ihg</w:t>
      </w:r>
      <w:r w:rsidRPr="00052B52">
        <w:rPr>
          <w:highlight w:val="red"/>
        </w:rPr>
        <w:t>) and the optimal scheduling is now processed by considering both Set1 and Set2 options. By considering Set2 option, the more efficient optimal scheduling. in terms of the interactive planner’s viewpoint is obtained</w:t>
      </w:r>
      <w:r>
        <w:t>.</w:t>
      </w:r>
    </w:p>
    <w:p w14:paraId="18018963" w14:textId="0A7BB771" w:rsidR="003F5108" w:rsidRDefault="003F5108" w:rsidP="00A4442A">
      <w:pPr>
        <w:spacing w:line="240" w:lineRule="auto"/>
        <w:jc w:val="center"/>
      </w:pPr>
    </w:p>
    <w:p w14:paraId="0D56BB79" w14:textId="080E1CDB" w:rsidR="498470FB" w:rsidRDefault="00AF32AA" w:rsidP="498470FB">
      <w:pPr>
        <w:pStyle w:val="MDPI51figurecaption"/>
        <w:jc w:val="center"/>
        <w:rPr>
          <w:b/>
          <w:bCs/>
          <w:highlight w:val="yellow"/>
        </w:rPr>
      </w:pPr>
      <w:r>
        <w:rPr>
          <w:noProof/>
        </w:rPr>
        <w:lastRenderedPageBreak/>
        <w:drawing>
          <wp:inline distT="0" distB="0" distL="0" distR="0" wp14:anchorId="2075C425" wp14:editId="768ACEFB">
            <wp:extent cx="5177568" cy="2569464"/>
            <wp:effectExtent l="19050" t="19050" r="23495"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301" t="7237" r="37245" b="52662"/>
                    <a:stretch/>
                  </pic:blipFill>
                  <pic:spPr bwMode="auto">
                    <a:xfrm>
                      <a:off x="0" y="0"/>
                      <a:ext cx="5177568" cy="2569464"/>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28ACC1BC" w14:textId="77777777" w:rsidR="00D47ECF" w:rsidRDefault="00D47ECF" w:rsidP="00D47ECF">
      <w:pPr>
        <w:pStyle w:val="MDPI51figurecaption"/>
        <w:jc w:val="center"/>
        <w:rPr>
          <w:rFonts w:ascii="Times New Roman" w:eastAsia="SimSun" w:hAnsi="Times New Roman"/>
          <w:szCs w:val="18"/>
        </w:rPr>
      </w:pPr>
      <w:r w:rsidRPr="00263DDF">
        <w:rPr>
          <w:b/>
          <w:highlight w:val="yellow"/>
        </w:rPr>
        <w:t>Figure 6.</w:t>
      </w:r>
      <w:r w:rsidRPr="00263DDF">
        <w:rPr>
          <w:highlight w:val="yellow"/>
        </w:rPr>
        <w:t xml:space="preserve"> </w:t>
      </w:r>
      <w:r>
        <w:rPr>
          <w:rFonts w:ascii="Times New Roman" w:eastAsia="SimSun" w:hAnsi="Times New Roman"/>
          <w:szCs w:val="18"/>
          <w:highlight w:val="yellow"/>
        </w:rPr>
        <w:t>Solution</w:t>
      </w:r>
      <w:r w:rsidRPr="00263DDF">
        <w:rPr>
          <w:rFonts w:ascii="Times New Roman" w:eastAsia="SimSun" w:hAnsi="Times New Roman"/>
          <w:szCs w:val="18"/>
          <w:highlight w:val="yellow"/>
        </w:rPr>
        <w:t xml:space="preserve"> structure for GA operation</w:t>
      </w:r>
      <w:r w:rsidRPr="00263DDF">
        <w:rPr>
          <w:rFonts w:ascii="Times New Roman" w:eastAsia="SimSun" w:hAnsi="Times New Roman"/>
          <w:szCs w:val="18"/>
          <w:highlight w:val="yellow"/>
          <w:cs/>
        </w:rPr>
        <w:t>.</w:t>
      </w:r>
    </w:p>
    <w:p w14:paraId="0D2165D8" w14:textId="2F7D8458" w:rsidR="00D47ECF" w:rsidRDefault="00D47ECF" w:rsidP="00D47ECF">
      <w:pPr>
        <w:pStyle w:val="MDPI31text"/>
      </w:pPr>
      <w:r w:rsidRPr="46AA9AA5">
        <w:rPr>
          <w:noProof/>
          <w:highlight w:val="red"/>
        </w:rPr>
        <w:t xml:space="preserve">In this study, there are two sets of decision variables – </w:t>
      </w:r>
      <w:r w:rsidRPr="00263DDF">
        <w:rPr>
          <w:noProof/>
          <w:highlight w:val="yellow"/>
        </w:rPr>
        <w:t xml:space="preserve">shifting </w:t>
      </w:r>
      <w:r>
        <w:rPr>
          <w:noProof/>
          <w:highlight w:val="yellow"/>
        </w:rPr>
        <w:t>time</w:t>
      </w:r>
      <w:r w:rsidRPr="00263DDF">
        <w:rPr>
          <w:noProof/>
          <w:highlight w:val="yellow"/>
        </w:rPr>
        <w:t xml:space="preserve"> </w:t>
      </w:r>
      <w:r w:rsidRPr="46AA9AA5">
        <w:rPr>
          <w:noProof/>
          <w:highlight w:val="red"/>
        </w:rPr>
        <w:t xml:space="preserve">and predecessor option. In addition, total number of activities for all decision variables is </w:t>
      </w:r>
      <w:r w:rsidRPr="00F1084B">
        <w:rPr>
          <w:noProof/>
          <w:highlight w:val="yellow"/>
        </w:rPr>
        <w:t>250</w:t>
      </w:r>
      <w:r w:rsidRPr="46AA9AA5">
        <w:rPr>
          <w:noProof/>
          <w:highlight w:val="red"/>
        </w:rPr>
        <w:t>.</w:t>
      </w:r>
      <w:r w:rsidRPr="46AA9AA5">
        <w:rPr>
          <w:rFonts w:ascii="Times New Roman" w:eastAsia="SimSun" w:hAnsi="Times New Roman"/>
          <w:color w:val="auto"/>
          <w:highlight w:val="red"/>
          <w:lang w:eastAsia="en-US" w:bidi="th-TH"/>
        </w:rPr>
        <w:t xml:space="preserve"> </w:t>
      </w:r>
      <w:r w:rsidRPr="46AA9AA5">
        <w:rPr>
          <w:noProof/>
          <w:highlight w:val="red"/>
        </w:rPr>
        <w:t xml:space="preserve">As suggested by S.RAO(2009), if the number of design variables is N, usually the size of the population is taken as 2N to 4N </w:t>
      </w:r>
      <w:r w:rsidRPr="46AA9AA5">
        <w:rPr>
          <w:noProof/>
        </w:rPr>
        <w:fldChar w:fldCharType="begin" w:fldLock="1"/>
      </w:r>
      <w:r w:rsidRPr="46AA9AA5">
        <w:rPr>
          <w:noProof/>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[30]","plainTextFormattedCitation":"[30]","previouslyFormattedCitation":"[30]"},"properties":{"noteIndex":0},"schema":"https://github.com/citation-style-language/schema/raw/master/csl-citation.json"}</w:instrText>
      </w:r>
      <w:r w:rsidRPr="46AA9AA5">
        <w:rPr>
          <w:noProof/>
        </w:rPr>
        <w:fldChar w:fldCharType="separate"/>
      </w:r>
      <w:r w:rsidRPr="46AA9AA5">
        <w:rPr>
          <w:noProof/>
        </w:rPr>
        <w:t>[</w:t>
      </w:r>
      <w:r w:rsidR="00A53F5D">
        <w:rPr>
          <w:noProof/>
        </w:rPr>
        <w:t>30</w:t>
      </w:r>
      <w:r w:rsidRPr="46AA9AA5">
        <w:rPr>
          <w:noProof/>
        </w:rPr>
        <w:t>]</w:t>
      </w:r>
      <w:r w:rsidRPr="46AA9AA5">
        <w:rPr>
          <w:noProof/>
        </w:rPr>
        <w:fldChar w:fldCharType="end"/>
      </w:r>
      <w:r w:rsidRPr="46AA9AA5">
        <w:rPr>
          <w:noProof/>
          <w:highlight w:val="red"/>
        </w:rPr>
        <w:t>.</w:t>
      </w:r>
      <w:r>
        <w:rPr>
          <w:noProof/>
          <w:highlight w:val="red"/>
        </w:rPr>
        <w:t xml:space="preserve"> </w:t>
      </w:r>
      <w:r w:rsidRPr="46AA9AA5">
        <w:rPr>
          <w:noProof/>
          <w:highlight w:val="red"/>
        </w:rPr>
        <w:t>The population size in this study is 500</w:t>
      </w:r>
      <w:r w:rsidRPr="46AA9AA5">
        <w:rPr>
          <w:noProof/>
        </w:rPr>
        <w:t>.</w:t>
      </w:r>
    </w:p>
    <w:p w14:paraId="25D45D25" w14:textId="77777777" w:rsidR="00DA594A" w:rsidRDefault="00DA594A" w:rsidP="00DA594A">
      <w:pPr>
        <w:pStyle w:val="MDPI22heading2"/>
      </w:pPr>
      <w:r>
        <w:t>3.3. Genetic Operations</w:t>
      </w:r>
    </w:p>
    <w:p w14:paraId="5F060ECF" w14:textId="4F16CAC9" w:rsidR="00DA594A" w:rsidRPr="00682D9D" w:rsidRDefault="00DA594A" w:rsidP="00DA594A">
      <w:pPr>
        <w:pStyle w:val="MDPI31text"/>
        <w:rPr>
          <w:bCs/>
          <w:noProof/>
        </w:rPr>
      </w:pPr>
      <w:r w:rsidRPr="00BC1C29">
        <w:rPr>
          <w:highlight w:val="red"/>
        </w:rPr>
        <w:t xml:space="preserve">In performing GA operator, the next generation population is created based on the calculation of fitness values using GA i.e., selection, crossover and mutation. </w:t>
      </w:r>
      <w:r w:rsidRPr="00263DDF">
        <w:rPr>
          <w:highlight w:val="yellow"/>
        </w:rPr>
        <w:t>Solution</w:t>
      </w:r>
      <w:r w:rsidRPr="00BC1C29">
        <w:rPr>
          <w:highlight w:val="red"/>
        </w:rPr>
        <w:t xml:space="preserve"> selection technique depends on a </w:t>
      </w:r>
      <w:r w:rsidRPr="00263DDF">
        <w:rPr>
          <w:highlight w:val="yellow"/>
        </w:rPr>
        <w:t>uniform random mechanism</w:t>
      </w:r>
      <w:r w:rsidRPr="00BC1C29">
        <w:rPr>
          <w:highlight w:val="red"/>
        </w:rPr>
        <w:t xml:space="preserve">. Crossover is performed using a </w:t>
      </w:r>
      <w:r w:rsidRPr="00263DDF">
        <w:rPr>
          <w:highlight w:val="yellow"/>
        </w:rPr>
        <w:t xml:space="preserve">one-point crossover </w:t>
      </w:r>
      <w:r w:rsidRPr="00BC1C29">
        <w:rPr>
          <w:highlight w:val="red"/>
        </w:rPr>
        <w:t xml:space="preserve">routine i.e., two groups are formed by randomly selecting items to be in one group or another. Mutation is performed by </w:t>
      </w:r>
      <w:r w:rsidRPr="00263DDF">
        <w:rPr>
          <w:highlight w:val="yellow"/>
        </w:rPr>
        <w:t xml:space="preserve">uniform randomization around the old value </w:t>
      </w:r>
      <w:r w:rsidRPr="00BC1C29">
        <w:rPr>
          <w:highlight w:val="red"/>
        </w:rPr>
        <w:t>of some variables in the</w:t>
      </w:r>
      <w:r>
        <w:rPr>
          <w:highlight w:val="red"/>
        </w:rPr>
        <w:t xml:space="preserve"> </w:t>
      </w:r>
      <w:r w:rsidRPr="00263DDF">
        <w:rPr>
          <w:highlight w:val="yellow"/>
        </w:rPr>
        <w:t>solution</w:t>
      </w:r>
      <w:r w:rsidRPr="00BC1C29">
        <w:rPr>
          <w:highlight w:val="red"/>
        </w:rPr>
        <w:t xml:space="preserve">. The number of </w:t>
      </w:r>
      <w:r w:rsidRPr="00263DDF">
        <w:rPr>
          <w:highlight w:val="yellow"/>
        </w:rPr>
        <w:t>mutation</w:t>
      </w:r>
      <w:r w:rsidRPr="00BC1C29">
        <w:rPr>
          <w:highlight w:val="red"/>
        </w:rPr>
        <w:t xml:space="preserve"> performed is increased or decreased proportionately to the increase and decrease of the mutation rate setting (from 0 to 1) </w:t>
      </w:r>
      <w:r w:rsidRPr="00BC1C29">
        <w:rPr>
          <w:noProof/>
          <w:highlight w:val="red"/>
        </w:rPr>
        <w:fldChar w:fldCharType="begin" w:fldLock="1"/>
      </w:r>
      <w:r w:rsidRPr="00BC1C29">
        <w:rPr>
          <w:noProof/>
          <w:highlight w:val="red"/>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[31]","plainTextFormattedCitation":"[31]","previouslyFormattedCitation":"[31]"},"properties":{"noteIndex":0},"schema":"https://github.com/citation-style-language/schema/raw/master/csl-citation.json"}</w:instrText>
      </w:r>
      <w:r w:rsidRPr="00BC1C29">
        <w:rPr>
          <w:noProof/>
          <w:highlight w:val="red"/>
        </w:rPr>
        <w:fldChar w:fldCharType="separate"/>
      </w:r>
      <w:r w:rsidRPr="00BC1C29">
        <w:rPr>
          <w:noProof/>
          <w:highlight w:val="red"/>
        </w:rPr>
        <w:t>[3</w:t>
      </w:r>
      <w:r w:rsidR="00A53F5D">
        <w:rPr>
          <w:noProof/>
          <w:highlight w:val="red"/>
        </w:rPr>
        <w:t>1</w:t>
      </w:r>
      <w:r w:rsidRPr="00BC1C29">
        <w:rPr>
          <w:noProof/>
          <w:highlight w:val="red"/>
        </w:rPr>
        <w:t>]</w:t>
      </w:r>
      <w:r w:rsidRPr="00BC1C29">
        <w:rPr>
          <w:noProof/>
          <w:highlight w:val="red"/>
        </w:rPr>
        <w:fldChar w:fldCharType="end"/>
      </w:r>
      <w:r w:rsidRPr="00BC1C29">
        <w:rPr>
          <w:noProof/>
          <w:highlight w:val="red"/>
        </w:rPr>
        <w:t>.</w:t>
      </w:r>
    </w:p>
    <w:p w14:paraId="06730826" w14:textId="77777777" w:rsidR="00DA594A" w:rsidRDefault="00DA594A" w:rsidP="00DA594A">
      <w:pPr>
        <w:spacing w:line="240" w:lineRule="auto"/>
        <w:jc w:val="left"/>
        <w:rPr>
          <w:rFonts w:ascii="Palatino Linotype" w:hAnsi="Palatino Linotype"/>
          <w:noProof/>
          <w:snapToGrid w:val="0"/>
          <w:sz w:val="20"/>
          <w:szCs w:val="22"/>
          <w:lang w:bidi="en-US"/>
        </w:rPr>
      </w:pPr>
      <w:r>
        <w:rPr>
          <w:noProof/>
        </w:rPr>
        <w:br w:type="page"/>
      </w:r>
    </w:p>
    <w:p w14:paraId="340C7286" w14:textId="3FB43B29" w:rsidR="00BE4106" w:rsidRDefault="00BE4106" w:rsidP="00D2755B">
      <w:pPr>
        <w:pStyle w:val="MDPI23heading3"/>
        <w:rPr>
          <w:noProof/>
        </w:rPr>
      </w:pPr>
      <w:r>
        <w:rPr>
          <w:noProof/>
        </w:rPr>
        <w:lastRenderedPageBreak/>
        <w:t xml:space="preserve">3.3.1 </w:t>
      </w:r>
      <w:r w:rsidR="00BC1C29">
        <w:rPr>
          <w:noProof/>
        </w:rPr>
        <w:t>Main Loop Ps</w:t>
      </w:r>
      <w:r w:rsidR="004109F8">
        <w:rPr>
          <w:noProof/>
        </w:rPr>
        <w:t>e</w:t>
      </w:r>
      <w:r w:rsidR="00BC1C29">
        <w:rPr>
          <w:noProof/>
        </w:rPr>
        <w:t>udo Code</w:t>
      </w:r>
    </w:p>
    <w:p w14:paraId="2003930F" w14:textId="7E0EF967" w:rsidR="00D0229A" w:rsidRDefault="00D0229A" w:rsidP="00D0229A">
      <w:pPr>
        <w:pStyle w:val="MDPI23heading3"/>
        <w:jc w:val="center"/>
        <w:rPr>
          <w:noProof/>
        </w:rPr>
      </w:pPr>
      <w:r>
        <w:rPr>
          <w:noProof/>
        </w:rPr>
        <w:drawing>
          <wp:inline distT="0" distB="0" distL="0" distR="0" wp14:anchorId="1F82E273" wp14:editId="17C97D93">
            <wp:extent cx="5524019" cy="6680835"/>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62" r="66831" b="24925"/>
                    <a:stretch/>
                  </pic:blipFill>
                  <pic:spPr bwMode="auto">
                    <a:xfrm>
                      <a:off x="0" y="0"/>
                      <a:ext cx="5539441" cy="6699487"/>
                    </a:xfrm>
                    <a:prstGeom prst="rect">
                      <a:avLst/>
                    </a:prstGeom>
                    <a:ln>
                      <a:noFill/>
                    </a:ln>
                    <a:extLst>
                      <a:ext uri="{53640926-AAD7-44D8-BBD7-CCE9431645EC}">
                        <a14:shadowObscured xmlns:a14="http://schemas.microsoft.com/office/drawing/2010/main"/>
                      </a:ext>
                    </a:extLst>
                  </pic:spPr>
                </pic:pic>
              </a:graphicData>
            </a:graphic>
          </wp:inline>
        </w:drawing>
      </w:r>
    </w:p>
    <w:p w14:paraId="7B62FBCB" w14:textId="77777777" w:rsidR="00DA594A" w:rsidRDefault="00DA594A" w:rsidP="00DA594A">
      <w:pPr>
        <w:pStyle w:val="MDPI23heading3"/>
        <w:rPr>
          <w:noProof/>
        </w:rPr>
      </w:pPr>
      <w:r w:rsidRPr="00D0229A">
        <w:rPr>
          <w:noProof/>
        </w:rPr>
        <w:t xml:space="preserve">3.3.2 </w:t>
      </w:r>
      <w:r>
        <w:rPr>
          <w:noProof/>
        </w:rPr>
        <w:t>Create Population</w:t>
      </w:r>
    </w:p>
    <w:p w14:paraId="1F62A1B2" w14:textId="77777777" w:rsidR="00DA594A" w:rsidRPr="00D0229A" w:rsidRDefault="00DA594A" w:rsidP="00DA594A">
      <w:pPr>
        <w:pStyle w:val="MDPI23heading3"/>
        <w:ind w:firstLine="420"/>
        <w:jc w:val="thaiDistribute"/>
        <w:rPr>
          <w:noProof/>
        </w:rPr>
      </w:pPr>
      <w:r w:rsidRPr="00D0229A">
        <w:rPr>
          <w:noProof/>
          <w:highlight w:val="yellow"/>
        </w:rPr>
        <w:t>In each solution, we randomize the value into the shifting time set (Set 1) and predecessor option set (Set 2). Set 1 was uniformly randomized from 0 to sigma parameter. And set2 was uniformly randomized from 0 to 1. the sigma parameter can be adjusted by the experiment. In this problem, this paper set the sigma parameter is 10.</w:t>
      </w:r>
    </w:p>
    <w:p w14:paraId="25E1E263" w14:textId="77777777" w:rsidR="00DA594A" w:rsidRDefault="00DA594A" w:rsidP="00DA594A">
      <w:pPr>
        <w:spacing w:line="240" w:lineRule="auto"/>
        <w:jc w:val="left"/>
        <w:rPr>
          <w:rFonts w:ascii="Palatino Linotype" w:hAnsi="Palatino Linotype"/>
          <w:noProof/>
          <w:snapToGrid w:val="0"/>
          <w:sz w:val="20"/>
          <w:szCs w:val="22"/>
          <w:lang w:bidi="en-US"/>
        </w:rPr>
      </w:pPr>
      <w:r>
        <w:rPr>
          <w:noProof/>
        </w:rPr>
        <w:br w:type="page"/>
      </w:r>
    </w:p>
    <w:p w14:paraId="42822E77" w14:textId="77777777" w:rsidR="00DA594A" w:rsidRPr="009855C4" w:rsidRDefault="00DA594A" w:rsidP="00DA594A">
      <w:pPr>
        <w:pStyle w:val="MDPI23heading3"/>
        <w:rPr>
          <w:noProof/>
        </w:rPr>
      </w:pPr>
      <w:r>
        <w:rPr>
          <w:noProof/>
        </w:rPr>
        <w:lastRenderedPageBreak/>
        <w:t xml:space="preserve">3.3.3 Parent </w:t>
      </w:r>
      <w:r w:rsidRPr="46AA9AA5">
        <w:rPr>
          <w:noProof/>
        </w:rPr>
        <w:t>Selection</w:t>
      </w:r>
    </w:p>
    <w:p w14:paraId="173D5BBE" w14:textId="77777777" w:rsidR="00DA594A" w:rsidRPr="00D0229A" w:rsidRDefault="00DA594A" w:rsidP="00DA594A">
      <w:pPr>
        <w:pStyle w:val="MDPI23heading3"/>
        <w:ind w:firstLine="420"/>
        <w:jc w:val="thaiDistribute"/>
        <w:rPr>
          <w:noProof/>
          <w:highlight w:val="yellow"/>
        </w:rPr>
      </w:pPr>
      <w:r w:rsidRPr="00D0229A">
        <w:rPr>
          <w:noProof/>
          <w:highlight w:val="yellow"/>
        </w:rPr>
        <w:t>This paper applies the uniform random technique to select</w:t>
      </w:r>
      <w:r>
        <w:rPr>
          <w:noProof/>
          <w:highlight w:val="yellow"/>
        </w:rPr>
        <w:t>s</w:t>
      </w:r>
      <w:r w:rsidRPr="00D0229A">
        <w:rPr>
          <w:noProof/>
          <w:highlight w:val="yellow"/>
        </w:rPr>
        <w:t xml:space="preserve"> 2 parents. This technique makes all parents have the same selection probability. After we selected both parents. These parents will be breeds by one-point crossover</w:t>
      </w:r>
      <w:r>
        <w:rPr>
          <w:noProof/>
          <w:highlight w:val="yellow"/>
        </w:rPr>
        <w:t xml:space="preserve"> method</w:t>
      </w:r>
      <w:r w:rsidRPr="00D0229A">
        <w:rPr>
          <w:noProof/>
          <w:highlight w:val="yellow"/>
        </w:rPr>
        <w:t>.</w:t>
      </w:r>
    </w:p>
    <w:p w14:paraId="27F5555A" w14:textId="77777777" w:rsidR="00DA594A" w:rsidRPr="00BC1C29" w:rsidRDefault="00DA594A" w:rsidP="00DA594A">
      <w:pPr>
        <w:pStyle w:val="MDPI23heading3"/>
        <w:rPr>
          <w:noProof/>
          <w:highlight w:val="red"/>
        </w:rPr>
      </w:pPr>
      <w:r>
        <w:rPr>
          <w:noProof/>
        </w:rPr>
        <w:t xml:space="preserve">3.3.4 </w:t>
      </w:r>
      <w:r w:rsidRPr="46AA9AA5">
        <w:rPr>
          <w:noProof/>
        </w:rPr>
        <w:t>Crossover</w:t>
      </w:r>
    </w:p>
    <w:p w14:paraId="09D8228F" w14:textId="77777777" w:rsidR="00DA594A" w:rsidRDefault="00DA594A" w:rsidP="00DA594A">
      <w:pPr>
        <w:pStyle w:val="MDPI23heading3"/>
        <w:ind w:firstLine="420"/>
        <w:jc w:val="thaiDistribute"/>
        <w:rPr>
          <w:noProof/>
          <w:highlight w:val="red"/>
        </w:rPr>
      </w:pPr>
      <w:r w:rsidRPr="00C52C97">
        <w:rPr>
          <w:noProof/>
        </w:rPr>
        <w:t xml:space="preserve">In the one-point crossover, one crossover point is selected randomly. the solution value from the beginning of the solution to the crossover point is copied from the first parent, and the rest is copied from the second </w:t>
      </w:r>
      <w:r>
        <w:rPr>
          <w:noProof/>
        </w:rPr>
        <w:t>parent</w:t>
      </w:r>
      <w:r w:rsidRPr="00C52C97">
        <w:rPr>
          <w:noProof/>
        </w:rPr>
        <w:t>.</w:t>
      </w:r>
    </w:p>
    <w:p w14:paraId="43B278A7" w14:textId="77777777" w:rsidR="00DA594A" w:rsidRPr="009855C4" w:rsidRDefault="00DA594A" w:rsidP="00DA594A">
      <w:pPr>
        <w:pStyle w:val="MDPI23heading3"/>
        <w:rPr>
          <w:noProof/>
        </w:rPr>
      </w:pPr>
      <w:r>
        <w:rPr>
          <w:noProof/>
        </w:rPr>
        <w:t xml:space="preserve">3.3.5 N-point </w:t>
      </w:r>
      <w:r w:rsidRPr="46AA9AA5">
        <w:rPr>
          <w:noProof/>
        </w:rPr>
        <w:t>Mutation</w:t>
      </w:r>
    </w:p>
    <w:p w14:paraId="30CB7B0E" w14:textId="27E491EE" w:rsidR="00DA594A" w:rsidRDefault="00DA594A" w:rsidP="00DA594A">
      <w:pPr>
        <w:pStyle w:val="MDPI31text"/>
        <w:ind w:firstLine="420"/>
        <w:rPr>
          <w:noProof/>
          <w:highlight w:val="yellow"/>
        </w:rPr>
      </w:pPr>
      <w:r w:rsidRPr="00D0229A">
        <w:rPr>
          <w:noProof/>
          <w:highlight w:val="yellow"/>
        </w:rPr>
        <w:t>This paper proposed the n-point mutation technique to reduce</w:t>
      </w:r>
      <w:r w:rsidR="00C82B86">
        <w:rPr>
          <w:noProof/>
          <w:highlight w:val="yellow"/>
        </w:rPr>
        <w:t>s</w:t>
      </w:r>
      <w:r w:rsidRPr="00D0229A">
        <w:rPr>
          <w:noProof/>
          <w:highlight w:val="yellow"/>
        </w:rPr>
        <w:t xml:space="preserve"> the complexity of computation. This technique follows the steps. First, we selected n decision variables in </w:t>
      </w:r>
      <w:r>
        <w:rPr>
          <w:noProof/>
          <w:highlight w:val="yellow"/>
        </w:rPr>
        <w:t>a solution</w:t>
      </w:r>
      <w:r w:rsidRPr="00D0229A">
        <w:rPr>
          <w:noProof/>
          <w:highlight w:val="yellow"/>
        </w:rPr>
        <w:t xml:space="preserve"> by uniform randomization. After that, we mutate </w:t>
      </w:r>
      <w:r>
        <w:rPr>
          <w:noProof/>
          <w:highlight w:val="yellow"/>
        </w:rPr>
        <w:t>n</w:t>
      </w:r>
      <w:r w:rsidRPr="00D0229A">
        <w:rPr>
          <w:noProof/>
          <w:highlight w:val="yellow"/>
        </w:rPr>
        <w:t xml:space="preserve"> decision variables by uniform randomization around the old value. </w:t>
      </w:r>
    </w:p>
    <w:p w14:paraId="093CA081" w14:textId="77777777" w:rsidR="00DA594A" w:rsidRDefault="00DA594A" w:rsidP="00DA594A">
      <w:pPr>
        <w:pStyle w:val="MDPI31text"/>
        <w:ind w:firstLine="420"/>
        <w:rPr>
          <w:noProof/>
          <w:highlight w:val="yellow"/>
        </w:rPr>
      </w:pPr>
      <w:r w:rsidRPr="00D0229A">
        <w:rPr>
          <w:noProof/>
          <w:highlight w:val="yellow"/>
        </w:rPr>
        <w:t xml:space="preserve">The uniform randomization has 2 bounds. the lower bound is old value minus sigma and the upper bound is old value plus sigma. </w:t>
      </w:r>
    </w:p>
    <w:p w14:paraId="75E63539" w14:textId="77777777" w:rsidR="00DA594A" w:rsidRDefault="00DA594A" w:rsidP="00DA594A">
      <w:pPr>
        <w:pStyle w:val="MDPI31text"/>
        <w:ind w:firstLine="420"/>
        <w:rPr>
          <w:noProof/>
          <w:highlight w:val="yellow"/>
        </w:rPr>
      </w:pPr>
      <w:r w:rsidRPr="00D0229A">
        <w:rPr>
          <w:noProof/>
          <w:highlight w:val="yellow"/>
        </w:rPr>
        <w:t xml:space="preserve">If the mutated value has been out of possible value. Then this value was uniform randomize in possible value bound. In this problem, this paper set </w:t>
      </w:r>
      <w:r>
        <w:rPr>
          <w:noProof/>
          <w:highlight w:val="yellow"/>
        </w:rPr>
        <w:t xml:space="preserve">the n parameter is 1 and </w:t>
      </w:r>
      <w:r w:rsidRPr="00D0229A">
        <w:rPr>
          <w:noProof/>
          <w:highlight w:val="yellow"/>
        </w:rPr>
        <w:t>the possible value is between 0 to TF. if the shifting time is out of bound. Then we uniform randomize from 0 to sigma instead.</w:t>
      </w:r>
    </w:p>
    <w:p w14:paraId="1B94CD09" w14:textId="77777777" w:rsidR="00DA594A" w:rsidRPr="00D0229A" w:rsidRDefault="00DA594A" w:rsidP="00DA594A">
      <w:pPr>
        <w:pStyle w:val="MDPI23heading3"/>
        <w:rPr>
          <w:noProof/>
          <w:highlight w:val="yellow"/>
        </w:rPr>
      </w:pPr>
      <w:r w:rsidRPr="00D0229A">
        <w:rPr>
          <w:noProof/>
          <w:highlight w:val="yellow"/>
        </w:rPr>
        <w:t>3.3.</w:t>
      </w:r>
      <w:r w:rsidRPr="00817B33">
        <w:rPr>
          <w:noProof/>
          <w:highlight w:val="yellow"/>
        </w:rPr>
        <w:t>6</w:t>
      </w:r>
      <w:r w:rsidRPr="00D0229A">
        <w:rPr>
          <w:noProof/>
          <w:highlight w:val="yellow"/>
        </w:rPr>
        <w:t xml:space="preserve"> </w:t>
      </w:r>
      <w:r w:rsidRPr="00817B33">
        <w:rPr>
          <w:noProof/>
          <w:highlight w:val="yellow"/>
        </w:rPr>
        <w:t>Fitness calculation</w:t>
      </w:r>
    </w:p>
    <w:p w14:paraId="368A9987" w14:textId="236160EE" w:rsidR="00DA594A" w:rsidRPr="00F23721" w:rsidRDefault="00DA594A" w:rsidP="00DA594A">
      <w:pPr>
        <w:pStyle w:val="MDPI23heading3"/>
        <w:ind w:firstLine="420"/>
        <w:jc w:val="thaiDistribute"/>
        <w:rPr>
          <w:noProof/>
        </w:rPr>
      </w:pPr>
      <w:r w:rsidRPr="00817B33">
        <w:rPr>
          <w:noProof/>
          <w:highlight w:val="yellow"/>
        </w:rPr>
        <w:t xml:space="preserve">This problem has a challenge for the PDM network. Because the algorithm must create the new PDM Network every time from mutated </w:t>
      </w:r>
      <w:r>
        <w:rPr>
          <w:noProof/>
          <w:highlight w:val="yellow"/>
        </w:rPr>
        <w:t>solution</w:t>
      </w:r>
      <w:r w:rsidRPr="00817B33">
        <w:rPr>
          <w:noProof/>
          <w:highlight w:val="yellow"/>
        </w:rPr>
        <w:t xml:space="preserve"> before fitness scores calculation. It takes </w:t>
      </w:r>
      <w:r w:rsidR="00707C91">
        <w:rPr>
          <w:noProof/>
          <w:highlight w:val="yellow"/>
        </w:rPr>
        <w:t>a lot of</w:t>
      </w:r>
      <w:r w:rsidRPr="00817B33">
        <w:rPr>
          <w:noProof/>
          <w:highlight w:val="yellow"/>
        </w:rPr>
        <w:t xml:space="preserve"> complexity of computation. And this problem has </w:t>
      </w:r>
      <w:r>
        <w:rPr>
          <w:noProof/>
          <w:highlight w:val="yellow"/>
        </w:rPr>
        <w:t>three</w:t>
      </w:r>
      <w:r w:rsidRPr="00817B33">
        <w:rPr>
          <w:noProof/>
          <w:highlight w:val="yellow"/>
        </w:rPr>
        <w:t xml:space="preserve"> objective to minimize. Hence, this paper applied the NSGA-II algorithm to solve the problem. Because this algorithm can solve the multi-objective problem using the fitness scores. The fitness scores can </w:t>
      </w:r>
      <w:r>
        <w:rPr>
          <w:noProof/>
          <w:highlight w:val="yellow"/>
        </w:rPr>
        <w:t xml:space="preserve">help to </w:t>
      </w:r>
      <w:r w:rsidRPr="00817B33">
        <w:rPr>
          <w:noProof/>
          <w:highlight w:val="yellow"/>
        </w:rPr>
        <w:t>find non-dominated solutions. It was called the Pareto front</w:t>
      </w:r>
      <w:r>
        <w:rPr>
          <w:noProof/>
        </w:rPr>
        <w:t>.</w:t>
      </w:r>
    </w:p>
    <w:p w14:paraId="7E309FEA" w14:textId="77777777" w:rsidR="00DA594A" w:rsidRPr="00817B33" w:rsidRDefault="00DA594A" w:rsidP="00DA594A">
      <w:pPr>
        <w:pStyle w:val="MDPI23heading3"/>
        <w:rPr>
          <w:noProof/>
          <w:highlight w:val="yellow"/>
        </w:rPr>
      </w:pPr>
      <w:r w:rsidRPr="00817B33">
        <w:rPr>
          <w:noProof/>
          <w:highlight w:val="yellow"/>
        </w:rPr>
        <w:t>3.3.</w:t>
      </w:r>
      <w:r>
        <w:rPr>
          <w:noProof/>
          <w:highlight w:val="yellow"/>
        </w:rPr>
        <w:t>7</w:t>
      </w:r>
      <w:r w:rsidRPr="00817B33">
        <w:rPr>
          <w:noProof/>
          <w:highlight w:val="yellow"/>
        </w:rPr>
        <w:t xml:space="preserve"> Pareto front selection</w:t>
      </w:r>
    </w:p>
    <w:p w14:paraId="2A73C5FA" w14:textId="039E25E5" w:rsidR="00DA594A" w:rsidRDefault="00DA594A" w:rsidP="00DA594A">
      <w:pPr>
        <w:pStyle w:val="MDPI23heading3"/>
        <w:ind w:firstLine="420"/>
        <w:jc w:val="both"/>
      </w:pPr>
      <w:r w:rsidRPr="00B7329A">
        <w:rPr>
          <w:highlight w:val="yellow"/>
        </w:rPr>
        <w:t>The Pareto front is the solution which won at least 1 objective against with all solution. But some algorithm's generations have a few or too many Pareto front. So, we need to keep the population size inbound. We defined the minimum and maximum bound of population size. If the number of Pareto front in population less than the minimum bound. Then we add some solutions which are not Pareto front until reaching the lower bound. Otherwise, If the number of Pareto front in population more than the maximum bound. Pareto front selection is based on the tournament of crowding distances, we use the crowding distance technique to reduce the number of Pareto front until reaching the upper bound</w:t>
      </w:r>
      <w:r w:rsidR="00E50F66">
        <w:rPr>
          <w:highlight w:val="yellow"/>
        </w:rPr>
        <w:t xml:space="preserve"> as shown in figure 7</w:t>
      </w:r>
      <w:r w:rsidRPr="00B7329A">
        <w:rPr>
          <w:highlight w:val="yellow"/>
        </w:rPr>
        <w:t>.</w:t>
      </w:r>
    </w:p>
    <w:p w14:paraId="3A14EE98" w14:textId="201D96F5" w:rsidR="00B60C96" w:rsidRDefault="00B60C96" w:rsidP="00B60C96">
      <w:pPr>
        <w:pStyle w:val="MDPI23heading3"/>
        <w:ind w:firstLine="420"/>
        <w:jc w:val="center"/>
      </w:pPr>
      <w:r>
        <w:rPr>
          <w:noProof/>
        </w:rPr>
        <w:lastRenderedPageBreak/>
        <w:drawing>
          <wp:inline distT="0" distB="0" distL="0" distR="0" wp14:anchorId="2EB45F4A" wp14:editId="13D82631">
            <wp:extent cx="4066489"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054" cy="2352119"/>
                    </a:xfrm>
                    <a:prstGeom prst="rect">
                      <a:avLst/>
                    </a:prstGeom>
                    <a:noFill/>
                    <a:ln>
                      <a:noFill/>
                    </a:ln>
                  </pic:spPr>
                </pic:pic>
              </a:graphicData>
            </a:graphic>
          </wp:inline>
        </w:drawing>
      </w:r>
    </w:p>
    <w:p w14:paraId="2A34FB4A" w14:textId="20CE0977" w:rsidR="00B60C96" w:rsidRPr="00B60C96" w:rsidRDefault="00B60C96" w:rsidP="00B60C96">
      <w:pPr>
        <w:pStyle w:val="MDPI51figurecaption"/>
        <w:jc w:val="center"/>
        <w:rPr>
          <w:rFonts w:ascii="Times New Roman" w:eastAsia="SimSun" w:hAnsi="Times New Roman"/>
          <w:szCs w:val="18"/>
        </w:rPr>
      </w:pPr>
      <w:r w:rsidRPr="00263DDF">
        <w:rPr>
          <w:b/>
          <w:highlight w:val="yellow"/>
        </w:rPr>
        <w:t xml:space="preserve">Figure </w:t>
      </w:r>
      <w:r>
        <w:rPr>
          <w:b/>
          <w:highlight w:val="yellow"/>
        </w:rPr>
        <w:t>7</w:t>
      </w:r>
      <w:r w:rsidRPr="003C29D9">
        <w:rPr>
          <w:b/>
          <w:highlight w:val="yellow"/>
        </w:rPr>
        <w:t>.</w:t>
      </w:r>
      <w:r w:rsidRPr="003C29D9">
        <w:rPr>
          <w:highlight w:val="yellow"/>
        </w:rPr>
        <w:t xml:space="preserve"> </w:t>
      </w:r>
      <w:r w:rsidR="003C29D9" w:rsidRPr="003C29D9">
        <w:rPr>
          <w:rFonts w:ascii="Times New Roman" w:eastAsia="SimSun" w:hAnsi="Times New Roman"/>
          <w:szCs w:val="18"/>
          <w:highlight w:val="yellow"/>
        </w:rPr>
        <w:t>Pareto front selection</w:t>
      </w:r>
      <w:r w:rsidR="003C29D9" w:rsidRPr="003C29D9">
        <w:rPr>
          <w:rFonts w:ascii="Times New Roman" w:eastAsia="SimSun" w:hAnsi="Times New Roman"/>
          <w:szCs w:val="18"/>
          <w:highlight w:val="yellow"/>
        </w:rPr>
        <w:t xml:space="preserve"> process</w:t>
      </w:r>
      <w:r w:rsidR="003C29D9">
        <w:rPr>
          <w:rFonts w:ascii="Times New Roman" w:eastAsia="SimSun" w:hAnsi="Times New Roman"/>
          <w:szCs w:val="18"/>
        </w:rPr>
        <w:t>[29]</w:t>
      </w:r>
    </w:p>
    <w:p w14:paraId="367EC5F0" w14:textId="77777777" w:rsidR="00DA594A" w:rsidRPr="00180CD9" w:rsidRDefault="00DA594A" w:rsidP="00DA594A">
      <w:pPr>
        <w:pStyle w:val="MDPI23heading3"/>
        <w:rPr>
          <w:noProof/>
          <w:highlight w:val="yellow"/>
        </w:rPr>
      </w:pPr>
      <w:r w:rsidRPr="00817B33">
        <w:rPr>
          <w:noProof/>
          <w:highlight w:val="yellow"/>
        </w:rPr>
        <w:t>3.3.</w:t>
      </w:r>
      <w:r>
        <w:rPr>
          <w:noProof/>
          <w:highlight w:val="yellow"/>
        </w:rPr>
        <w:t>8</w:t>
      </w:r>
      <w:r w:rsidRPr="00817B33">
        <w:rPr>
          <w:noProof/>
          <w:highlight w:val="yellow"/>
        </w:rPr>
        <w:t xml:space="preserve"> </w:t>
      </w:r>
      <w:r>
        <w:rPr>
          <w:noProof/>
          <w:highlight w:val="yellow"/>
        </w:rPr>
        <w:t>Predecessor Option</w:t>
      </w:r>
    </w:p>
    <w:p w14:paraId="2237DF13" w14:textId="79946DAE" w:rsidR="003F5108" w:rsidRPr="00353781" w:rsidRDefault="00DA594A" w:rsidP="00DA594A">
      <w:pPr>
        <w:pStyle w:val="MDPI31text"/>
        <w:rPr>
          <w:rFonts w:cstheme="minorBidi" w:hint="cs"/>
          <w:noProof/>
          <w:cs/>
          <w:lang w:bidi="th-TH"/>
        </w:rPr>
      </w:pPr>
      <w:r w:rsidRPr="00B06B07">
        <w:rPr>
          <w:noProof/>
        </w:rPr>
        <w:t>In this part, predecessor option (</w:t>
      </w:r>
      <w:r w:rsidR="0092157F" w:rsidRPr="001B3772">
        <w:rPr>
          <w:highlight w:val="yellow"/>
        </w:rPr>
        <w:t>X</w:t>
      </w:r>
      <w:r w:rsidR="0092157F" w:rsidRPr="001B3772">
        <w:rPr>
          <w:highlight w:val="yellow"/>
          <w:vertAlign w:val="subscript"/>
        </w:rPr>
        <w:t>ihg</w:t>
      </w:r>
      <w:r w:rsidRPr="00B06B07">
        <w:rPr>
          <w:noProof/>
        </w:rPr>
        <w:t>) is defined and Set2 decision variable start its function. In renovation project, the construction phases are normally considered based on working spaces e.g., each floor, and there is a predecessor connecting each phase</w:t>
      </w:r>
      <w:r w:rsidRPr="00B60C96">
        <w:rPr>
          <w:noProof/>
          <w:highlight w:val="yellow"/>
        </w:rPr>
        <w:t>. Fig.</w:t>
      </w:r>
      <w:r w:rsidR="00B60C96" w:rsidRPr="00B60C96">
        <w:rPr>
          <w:noProof/>
          <w:highlight w:val="yellow"/>
        </w:rPr>
        <w:t>8</w:t>
      </w:r>
      <w:r w:rsidRPr="00B06B07">
        <w:rPr>
          <w:noProof/>
        </w:rPr>
        <w:t xml:space="preserve"> illustrates initial predecessor (X</w:t>
      </w:r>
      <w:r w:rsidRPr="00B06B07">
        <w:rPr>
          <w:noProof/>
          <w:vertAlign w:val="subscript"/>
        </w:rPr>
        <w:t>h</w:t>
      </w:r>
      <w:r w:rsidRPr="00B06B07">
        <w:rPr>
          <w:noProof/>
        </w:rPr>
        <w:t>) where construction sequences start with 4</w:t>
      </w:r>
      <w:r w:rsidRPr="00B06B07">
        <w:rPr>
          <w:noProof/>
          <w:vertAlign w:val="superscript"/>
        </w:rPr>
        <w:t>th</w:t>
      </w:r>
      <w:r w:rsidRPr="00B06B07">
        <w:rPr>
          <w:noProof/>
        </w:rPr>
        <w:t xml:space="preserve"> fl.,3</w:t>
      </w:r>
      <w:r w:rsidRPr="00B06B07">
        <w:rPr>
          <w:noProof/>
          <w:vertAlign w:val="superscript"/>
        </w:rPr>
        <w:t>rd</w:t>
      </w:r>
      <w:r w:rsidRPr="00B06B07">
        <w:rPr>
          <w:noProof/>
        </w:rPr>
        <w:t xml:space="preserve"> fl., 2</w:t>
      </w:r>
      <w:r w:rsidRPr="00B06B07">
        <w:rPr>
          <w:noProof/>
          <w:vertAlign w:val="superscript"/>
        </w:rPr>
        <w:t>nd</w:t>
      </w:r>
      <w:r w:rsidRPr="00B06B07">
        <w:rPr>
          <w:noProof/>
        </w:rPr>
        <w:t xml:space="preserve"> fl. and 1</w:t>
      </w:r>
      <w:r w:rsidRPr="00B06B07">
        <w:rPr>
          <w:noProof/>
          <w:vertAlign w:val="superscript"/>
        </w:rPr>
        <w:t>st</w:t>
      </w:r>
      <w:r w:rsidRPr="00B06B07">
        <w:rPr>
          <w:noProof/>
        </w:rPr>
        <w:t xml:space="preserve"> fl. with basement fl., aka. initial scheduling. Taken into account the suggestion of decision maker, predecessor option (</w:t>
      </w:r>
      <w:r w:rsidR="0092157F" w:rsidRPr="001B3772">
        <w:rPr>
          <w:highlight w:val="yellow"/>
        </w:rPr>
        <w:t>X</w:t>
      </w:r>
      <w:r w:rsidR="0092157F" w:rsidRPr="001B3772">
        <w:rPr>
          <w:highlight w:val="yellow"/>
          <w:vertAlign w:val="subscript"/>
        </w:rPr>
        <w:t>ihg</w:t>
      </w:r>
      <w:r w:rsidRPr="00B06B07">
        <w:rPr>
          <w:noProof/>
        </w:rPr>
        <w:t>) where optional construction sequences start with 4</w:t>
      </w:r>
      <w:r w:rsidRPr="00B06B07">
        <w:rPr>
          <w:noProof/>
          <w:vertAlign w:val="superscript"/>
        </w:rPr>
        <w:t>th</w:t>
      </w:r>
      <w:r w:rsidRPr="00B06B07">
        <w:rPr>
          <w:noProof/>
        </w:rPr>
        <w:t xml:space="preserve"> fl., 1</w:t>
      </w:r>
      <w:r w:rsidRPr="00B06B07">
        <w:rPr>
          <w:noProof/>
          <w:vertAlign w:val="superscript"/>
        </w:rPr>
        <w:t>st</w:t>
      </w:r>
      <w:r w:rsidRPr="00B06B07">
        <w:rPr>
          <w:noProof/>
        </w:rPr>
        <w:t xml:space="preserve"> fl. with basement fl., 3</w:t>
      </w:r>
      <w:r w:rsidRPr="00B06B07">
        <w:rPr>
          <w:noProof/>
          <w:vertAlign w:val="superscript"/>
        </w:rPr>
        <w:t>rd</w:t>
      </w:r>
      <w:r w:rsidRPr="00B06B07">
        <w:rPr>
          <w:noProof/>
        </w:rPr>
        <w:t xml:space="preserve"> fl. and 2</w:t>
      </w:r>
      <w:r w:rsidRPr="00B06B07">
        <w:rPr>
          <w:noProof/>
          <w:vertAlign w:val="superscript"/>
        </w:rPr>
        <w:t>nd</w:t>
      </w:r>
      <w:r w:rsidRPr="00B06B07">
        <w:rPr>
          <w:noProof/>
        </w:rPr>
        <w:t xml:space="preserve"> fl., is also presented </w:t>
      </w:r>
      <w:r w:rsidRPr="00B60C96">
        <w:rPr>
          <w:noProof/>
          <w:highlight w:val="yellow"/>
        </w:rPr>
        <w:t>in Fig.</w:t>
      </w:r>
      <w:r w:rsidR="00B60C96" w:rsidRPr="00B60C96">
        <w:rPr>
          <w:noProof/>
          <w:highlight w:val="yellow"/>
        </w:rPr>
        <w:t>8</w:t>
      </w:r>
      <w:r w:rsidRPr="00B60C96">
        <w:rPr>
          <w:noProof/>
          <w:highlight w:val="yellow"/>
        </w:rPr>
        <w:t>.</w:t>
      </w:r>
    </w:p>
    <w:p w14:paraId="5475B3B8" w14:textId="77777777" w:rsidR="003F5108" w:rsidRDefault="00D06FF2" w:rsidP="00A4442A">
      <w:pPr>
        <w:pStyle w:val="MDPI31text"/>
        <w:jc w:val="center"/>
        <w:rPr>
          <w:rFonts w:ascii="Calibri" w:eastAsia="Calibri" w:hAnsi="Calibri" w:cs="Cordia New"/>
          <w:sz w:val="22"/>
          <w:szCs w:val="28"/>
          <w:lang w:eastAsia="en-US" w:bidi="th-TH"/>
        </w:rPr>
      </w:pPr>
      <w:r w:rsidRPr="007266E0">
        <w:rPr>
          <w:rFonts w:ascii="Calibri" w:eastAsia="Calibri" w:hAnsi="Calibri" w:cs="Cordia New"/>
          <w:noProof/>
          <w:sz w:val="22"/>
          <w:szCs w:val="28"/>
          <w:lang w:eastAsia="en-US" w:bidi="th-TH"/>
        </w:rPr>
        <w:object w:dxaOrig="4596" w:dyaOrig="4044" w14:anchorId="48D26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302.25pt" o:ole="">
            <v:imagedata r:id="rId27" o:title=""/>
          </v:shape>
          <o:OLEObject Type="Embed" ProgID="Visio.Drawing.15" ShapeID="_x0000_i1025" DrawAspect="Content" ObjectID="_1671644383" r:id="rId28"/>
        </w:object>
      </w:r>
    </w:p>
    <w:p w14:paraId="54C459BC" w14:textId="20925D3B" w:rsidR="003F5108" w:rsidRDefault="0B8D114B" w:rsidP="006F4D17">
      <w:pPr>
        <w:pStyle w:val="MDPI51figurecaption"/>
        <w:jc w:val="center"/>
      </w:pPr>
      <w:r w:rsidRPr="00B60C96">
        <w:rPr>
          <w:b/>
          <w:bCs/>
          <w:highlight w:val="yellow"/>
        </w:rPr>
        <w:t xml:space="preserve">Figure </w:t>
      </w:r>
      <w:r w:rsidR="00B60C96" w:rsidRPr="00B60C96">
        <w:rPr>
          <w:b/>
          <w:bCs/>
          <w:highlight w:val="yellow"/>
        </w:rPr>
        <w:t>8</w:t>
      </w:r>
      <w:r w:rsidRPr="7281ACE9">
        <w:rPr>
          <w:b/>
          <w:bCs/>
        </w:rPr>
        <w:t>.</w:t>
      </w:r>
      <w:r>
        <w:t xml:space="preserve"> Initial and optional construction sequences</w:t>
      </w:r>
    </w:p>
    <w:p w14:paraId="594D9240" w14:textId="77777777" w:rsidR="00B60C96" w:rsidRDefault="00B60C96">
      <w:pPr>
        <w:spacing w:line="240" w:lineRule="auto"/>
        <w:jc w:val="left"/>
        <w:rPr>
          <w:rFonts w:ascii="Palatino Linotype" w:hAnsi="Palatino Linotype"/>
          <w:b/>
          <w:snapToGrid w:val="0"/>
          <w:sz w:val="20"/>
          <w:szCs w:val="22"/>
          <w:highlight w:val="red"/>
          <w:lang w:bidi="en-US"/>
        </w:rPr>
      </w:pPr>
      <w:r>
        <w:rPr>
          <w:highlight w:val="red"/>
        </w:rPr>
        <w:br w:type="page"/>
      </w:r>
    </w:p>
    <w:p w14:paraId="78A28B5E" w14:textId="057E4C9B" w:rsidR="00DA594A" w:rsidRPr="003030D2" w:rsidRDefault="00DA594A" w:rsidP="00DA594A">
      <w:pPr>
        <w:pStyle w:val="MDPI21heading1"/>
      </w:pPr>
      <w:r w:rsidRPr="00A46270">
        <w:rPr>
          <w:highlight w:val="red"/>
        </w:rPr>
        <w:lastRenderedPageBreak/>
        <w:t>4. Results</w:t>
      </w:r>
    </w:p>
    <w:p w14:paraId="0EC99A60" w14:textId="77777777" w:rsidR="00DA594A" w:rsidRPr="003030D2" w:rsidRDefault="00DA594A" w:rsidP="00DA594A">
      <w:pPr>
        <w:pStyle w:val="MDPI41tablecaption"/>
        <w:jc w:val="center"/>
      </w:pPr>
      <w:r w:rsidRPr="003030D2">
        <w:rPr>
          <w:b/>
        </w:rPr>
        <w:t>Table 1.</w:t>
      </w:r>
      <w:r w:rsidRPr="003030D2">
        <w:t xml:space="preserve"> </w:t>
      </w:r>
      <w:r>
        <w:t>Simulation Parameter</w:t>
      </w:r>
    </w:p>
    <w:tbl>
      <w:tblPr>
        <w:tblW w:w="0" w:type="auto"/>
        <w:jc w:val="center"/>
        <w:tblBorders>
          <w:top w:val="single" w:sz="8" w:space="0" w:color="auto"/>
          <w:bottom w:val="single" w:sz="8" w:space="0" w:color="auto"/>
        </w:tblBorders>
        <w:tblLook w:val="04A0" w:firstRow="1" w:lastRow="0" w:firstColumn="1" w:lastColumn="0" w:noHBand="0" w:noVBand="1"/>
      </w:tblPr>
      <w:tblGrid>
        <w:gridCol w:w="3310"/>
        <w:gridCol w:w="3375"/>
      </w:tblGrid>
      <w:tr w:rsidR="00DA594A" w:rsidRPr="001A1BB3" w14:paraId="277F47BA" w14:textId="77777777" w:rsidTr="00D957BE">
        <w:trPr>
          <w:jc w:val="center"/>
        </w:trPr>
        <w:tc>
          <w:tcPr>
            <w:tcW w:w="3310" w:type="dxa"/>
            <w:tcBorders>
              <w:bottom w:val="single" w:sz="4" w:space="0" w:color="auto"/>
            </w:tcBorders>
            <w:shd w:val="clear" w:color="auto" w:fill="auto"/>
            <w:vAlign w:val="center"/>
          </w:tcPr>
          <w:p w14:paraId="673406DA" w14:textId="77777777" w:rsidR="00DA594A" w:rsidRPr="00D858B3" w:rsidRDefault="00DA594A" w:rsidP="00D957BE">
            <w:pPr>
              <w:pStyle w:val="MDPI42tablebody"/>
              <w:spacing w:line="240" w:lineRule="auto"/>
              <w:rPr>
                <w:b/>
                <w:bCs/>
              </w:rPr>
            </w:pPr>
            <w:r w:rsidRPr="46AA9AA5">
              <w:rPr>
                <w:b/>
                <w:bCs/>
              </w:rPr>
              <w:t>Parameter Name</w:t>
            </w:r>
          </w:p>
        </w:tc>
        <w:tc>
          <w:tcPr>
            <w:tcW w:w="3375" w:type="dxa"/>
            <w:tcBorders>
              <w:bottom w:val="single" w:sz="4" w:space="0" w:color="auto"/>
            </w:tcBorders>
            <w:shd w:val="clear" w:color="auto" w:fill="auto"/>
            <w:vAlign w:val="center"/>
          </w:tcPr>
          <w:p w14:paraId="51F7B8F4" w14:textId="77777777" w:rsidR="00DA594A" w:rsidRPr="00D858B3" w:rsidRDefault="00DA594A" w:rsidP="00D957BE">
            <w:pPr>
              <w:pStyle w:val="MDPI42tablebody"/>
              <w:spacing w:line="240" w:lineRule="auto"/>
              <w:rPr>
                <w:b/>
                <w:bCs/>
              </w:rPr>
            </w:pPr>
            <w:r w:rsidRPr="46AA9AA5">
              <w:rPr>
                <w:b/>
                <w:bCs/>
              </w:rPr>
              <w:t>Value</w:t>
            </w:r>
          </w:p>
        </w:tc>
      </w:tr>
      <w:tr w:rsidR="00DA594A" w:rsidRPr="0070747B" w14:paraId="488FC948" w14:textId="77777777" w:rsidTr="00D957BE">
        <w:trPr>
          <w:jc w:val="center"/>
        </w:trPr>
        <w:tc>
          <w:tcPr>
            <w:tcW w:w="3310" w:type="dxa"/>
            <w:shd w:val="clear" w:color="auto" w:fill="auto"/>
            <w:vAlign w:val="center"/>
          </w:tcPr>
          <w:p w14:paraId="58EF714D" w14:textId="77777777" w:rsidR="00DA594A" w:rsidRPr="00322D78" w:rsidRDefault="00DA594A" w:rsidP="00D957BE">
            <w:pPr>
              <w:pStyle w:val="MDPI42tablebody"/>
              <w:spacing w:line="240" w:lineRule="auto"/>
              <w:rPr>
                <w:highlight w:val="yellow"/>
              </w:rPr>
            </w:pPr>
            <w:r w:rsidRPr="00322D78">
              <w:rPr>
                <w:highlight w:val="yellow"/>
              </w:rPr>
              <w:t>The size of start population</w:t>
            </w:r>
          </w:p>
          <w:p w14:paraId="74DA82CB" w14:textId="77777777" w:rsidR="00DA594A" w:rsidRPr="00322D78" w:rsidRDefault="00DA594A" w:rsidP="00D957BE">
            <w:pPr>
              <w:pStyle w:val="MDPI42tablebody"/>
              <w:spacing w:line="240" w:lineRule="auto"/>
              <w:rPr>
                <w:highlight w:val="yellow"/>
              </w:rPr>
            </w:pPr>
            <w:r w:rsidRPr="00322D78">
              <w:rPr>
                <w:highlight w:val="yellow"/>
              </w:rPr>
              <w:t>The size of minimum population</w:t>
            </w:r>
          </w:p>
          <w:p w14:paraId="7DD88E31" w14:textId="77777777" w:rsidR="00DA594A" w:rsidRPr="00322D78" w:rsidRDefault="00DA594A" w:rsidP="00D957BE">
            <w:pPr>
              <w:pStyle w:val="MDPI42tablebody"/>
              <w:spacing w:line="240" w:lineRule="auto"/>
              <w:rPr>
                <w:highlight w:val="yellow"/>
              </w:rPr>
            </w:pPr>
            <w:r w:rsidRPr="00322D78">
              <w:rPr>
                <w:highlight w:val="yellow"/>
              </w:rPr>
              <w:t>The size of maximum population</w:t>
            </w:r>
          </w:p>
        </w:tc>
        <w:tc>
          <w:tcPr>
            <w:tcW w:w="3375" w:type="dxa"/>
            <w:shd w:val="clear" w:color="auto" w:fill="auto"/>
            <w:vAlign w:val="center"/>
          </w:tcPr>
          <w:p w14:paraId="77D3F618" w14:textId="77777777" w:rsidR="00DA594A" w:rsidRPr="00322D78" w:rsidRDefault="00DA594A" w:rsidP="00D957BE">
            <w:pPr>
              <w:pStyle w:val="MDPI42tablebody"/>
              <w:spacing w:line="240" w:lineRule="auto"/>
              <w:rPr>
                <w:highlight w:val="yellow"/>
              </w:rPr>
            </w:pPr>
            <w:r w:rsidRPr="00322D78">
              <w:rPr>
                <w:highlight w:val="yellow"/>
              </w:rPr>
              <w:t>500</w:t>
            </w:r>
          </w:p>
          <w:p w14:paraId="1994E025" w14:textId="77777777" w:rsidR="00DA594A" w:rsidRPr="00322D78" w:rsidRDefault="00DA594A" w:rsidP="00D957BE">
            <w:pPr>
              <w:pStyle w:val="MDPI42tablebody"/>
              <w:spacing w:line="240" w:lineRule="auto"/>
              <w:rPr>
                <w:highlight w:val="yellow"/>
              </w:rPr>
            </w:pPr>
            <w:r w:rsidRPr="00322D78">
              <w:rPr>
                <w:highlight w:val="yellow"/>
              </w:rPr>
              <w:t>400</w:t>
            </w:r>
          </w:p>
          <w:p w14:paraId="7F67B4CB" w14:textId="77777777" w:rsidR="00DA594A" w:rsidRPr="00322D78" w:rsidRDefault="00DA594A" w:rsidP="00D957BE">
            <w:pPr>
              <w:pStyle w:val="MDPI42tablebody"/>
              <w:spacing w:line="240" w:lineRule="auto"/>
              <w:rPr>
                <w:highlight w:val="yellow"/>
              </w:rPr>
            </w:pPr>
            <w:r w:rsidRPr="00322D78">
              <w:rPr>
                <w:highlight w:val="yellow"/>
              </w:rPr>
              <w:t>500</w:t>
            </w:r>
          </w:p>
        </w:tc>
      </w:tr>
      <w:tr w:rsidR="00DA594A" w:rsidRPr="0070747B" w14:paraId="1BC01515" w14:textId="77777777" w:rsidTr="00D957BE">
        <w:trPr>
          <w:jc w:val="center"/>
        </w:trPr>
        <w:tc>
          <w:tcPr>
            <w:tcW w:w="3310" w:type="dxa"/>
            <w:shd w:val="clear" w:color="auto" w:fill="auto"/>
            <w:vAlign w:val="center"/>
          </w:tcPr>
          <w:p w14:paraId="4F299A9C" w14:textId="77777777" w:rsidR="00DA594A" w:rsidRPr="00322D78" w:rsidRDefault="00DA594A" w:rsidP="00D957BE">
            <w:pPr>
              <w:pStyle w:val="MDPI42tablebody"/>
              <w:spacing w:line="240" w:lineRule="auto"/>
              <w:rPr>
                <w:highlight w:val="yellow"/>
              </w:rPr>
            </w:pPr>
            <w:r w:rsidRPr="00322D78">
              <w:rPr>
                <w:highlight w:val="yellow"/>
              </w:rPr>
              <w:t>The maximum generation</w:t>
            </w:r>
          </w:p>
        </w:tc>
        <w:tc>
          <w:tcPr>
            <w:tcW w:w="3375" w:type="dxa"/>
            <w:shd w:val="clear" w:color="auto" w:fill="auto"/>
            <w:vAlign w:val="center"/>
          </w:tcPr>
          <w:p w14:paraId="0A1D2925" w14:textId="77777777" w:rsidR="00DA594A" w:rsidRPr="00322D78" w:rsidRDefault="00DA594A" w:rsidP="00D957BE">
            <w:pPr>
              <w:pStyle w:val="MDPI42tablebody"/>
              <w:spacing w:line="240" w:lineRule="auto"/>
              <w:rPr>
                <w:highlight w:val="yellow"/>
              </w:rPr>
            </w:pPr>
            <w:r w:rsidRPr="00322D78">
              <w:rPr>
                <w:highlight w:val="yellow"/>
              </w:rPr>
              <w:t>500</w:t>
            </w:r>
          </w:p>
        </w:tc>
      </w:tr>
      <w:tr w:rsidR="00DA594A" w:rsidRPr="0070747B" w14:paraId="0EA87F0C" w14:textId="77777777" w:rsidTr="00D957BE">
        <w:trPr>
          <w:jc w:val="center"/>
        </w:trPr>
        <w:tc>
          <w:tcPr>
            <w:tcW w:w="3310" w:type="dxa"/>
            <w:shd w:val="clear" w:color="auto" w:fill="auto"/>
            <w:vAlign w:val="center"/>
          </w:tcPr>
          <w:p w14:paraId="32F599A7" w14:textId="77777777" w:rsidR="00DA594A" w:rsidRPr="00D858B3" w:rsidRDefault="00DA594A" w:rsidP="00D957BE">
            <w:pPr>
              <w:pStyle w:val="MDPI42tablebody"/>
              <w:spacing w:line="240" w:lineRule="auto"/>
            </w:pPr>
            <w:r>
              <w:t>The crossover rate (Pc)</w:t>
            </w:r>
          </w:p>
        </w:tc>
        <w:tc>
          <w:tcPr>
            <w:tcW w:w="3375" w:type="dxa"/>
            <w:shd w:val="clear" w:color="auto" w:fill="auto"/>
            <w:vAlign w:val="center"/>
          </w:tcPr>
          <w:p w14:paraId="1314590A" w14:textId="77777777" w:rsidR="00DA594A" w:rsidRPr="00D858B3" w:rsidRDefault="00DA594A" w:rsidP="00D957BE">
            <w:pPr>
              <w:pStyle w:val="MDPI42tablebody"/>
              <w:spacing w:line="240" w:lineRule="auto"/>
            </w:pPr>
            <w:r>
              <w:t>0.5</w:t>
            </w:r>
          </w:p>
        </w:tc>
      </w:tr>
      <w:tr w:rsidR="00DA594A" w:rsidRPr="0070747B" w14:paraId="1F5E1FE1" w14:textId="77777777" w:rsidTr="00D957BE">
        <w:trPr>
          <w:jc w:val="center"/>
        </w:trPr>
        <w:tc>
          <w:tcPr>
            <w:tcW w:w="3310" w:type="dxa"/>
            <w:shd w:val="clear" w:color="auto" w:fill="auto"/>
            <w:vAlign w:val="center"/>
          </w:tcPr>
          <w:p w14:paraId="711E9B7D" w14:textId="77777777" w:rsidR="00DA594A" w:rsidRDefault="00DA594A" w:rsidP="00D957BE">
            <w:pPr>
              <w:pStyle w:val="MDPI42tablebody"/>
              <w:spacing w:line="240" w:lineRule="auto"/>
            </w:pPr>
            <w:r>
              <w:t>The mutation rate (Pm)</w:t>
            </w:r>
          </w:p>
          <w:p w14:paraId="3E400A17" w14:textId="77777777" w:rsidR="00DA594A" w:rsidRPr="00322D78" w:rsidRDefault="00DA594A" w:rsidP="00D957BE">
            <w:pPr>
              <w:pStyle w:val="MDPI42tablebody"/>
              <w:spacing w:line="240" w:lineRule="auto"/>
              <w:rPr>
                <w:highlight w:val="yellow"/>
              </w:rPr>
            </w:pPr>
            <w:r w:rsidRPr="00322D78">
              <w:rPr>
                <w:highlight w:val="yellow"/>
              </w:rPr>
              <w:t>n</w:t>
            </w:r>
          </w:p>
          <w:p w14:paraId="3C2B1D78" w14:textId="77777777" w:rsidR="00DA594A" w:rsidRPr="00322D78" w:rsidRDefault="00DA594A" w:rsidP="00D957BE">
            <w:pPr>
              <w:pStyle w:val="MDPI42tablebody"/>
              <w:spacing w:line="240" w:lineRule="auto"/>
              <w:rPr>
                <w:highlight w:val="yellow"/>
              </w:rPr>
            </w:pPr>
            <w:r w:rsidRPr="00322D78">
              <w:rPr>
                <w:highlight w:val="yellow"/>
              </w:rPr>
              <w:t>sigma</w:t>
            </w:r>
          </w:p>
          <w:p w14:paraId="39CFDB9D" w14:textId="2B8706C7" w:rsidR="00C10BE5" w:rsidRPr="00D858B3" w:rsidRDefault="00C10BE5" w:rsidP="00D957BE">
            <w:pPr>
              <w:pStyle w:val="MDPI42tablebody"/>
              <w:spacing w:line="240" w:lineRule="auto"/>
            </w:pPr>
            <w:r w:rsidRPr="00322D78">
              <w:rPr>
                <w:bCs/>
                <w:iCs/>
                <w:highlight w:val="yellow"/>
              </w:rPr>
              <w:t>Maximum Contract days</w:t>
            </w:r>
          </w:p>
        </w:tc>
        <w:tc>
          <w:tcPr>
            <w:tcW w:w="3375" w:type="dxa"/>
            <w:shd w:val="clear" w:color="auto" w:fill="auto"/>
            <w:vAlign w:val="center"/>
          </w:tcPr>
          <w:p w14:paraId="7628E5E8" w14:textId="77777777" w:rsidR="00DA594A" w:rsidRDefault="00DA594A" w:rsidP="00D957BE">
            <w:pPr>
              <w:pStyle w:val="MDPI42tablebody"/>
              <w:spacing w:line="240" w:lineRule="auto"/>
            </w:pPr>
            <w:r>
              <w:t>0.004</w:t>
            </w:r>
          </w:p>
          <w:p w14:paraId="1A08E740" w14:textId="77777777" w:rsidR="00DA594A" w:rsidRPr="00322D78" w:rsidRDefault="00DA594A" w:rsidP="00D957BE">
            <w:pPr>
              <w:pStyle w:val="MDPI42tablebody"/>
              <w:spacing w:line="240" w:lineRule="auto"/>
              <w:rPr>
                <w:highlight w:val="yellow"/>
              </w:rPr>
            </w:pPr>
            <w:r w:rsidRPr="00322D78">
              <w:rPr>
                <w:highlight w:val="yellow"/>
              </w:rPr>
              <w:t>1</w:t>
            </w:r>
          </w:p>
          <w:p w14:paraId="5078B756" w14:textId="77777777" w:rsidR="00DA594A" w:rsidRPr="00322D78" w:rsidRDefault="00DA594A" w:rsidP="00D957BE">
            <w:pPr>
              <w:pStyle w:val="MDPI42tablebody"/>
              <w:spacing w:line="240" w:lineRule="auto"/>
              <w:rPr>
                <w:highlight w:val="yellow"/>
              </w:rPr>
            </w:pPr>
            <w:r w:rsidRPr="00322D78">
              <w:rPr>
                <w:highlight w:val="yellow"/>
              </w:rPr>
              <w:t>10</w:t>
            </w:r>
          </w:p>
          <w:p w14:paraId="629C405D" w14:textId="58A6327E" w:rsidR="00C10BE5" w:rsidRPr="00D858B3" w:rsidRDefault="00C10BE5" w:rsidP="00D957BE">
            <w:pPr>
              <w:pStyle w:val="MDPI42tablebody"/>
              <w:spacing w:line="240" w:lineRule="auto"/>
            </w:pPr>
            <w:r w:rsidRPr="00322D78">
              <w:rPr>
                <w:highlight w:val="yellow"/>
              </w:rPr>
              <w:t>780 days</w:t>
            </w:r>
          </w:p>
        </w:tc>
      </w:tr>
    </w:tbl>
    <w:p w14:paraId="78F9CA62" w14:textId="77777777" w:rsidR="00DA594A" w:rsidRDefault="00DA594A" w:rsidP="00DA594A">
      <w:pPr>
        <w:pStyle w:val="MDPI31text"/>
        <w:ind w:firstLine="0"/>
        <w:rPr>
          <w:color w:val="000000" w:themeColor="text1"/>
        </w:rPr>
      </w:pPr>
    </w:p>
    <w:p w14:paraId="21D61507" w14:textId="558A96BE" w:rsidR="00DA594A" w:rsidRDefault="00DA594A" w:rsidP="008631CF">
      <w:pPr>
        <w:pStyle w:val="MDPI31text"/>
        <w:jc w:val="thaiDistribute"/>
        <w:rPr>
          <w:color w:val="000000" w:themeColor="text1"/>
        </w:rPr>
      </w:pPr>
      <w:r>
        <w:rPr>
          <w:color w:val="000000" w:themeColor="text1"/>
        </w:rPr>
        <w:t xml:space="preserve">Pareto front displayed the optimum points of the proposed BIM-MOGA model. The data was analyzed and coded in Python with the library of </w:t>
      </w:r>
      <w:r w:rsidRPr="00F4359D">
        <w:rPr>
          <w:color w:val="000000" w:themeColor="text1"/>
          <w:highlight w:val="yellow"/>
        </w:rPr>
        <w:t>Pandas, Numpy, and Math</w:t>
      </w:r>
      <w:r>
        <w:rPr>
          <w:color w:val="000000" w:themeColor="text1"/>
        </w:rPr>
        <w:t xml:space="preserve"> to find the results</w:t>
      </w:r>
      <w:r w:rsidRPr="006F4D17">
        <w:rPr>
          <w:color w:val="000000" w:themeColor="text1"/>
        </w:rPr>
        <w:t xml:space="preserve"> </w:t>
      </w:r>
      <w:r w:rsidRPr="006F4D17">
        <w:rPr>
          <w:color w:val="000000" w:themeColor="text1"/>
        </w:rPr>
        <w:fldChar w:fldCharType="begin" w:fldLock="1"/>
      </w:r>
      <w:r>
        <w:rPr>
          <w:color w:val="000000" w:themeColor="text1"/>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[32]","plainTextFormattedCitation":"[32]","previouslyFormattedCitation":"[32]"},"properties":{"noteIndex":0},"schema":"https://github.com/citation-style-language/schema/raw/master/csl-citation.json"}</w:instrText>
      </w:r>
      <w:r w:rsidRPr="006F4D17">
        <w:rPr>
          <w:color w:val="000000" w:themeColor="text1"/>
        </w:rPr>
        <w:fldChar w:fldCharType="separate"/>
      </w:r>
      <w:r w:rsidRPr="000767DC">
        <w:rPr>
          <w:noProof/>
          <w:color w:val="000000" w:themeColor="text1"/>
        </w:rPr>
        <w:t>[3</w:t>
      </w:r>
      <w:r w:rsidR="00A53F5D">
        <w:rPr>
          <w:noProof/>
          <w:color w:val="000000" w:themeColor="text1"/>
        </w:rPr>
        <w:t>2</w:t>
      </w:r>
      <w:r w:rsidRPr="000767DC">
        <w:rPr>
          <w:noProof/>
          <w:color w:val="000000" w:themeColor="text1"/>
        </w:rPr>
        <w:t>]</w:t>
      </w:r>
      <w:r w:rsidRPr="006F4D17">
        <w:rPr>
          <w:color w:val="000000" w:themeColor="text1"/>
        </w:rPr>
        <w:fldChar w:fldCharType="end"/>
      </w:r>
      <w:r w:rsidRPr="006F4D17">
        <w:rPr>
          <w:color w:val="000000" w:themeColor="text1"/>
        </w:rPr>
        <w:t xml:space="preserve">. The </w:t>
      </w:r>
      <w:r>
        <w:rPr>
          <w:color w:val="000000" w:themeColor="text1"/>
        </w:rPr>
        <w:t>pareto front based on domination relation</w:t>
      </w:r>
      <w:r>
        <w:rPr>
          <w:rFonts w:cstheme="minorBidi" w:hint="cs"/>
          <w:color w:val="231F20"/>
          <w:sz w:val="16"/>
          <w:szCs w:val="16"/>
          <w:cs/>
          <w:lang w:bidi="th-TH"/>
        </w:rPr>
        <w:t xml:space="preserve"> </w:t>
      </w:r>
      <w:r w:rsidRPr="006F4D17">
        <w:rPr>
          <w:color w:val="000000" w:themeColor="text1"/>
        </w:rPr>
        <w:t xml:space="preserve">of time </w:t>
      </w:r>
      <w:r>
        <w:rPr>
          <w:color w:val="000000" w:themeColor="text1"/>
        </w:rPr>
        <w:t xml:space="preserve">(Ft), cost (Fc), and </w:t>
      </w:r>
      <w:r w:rsidRPr="006F4D17">
        <w:rPr>
          <w:color w:val="000000" w:themeColor="text1"/>
        </w:rPr>
        <w:t xml:space="preserve">resource utilization fluctuation moment </w:t>
      </w:r>
      <w:r>
        <w:rPr>
          <w:color w:val="000000" w:themeColor="text1"/>
        </w:rPr>
        <w:t>(</w:t>
      </w:r>
      <w:r w:rsidRPr="006F4D17">
        <w:rPr>
          <w:color w:val="000000" w:themeColor="text1"/>
        </w:rPr>
        <w:t>Mx</w:t>
      </w:r>
      <w:r>
        <w:rPr>
          <w:color w:val="000000" w:themeColor="text1"/>
        </w:rPr>
        <w:t>). They calculated based on equation</w:t>
      </w:r>
      <w:r>
        <w:rPr>
          <w:color w:val="000000" w:themeColor="text1"/>
          <w:cs/>
        </w:rPr>
        <w:t xml:space="preserve"> </w:t>
      </w:r>
      <w:r>
        <w:rPr>
          <w:color w:val="000000" w:themeColor="text1"/>
        </w:rPr>
        <w:t>(1) to</w:t>
      </w:r>
      <w:r>
        <w:rPr>
          <w:color w:val="000000" w:themeColor="text1"/>
          <w:cs/>
        </w:rPr>
        <w:t xml:space="preserve"> </w:t>
      </w:r>
      <w:r>
        <w:rPr>
          <w:color w:val="000000" w:themeColor="text1"/>
        </w:rPr>
        <w:t xml:space="preserve">equation (3) mentioned above. </w:t>
      </w:r>
    </w:p>
    <w:p w14:paraId="19BABAA0" w14:textId="4B147957" w:rsidR="001D0CF8" w:rsidRPr="006F47BA" w:rsidRDefault="00DA594A" w:rsidP="006F47BA">
      <w:pPr>
        <w:pStyle w:val="MDPI31text"/>
        <w:jc w:val="thaiDistribute"/>
        <w:rPr>
          <w:color w:val="000000" w:themeColor="text1"/>
        </w:rPr>
      </w:pPr>
      <w:r w:rsidRPr="006F4D17">
        <w:rPr>
          <w:color w:val="000000" w:themeColor="text1"/>
        </w:rPr>
        <w:t>Sort the combined population Rt to non-dominated fronts according to the fast non-dominated sorting procedure and set rank for each individual by giving its front number.</w:t>
      </w:r>
      <w:r>
        <w:rPr>
          <w:color w:val="000000" w:themeColor="text1"/>
        </w:rPr>
        <w:t xml:space="preserve"> </w:t>
      </w:r>
      <w:r w:rsidRPr="006F4D17">
        <w:rPr>
          <w:color w:val="000000" w:themeColor="text1"/>
        </w:rPr>
        <w:t>Sort individuals in each front base on crowding distance</w:t>
      </w:r>
      <w:r>
        <w:rPr>
          <w:color w:val="000000" w:themeColor="text1"/>
        </w:rPr>
        <w:t xml:space="preserve">. </w:t>
      </w:r>
      <w:r w:rsidRPr="006F4D17">
        <w:rPr>
          <w:color w:val="000000" w:themeColor="text1"/>
        </w:rPr>
        <w:t>Since the individuals are selected considering their front's rank and crowding distance all the individuals in the population are assigned a crowding distance value.</w:t>
      </w:r>
    </w:p>
    <w:p w14:paraId="0323E93D" w14:textId="77777777" w:rsidR="00DA594A" w:rsidRDefault="00DA594A" w:rsidP="00DA594A">
      <w:pPr>
        <w:pStyle w:val="MDPI22heading2"/>
      </w:pPr>
      <w:r w:rsidRPr="00052B52">
        <w:rPr>
          <w:highlight w:val="red"/>
        </w:rPr>
        <w:t>4.1. BIM-MOGA Results</w:t>
      </w:r>
    </w:p>
    <w:p w14:paraId="13B775E5" w14:textId="0D8DC1DE" w:rsidR="00DA594A" w:rsidRPr="006F4D17" w:rsidRDefault="00DA594A" w:rsidP="0801F6D2">
      <w:pPr>
        <w:pStyle w:val="MDPI31text"/>
        <w:rPr>
          <w:rFonts w:ascii="Calibri" w:eastAsia="Calibri" w:hAnsi="Calibri" w:cstheme="minorBidi"/>
          <w:sz w:val="22"/>
          <w:lang w:eastAsia="en-US" w:bidi="th-TH"/>
        </w:rPr>
      </w:pPr>
      <w:r w:rsidRPr="0801F6D2">
        <w:rPr>
          <w:highlight w:val="red"/>
        </w:rPr>
        <w:t xml:space="preserve">The chart in figure </w:t>
      </w:r>
      <w:r w:rsidR="00B60C96">
        <w:rPr>
          <w:highlight w:val="red"/>
        </w:rPr>
        <w:t>9-10</w:t>
      </w:r>
      <w:r w:rsidRPr="0801F6D2">
        <w:rPr>
          <w:highlight w:val="red"/>
        </w:rPr>
        <w:t xml:space="preserve"> provides data in pareto front for the most optimum points of data set. The data are collected from direct costs, time usages, and resource allocation.</w:t>
      </w:r>
      <w:r>
        <w:t xml:space="preserve"> </w:t>
      </w:r>
    </w:p>
    <w:p w14:paraId="00329688" w14:textId="77777777" w:rsidR="00DA594A" w:rsidRDefault="00DA594A" w:rsidP="00DA594A">
      <w:pPr>
        <w:pStyle w:val="MDPI31text"/>
        <w:ind w:firstLine="0"/>
        <w:jc w:val="center"/>
      </w:pPr>
      <w:r>
        <w:rPr>
          <w:noProof/>
        </w:rPr>
        <w:drawing>
          <wp:inline distT="0" distB="0" distL="0" distR="0" wp14:anchorId="65AF7C2C" wp14:editId="7751AA35">
            <wp:extent cx="5597527" cy="28067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9">
                      <a:extLst>
                        <a:ext uri="{28A0092B-C50C-407E-A947-70E740481C1C}">
                          <a14:useLocalDpi xmlns:a14="http://schemas.microsoft.com/office/drawing/2010/main" val="0"/>
                        </a:ext>
                      </a:extLst>
                    </a:blip>
                    <a:stretch>
                      <a:fillRect/>
                    </a:stretch>
                  </pic:blipFill>
                  <pic:spPr>
                    <a:xfrm>
                      <a:off x="0" y="0"/>
                      <a:ext cx="5597527" cy="2806700"/>
                    </a:xfrm>
                    <a:prstGeom prst="rect">
                      <a:avLst/>
                    </a:prstGeom>
                  </pic:spPr>
                </pic:pic>
              </a:graphicData>
            </a:graphic>
          </wp:inline>
        </w:drawing>
      </w:r>
    </w:p>
    <w:p w14:paraId="2FC59CB3" w14:textId="47F703AF" w:rsidR="00DA594A" w:rsidRPr="004A3CBC" w:rsidRDefault="00DA594A" w:rsidP="00DA594A">
      <w:pPr>
        <w:pStyle w:val="MDPI51figurecaption"/>
        <w:jc w:val="center"/>
        <w:rPr>
          <w:rFonts w:ascii="Times New Roman" w:eastAsia="SimSun" w:hAnsi="Times New Roman"/>
        </w:rPr>
      </w:pPr>
      <w:r w:rsidRPr="00322D78">
        <w:rPr>
          <w:b/>
          <w:bCs/>
          <w:highlight w:val="yellow"/>
        </w:rPr>
        <w:t xml:space="preserve">Figure </w:t>
      </w:r>
      <w:r w:rsidR="00B60C96">
        <w:rPr>
          <w:b/>
          <w:bCs/>
          <w:highlight w:val="yellow"/>
        </w:rPr>
        <w:t>9</w:t>
      </w:r>
      <w:r w:rsidRPr="00322D78">
        <w:rPr>
          <w:b/>
          <w:bCs/>
          <w:highlight w:val="yellow"/>
        </w:rPr>
        <w:t>.</w:t>
      </w:r>
      <w:r w:rsidRPr="00322D78">
        <w:rPr>
          <w:highlight w:val="yellow"/>
        </w:rPr>
        <w:t xml:space="preserve"> </w:t>
      </w:r>
      <w:r w:rsidRPr="00322D78">
        <w:rPr>
          <w:rFonts w:eastAsia="SimSun"/>
          <w:highlight w:val="yellow"/>
        </w:rPr>
        <w:t>Pareto front solutions for 500 generations</w:t>
      </w:r>
      <w:r w:rsidRPr="00322D78">
        <w:rPr>
          <w:rFonts w:ascii="Times New Roman" w:eastAsia="SimSun" w:hAnsi="Times New Roman"/>
          <w:highlight w:val="yellow"/>
        </w:rPr>
        <w:t xml:space="preserve"> in 3 objectives</w:t>
      </w:r>
    </w:p>
    <w:p w14:paraId="4B1948D5" w14:textId="77777777" w:rsidR="00DA594A" w:rsidRDefault="00DA594A" w:rsidP="00DA594A">
      <w:pPr>
        <w:pStyle w:val="MDPI51figurecaption"/>
        <w:ind w:left="0" w:firstLine="420"/>
        <w:jc w:val="center"/>
        <w:rPr>
          <w:rFonts w:ascii="Times New Roman" w:eastAsia="SimSun" w:hAnsi="Times New Roman"/>
          <w:highlight w:val="red"/>
        </w:rPr>
      </w:pPr>
      <w:r>
        <w:rPr>
          <w:noProof/>
        </w:rPr>
        <w:lastRenderedPageBreak/>
        <w:drawing>
          <wp:inline distT="0" distB="0" distL="0" distR="0" wp14:anchorId="40FA2F6C" wp14:editId="35FA4E13">
            <wp:extent cx="3724717" cy="3400425"/>
            <wp:effectExtent l="0" t="0" r="9525" b="0"/>
            <wp:docPr id="54" name="Picture 5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3727513" cy="3402978"/>
                    </a:xfrm>
                    <a:prstGeom prst="rect">
                      <a:avLst/>
                    </a:prstGeom>
                  </pic:spPr>
                </pic:pic>
              </a:graphicData>
            </a:graphic>
          </wp:inline>
        </w:drawing>
      </w:r>
    </w:p>
    <w:p w14:paraId="240BF862" w14:textId="4D3C2990" w:rsidR="00DA594A" w:rsidRDefault="00DA594A" w:rsidP="00DA594A">
      <w:pPr>
        <w:pStyle w:val="MDPI51figurecaption"/>
        <w:jc w:val="center"/>
        <w:rPr>
          <w:rFonts w:eastAsia="SimSun"/>
        </w:rPr>
      </w:pPr>
      <w:r w:rsidRPr="00322D78">
        <w:rPr>
          <w:rFonts w:eastAsia="SimSun"/>
          <w:b/>
          <w:bCs/>
          <w:highlight w:val="yellow"/>
        </w:rPr>
        <w:t xml:space="preserve">Figure </w:t>
      </w:r>
      <w:r w:rsidR="00B60C96">
        <w:rPr>
          <w:rFonts w:eastAsia="SimSun"/>
          <w:b/>
          <w:bCs/>
          <w:highlight w:val="yellow"/>
        </w:rPr>
        <w:t>10</w:t>
      </w:r>
      <w:r w:rsidRPr="00322D78">
        <w:rPr>
          <w:rFonts w:eastAsia="SimSun"/>
          <w:b/>
          <w:bCs/>
          <w:highlight w:val="yellow"/>
        </w:rPr>
        <w:t>.</w:t>
      </w:r>
      <w:r w:rsidRPr="00322D78">
        <w:rPr>
          <w:rFonts w:eastAsia="SimSun"/>
          <w:highlight w:val="yellow"/>
        </w:rPr>
        <w:t xml:space="preserve"> Pareto front solutions for 500 generations</w:t>
      </w:r>
      <w:r w:rsidRPr="00322D78">
        <w:rPr>
          <w:rFonts w:ascii="Times New Roman" w:eastAsia="SimSun" w:hAnsi="Times New Roman"/>
          <w:highlight w:val="yellow"/>
        </w:rPr>
        <w:t xml:space="preserve"> in each pair objectives</w:t>
      </w:r>
    </w:p>
    <w:p w14:paraId="3253504A" w14:textId="004F2C21" w:rsidR="00564967" w:rsidRPr="00DA6490" w:rsidRDefault="00905C47" w:rsidP="00DA6490">
      <w:pPr>
        <w:spacing w:line="240" w:lineRule="auto"/>
        <w:ind w:firstLine="420"/>
        <w:jc w:val="thaiDistribute"/>
        <w:rPr>
          <w:rFonts w:ascii="Palatino Linotype" w:eastAsia="SimSun" w:hAnsi="Palatino Linotype"/>
          <w:sz w:val="20"/>
          <w:lang w:bidi="en-US"/>
        </w:rPr>
      </w:pPr>
      <w:r w:rsidRPr="00DC0B90">
        <w:rPr>
          <w:rFonts w:ascii="Palatino Linotype" w:hAnsi="Palatino Linotype"/>
          <w:color w:val="000000" w:themeColor="text1"/>
          <w:sz w:val="20"/>
          <w:highlight w:val="yellow"/>
        </w:rPr>
        <w:t xml:space="preserve">As shown in figure </w:t>
      </w:r>
      <w:r w:rsidR="00B60C96">
        <w:rPr>
          <w:rFonts w:ascii="Palatino Linotype" w:hAnsi="Palatino Linotype"/>
          <w:color w:val="000000" w:themeColor="text1"/>
          <w:sz w:val="20"/>
          <w:highlight w:val="yellow"/>
        </w:rPr>
        <w:t>9</w:t>
      </w:r>
      <w:r w:rsidRPr="00DC0B90">
        <w:rPr>
          <w:rFonts w:ascii="Palatino Linotype" w:hAnsi="Palatino Linotype"/>
          <w:color w:val="000000" w:themeColor="text1"/>
          <w:sz w:val="20"/>
          <w:highlight w:val="yellow"/>
        </w:rPr>
        <w:t>, t</w:t>
      </w:r>
      <w:r w:rsidR="00607C79" w:rsidRPr="00DC0B90">
        <w:rPr>
          <w:rFonts w:ascii="Palatino Linotype" w:hAnsi="Palatino Linotype"/>
          <w:color w:val="000000" w:themeColor="text1"/>
          <w:sz w:val="20"/>
          <w:highlight w:val="yellow"/>
        </w:rPr>
        <w:t xml:space="preserve">he pareto front look like a straight line because two </w:t>
      </w:r>
      <w:r w:rsidR="00564967" w:rsidRPr="00DC0B90">
        <w:rPr>
          <w:rFonts w:ascii="Palatino Linotype" w:hAnsi="Palatino Linotype"/>
          <w:color w:val="000000" w:themeColor="text1"/>
          <w:sz w:val="20"/>
          <w:highlight w:val="yellow"/>
        </w:rPr>
        <w:t>objectives</w:t>
      </w:r>
      <w:r w:rsidR="00607C79" w:rsidRPr="00DC0B90">
        <w:rPr>
          <w:rFonts w:ascii="Palatino Linotype" w:hAnsi="Palatino Linotype"/>
          <w:color w:val="000000" w:themeColor="text1"/>
          <w:sz w:val="20"/>
          <w:highlight w:val="yellow"/>
        </w:rPr>
        <w:t xml:space="preserve"> are direct variation each other. </w:t>
      </w:r>
      <w:r w:rsidR="00564967" w:rsidRPr="00DC0B90">
        <w:rPr>
          <w:rFonts w:ascii="Palatino Linotype" w:eastAsia="SimSun" w:hAnsi="Palatino Linotype"/>
          <w:sz w:val="20"/>
          <w:highlight w:val="yellow"/>
          <w:lang w:bidi="en-US"/>
        </w:rPr>
        <w:t xml:space="preserve">These objectives are cost and time. If we increase the construction time. then the project cost be increased as shown in figure </w:t>
      </w:r>
      <w:r w:rsidR="00B60C96">
        <w:rPr>
          <w:rFonts w:ascii="Palatino Linotype" w:eastAsia="SimSun" w:hAnsi="Palatino Linotype"/>
          <w:sz w:val="20"/>
          <w:highlight w:val="yellow"/>
          <w:lang w:bidi="en-US"/>
        </w:rPr>
        <w:t>10</w:t>
      </w:r>
      <w:r w:rsidR="00564967" w:rsidRPr="00DC0B90">
        <w:rPr>
          <w:rFonts w:ascii="Palatino Linotype" w:eastAsia="SimSun" w:hAnsi="Palatino Linotype"/>
          <w:sz w:val="20"/>
          <w:highlight w:val="yellow"/>
          <w:lang w:bidi="en-US"/>
        </w:rPr>
        <w:t>.</w:t>
      </w:r>
      <w:r w:rsidR="00564967">
        <w:rPr>
          <w:b/>
        </w:rPr>
        <w:br w:type="page"/>
      </w:r>
    </w:p>
    <w:p w14:paraId="3517C78D" w14:textId="59260DD8" w:rsidR="00DA594A" w:rsidRPr="003030D2" w:rsidRDefault="00DA594A" w:rsidP="00DA594A">
      <w:pPr>
        <w:pStyle w:val="MDPI41tablecaption"/>
        <w:jc w:val="center"/>
      </w:pPr>
      <w:r w:rsidRPr="007A532E">
        <w:rPr>
          <w:b/>
          <w:highlight w:val="yellow"/>
        </w:rPr>
        <w:lastRenderedPageBreak/>
        <w:t>Table 2.</w:t>
      </w:r>
      <w:r w:rsidRPr="007A532E">
        <w:rPr>
          <w:highlight w:val="yellow"/>
        </w:rPr>
        <w:t xml:space="preserve"> Pareto Front </w:t>
      </w:r>
      <w:r w:rsidR="00474269" w:rsidRPr="007A532E">
        <w:rPr>
          <w:highlight w:val="yellow"/>
        </w:rPr>
        <w:t>fitness scores</w:t>
      </w:r>
    </w:p>
    <w:tbl>
      <w:tblPr>
        <w:tblStyle w:val="MDPI41threelinetable"/>
        <w:tblW w:w="0" w:type="auto"/>
        <w:tblLook w:val="04A0" w:firstRow="1" w:lastRow="0" w:firstColumn="1" w:lastColumn="0" w:noHBand="0" w:noVBand="1"/>
      </w:tblPr>
      <w:tblGrid>
        <w:gridCol w:w="1005"/>
        <w:gridCol w:w="936"/>
        <w:gridCol w:w="694"/>
        <w:gridCol w:w="756"/>
        <w:gridCol w:w="1005"/>
        <w:gridCol w:w="936"/>
        <w:gridCol w:w="694"/>
        <w:gridCol w:w="756"/>
      </w:tblGrid>
      <w:tr w:rsidR="00DA594A" w:rsidRPr="00B85370" w14:paraId="5B06535C" w14:textId="77777777" w:rsidTr="000C2FD3">
        <w:trPr>
          <w:cnfStyle w:val="100000000000" w:firstRow="1" w:lastRow="0" w:firstColumn="0" w:lastColumn="0" w:oddVBand="0" w:evenVBand="0" w:oddHBand="0" w:evenHBand="0" w:firstRowFirstColumn="0" w:firstRowLastColumn="0" w:lastRowFirstColumn="0" w:lastRowLastColumn="0"/>
        </w:trPr>
        <w:tc>
          <w:tcPr>
            <w:tcW w:w="1005" w:type="dxa"/>
          </w:tcPr>
          <w:p w14:paraId="6C4F4C0E"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Solution</w:t>
            </w:r>
            <w:r>
              <w:rPr>
                <w:rFonts w:eastAsia="SimSun"/>
                <w:sz w:val="20"/>
              </w:rPr>
              <w:t xml:space="preserve"> </w:t>
            </w:r>
            <w:r w:rsidRPr="00B85370">
              <w:rPr>
                <w:rFonts w:eastAsia="SimSun"/>
                <w:sz w:val="20"/>
              </w:rPr>
              <w:t>No.</w:t>
            </w:r>
          </w:p>
        </w:tc>
        <w:tc>
          <w:tcPr>
            <w:tcW w:w="0" w:type="auto"/>
          </w:tcPr>
          <w:p w14:paraId="39259B24"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Cost</w:t>
            </w:r>
          </w:p>
        </w:tc>
        <w:tc>
          <w:tcPr>
            <w:tcW w:w="0" w:type="auto"/>
          </w:tcPr>
          <w:p w14:paraId="72BD76D6"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Time</w:t>
            </w:r>
          </w:p>
        </w:tc>
        <w:tc>
          <w:tcPr>
            <w:tcW w:w="0" w:type="auto"/>
          </w:tcPr>
          <w:p w14:paraId="6984E9E0"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Mx</w:t>
            </w:r>
          </w:p>
        </w:tc>
        <w:tc>
          <w:tcPr>
            <w:tcW w:w="1005" w:type="dxa"/>
          </w:tcPr>
          <w:p w14:paraId="2B0D1336"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Solution</w:t>
            </w:r>
            <w:r>
              <w:rPr>
                <w:rFonts w:eastAsia="SimSun"/>
                <w:sz w:val="20"/>
              </w:rPr>
              <w:t xml:space="preserve"> </w:t>
            </w:r>
            <w:r w:rsidRPr="00B85370">
              <w:rPr>
                <w:rFonts w:eastAsia="SimSun"/>
                <w:sz w:val="20"/>
              </w:rPr>
              <w:t>No.</w:t>
            </w:r>
          </w:p>
        </w:tc>
        <w:tc>
          <w:tcPr>
            <w:tcW w:w="0" w:type="auto"/>
          </w:tcPr>
          <w:p w14:paraId="2FA6DA7B"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Cost</w:t>
            </w:r>
          </w:p>
        </w:tc>
        <w:tc>
          <w:tcPr>
            <w:tcW w:w="0" w:type="auto"/>
          </w:tcPr>
          <w:p w14:paraId="2F186EAF"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Time</w:t>
            </w:r>
          </w:p>
        </w:tc>
        <w:tc>
          <w:tcPr>
            <w:tcW w:w="0" w:type="auto"/>
          </w:tcPr>
          <w:p w14:paraId="575B0CC9" w14:textId="77777777" w:rsidR="00DA594A" w:rsidRPr="00B85370" w:rsidRDefault="00DA594A" w:rsidP="00D957BE">
            <w:pPr>
              <w:pStyle w:val="MDPI51figurecaption"/>
              <w:spacing w:before="0" w:after="0" w:line="240" w:lineRule="auto"/>
              <w:ind w:left="0" w:right="-112"/>
              <w:rPr>
                <w:rFonts w:eastAsia="SimSun"/>
                <w:sz w:val="20"/>
              </w:rPr>
            </w:pPr>
            <w:r w:rsidRPr="00B85370">
              <w:rPr>
                <w:rFonts w:eastAsia="SimSun"/>
                <w:sz w:val="20"/>
              </w:rPr>
              <w:t>Mx</w:t>
            </w:r>
          </w:p>
        </w:tc>
      </w:tr>
      <w:tr w:rsidR="00DA594A" w:rsidRPr="00553839" w14:paraId="5BE06A97" w14:textId="77777777" w:rsidTr="000C2FD3">
        <w:trPr>
          <w:trHeight w:val="227"/>
        </w:trPr>
        <w:tc>
          <w:tcPr>
            <w:tcW w:w="1005" w:type="dxa"/>
            <w:noWrap/>
            <w:hideMark/>
          </w:tcPr>
          <w:p w14:paraId="1CB8D02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w:t>
            </w:r>
          </w:p>
        </w:tc>
        <w:tc>
          <w:tcPr>
            <w:tcW w:w="0" w:type="auto"/>
            <w:noWrap/>
            <w:hideMark/>
          </w:tcPr>
          <w:p w14:paraId="791753C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78701296</w:t>
            </w:r>
          </w:p>
        </w:tc>
        <w:tc>
          <w:tcPr>
            <w:tcW w:w="0" w:type="auto"/>
            <w:noWrap/>
            <w:hideMark/>
          </w:tcPr>
          <w:p w14:paraId="0EF67FD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716</w:t>
            </w:r>
          </w:p>
        </w:tc>
        <w:tc>
          <w:tcPr>
            <w:tcW w:w="0" w:type="auto"/>
            <w:noWrap/>
            <w:hideMark/>
          </w:tcPr>
          <w:p w14:paraId="219346E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965714</w:t>
            </w:r>
          </w:p>
        </w:tc>
        <w:tc>
          <w:tcPr>
            <w:tcW w:w="1005" w:type="dxa"/>
            <w:noWrap/>
            <w:hideMark/>
          </w:tcPr>
          <w:p w14:paraId="2A14DA8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36</w:t>
            </w:r>
          </w:p>
        </w:tc>
        <w:tc>
          <w:tcPr>
            <w:tcW w:w="0" w:type="auto"/>
            <w:noWrap/>
            <w:hideMark/>
          </w:tcPr>
          <w:p w14:paraId="7D110EA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82230313</w:t>
            </w:r>
          </w:p>
        </w:tc>
        <w:tc>
          <w:tcPr>
            <w:tcW w:w="0" w:type="auto"/>
            <w:noWrap/>
            <w:hideMark/>
          </w:tcPr>
          <w:p w14:paraId="126B84F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756</w:t>
            </w:r>
          </w:p>
        </w:tc>
        <w:tc>
          <w:tcPr>
            <w:tcW w:w="0" w:type="auto"/>
            <w:noWrap/>
            <w:hideMark/>
          </w:tcPr>
          <w:p w14:paraId="41D9CED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925806</w:t>
            </w:r>
          </w:p>
        </w:tc>
      </w:tr>
      <w:tr w:rsidR="00DA594A" w:rsidRPr="00553839" w14:paraId="0F6E4EC2" w14:textId="77777777" w:rsidTr="000C2FD3">
        <w:trPr>
          <w:trHeight w:val="227"/>
        </w:trPr>
        <w:tc>
          <w:tcPr>
            <w:tcW w:w="1005" w:type="dxa"/>
            <w:noWrap/>
            <w:hideMark/>
          </w:tcPr>
          <w:p w14:paraId="4B65F8F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w:t>
            </w:r>
          </w:p>
        </w:tc>
        <w:tc>
          <w:tcPr>
            <w:tcW w:w="0" w:type="auto"/>
            <w:noWrap/>
            <w:hideMark/>
          </w:tcPr>
          <w:p w14:paraId="220C50C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78718612</w:t>
            </w:r>
          </w:p>
        </w:tc>
        <w:tc>
          <w:tcPr>
            <w:tcW w:w="0" w:type="auto"/>
            <w:noWrap/>
            <w:hideMark/>
          </w:tcPr>
          <w:p w14:paraId="4D84B01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717</w:t>
            </w:r>
          </w:p>
        </w:tc>
        <w:tc>
          <w:tcPr>
            <w:tcW w:w="0" w:type="auto"/>
            <w:noWrap/>
            <w:hideMark/>
          </w:tcPr>
          <w:p w14:paraId="766490E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964056</w:t>
            </w:r>
          </w:p>
        </w:tc>
        <w:tc>
          <w:tcPr>
            <w:tcW w:w="1005" w:type="dxa"/>
            <w:noWrap/>
            <w:hideMark/>
          </w:tcPr>
          <w:p w14:paraId="0B19299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37</w:t>
            </w:r>
          </w:p>
        </w:tc>
        <w:tc>
          <w:tcPr>
            <w:tcW w:w="0" w:type="auto"/>
            <w:noWrap/>
            <w:hideMark/>
          </w:tcPr>
          <w:p w14:paraId="5F5C8C8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82422522</w:t>
            </w:r>
          </w:p>
        </w:tc>
        <w:tc>
          <w:tcPr>
            <w:tcW w:w="0" w:type="auto"/>
            <w:noWrap/>
            <w:hideMark/>
          </w:tcPr>
          <w:p w14:paraId="7C88ADC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758</w:t>
            </w:r>
          </w:p>
        </w:tc>
        <w:tc>
          <w:tcPr>
            <w:tcW w:w="0" w:type="auto"/>
            <w:noWrap/>
            <w:hideMark/>
          </w:tcPr>
          <w:p w14:paraId="227F79B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925672</w:t>
            </w:r>
          </w:p>
        </w:tc>
      </w:tr>
      <w:tr w:rsidR="00DA594A" w:rsidRPr="00553839" w14:paraId="45DF1F66" w14:textId="77777777" w:rsidTr="000C2FD3">
        <w:trPr>
          <w:trHeight w:val="227"/>
        </w:trPr>
        <w:tc>
          <w:tcPr>
            <w:tcW w:w="1005" w:type="dxa"/>
            <w:noWrap/>
            <w:hideMark/>
          </w:tcPr>
          <w:p w14:paraId="15D02F1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w:t>
            </w:r>
          </w:p>
        </w:tc>
        <w:tc>
          <w:tcPr>
            <w:tcW w:w="0" w:type="auto"/>
            <w:noWrap/>
            <w:hideMark/>
          </w:tcPr>
          <w:p w14:paraId="6EAA305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78735928</w:t>
            </w:r>
          </w:p>
        </w:tc>
        <w:tc>
          <w:tcPr>
            <w:tcW w:w="0" w:type="auto"/>
            <w:noWrap/>
            <w:hideMark/>
          </w:tcPr>
          <w:p w14:paraId="120D1D9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718</w:t>
            </w:r>
          </w:p>
        </w:tc>
        <w:tc>
          <w:tcPr>
            <w:tcW w:w="0" w:type="auto"/>
            <w:noWrap/>
            <w:hideMark/>
          </w:tcPr>
          <w:p w14:paraId="1C344B1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961692</w:t>
            </w:r>
          </w:p>
        </w:tc>
        <w:tc>
          <w:tcPr>
            <w:tcW w:w="1005" w:type="dxa"/>
            <w:noWrap/>
            <w:hideMark/>
          </w:tcPr>
          <w:p w14:paraId="1D30D3F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38</w:t>
            </w:r>
          </w:p>
        </w:tc>
        <w:tc>
          <w:tcPr>
            <w:tcW w:w="0" w:type="auto"/>
            <w:noWrap/>
            <w:hideMark/>
          </w:tcPr>
          <w:p w14:paraId="7541AB0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82614730</w:t>
            </w:r>
          </w:p>
        </w:tc>
        <w:tc>
          <w:tcPr>
            <w:tcW w:w="0" w:type="auto"/>
            <w:noWrap/>
            <w:hideMark/>
          </w:tcPr>
          <w:p w14:paraId="734B6A7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760</w:t>
            </w:r>
          </w:p>
        </w:tc>
        <w:tc>
          <w:tcPr>
            <w:tcW w:w="0" w:type="auto"/>
            <w:noWrap/>
            <w:hideMark/>
          </w:tcPr>
          <w:p w14:paraId="2F4003D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925346</w:t>
            </w:r>
          </w:p>
        </w:tc>
      </w:tr>
      <w:tr w:rsidR="00DA594A" w:rsidRPr="00553839" w14:paraId="53F14DFC" w14:textId="77777777" w:rsidTr="000C2FD3">
        <w:trPr>
          <w:trHeight w:val="227"/>
        </w:trPr>
        <w:tc>
          <w:tcPr>
            <w:tcW w:w="1005" w:type="dxa"/>
            <w:noWrap/>
            <w:hideMark/>
          </w:tcPr>
          <w:p w14:paraId="1BC467E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w:t>
            </w:r>
          </w:p>
        </w:tc>
        <w:tc>
          <w:tcPr>
            <w:tcW w:w="0" w:type="auto"/>
            <w:noWrap/>
            <w:hideMark/>
          </w:tcPr>
          <w:p w14:paraId="58D3705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78753245</w:t>
            </w:r>
          </w:p>
        </w:tc>
        <w:tc>
          <w:tcPr>
            <w:tcW w:w="0" w:type="auto"/>
            <w:noWrap/>
            <w:hideMark/>
          </w:tcPr>
          <w:p w14:paraId="428AC9B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719</w:t>
            </w:r>
          </w:p>
        </w:tc>
        <w:tc>
          <w:tcPr>
            <w:tcW w:w="0" w:type="auto"/>
            <w:noWrap/>
            <w:hideMark/>
          </w:tcPr>
          <w:p w14:paraId="6169968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957788</w:t>
            </w:r>
          </w:p>
        </w:tc>
        <w:tc>
          <w:tcPr>
            <w:tcW w:w="1005" w:type="dxa"/>
            <w:noWrap/>
            <w:hideMark/>
          </w:tcPr>
          <w:p w14:paraId="2AC1589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39</w:t>
            </w:r>
          </w:p>
        </w:tc>
        <w:tc>
          <w:tcPr>
            <w:tcW w:w="0" w:type="auto"/>
            <w:noWrap/>
            <w:hideMark/>
          </w:tcPr>
          <w:p w14:paraId="5671847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82806939</w:t>
            </w:r>
          </w:p>
        </w:tc>
        <w:tc>
          <w:tcPr>
            <w:tcW w:w="0" w:type="auto"/>
            <w:noWrap/>
            <w:hideMark/>
          </w:tcPr>
          <w:p w14:paraId="5BF44FC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762</w:t>
            </w:r>
          </w:p>
        </w:tc>
        <w:tc>
          <w:tcPr>
            <w:tcW w:w="0" w:type="auto"/>
            <w:noWrap/>
            <w:hideMark/>
          </w:tcPr>
          <w:p w14:paraId="46A5711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924718</w:t>
            </w:r>
          </w:p>
        </w:tc>
      </w:tr>
      <w:tr w:rsidR="00DA594A" w:rsidRPr="00553839" w14:paraId="4CFA4D89" w14:textId="77777777" w:rsidTr="000C2FD3">
        <w:trPr>
          <w:trHeight w:val="227"/>
        </w:trPr>
        <w:tc>
          <w:tcPr>
            <w:tcW w:w="1005" w:type="dxa"/>
            <w:noWrap/>
            <w:hideMark/>
          </w:tcPr>
          <w:p w14:paraId="6B499E5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w:t>
            </w:r>
          </w:p>
        </w:tc>
        <w:tc>
          <w:tcPr>
            <w:tcW w:w="0" w:type="auto"/>
            <w:noWrap/>
            <w:hideMark/>
          </w:tcPr>
          <w:p w14:paraId="024BD7E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78770561</w:t>
            </w:r>
          </w:p>
        </w:tc>
        <w:tc>
          <w:tcPr>
            <w:tcW w:w="0" w:type="auto"/>
            <w:noWrap/>
            <w:hideMark/>
          </w:tcPr>
          <w:p w14:paraId="32A7900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720</w:t>
            </w:r>
          </w:p>
        </w:tc>
        <w:tc>
          <w:tcPr>
            <w:tcW w:w="0" w:type="auto"/>
            <w:noWrap/>
            <w:hideMark/>
          </w:tcPr>
          <w:p w14:paraId="614CB90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952956</w:t>
            </w:r>
          </w:p>
        </w:tc>
        <w:tc>
          <w:tcPr>
            <w:tcW w:w="1005" w:type="dxa"/>
            <w:noWrap/>
            <w:hideMark/>
          </w:tcPr>
          <w:p w14:paraId="57632EA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40</w:t>
            </w:r>
          </w:p>
        </w:tc>
        <w:tc>
          <w:tcPr>
            <w:tcW w:w="0" w:type="auto"/>
            <w:noWrap/>
            <w:hideMark/>
          </w:tcPr>
          <w:p w14:paraId="13010F0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82999147</w:t>
            </w:r>
          </w:p>
        </w:tc>
        <w:tc>
          <w:tcPr>
            <w:tcW w:w="0" w:type="auto"/>
            <w:noWrap/>
            <w:hideMark/>
          </w:tcPr>
          <w:p w14:paraId="2AAAB4B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764</w:t>
            </w:r>
          </w:p>
        </w:tc>
        <w:tc>
          <w:tcPr>
            <w:tcW w:w="0" w:type="auto"/>
            <w:noWrap/>
            <w:hideMark/>
          </w:tcPr>
          <w:p w14:paraId="71E3D89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924690</w:t>
            </w:r>
          </w:p>
        </w:tc>
      </w:tr>
      <w:tr w:rsidR="00DA594A" w:rsidRPr="00553839" w14:paraId="0E57BA24" w14:textId="77777777" w:rsidTr="000C2FD3">
        <w:trPr>
          <w:trHeight w:val="227"/>
        </w:trPr>
        <w:tc>
          <w:tcPr>
            <w:tcW w:w="1005" w:type="dxa"/>
            <w:noWrap/>
            <w:hideMark/>
          </w:tcPr>
          <w:p w14:paraId="397D71B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w:t>
            </w:r>
          </w:p>
        </w:tc>
        <w:tc>
          <w:tcPr>
            <w:tcW w:w="0" w:type="auto"/>
            <w:noWrap/>
            <w:hideMark/>
          </w:tcPr>
          <w:p w14:paraId="1C7F3C8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78866665</w:t>
            </w:r>
          </w:p>
        </w:tc>
        <w:tc>
          <w:tcPr>
            <w:tcW w:w="0" w:type="auto"/>
            <w:noWrap/>
            <w:hideMark/>
          </w:tcPr>
          <w:p w14:paraId="584143A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721</w:t>
            </w:r>
          </w:p>
        </w:tc>
        <w:tc>
          <w:tcPr>
            <w:tcW w:w="0" w:type="auto"/>
            <w:noWrap/>
            <w:hideMark/>
          </w:tcPr>
          <w:p w14:paraId="5ACE5F1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951930</w:t>
            </w:r>
          </w:p>
        </w:tc>
        <w:tc>
          <w:tcPr>
            <w:tcW w:w="1005" w:type="dxa"/>
            <w:noWrap/>
            <w:hideMark/>
          </w:tcPr>
          <w:p w14:paraId="3A2329B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41</w:t>
            </w:r>
          </w:p>
        </w:tc>
        <w:tc>
          <w:tcPr>
            <w:tcW w:w="0" w:type="auto"/>
            <w:noWrap/>
            <w:hideMark/>
          </w:tcPr>
          <w:p w14:paraId="7203E69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83095252</w:t>
            </w:r>
          </w:p>
        </w:tc>
        <w:tc>
          <w:tcPr>
            <w:tcW w:w="0" w:type="auto"/>
            <w:noWrap/>
            <w:hideMark/>
          </w:tcPr>
          <w:p w14:paraId="1AB2D10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765</w:t>
            </w:r>
          </w:p>
        </w:tc>
        <w:tc>
          <w:tcPr>
            <w:tcW w:w="0" w:type="auto"/>
            <w:noWrap/>
            <w:hideMark/>
          </w:tcPr>
          <w:p w14:paraId="590ACC9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924434</w:t>
            </w:r>
          </w:p>
        </w:tc>
      </w:tr>
      <w:tr w:rsidR="00DA594A" w:rsidRPr="00553839" w14:paraId="5B05A95D" w14:textId="77777777" w:rsidTr="000C2FD3">
        <w:trPr>
          <w:trHeight w:val="227"/>
        </w:trPr>
        <w:tc>
          <w:tcPr>
            <w:tcW w:w="1005" w:type="dxa"/>
            <w:noWrap/>
            <w:hideMark/>
          </w:tcPr>
          <w:p w14:paraId="568C9F2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w:t>
            </w:r>
          </w:p>
        </w:tc>
        <w:tc>
          <w:tcPr>
            <w:tcW w:w="0" w:type="auto"/>
            <w:noWrap/>
            <w:hideMark/>
          </w:tcPr>
          <w:p w14:paraId="6BC2EEE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78962770</w:t>
            </w:r>
          </w:p>
        </w:tc>
        <w:tc>
          <w:tcPr>
            <w:tcW w:w="0" w:type="auto"/>
            <w:noWrap/>
            <w:hideMark/>
          </w:tcPr>
          <w:p w14:paraId="30546CF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722</w:t>
            </w:r>
          </w:p>
        </w:tc>
        <w:tc>
          <w:tcPr>
            <w:tcW w:w="0" w:type="auto"/>
            <w:noWrap/>
            <w:hideMark/>
          </w:tcPr>
          <w:p w14:paraId="31E5E1A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951030</w:t>
            </w:r>
          </w:p>
        </w:tc>
        <w:tc>
          <w:tcPr>
            <w:tcW w:w="1005" w:type="dxa"/>
            <w:noWrap/>
            <w:hideMark/>
          </w:tcPr>
          <w:p w14:paraId="5B0DAE6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42</w:t>
            </w:r>
          </w:p>
        </w:tc>
        <w:tc>
          <w:tcPr>
            <w:tcW w:w="0" w:type="auto"/>
            <w:noWrap/>
            <w:hideMark/>
          </w:tcPr>
          <w:p w14:paraId="36E8D29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83191356</w:t>
            </w:r>
          </w:p>
        </w:tc>
        <w:tc>
          <w:tcPr>
            <w:tcW w:w="0" w:type="auto"/>
            <w:noWrap/>
            <w:hideMark/>
          </w:tcPr>
          <w:p w14:paraId="1CE348D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766</w:t>
            </w:r>
          </w:p>
        </w:tc>
        <w:tc>
          <w:tcPr>
            <w:tcW w:w="0" w:type="auto"/>
            <w:noWrap/>
            <w:hideMark/>
          </w:tcPr>
          <w:p w14:paraId="566E281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924418</w:t>
            </w:r>
          </w:p>
        </w:tc>
      </w:tr>
      <w:tr w:rsidR="00DA594A" w:rsidRPr="00553839" w14:paraId="376F41E9" w14:textId="77777777" w:rsidTr="000C2FD3">
        <w:trPr>
          <w:trHeight w:val="227"/>
        </w:trPr>
        <w:tc>
          <w:tcPr>
            <w:tcW w:w="1005" w:type="dxa"/>
            <w:noWrap/>
            <w:hideMark/>
          </w:tcPr>
          <w:p w14:paraId="033F43E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w:t>
            </w:r>
          </w:p>
        </w:tc>
        <w:tc>
          <w:tcPr>
            <w:tcW w:w="0" w:type="auto"/>
            <w:noWrap/>
            <w:hideMark/>
          </w:tcPr>
          <w:p w14:paraId="2D1CDD1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79154978</w:t>
            </w:r>
          </w:p>
        </w:tc>
        <w:tc>
          <w:tcPr>
            <w:tcW w:w="0" w:type="auto"/>
            <w:noWrap/>
            <w:hideMark/>
          </w:tcPr>
          <w:p w14:paraId="4759C17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724</w:t>
            </w:r>
          </w:p>
        </w:tc>
        <w:tc>
          <w:tcPr>
            <w:tcW w:w="0" w:type="auto"/>
            <w:noWrap/>
            <w:hideMark/>
          </w:tcPr>
          <w:p w14:paraId="595F355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948698</w:t>
            </w:r>
          </w:p>
        </w:tc>
        <w:tc>
          <w:tcPr>
            <w:tcW w:w="1005" w:type="dxa"/>
            <w:noWrap/>
            <w:hideMark/>
          </w:tcPr>
          <w:p w14:paraId="348D246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43</w:t>
            </w:r>
          </w:p>
        </w:tc>
        <w:tc>
          <w:tcPr>
            <w:tcW w:w="0" w:type="auto"/>
            <w:noWrap/>
            <w:hideMark/>
          </w:tcPr>
          <w:p w14:paraId="25BAD4F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83287460</w:t>
            </w:r>
          </w:p>
        </w:tc>
        <w:tc>
          <w:tcPr>
            <w:tcW w:w="0" w:type="auto"/>
            <w:noWrap/>
            <w:hideMark/>
          </w:tcPr>
          <w:p w14:paraId="0B89EFF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767</w:t>
            </w:r>
          </w:p>
        </w:tc>
        <w:tc>
          <w:tcPr>
            <w:tcW w:w="0" w:type="auto"/>
            <w:noWrap/>
            <w:hideMark/>
          </w:tcPr>
          <w:p w14:paraId="45C87CF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924216</w:t>
            </w:r>
          </w:p>
        </w:tc>
      </w:tr>
      <w:tr w:rsidR="00DA594A" w:rsidRPr="00553839" w14:paraId="7801C59F" w14:textId="77777777" w:rsidTr="000C2FD3">
        <w:trPr>
          <w:trHeight w:val="227"/>
        </w:trPr>
        <w:tc>
          <w:tcPr>
            <w:tcW w:w="1005" w:type="dxa"/>
            <w:noWrap/>
            <w:hideMark/>
          </w:tcPr>
          <w:p w14:paraId="42405F3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w:t>
            </w:r>
          </w:p>
        </w:tc>
        <w:tc>
          <w:tcPr>
            <w:tcW w:w="0" w:type="auto"/>
            <w:noWrap/>
            <w:hideMark/>
          </w:tcPr>
          <w:p w14:paraId="3A92679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79251082</w:t>
            </w:r>
          </w:p>
        </w:tc>
        <w:tc>
          <w:tcPr>
            <w:tcW w:w="0" w:type="auto"/>
            <w:noWrap/>
            <w:hideMark/>
          </w:tcPr>
          <w:p w14:paraId="1D9D3A8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725</w:t>
            </w:r>
          </w:p>
        </w:tc>
        <w:tc>
          <w:tcPr>
            <w:tcW w:w="0" w:type="auto"/>
            <w:noWrap/>
            <w:hideMark/>
          </w:tcPr>
          <w:p w14:paraId="33DA9CF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947646</w:t>
            </w:r>
          </w:p>
        </w:tc>
        <w:tc>
          <w:tcPr>
            <w:tcW w:w="1005" w:type="dxa"/>
            <w:noWrap/>
            <w:hideMark/>
          </w:tcPr>
          <w:p w14:paraId="64C38BD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44</w:t>
            </w:r>
          </w:p>
        </w:tc>
        <w:tc>
          <w:tcPr>
            <w:tcW w:w="0" w:type="auto"/>
            <w:noWrap/>
            <w:hideMark/>
          </w:tcPr>
          <w:p w14:paraId="3CD96D9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83383564</w:t>
            </w:r>
          </w:p>
        </w:tc>
        <w:tc>
          <w:tcPr>
            <w:tcW w:w="0" w:type="auto"/>
            <w:noWrap/>
            <w:hideMark/>
          </w:tcPr>
          <w:p w14:paraId="7C4EC8B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768</w:t>
            </w:r>
          </w:p>
        </w:tc>
        <w:tc>
          <w:tcPr>
            <w:tcW w:w="0" w:type="auto"/>
            <w:noWrap/>
            <w:hideMark/>
          </w:tcPr>
          <w:p w14:paraId="75772CE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924112</w:t>
            </w:r>
          </w:p>
        </w:tc>
      </w:tr>
      <w:tr w:rsidR="00DA594A" w:rsidRPr="00553839" w14:paraId="46B3C939" w14:textId="77777777" w:rsidTr="000C2FD3">
        <w:trPr>
          <w:trHeight w:val="227"/>
        </w:trPr>
        <w:tc>
          <w:tcPr>
            <w:tcW w:w="1005" w:type="dxa"/>
            <w:noWrap/>
            <w:hideMark/>
          </w:tcPr>
          <w:p w14:paraId="770757C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10</w:t>
            </w:r>
          </w:p>
        </w:tc>
        <w:tc>
          <w:tcPr>
            <w:tcW w:w="0" w:type="auto"/>
            <w:noWrap/>
            <w:hideMark/>
          </w:tcPr>
          <w:p w14:paraId="6FBF403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79347187</w:t>
            </w:r>
          </w:p>
        </w:tc>
        <w:tc>
          <w:tcPr>
            <w:tcW w:w="0" w:type="auto"/>
            <w:noWrap/>
            <w:hideMark/>
          </w:tcPr>
          <w:p w14:paraId="1710410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726</w:t>
            </w:r>
          </w:p>
        </w:tc>
        <w:tc>
          <w:tcPr>
            <w:tcW w:w="0" w:type="auto"/>
            <w:noWrap/>
            <w:hideMark/>
          </w:tcPr>
          <w:p w14:paraId="659A529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947372</w:t>
            </w:r>
          </w:p>
        </w:tc>
        <w:tc>
          <w:tcPr>
            <w:tcW w:w="1005" w:type="dxa"/>
            <w:noWrap/>
            <w:hideMark/>
          </w:tcPr>
          <w:p w14:paraId="6C5EA65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45</w:t>
            </w:r>
          </w:p>
        </w:tc>
        <w:tc>
          <w:tcPr>
            <w:tcW w:w="0" w:type="auto"/>
            <w:noWrap/>
            <w:hideMark/>
          </w:tcPr>
          <w:p w14:paraId="0621639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83575773</w:t>
            </w:r>
          </w:p>
        </w:tc>
        <w:tc>
          <w:tcPr>
            <w:tcW w:w="0" w:type="auto"/>
            <w:noWrap/>
            <w:hideMark/>
          </w:tcPr>
          <w:p w14:paraId="49F6E3B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770</w:t>
            </w:r>
          </w:p>
        </w:tc>
        <w:tc>
          <w:tcPr>
            <w:tcW w:w="0" w:type="auto"/>
            <w:noWrap/>
            <w:hideMark/>
          </w:tcPr>
          <w:p w14:paraId="1F8B868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923754</w:t>
            </w:r>
          </w:p>
        </w:tc>
      </w:tr>
      <w:tr w:rsidR="00DA594A" w:rsidRPr="00553839" w14:paraId="25910D1E" w14:textId="77777777" w:rsidTr="000C2FD3">
        <w:trPr>
          <w:trHeight w:val="227"/>
        </w:trPr>
        <w:tc>
          <w:tcPr>
            <w:tcW w:w="1005" w:type="dxa"/>
            <w:noWrap/>
            <w:hideMark/>
          </w:tcPr>
          <w:p w14:paraId="7A3B58A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11</w:t>
            </w:r>
          </w:p>
        </w:tc>
        <w:tc>
          <w:tcPr>
            <w:tcW w:w="0" w:type="auto"/>
            <w:noWrap/>
            <w:hideMark/>
          </w:tcPr>
          <w:p w14:paraId="51C62EA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79443291</w:t>
            </w:r>
          </w:p>
        </w:tc>
        <w:tc>
          <w:tcPr>
            <w:tcW w:w="0" w:type="auto"/>
            <w:noWrap/>
            <w:hideMark/>
          </w:tcPr>
          <w:p w14:paraId="3AF7B67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727</w:t>
            </w:r>
          </w:p>
        </w:tc>
        <w:tc>
          <w:tcPr>
            <w:tcW w:w="0" w:type="auto"/>
            <w:noWrap/>
            <w:hideMark/>
          </w:tcPr>
          <w:p w14:paraId="4C200D9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945760</w:t>
            </w:r>
          </w:p>
        </w:tc>
        <w:tc>
          <w:tcPr>
            <w:tcW w:w="1005" w:type="dxa"/>
            <w:noWrap/>
            <w:hideMark/>
          </w:tcPr>
          <w:p w14:paraId="04B5EDD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46</w:t>
            </w:r>
          </w:p>
        </w:tc>
        <w:tc>
          <w:tcPr>
            <w:tcW w:w="0" w:type="auto"/>
            <w:noWrap/>
            <w:hideMark/>
          </w:tcPr>
          <w:p w14:paraId="5272FDD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83671877</w:t>
            </w:r>
          </w:p>
        </w:tc>
        <w:tc>
          <w:tcPr>
            <w:tcW w:w="0" w:type="auto"/>
            <w:noWrap/>
            <w:hideMark/>
          </w:tcPr>
          <w:p w14:paraId="20820B8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771</w:t>
            </w:r>
          </w:p>
        </w:tc>
        <w:tc>
          <w:tcPr>
            <w:tcW w:w="0" w:type="auto"/>
            <w:noWrap/>
            <w:hideMark/>
          </w:tcPr>
          <w:p w14:paraId="3801511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923644</w:t>
            </w:r>
          </w:p>
        </w:tc>
      </w:tr>
      <w:tr w:rsidR="00DA594A" w:rsidRPr="00553839" w14:paraId="58A166B2" w14:textId="77777777" w:rsidTr="000C2FD3">
        <w:trPr>
          <w:trHeight w:val="227"/>
        </w:trPr>
        <w:tc>
          <w:tcPr>
            <w:tcW w:w="1005" w:type="dxa"/>
            <w:noWrap/>
            <w:hideMark/>
          </w:tcPr>
          <w:p w14:paraId="48B0F3F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12</w:t>
            </w:r>
          </w:p>
        </w:tc>
        <w:tc>
          <w:tcPr>
            <w:tcW w:w="0" w:type="auto"/>
            <w:noWrap/>
            <w:hideMark/>
          </w:tcPr>
          <w:p w14:paraId="478D24A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79539395</w:t>
            </w:r>
          </w:p>
        </w:tc>
        <w:tc>
          <w:tcPr>
            <w:tcW w:w="0" w:type="auto"/>
            <w:noWrap/>
            <w:hideMark/>
          </w:tcPr>
          <w:p w14:paraId="0CC4CCA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728</w:t>
            </w:r>
          </w:p>
        </w:tc>
        <w:tc>
          <w:tcPr>
            <w:tcW w:w="0" w:type="auto"/>
            <w:noWrap/>
            <w:hideMark/>
          </w:tcPr>
          <w:p w14:paraId="74ECDBC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944508</w:t>
            </w:r>
          </w:p>
        </w:tc>
        <w:tc>
          <w:tcPr>
            <w:tcW w:w="1005" w:type="dxa"/>
            <w:noWrap/>
            <w:hideMark/>
          </w:tcPr>
          <w:p w14:paraId="3DB8D78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47</w:t>
            </w:r>
          </w:p>
        </w:tc>
        <w:tc>
          <w:tcPr>
            <w:tcW w:w="0" w:type="auto"/>
            <w:noWrap/>
            <w:hideMark/>
          </w:tcPr>
          <w:p w14:paraId="77306B4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83767981</w:t>
            </w:r>
          </w:p>
        </w:tc>
        <w:tc>
          <w:tcPr>
            <w:tcW w:w="0" w:type="auto"/>
            <w:noWrap/>
            <w:hideMark/>
          </w:tcPr>
          <w:p w14:paraId="1790162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772</w:t>
            </w:r>
          </w:p>
        </w:tc>
        <w:tc>
          <w:tcPr>
            <w:tcW w:w="0" w:type="auto"/>
            <w:noWrap/>
            <w:hideMark/>
          </w:tcPr>
          <w:p w14:paraId="0DAD9E5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923458</w:t>
            </w:r>
          </w:p>
        </w:tc>
      </w:tr>
      <w:tr w:rsidR="00DA594A" w:rsidRPr="00553839" w14:paraId="0109A73B" w14:textId="77777777" w:rsidTr="000C2FD3">
        <w:trPr>
          <w:trHeight w:val="227"/>
        </w:trPr>
        <w:tc>
          <w:tcPr>
            <w:tcW w:w="1005" w:type="dxa"/>
            <w:noWrap/>
            <w:hideMark/>
          </w:tcPr>
          <w:p w14:paraId="42ED9FB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13</w:t>
            </w:r>
          </w:p>
        </w:tc>
        <w:tc>
          <w:tcPr>
            <w:tcW w:w="0" w:type="auto"/>
            <w:noWrap/>
            <w:hideMark/>
          </w:tcPr>
          <w:p w14:paraId="3116172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79635499</w:t>
            </w:r>
          </w:p>
        </w:tc>
        <w:tc>
          <w:tcPr>
            <w:tcW w:w="0" w:type="auto"/>
            <w:noWrap/>
            <w:hideMark/>
          </w:tcPr>
          <w:p w14:paraId="37826EC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729</w:t>
            </w:r>
          </w:p>
        </w:tc>
        <w:tc>
          <w:tcPr>
            <w:tcW w:w="0" w:type="auto"/>
            <w:noWrap/>
            <w:hideMark/>
          </w:tcPr>
          <w:p w14:paraId="21DFE88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943500</w:t>
            </w:r>
          </w:p>
        </w:tc>
        <w:tc>
          <w:tcPr>
            <w:tcW w:w="1005" w:type="dxa"/>
            <w:noWrap/>
            <w:hideMark/>
          </w:tcPr>
          <w:p w14:paraId="25E8A45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48</w:t>
            </w:r>
          </w:p>
        </w:tc>
        <w:tc>
          <w:tcPr>
            <w:tcW w:w="0" w:type="auto"/>
            <w:noWrap/>
            <w:hideMark/>
          </w:tcPr>
          <w:p w14:paraId="68F6606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83864085</w:t>
            </w:r>
          </w:p>
        </w:tc>
        <w:tc>
          <w:tcPr>
            <w:tcW w:w="0" w:type="auto"/>
            <w:noWrap/>
            <w:hideMark/>
          </w:tcPr>
          <w:p w14:paraId="4EDCF00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773</w:t>
            </w:r>
          </w:p>
        </w:tc>
        <w:tc>
          <w:tcPr>
            <w:tcW w:w="0" w:type="auto"/>
            <w:noWrap/>
            <w:hideMark/>
          </w:tcPr>
          <w:p w14:paraId="0CF07D7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923114</w:t>
            </w:r>
          </w:p>
        </w:tc>
      </w:tr>
      <w:tr w:rsidR="00DA594A" w:rsidRPr="00553839" w14:paraId="62FAB920" w14:textId="77777777" w:rsidTr="000C2FD3">
        <w:trPr>
          <w:trHeight w:val="227"/>
        </w:trPr>
        <w:tc>
          <w:tcPr>
            <w:tcW w:w="1005" w:type="dxa"/>
            <w:noWrap/>
            <w:hideMark/>
          </w:tcPr>
          <w:p w14:paraId="6A613EF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14</w:t>
            </w:r>
          </w:p>
        </w:tc>
        <w:tc>
          <w:tcPr>
            <w:tcW w:w="0" w:type="auto"/>
            <w:noWrap/>
            <w:hideMark/>
          </w:tcPr>
          <w:p w14:paraId="2FB9CDA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79731603</w:t>
            </w:r>
          </w:p>
        </w:tc>
        <w:tc>
          <w:tcPr>
            <w:tcW w:w="0" w:type="auto"/>
            <w:noWrap/>
            <w:hideMark/>
          </w:tcPr>
          <w:p w14:paraId="0613FE0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730</w:t>
            </w:r>
          </w:p>
        </w:tc>
        <w:tc>
          <w:tcPr>
            <w:tcW w:w="0" w:type="auto"/>
            <w:noWrap/>
            <w:hideMark/>
          </w:tcPr>
          <w:p w14:paraId="480605E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942752</w:t>
            </w:r>
          </w:p>
        </w:tc>
        <w:tc>
          <w:tcPr>
            <w:tcW w:w="1005" w:type="dxa"/>
            <w:noWrap/>
            <w:hideMark/>
          </w:tcPr>
          <w:p w14:paraId="2A1D25D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49</w:t>
            </w:r>
          </w:p>
        </w:tc>
        <w:tc>
          <w:tcPr>
            <w:tcW w:w="0" w:type="auto"/>
            <w:noWrap/>
            <w:hideMark/>
          </w:tcPr>
          <w:p w14:paraId="3B41886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84056294</w:t>
            </w:r>
          </w:p>
        </w:tc>
        <w:tc>
          <w:tcPr>
            <w:tcW w:w="0" w:type="auto"/>
            <w:noWrap/>
            <w:hideMark/>
          </w:tcPr>
          <w:p w14:paraId="5C1B262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775</w:t>
            </w:r>
          </w:p>
        </w:tc>
        <w:tc>
          <w:tcPr>
            <w:tcW w:w="0" w:type="auto"/>
            <w:noWrap/>
            <w:hideMark/>
          </w:tcPr>
          <w:p w14:paraId="189338E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922744</w:t>
            </w:r>
          </w:p>
        </w:tc>
      </w:tr>
      <w:tr w:rsidR="00DA594A" w:rsidRPr="00553839" w14:paraId="224844A5" w14:textId="77777777" w:rsidTr="000C2FD3">
        <w:trPr>
          <w:trHeight w:val="227"/>
        </w:trPr>
        <w:tc>
          <w:tcPr>
            <w:tcW w:w="1005" w:type="dxa"/>
            <w:noWrap/>
            <w:hideMark/>
          </w:tcPr>
          <w:p w14:paraId="479CFE3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15</w:t>
            </w:r>
          </w:p>
        </w:tc>
        <w:tc>
          <w:tcPr>
            <w:tcW w:w="0" w:type="auto"/>
            <w:noWrap/>
            <w:hideMark/>
          </w:tcPr>
          <w:p w14:paraId="6CD0FB3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79827708</w:t>
            </w:r>
          </w:p>
        </w:tc>
        <w:tc>
          <w:tcPr>
            <w:tcW w:w="0" w:type="auto"/>
            <w:noWrap/>
            <w:hideMark/>
          </w:tcPr>
          <w:p w14:paraId="28423D2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731</w:t>
            </w:r>
          </w:p>
        </w:tc>
        <w:tc>
          <w:tcPr>
            <w:tcW w:w="0" w:type="auto"/>
            <w:noWrap/>
            <w:hideMark/>
          </w:tcPr>
          <w:p w14:paraId="1030E8C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941304</w:t>
            </w:r>
          </w:p>
        </w:tc>
        <w:tc>
          <w:tcPr>
            <w:tcW w:w="1005" w:type="dxa"/>
            <w:noWrap/>
            <w:hideMark/>
          </w:tcPr>
          <w:p w14:paraId="3F5F959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50</w:t>
            </w:r>
          </w:p>
        </w:tc>
        <w:tc>
          <w:tcPr>
            <w:tcW w:w="0" w:type="auto"/>
            <w:noWrap/>
            <w:hideMark/>
          </w:tcPr>
          <w:p w14:paraId="50FB175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84344607</w:t>
            </w:r>
          </w:p>
        </w:tc>
        <w:tc>
          <w:tcPr>
            <w:tcW w:w="0" w:type="auto"/>
            <w:noWrap/>
            <w:hideMark/>
          </w:tcPr>
          <w:p w14:paraId="4BBAB7F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778</w:t>
            </w:r>
          </w:p>
        </w:tc>
        <w:tc>
          <w:tcPr>
            <w:tcW w:w="0" w:type="auto"/>
            <w:noWrap/>
            <w:hideMark/>
          </w:tcPr>
          <w:p w14:paraId="552FB53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922526</w:t>
            </w:r>
          </w:p>
        </w:tc>
      </w:tr>
      <w:tr w:rsidR="00DA594A" w:rsidRPr="00553839" w14:paraId="58449388" w14:textId="77777777" w:rsidTr="000C2FD3">
        <w:trPr>
          <w:trHeight w:val="227"/>
        </w:trPr>
        <w:tc>
          <w:tcPr>
            <w:tcW w:w="1005" w:type="dxa"/>
            <w:noWrap/>
            <w:hideMark/>
          </w:tcPr>
          <w:p w14:paraId="497E27D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16</w:t>
            </w:r>
          </w:p>
        </w:tc>
        <w:tc>
          <w:tcPr>
            <w:tcW w:w="0" w:type="auto"/>
            <w:noWrap/>
            <w:hideMark/>
          </w:tcPr>
          <w:p w14:paraId="07CC0C6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79923812</w:t>
            </w:r>
          </w:p>
        </w:tc>
        <w:tc>
          <w:tcPr>
            <w:tcW w:w="0" w:type="auto"/>
            <w:noWrap/>
            <w:hideMark/>
          </w:tcPr>
          <w:p w14:paraId="3A055B7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732</w:t>
            </w:r>
          </w:p>
        </w:tc>
        <w:tc>
          <w:tcPr>
            <w:tcW w:w="0" w:type="auto"/>
            <w:noWrap/>
            <w:hideMark/>
          </w:tcPr>
          <w:p w14:paraId="7A936C2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940276</w:t>
            </w:r>
          </w:p>
        </w:tc>
        <w:tc>
          <w:tcPr>
            <w:tcW w:w="1005" w:type="dxa"/>
            <w:noWrap/>
            <w:hideMark/>
          </w:tcPr>
          <w:p w14:paraId="04A7FDC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51</w:t>
            </w:r>
          </w:p>
        </w:tc>
        <w:tc>
          <w:tcPr>
            <w:tcW w:w="0" w:type="auto"/>
            <w:noWrap/>
            <w:hideMark/>
          </w:tcPr>
          <w:p w14:paraId="3BBFF31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84440711</w:t>
            </w:r>
          </w:p>
        </w:tc>
        <w:tc>
          <w:tcPr>
            <w:tcW w:w="0" w:type="auto"/>
            <w:noWrap/>
            <w:hideMark/>
          </w:tcPr>
          <w:p w14:paraId="4DDDA8D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779</w:t>
            </w:r>
          </w:p>
        </w:tc>
        <w:tc>
          <w:tcPr>
            <w:tcW w:w="0" w:type="auto"/>
            <w:noWrap/>
            <w:hideMark/>
          </w:tcPr>
          <w:p w14:paraId="4BA3717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922330</w:t>
            </w:r>
          </w:p>
        </w:tc>
      </w:tr>
      <w:tr w:rsidR="00DA594A" w:rsidRPr="00553839" w14:paraId="55486C70" w14:textId="77777777" w:rsidTr="000C2FD3">
        <w:trPr>
          <w:trHeight w:val="227"/>
        </w:trPr>
        <w:tc>
          <w:tcPr>
            <w:tcW w:w="1005" w:type="dxa"/>
            <w:noWrap/>
            <w:hideMark/>
          </w:tcPr>
          <w:p w14:paraId="59DCB62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17</w:t>
            </w:r>
          </w:p>
        </w:tc>
        <w:tc>
          <w:tcPr>
            <w:tcW w:w="0" w:type="auto"/>
            <w:noWrap/>
            <w:hideMark/>
          </w:tcPr>
          <w:p w14:paraId="0345BA2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80019916</w:t>
            </w:r>
          </w:p>
        </w:tc>
        <w:tc>
          <w:tcPr>
            <w:tcW w:w="0" w:type="auto"/>
            <w:noWrap/>
            <w:hideMark/>
          </w:tcPr>
          <w:p w14:paraId="25037A4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733</w:t>
            </w:r>
          </w:p>
        </w:tc>
        <w:tc>
          <w:tcPr>
            <w:tcW w:w="0" w:type="auto"/>
            <w:noWrap/>
            <w:hideMark/>
          </w:tcPr>
          <w:p w14:paraId="1175F4C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939348</w:t>
            </w:r>
          </w:p>
        </w:tc>
        <w:tc>
          <w:tcPr>
            <w:tcW w:w="1005" w:type="dxa"/>
            <w:noWrap/>
            <w:hideMark/>
          </w:tcPr>
          <w:p w14:paraId="753BFC4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52</w:t>
            </w:r>
          </w:p>
        </w:tc>
        <w:tc>
          <w:tcPr>
            <w:tcW w:w="0" w:type="auto"/>
            <w:noWrap/>
            <w:hideMark/>
          </w:tcPr>
          <w:p w14:paraId="194A6AB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84536815</w:t>
            </w:r>
          </w:p>
        </w:tc>
        <w:tc>
          <w:tcPr>
            <w:tcW w:w="0" w:type="auto"/>
            <w:noWrap/>
            <w:hideMark/>
          </w:tcPr>
          <w:p w14:paraId="56EDB5FE" w14:textId="31385DD4"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780</w:t>
            </w:r>
          </w:p>
        </w:tc>
        <w:tc>
          <w:tcPr>
            <w:tcW w:w="0" w:type="auto"/>
            <w:noWrap/>
            <w:hideMark/>
          </w:tcPr>
          <w:p w14:paraId="786BA93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922084</w:t>
            </w:r>
          </w:p>
        </w:tc>
      </w:tr>
      <w:tr w:rsidR="00DA594A" w:rsidRPr="00553839" w14:paraId="0CCA3561" w14:textId="77777777" w:rsidTr="000C2FD3">
        <w:trPr>
          <w:trHeight w:val="227"/>
        </w:trPr>
        <w:tc>
          <w:tcPr>
            <w:tcW w:w="1005" w:type="dxa"/>
            <w:noWrap/>
            <w:hideMark/>
          </w:tcPr>
          <w:p w14:paraId="5674F87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18</w:t>
            </w:r>
          </w:p>
        </w:tc>
        <w:tc>
          <w:tcPr>
            <w:tcW w:w="0" w:type="auto"/>
            <w:noWrap/>
            <w:hideMark/>
          </w:tcPr>
          <w:p w14:paraId="606C45F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80116020</w:t>
            </w:r>
          </w:p>
        </w:tc>
        <w:tc>
          <w:tcPr>
            <w:tcW w:w="0" w:type="auto"/>
            <w:noWrap/>
            <w:hideMark/>
          </w:tcPr>
          <w:p w14:paraId="34C50E0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734</w:t>
            </w:r>
          </w:p>
        </w:tc>
        <w:tc>
          <w:tcPr>
            <w:tcW w:w="0" w:type="auto"/>
            <w:noWrap/>
            <w:hideMark/>
          </w:tcPr>
          <w:p w14:paraId="06B8726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937714</w:t>
            </w:r>
          </w:p>
        </w:tc>
        <w:tc>
          <w:tcPr>
            <w:tcW w:w="1005" w:type="dxa"/>
            <w:noWrap/>
            <w:hideMark/>
          </w:tcPr>
          <w:p w14:paraId="6D09619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53</w:t>
            </w:r>
          </w:p>
        </w:tc>
        <w:tc>
          <w:tcPr>
            <w:tcW w:w="0" w:type="auto"/>
            <w:noWrap/>
            <w:hideMark/>
          </w:tcPr>
          <w:p w14:paraId="1BF1899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84729024</w:t>
            </w:r>
          </w:p>
        </w:tc>
        <w:tc>
          <w:tcPr>
            <w:tcW w:w="0" w:type="auto"/>
            <w:noWrap/>
            <w:hideMark/>
          </w:tcPr>
          <w:p w14:paraId="1C3928E0" w14:textId="048AA7BC"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57E1CED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921826</w:t>
            </w:r>
          </w:p>
        </w:tc>
      </w:tr>
      <w:tr w:rsidR="00DA594A" w:rsidRPr="00553839" w14:paraId="57936128" w14:textId="77777777" w:rsidTr="000C2FD3">
        <w:trPr>
          <w:trHeight w:val="227"/>
        </w:trPr>
        <w:tc>
          <w:tcPr>
            <w:tcW w:w="1005" w:type="dxa"/>
            <w:noWrap/>
            <w:hideMark/>
          </w:tcPr>
          <w:p w14:paraId="446E811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19</w:t>
            </w:r>
          </w:p>
        </w:tc>
        <w:tc>
          <w:tcPr>
            <w:tcW w:w="0" w:type="auto"/>
            <w:noWrap/>
            <w:hideMark/>
          </w:tcPr>
          <w:p w14:paraId="5E5B015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80212125</w:t>
            </w:r>
          </w:p>
        </w:tc>
        <w:tc>
          <w:tcPr>
            <w:tcW w:w="0" w:type="auto"/>
            <w:noWrap/>
            <w:hideMark/>
          </w:tcPr>
          <w:p w14:paraId="644EF9A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735</w:t>
            </w:r>
          </w:p>
        </w:tc>
        <w:tc>
          <w:tcPr>
            <w:tcW w:w="0" w:type="auto"/>
            <w:noWrap/>
            <w:hideMark/>
          </w:tcPr>
          <w:p w14:paraId="44CBC14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936752</w:t>
            </w:r>
          </w:p>
        </w:tc>
        <w:tc>
          <w:tcPr>
            <w:tcW w:w="1005" w:type="dxa"/>
            <w:noWrap/>
            <w:hideMark/>
          </w:tcPr>
          <w:p w14:paraId="57C36DB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54</w:t>
            </w:r>
          </w:p>
        </w:tc>
        <w:tc>
          <w:tcPr>
            <w:tcW w:w="0" w:type="auto"/>
            <w:noWrap/>
            <w:hideMark/>
          </w:tcPr>
          <w:p w14:paraId="7F547E3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84921232</w:t>
            </w:r>
          </w:p>
        </w:tc>
        <w:tc>
          <w:tcPr>
            <w:tcW w:w="0" w:type="auto"/>
            <w:noWrap/>
            <w:hideMark/>
          </w:tcPr>
          <w:p w14:paraId="677AC611" w14:textId="5651970F"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6C0D5C1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921552</w:t>
            </w:r>
          </w:p>
        </w:tc>
      </w:tr>
      <w:tr w:rsidR="00DA594A" w:rsidRPr="00553839" w14:paraId="4D9DE4BC" w14:textId="77777777" w:rsidTr="000C2FD3">
        <w:trPr>
          <w:trHeight w:val="227"/>
        </w:trPr>
        <w:tc>
          <w:tcPr>
            <w:tcW w:w="1005" w:type="dxa"/>
            <w:noWrap/>
            <w:hideMark/>
          </w:tcPr>
          <w:p w14:paraId="4C03245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20</w:t>
            </w:r>
          </w:p>
        </w:tc>
        <w:tc>
          <w:tcPr>
            <w:tcW w:w="0" w:type="auto"/>
            <w:noWrap/>
            <w:hideMark/>
          </w:tcPr>
          <w:p w14:paraId="2F96955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80308229</w:t>
            </w:r>
          </w:p>
        </w:tc>
        <w:tc>
          <w:tcPr>
            <w:tcW w:w="0" w:type="auto"/>
            <w:noWrap/>
            <w:hideMark/>
          </w:tcPr>
          <w:p w14:paraId="3EEB319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736</w:t>
            </w:r>
          </w:p>
        </w:tc>
        <w:tc>
          <w:tcPr>
            <w:tcW w:w="0" w:type="auto"/>
            <w:noWrap/>
            <w:hideMark/>
          </w:tcPr>
          <w:p w14:paraId="5FDA870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936274</w:t>
            </w:r>
          </w:p>
        </w:tc>
        <w:tc>
          <w:tcPr>
            <w:tcW w:w="1005" w:type="dxa"/>
            <w:noWrap/>
            <w:hideMark/>
          </w:tcPr>
          <w:p w14:paraId="5D7A3C0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55</w:t>
            </w:r>
          </w:p>
        </w:tc>
        <w:tc>
          <w:tcPr>
            <w:tcW w:w="0" w:type="auto"/>
            <w:noWrap/>
            <w:hideMark/>
          </w:tcPr>
          <w:p w14:paraId="355EC73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85017336</w:t>
            </w:r>
          </w:p>
        </w:tc>
        <w:tc>
          <w:tcPr>
            <w:tcW w:w="0" w:type="auto"/>
            <w:noWrap/>
            <w:hideMark/>
          </w:tcPr>
          <w:p w14:paraId="100E6D6B" w14:textId="131D0A65"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148857D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921494</w:t>
            </w:r>
          </w:p>
        </w:tc>
      </w:tr>
      <w:tr w:rsidR="00DA594A" w:rsidRPr="00553839" w14:paraId="11A0E107" w14:textId="77777777" w:rsidTr="000C2FD3">
        <w:trPr>
          <w:trHeight w:val="227"/>
        </w:trPr>
        <w:tc>
          <w:tcPr>
            <w:tcW w:w="1005" w:type="dxa"/>
            <w:noWrap/>
            <w:hideMark/>
          </w:tcPr>
          <w:p w14:paraId="3D5CEB2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21</w:t>
            </w:r>
          </w:p>
        </w:tc>
        <w:tc>
          <w:tcPr>
            <w:tcW w:w="0" w:type="auto"/>
            <w:noWrap/>
            <w:hideMark/>
          </w:tcPr>
          <w:p w14:paraId="30B5C50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80404333</w:t>
            </w:r>
          </w:p>
        </w:tc>
        <w:tc>
          <w:tcPr>
            <w:tcW w:w="0" w:type="auto"/>
            <w:noWrap/>
            <w:hideMark/>
          </w:tcPr>
          <w:p w14:paraId="48548E8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737</w:t>
            </w:r>
          </w:p>
        </w:tc>
        <w:tc>
          <w:tcPr>
            <w:tcW w:w="0" w:type="auto"/>
            <w:noWrap/>
            <w:hideMark/>
          </w:tcPr>
          <w:p w14:paraId="6EECF44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935688</w:t>
            </w:r>
          </w:p>
        </w:tc>
        <w:tc>
          <w:tcPr>
            <w:tcW w:w="1005" w:type="dxa"/>
            <w:noWrap/>
            <w:hideMark/>
          </w:tcPr>
          <w:p w14:paraId="1365730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56</w:t>
            </w:r>
          </w:p>
        </w:tc>
        <w:tc>
          <w:tcPr>
            <w:tcW w:w="0" w:type="auto"/>
            <w:noWrap/>
            <w:hideMark/>
          </w:tcPr>
          <w:p w14:paraId="35FAEF5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85113440</w:t>
            </w:r>
          </w:p>
        </w:tc>
        <w:tc>
          <w:tcPr>
            <w:tcW w:w="0" w:type="auto"/>
            <w:noWrap/>
            <w:hideMark/>
          </w:tcPr>
          <w:p w14:paraId="76BBE877" w14:textId="5C248667"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21D2089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921134</w:t>
            </w:r>
          </w:p>
        </w:tc>
      </w:tr>
      <w:tr w:rsidR="00DA594A" w:rsidRPr="00553839" w14:paraId="238F64F2" w14:textId="77777777" w:rsidTr="000C2FD3">
        <w:trPr>
          <w:trHeight w:val="227"/>
        </w:trPr>
        <w:tc>
          <w:tcPr>
            <w:tcW w:w="1005" w:type="dxa"/>
            <w:noWrap/>
            <w:hideMark/>
          </w:tcPr>
          <w:p w14:paraId="63E57E4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22</w:t>
            </w:r>
          </w:p>
        </w:tc>
        <w:tc>
          <w:tcPr>
            <w:tcW w:w="0" w:type="auto"/>
            <w:noWrap/>
            <w:hideMark/>
          </w:tcPr>
          <w:p w14:paraId="762AD84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80596542</w:t>
            </w:r>
          </w:p>
        </w:tc>
        <w:tc>
          <w:tcPr>
            <w:tcW w:w="0" w:type="auto"/>
            <w:noWrap/>
            <w:hideMark/>
          </w:tcPr>
          <w:p w14:paraId="64B86EF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739</w:t>
            </w:r>
          </w:p>
        </w:tc>
        <w:tc>
          <w:tcPr>
            <w:tcW w:w="0" w:type="auto"/>
            <w:noWrap/>
            <w:hideMark/>
          </w:tcPr>
          <w:p w14:paraId="1284E84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933630</w:t>
            </w:r>
          </w:p>
        </w:tc>
        <w:tc>
          <w:tcPr>
            <w:tcW w:w="1005" w:type="dxa"/>
            <w:noWrap/>
            <w:hideMark/>
          </w:tcPr>
          <w:p w14:paraId="0FD06FC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57</w:t>
            </w:r>
          </w:p>
        </w:tc>
        <w:tc>
          <w:tcPr>
            <w:tcW w:w="0" w:type="auto"/>
            <w:noWrap/>
            <w:hideMark/>
          </w:tcPr>
          <w:p w14:paraId="4A5DA3D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85209545</w:t>
            </w:r>
          </w:p>
        </w:tc>
        <w:tc>
          <w:tcPr>
            <w:tcW w:w="0" w:type="auto"/>
            <w:noWrap/>
            <w:hideMark/>
          </w:tcPr>
          <w:p w14:paraId="0562B0C5" w14:textId="004502BA"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3624243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920800</w:t>
            </w:r>
          </w:p>
        </w:tc>
      </w:tr>
      <w:tr w:rsidR="00DA594A" w:rsidRPr="00553839" w14:paraId="532230D4" w14:textId="77777777" w:rsidTr="000C2FD3">
        <w:trPr>
          <w:trHeight w:val="227"/>
        </w:trPr>
        <w:tc>
          <w:tcPr>
            <w:tcW w:w="1005" w:type="dxa"/>
            <w:noWrap/>
            <w:hideMark/>
          </w:tcPr>
          <w:p w14:paraId="4F206C8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23</w:t>
            </w:r>
          </w:p>
        </w:tc>
        <w:tc>
          <w:tcPr>
            <w:tcW w:w="0" w:type="auto"/>
            <w:noWrap/>
            <w:hideMark/>
          </w:tcPr>
          <w:p w14:paraId="29EF93D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80788750</w:t>
            </w:r>
          </w:p>
        </w:tc>
        <w:tc>
          <w:tcPr>
            <w:tcW w:w="0" w:type="auto"/>
            <w:noWrap/>
            <w:hideMark/>
          </w:tcPr>
          <w:p w14:paraId="6707660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741</w:t>
            </w:r>
          </w:p>
        </w:tc>
        <w:tc>
          <w:tcPr>
            <w:tcW w:w="0" w:type="auto"/>
            <w:noWrap/>
            <w:hideMark/>
          </w:tcPr>
          <w:p w14:paraId="21E34E2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932710</w:t>
            </w:r>
          </w:p>
        </w:tc>
        <w:tc>
          <w:tcPr>
            <w:tcW w:w="1005" w:type="dxa"/>
            <w:noWrap/>
            <w:hideMark/>
          </w:tcPr>
          <w:p w14:paraId="283AF07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58</w:t>
            </w:r>
          </w:p>
        </w:tc>
        <w:tc>
          <w:tcPr>
            <w:tcW w:w="0" w:type="auto"/>
            <w:noWrap/>
            <w:hideMark/>
          </w:tcPr>
          <w:p w14:paraId="7826B53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85401753</w:t>
            </w:r>
          </w:p>
        </w:tc>
        <w:tc>
          <w:tcPr>
            <w:tcW w:w="0" w:type="auto"/>
            <w:noWrap/>
            <w:hideMark/>
          </w:tcPr>
          <w:p w14:paraId="00036949" w14:textId="72863CDC"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1DEAC8B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920500</w:t>
            </w:r>
          </w:p>
        </w:tc>
      </w:tr>
      <w:tr w:rsidR="00DA594A" w:rsidRPr="00553839" w14:paraId="74266E8B" w14:textId="77777777" w:rsidTr="000C2FD3">
        <w:trPr>
          <w:trHeight w:val="227"/>
        </w:trPr>
        <w:tc>
          <w:tcPr>
            <w:tcW w:w="1005" w:type="dxa"/>
            <w:noWrap/>
            <w:hideMark/>
          </w:tcPr>
          <w:p w14:paraId="61B8065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24</w:t>
            </w:r>
          </w:p>
        </w:tc>
        <w:tc>
          <w:tcPr>
            <w:tcW w:w="0" w:type="auto"/>
            <w:noWrap/>
            <w:hideMark/>
          </w:tcPr>
          <w:p w14:paraId="6BD877D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80980958</w:t>
            </w:r>
          </w:p>
        </w:tc>
        <w:tc>
          <w:tcPr>
            <w:tcW w:w="0" w:type="auto"/>
            <w:noWrap/>
            <w:hideMark/>
          </w:tcPr>
          <w:p w14:paraId="6A7B834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743</w:t>
            </w:r>
          </w:p>
        </w:tc>
        <w:tc>
          <w:tcPr>
            <w:tcW w:w="0" w:type="auto"/>
            <w:noWrap/>
            <w:hideMark/>
          </w:tcPr>
          <w:p w14:paraId="1F68D9F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931312</w:t>
            </w:r>
          </w:p>
        </w:tc>
        <w:tc>
          <w:tcPr>
            <w:tcW w:w="1005" w:type="dxa"/>
            <w:noWrap/>
            <w:hideMark/>
          </w:tcPr>
          <w:p w14:paraId="147FC7E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59</w:t>
            </w:r>
          </w:p>
        </w:tc>
        <w:tc>
          <w:tcPr>
            <w:tcW w:w="0" w:type="auto"/>
            <w:noWrap/>
            <w:hideMark/>
          </w:tcPr>
          <w:p w14:paraId="0523DE1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85593962</w:t>
            </w:r>
          </w:p>
        </w:tc>
        <w:tc>
          <w:tcPr>
            <w:tcW w:w="0" w:type="auto"/>
            <w:noWrap/>
            <w:hideMark/>
          </w:tcPr>
          <w:p w14:paraId="4C0B68DA" w14:textId="22D9B2F8"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6CC246E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920228</w:t>
            </w:r>
          </w:p>
        </w:tc>
      </w:tr>
      <w:tr w:rsidR="00DA594A" w:rsidRPr="00553839" w14:paraId="43ABFA4A" w14:textId="77777777" w:rsidTr="000C2FD3">
        <w:trPr>
          <w:trHeight w:val="227"/>
        </w:trPr>
        <w:tc>
          <w:tcPr>
            <w:tcW w:w="1005" w:type="dxa"/>
            <w:noWrap/>
            <w:hideMark/>
          </w:tcPr>
          <w:p w14:paraId="016BC2E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25</w:t>
            </w:r>
          </w:p>
        </w:tc>
        <w:tc>
          <w:tcPr>
            <w:tcW w:w="0" w:type="auto"/>
            <w:noWrap/>
            <w:hideMark/>
          </w:tcPr>
          <w:p w14:paraId="1E21143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81077063</w:t>
            </w:r>
          </w:p>
        </w:tc>
        <w:tc>
          <w:tcPr>
            <w:tcW w:w="0" w:type="auto"/>
            <w:noWrap/>
            <w:hideMark/>
          </w:tcPr>
          <w:p w14:paraId="7611B5A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744</w:t>
            </w:r>
          </w:p>
        </w:tc>
        <w:tc>
          <w:tcPr>
            <w:tcW w:w="0" w:type="auto"/>
            <w:noWrap/>
            <w:hideMark/>
          </w:tcPr>
          <w:p w14:paraId="2072E96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930128</w:t>
            </w:r>
          </w:p>
        </w:tc>
        <w:tc>
          <w:tcPr>
            <w:tcW w:w="1005" w:type="dxa"/>
            <w:noWrap/>
            <w:hideMark/>
          </w:tcPr>
          <w:p w14:paraId="7370DDE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60</w:t>
            </w:r>
          </w:p>
        </w:tc>
        <w:tc>
          <w:tcPr>
            <w:tcW w:w="0" w:type="auto"/>
            <w:noWrap/>
            <w:hideMark/>
          </w:tcPr>
          <w:p w14:paraId="4BFE87D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85786170</w:t>
            </w:r>
          </w:p>
        </w:tc>
        <w:tc>
          <w:tcPr>
            <w:tcW w:w="0" w:type="auto"/>
            <w:noWrap/>
            <w:hideMark/>
          </w:tcPr>
          <w:p w14:paraId="7EAE2C87" w14:textId="14B39D4D"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7AEF26A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920194</w:t>
            </w:r>
          </w:p>
        </w:tc>
      </w:tr>
      <w:tr w:rsidR="00DA594A" w:rsidRPr="00553839" w14:paraId="3CA6B959" w14:textId="77777777" w:rsidTr="000C2FD3">
        <w:trPr>
          <w:trHeight w:val="227"/>
        </w:trPr>
        <w:tc>
          <w:tcPr>
            <w:tcW w:w="1005" w:type="dxa"/>
            <w:noWrap/>
            <w:hideMark/>
          </w:tcPr>
          <w:p w14:paraId="37ADC65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26</w:t>
            </w:r>
          </w:p>
        </w:tc>
        <w:tc>
          <w:tcPr>
            <w:tcW w:w="0" w:type="auto"/>
            <w:noWrap/>
            <w:hideMark/>
          </w:tcPr>
          <w:p w14:paraId="209DFEA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81173167</w:t>
            </w:r>
          </w:p>
        </w:tc>
        <w:tc>
          <w:tcPr>
            <w:tcW w:w="0" w:type="auto"/>
            <w:noWrap/>
            <w:hideMark/>
          </w:tcPr>
          <w:p w14:paraId="683FDFE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745</w:t>
            </w:r>
          </w:p>
        </w:tc>
        <w:tc>
          <w:tcPr>
            <w:tcW w:w="0" w:type="auto"/>
            <w:noWrap/>
            <w:hideMark/>
          </w:tcPr>
          <w:p w14:paraId="757C9AF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927824</w:t>
            </w:r>
          </w:p>
        </w:tc>
        <w:tc>
          <w:tcPr>
            <w:tcW w:w="1005" w:type="dxa"/>
            <w:noWrap/>
            <w:hideMark/>
          </w:tcPr>
          <w:p w14:paraId="4851187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61</w:t>
            </w:r>
          </w:p>
        </w:tc>
        <w:tc>
          <w:tcPr>
            <w:tcW w:w="0" w:type="auto"/>
            <w:noWrap/>
            <w:hideMark/>
          </w:tcPr>
          <w:p w14:paraId="6A23A1D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85882274</w:t>
            </w:r>
          </w:p>
        </w:tc>
        <w:tc>
          <w:tcPr>
            <w:tcW w:w="0" w:type="auto"/>
            <w:noWrap/>
            <w:hideMark/>
          </w:tcPr>
          <w:p w14:paraId="74054398" w14:textId="49A65835"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08FF13C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919716</w:t>
            </w:r>
          </w:p>
        </w:tc>
      </w:tr>
      <w:tr w:rsidR="00DA594A" w:rsidRPr="00553839" w14:paraId="1F18B32C" w14:textId="77777777" w:rsidTr="000C2FD3">
        <w:trPr>
          <w:trHeight w:val="227"/>
        </w:trPr>
        <w:tc>
          <w:tcPr>
            <w:tcW w:w="1005" w:type="dxa"/>
            <w:noWrap/>
            <w:hideMark/>
          </w:tcPr>
          <w:p w14:paraId="63214F1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27</w:t>
            </w:r>
          </w:p>
        </w:tc>
        <w:tc>
          <w:tcPr>
            <w:tcW w:w="0" w:type="auto"/>
            <w:noWrap/>
            <w:hideMark/>
          </w:tcPr>
          <w:p w14:paraId="0FE320D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81269271</w:t>
            </w:r>
          </w:p>
        </w:tc>
        <w:tc>
          <w:tcPr>
            <w:tcW w:w="0" w:type="auto"/>
            <w:noWrap/>
            <w:hideMark/>
          </w:tcPr>
          <w:p w14:paraId="176E72A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746</w:t>
            </w:r>
          </w:p>
        </w:tc>
        <w:tc>
          <w:tcPr>
            <w:tcW w:w="0" w:type="auto"/>
            <w:noWrap/>
            <w:hideMark/>
          </w:tcPr>
          <w:p w14:paraId="033229A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927640</w:t>
            </w:r>
          </w:p>
        </w:tc>
        <w:tc>
          <w:tcPr>
            <w:tcW w:w="1005" w:type="dxa"/>
            <w:noWrap/>
            <w:hideMark/>
          </w:tcPr>
          <w:p w14:paraId="36746DC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62</w:t>
            </w:r>
          </w:p>
        </w:tc>
        <w:tc>
          <w:tcPr>
            <w:tcW w:w="0" w:type="auto"/>
            <w:noWrap/>
            <w:hideMark/>
          </w:tcPr>
          <w:p w14:paraId="2BA3D55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85978379</w:t>
            </w:r>
          </w:p>
        </w:tc>
        <w:tc>
          <w:tcPr>
            <w:tcW w:w="0" w:type="auto"/>
            <w:noWrap/>
            <w:hideMark/>
          </w:tcPr>
          <w:p w14:paraId="473C52FB" w14:textId="0D92BCCD"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704841F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919604</w:t>
            </w:r>
          </w:p>
        </w:tc>
      </w:tr>
      <w:tr w:rsidR="00DA594A" w:rsidRPr="00553839" w14:paraId="7B89F30B" w14:textId="77777777" w:rsidTr="000C2FD3">
        <w:trPr>
          <w:trHeight w:val="227"/>
        </w:trPr>
        <w:tc>
          <w:tcPr>
            <w:tcW w:w="1005" w:type="dxa"/>
            <w:noWrap/>
            <w:hideMark/>
          </w:tcPr>
          <w:p w14:paraId="119E693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28</w:t>
            </w:r>
          </w:p>
        </w:tc>
        <w:tc>
          <w:tcPr>
            <w:tcW w:w="0" w:type="auto"/>
            <w:noWrap/>
            <w:hideMark/>
          </w:tcPr>
          <w:p w14:paraId="0538233A"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81461480</w:t>
            </w:r>
          </w:p>
        </w:tc>
        <w:tc>
          <w:tcPr>
            <w:tcW w:w="0" w:type="auto"/>
            <w:noWrap/>
            <w:hideMark/>
          </w:tcPr>
          <w:p w14:paraId="55AC284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748</w:t>
            </w:r>
          </w:p>
        </w:tc>
        <w:tc>
          <w:tcPr>
            <w:tcW w:w="0" w:type="auto"/>
            <w:noWrap/>
            <w:hideMark/>
          </w:tcPr>
          <w:p w14:paraId="4892458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927430</w:t>
            </w:r>
          </w:p>
        </w:tc>
        <w:tc>
          <w:tcPr>
            <w:tcW w:w="1005" w:type="dxa"/>
            <w:noWrap/>
            <w:hideMark/>
          </w:tcPr>
          <w:p w14:paraId="2E82DB3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63</w:t>
            </w:r>
          </w:p>
        </w:tc>
        <w:tc>
          <w:tcPr>
            <w:tcW w:w="0" w:type="auto"/>
            <w:noWrap/>
            <w:hideMark/>
          </w:tcPr>
          <w:p w14:paraId="6D2067C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86170587</w:t>
            </w:r>
          </w:p>
        </w:tc>
        <w:tc>
          <w:tcPr>
            <w:tcW w:w="0" w:type="auto"/>
            <w:noWrap/>
            <w:hideMark/>
          </w:tcPr>
          <w:p w14:paraId="0F3B24BA" w14:textId="5161CC41"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6AFCB3C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919362</w:t>
            </w:r>
          </w:p>
        </w:tc>
      </w:tr>
      <w:tr w:rsidR="00DA594A" w:rsidRPr="00553839" w14:paraId="22349AC1" w14:textId="77777777" w:rsidTr="000C2FD3">
        <w:trPr>
          <w:trHeight w:val="227"/>
        </w:trPr>
        <w:tc>
          <w:tcPr>
            <w:tcW w:w="1005" w:type="dxa"/>
            <w:noWrap/>
            <w:hideMark/>
          </w:tcPr>
          <w:p w14:paraId="763DE2B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29</w:t>
            </w:r>
          </w:p>
        </w:tc>
        <w:tc>
          <w:tcPr>
            <w:tcW w:w="0" w:type="auto"/>
            <w:noWrap/>
            <w:hideMark/>
          </w:tcPr>
          <w:p w14:paraId="3F2F216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81557584</w:t>
            </w:r>
          </w:p>
        </w:tc>
        <w:tc>
          <w:tcPr>
            <w:tcW w:w="0" w:type="auto"/>
            <w:noWrap/>
            <w:hideMark/>
          </w:tcPr>
          <w:p w14:paraId="0E20682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749</w:t>
            </w:r>
          </w:p>
        </w:tc>
        <w:tc>
          <w:tcPr>
            <w:tcW w:w="0" w:type="auto"/>
            <w:noWrap/>
            <w:hideMark/>
          </w:tcPr>
          <w:p w14:paraId="0C4922F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927246</w:t>
            </w:r>
          </w:p>
        </w:tc>
        <w:tc>
          <w:tcPr>
            <w:tcW w:w="1005" w:type="dxa"/>
            <w:noWrap/>
            <w:hideMark/>
          </w:tcPr>
          <w:p w14:paraId="6CCF6CC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64</w:t>
            </w:r>
          </w:p>
        </w:tc>
        <w:tc>
          <w:tcPr>
            <w:tcW w:w="0" w:type="auto"/>
            <w:noWrap/>
            <w:hideMark/>
          </w:tcPr>
          <w:p w14:paraId="6C8C91E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86362795</w:t>
            </w:r>
          </w:p>
        </w:tc>
        <w:tc>
          <w:tcPr>
            <w:tcW w:w="0" w:type="auto"/>
            <w:noWrap/>
            <w:hideMark/>
          </w:tcPr>
          <w:p w14:paraId="67C5A6E0" w14:textId="2FE5B3E7"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249FD17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919130</w:t>
            </w:r>
          </w:p>
        </w:tc>
      </w:tr>
      <w:tr w:rsidR="00DA594A" w:rsidRPr="00553839" w14:paraId="659A1D62" w14:textId="77777777" w:rsidTr="000C2FD3">
        <w:trPr>
          <w:trHeight w:val="227"/>
        </w:trPr>
        <w:tc>
          <w:tcPr>
            <w:tcW w:w="1005" w:type="dxa"/>
            <w:noWrap/>
            <w:hideMark/>
          </w:tcPr>
          <w:p w14:paraId="572198A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30</w:t>
            </w:r>
          </w:p>
        </w:tc>
        <w:tc>
          <w:tcPr>
            <w:tcW w:w="0" w:type="auto"/>
            <w:noWrap/>
            <w:hideMark/>
          </w:tcPr>
          <w:p w14:paraId="3EE9535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1830392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0D0D7E9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5" w:type="dxa"/>
            <w:noWrap/>
            <w:hideMark/>
          </w:tcPr>
          <w:p w14:paraId="59BF00A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65</w:t>
            </w:r>
          </w:p>
        </w:tc>
        <w:tc>
          <w:tcPr>
            <w:tcW w:w="0" w:type="auto"/>
            <w:noWrap/>
            <w:hideMark/>
          </w:tcPr>
          <w:p w14:paraId="0F89330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86555004</w:t>
            </w:r>
          </w:p>
        </w:tc>
        <w:tc>
          <w:tcPr>
            <w:tcW w:w="0" w:type="auto"/>
            <w:noWrap/>
            <w:hideMark/>
          </w:tcPr>
          <w:p w14:paraId="1D767E83" w14:textId="1A337A0A"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65E0369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918650</w:t>
            </w:r>
          </w:p>
        </w:tc>
      </w:tr>
      <w:tr w:rsidR="00DA594A" w:rsidRPr="00553839" w14:paraId="5194F86E" w14:textId="77777777" w:rsidTr="000C2FD3">
        <w:trPr>
          <w:trHeight w:val="227"/>
        </w:trPr>
        <w:tc>
          <w:tcPr>
            <w:tcW w:w="1005" w:type="dxa"/>
            <w:noWrap/>
            <w:hideMark/>
          </w:tcPr>
          <w:p w14:paraId="6466281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31</w:t>
            </w:r>
          </w:p>
        </w:tc>
        <w:tc>
          <w:tcPr>
            <w:tcW w:w="0" w:type="auto"/>
            <w:noWrap/>
            <w:hideMark/>
          </w:tcPr>
          <w:p w14:paraId="3E1D055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7A62FEF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42DD6A6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5" w:type="dxa"/>
            <w:noWrap/>
            <w:hideMark/>
          </w:tcPr>
          <w:p w14:paraId="4347F5A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66</w:t>
            </w:r>
          </w:p>
        </w:tc>
        <w:tc>
          <w:tcPr>
            <w:tcW w:w="0" w:type="auto"/>
            <w:noWrap/>
            <w:hideMark/>
          </w:tcPr>
          <w:p w14:paraId="3AA86B7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86651108</w:t>
            </w:r>
          </w:p>
        </w:tc>
        <w:tc>
          <w:tcPr>
            <w:tcW w:w="0" w:type="auto"/>
            <w:noWrap/>
            <w:hideMark/>
          </w:tcPr>
          <w:p w14:paraId="6A2EFBCF" w14:textId="43DD924C"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277F16A8"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918378</w:t>
            </w:r>
          </w:p>
        </w:tc>
      </w:tr>
      <w:tr w:rsidR="00DA594A" w:rsidRPr="00553839" w14:paraId="421486A6" w14:textId="77777777" w:rsidTr="000C2FD3">
        <w:trPr>
          <w:trHeight w:val="227"/>
        </w:trPr>
        <w:tc>
          <w:tcPr>
            <w:tcW w:w="1005" w:type="dxa"/>
            <w:noWrap/>
            <w:hideMark/>
          </w:tcPr>
          <w:p w14:paraId="5B0B862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32</w:t>
            </w:r>
          </w:p>
        </w:tc>
        <w:tc>
          <w:tcPr>
            <w:tcW w:w="0" w:type="auto"/>
            <w:noWrap/>
            <w:hideMark/>
          </w:tcPr>
          <w:p w14:paraId="6426591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81653688</w:t>
            </w:r>
          </w:p>
        </w:tc>
        <w:tc>
          <w:tcPr>
            <w:tcW w:w="0" w:type="auto"/>
            <w:noWrap/>
            <w:hideMark/>
          </w:tcPr>
          <w:p w14:paraId="2E358A4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750</w:t>
            </w:r>
          </w:p>
        </w:tc>
        <w:tc>
          <w:tcPr>
            <w:tcW w:w="0" w:type="auto"/>
            <w:noWrap/>
            <w:hideMark/>
          </w:tcPr>
          <w:p w14:paraId="57075A81"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927210</w:t>
            </w:r>
          </w:p>
        </w:tc>
        <w:tc>
          <w:tcPr>
            <w:tcW w:w="1005" w:type="dxa"/>
            <w:noWrap/>
            <w:hideMark/>
          </w:tcPr>
          <w:p w14:paraId="5027D8F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67</w:t>
            </w:r>
          </w:p>
        </w:tc>
        <w:tc>
          <w:tcPr>
            <w:tcW w:w="0" w:type="auto"/>
            <w:noWrap/>
            <w:hideMark/>
          </w:tcPr>
          <w:p w14:paraId="23BC186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86651108</w:t>
            </w:r>
          </w:p>
        </w:tc>
        <w:tc>
          <w:tcPr>
            <w:tcW w:w="0" w:type="auto"/>
            <w:noWrap/>
            <w:hideMark/>
          </w:tcPr>
          <w:p w14:paraId="02004378" w14:textId="26423E16"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5F28FA3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918378</w:t>
            </w:r>
          </w:p>
        </w:tc>
      </w:tr>
      <w:tr w:rsidR="00DA594A" w:rsidRPr="00553839" w14:paraId="5A415A8D" w14:textId="77777777" w:rsidTr="000C2FD3">
        <w:trPr>
          <w:trHeight w:val="227"/>
        </w:trPr>
        <w:tc>
          <w:tcPr>
            <w:tcW w:w="1005" w:type="dxa"/>
            <w:noWrap/>
            <w:hideMark/>
          </w:tcPr>
          <w:p w14:paraId="287E574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33</w:t>
            </w:r>
          </w:p>
        </w:tc>
        <w:tc>
          <w:tcPr>
            <w:tcW w:w="0" w:type="auto"/>
            <w:noWrap/>
            <w:hideMark/>
          </w:tcPr>
          <w:p w14:paraId="11E76237"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81749792</w:t>
            </w:r>
          </w:p>
        </w:tc>
        <w:tc>
          <w:tcPr>
            <w:tcW w:w="0" w:type="auto"/>
            <w:noWrap/>
            <w:hideMark/>
          </w:tcPr>
          <w:p w14:paraId="74AF918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751</w:t>
            </w:r>
          </w:p>
        </w:tc>
        <w:tc>
          <w:tcPr>
            <w:tcW w:w="0" w:type="auto"/>
            <w:noWrap/>
            <w:hideMark/>
          </w:tcPr>
          <w:p w14:paraId="0E6EAEB4"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926716</w:t>
            </w:r>
          </w:p>
        </w:tc>
        <w:tc>
          <w:tcPr>
            <w:tcW w:w="1005" w:type="dxa"/>
            <w:noWrap/>
            <w:hideMark/>
          </w:tcPr>
          <w:p w14:paraId="4730EDF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68</w:t>
            </w:r>
          </w:p>
        </w:tc>
        <w:tc>
          <w:tcPr>
            <w:tcW w:w="0" w:type="auto"/>
            <w:noWrap/>
            <w:hideMark/>
          </w:tcPr>
          <w:p w14:paraId="3B259D2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86747212</w:t>
            </w:r>
          </w:p>
        </w:tc>
        <w:tc>
          <w:tcPr>
            <w:tcW w:w="0" w:type="auto"/>
            <w:noWrap/>
            <w:hideMark/>
          </w:tcPr>
          <w:p w14:paraId="2D0BCB00" w14:textId="5654889D"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387777F2"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918094</w:t>
            </w:r>
          </w:p>
        </w:tc>
      </w:tr>
      <w:tr w:rsidR="00DA594A" w:rsidRPr="00553839" w14:paraId="435F6E53" w14:textId="77777777" w:rsidTr="000C2FD3">
        <w:trPr>
          <w:trHeight w:val="227"/>
        </w:trPr>
        <w:tc>
          <w:tcPr>
            <w:tcW w:w="1005" w:type="dxa"/>
            <w:noWrap/>
            <w:hideMark/>
          </w:tcPr>
          <w:p w14:paraId="183BB2A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34</w:t>
            </w:r>
          </w:p>
        </w:tc>
        <w:tc>
          <w:tcPr>
            <w:tcW w:w="0" w:type="auto"/>
            <w:noWrap/>
            <w:hideMark/>
          </w:tcPr>
          <w:p w14:paraId="4542A6C9"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81942001</w:t>
            </w:r>
          </w:p>
        </w:tc>
        <w:tc>
          <w:tcPr>
            <w:tcW w:w="0" w:type="auto"/>
            <w:noWrap/>
            <w:hideMark/>
          </w:tcPr>
          <w:p w14:paraId="2905443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753</w:t>
            </w:r>
          </w:p>
        </w:tc>
        <w:tc>
          <w:tcPr>
            <w:tcW w:w="0" w:type="auto"/>
            <w:noWrap/>
            <w:hideMark/>
          </w:tcPr>
          <w:p w14:paraId="4A179C1F"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926384</w:t>
            </w:r>
          </w:p>
        </w:tc>
        <w:tc>
          <w:tcPr>
            <w:tcW w:w="1005" w:type="dxa"/>
            <w:noWrap/>
            <w:hideMark/>
          </w:tcPr>
          <w:p w14:paraId="06CD2170"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69</w:t>
            </w:r>
          </w:p>
        </w:tc>
        <w:tc>
          <w:tcPr>
            <w:tcW w:w="0" w:type="auto"/>
            <w:noWrap/>
            <w:hideMark/>
          </w:tcPr>
          <w:p w14:paraId="068886CE"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86843317</w:t>
            </w:r>
          </w:p>
        </w:tc>
        <w:tc>
          <w:tcPr>
            <w:tcW w:w="0" w:type="auto"/>
            <w:noWrap/>
            <w:hideMark/>
          </w:tcPr>
          <w:p w14:paraId="3EA83A65" w14:textId="0409D8D6"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56D4F8F3"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918084</w:t>
            </w:r>
          </w:p>
        </w:tc>
      </w:tr>
      <w:tr w:rsidR="00DA594A" w:rsidRPr="00553839" w14:paraId="75CD36FF" w14:textId="77777777" w:rsidTr="000C2FD3">
        <w:trPr>
          <w:trHeight w:val="227"/>
        </w:trPr>
        <w:tc>
          <w:tcPr>
            <w:tcW w:w="1005" w:type="dxa"/>
            <w:noWrap/>
            <w:hideMark/>
          </w:tcPr>
          <w:p w14:paraId="3F183D2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35</w:t>
            </w:r>
          </w:p>
        </w:tc>
        <w:tc>
          <w:tcPr>
            <w:tcW w:w="0" w:type="auto"/>
            <w:noWrap/>
            <w:hideMark/>
          </w:tcPr>
          <w:p w14:paraId="1FEE89DD"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82134209</w:t>
            </w:r>
          </w:p>
        </w:tc>
        <w:tc>
          <w:tcPr>
            <w:tcW w:w="0" w:type="auto"/>
            <w:noWrap/>
            <w:hideMark/>
          </w:tcPr>
          <w:p w14:paraId="1D2B9976"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755</w:t>
            </w:r>
          </w:p>
        </w:tc>
        <w:tc>
          <w:tcPr>
            <w:tcW w:w="0" w:type="auto"/>
            <w:noWrap/>
            <w:hideMark/>
          </w:tcPr>
          <w:p w14:paraId="2CAB03DC"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926072</w:t>
            </w:r>
          </w:p>
        </w:tc>
        <w:tc>
          <w:tcPr>
            <w:tcW w:w="1005" w:type="dxa"/>
            <w:noWrap/>
            <w:hideMark/>
          </w:tcPr>
          <w:p w14:paraId="37BFC70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70</w:t>
            </w:r>
          </w:p>
        </w:tc>
        <w:tc>
          <w:tcPr>
            <w:tcW w:w="0" w:type="auto"/>
            <w:noWrap/>
            <w:hideMark/>
          </w:tcPr>
          <w:p w14:paraId="5343CCB5"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87131629</w:t>
            </w:r>
          </w:p>
        </w:tc>
        <w:tc>
          <w:tcPr>
            <w:tcW w:w="0" w:type="auto"/>
            <w:noWrap/>
            <w:hideMark/>
          </w:tcPr>
          <w:p w14:paraId="6B11222E" w14:textId="08D04F81" w:rsidR="00DA594A" w:rsidRPr="00322D78" w:rsidRDefault="00080A64" w:rsidP="00D957BE">
            <w:pPr>
              <w:spacing w:line="240" w:lineRule="auto"/>
              <w:jc w:val="left"/>
              <w:rPr>
                <w:rFonts w:ascii="Palatino Linotype" w:hAnsi="Palatino Linotype" w:cs="Tahoma"/>
                <w:sz w:val="18"/>
                <w:szCs w:val="18"/>
                <w:highlight w:val="yellow"/>
                <w:lang w:eastAsia="en-US" w:bidi="th-TH"/>
              </w:rPr>
            </w:pPr>
            <w:r w:rsidRPr="00322D78">
              <w:rPr>
                <w:rFonts w:ascii="Palatino Linotype" w:hAnsi="Palatino Linotype" w:cs="Tahoma"/>
                <w:sz w:val="18"/>
                <w:szCs w:val="18"/>
                <w:highlight w:val="yellow"/>
                <w:lang w:eastAsia="en-US" w:bidi="th-TH"/>
              </w:rPr>
              <w:t>&gt;</w:t>
            </w:r>
            <w:r w:rsidR="00DA594A" w:rsidRPr="00322D78">
              <w:rPr>
                <w:rFonts w:ascii="Palatino Linotype" w:hAnsi="Palatino Linotype" w:cs="Tahoma"/>
                <w:sz w:val="18"/>
                <w:szCs w:val="18"/>
                <w:highlight w:val="yellow"/>
                <w:lang w:eastAsia="en-US" w:bidi="th-TH"/>
              </w:rPr>
              <w:t>780</w:t>
            </w:r>
          </w:p>
        </w:tc>
        <w:tc>
          <w:tcPr>
            <w:tcW w:w="0" w:type="auto"/>
            <w:noWrap/>
            <w:hideMark/>
          </w:tcPr>
          <w:p w14:paraId="0B59242B" w14:textId="77777777" w:rsidR="00DA594A" w:rsidRPr="00553839" w:rsidRDefault="00DA594A" w:rsidP="00D957BE">
            <w:pPr>
              <w:spacing w:line="240" w:lineRule="auto"/>
              <w:jc w:val="left"/>
              <w:rPr>
                <w:rFonts w:ascii="Palatino Linotype" w:hAnsi="Palatino Linotype" w:cs="Tahoma"/>
                <w:sz w:val="18"/>
                <w:szCs w:val="18"/>
                <w:lang w:eastAsia="en-US" w:bidi="th-TH"/>
              </w:rPr>
            </w:pPr>
            <w:r w:rsidRPr="00553839">
              <w:rPr>
                <w:rFonts w:ascii="Palatino Linotype" w:hAnsi="Palatino Linotype" w:cs="Tahoma"/>
                <w:sz w:val="18"/>
                <w:szCs w:val="18"/>
                <w:lang w:eastAsia="en-US" w:bidi="th-TH"/>
              </w:rPr>
              <w:t>917338</w:t>
            </w:r>
          </w:p>
        </w:tc>
      </w:tr>
    </w:tbl>
    <w:p w14:paraId="43392731" w14:textId="7913531E" w:rsidR="00564967" w:rsidRDefault="00DC0B90" w:rsidP="00322D78">
      <w:pPr>
        <w:pStyle w:val="MDPI51figurecaption"/>
        <w:ind w:left="0" w:firstLine="425"/>
        <w:rPr>
          <w:snapToGrid w:val="0"/>
          <w:sz w:val="20"/>
          <w:szCs w:val="22"/>
          <w:highlight w:val="red"/>
        </w:rPr>
      </w:pPr>
      <w:r w:rsidRPr="00DC0B90">
        <w:rPr>
          <w:snapToGrid w:val="0"/>
          <w:sz w:val="20"/>
          <w:szCs w:val="22"/>
          <w:highlight w:val="yellow"/>
        </w:rPr>
        <w:t xml:space="preserve">The number of </w:t>
      </w:r>
      <w:r w:rsidRPr="00C02FCC">
        <w:rPr>
          <w:snapToGrid w:val="0"/>
          <w:sz w:val="20"/>
          <w:szCs w:val="22"/>
          <w:highlight w:val="yellow"/>
        </w:rPr>
        <w:t>solutions is 70 solutions. All solutions are optimal.</w:t>
      </w:r>
      <w:r w:rsidR="00950116" w:rsidRPr="00C02FCC">
        <w:rPr>
          <w:snapToGrid w:val="0"/>
          <w:sz w:val="20"/>
          <w:szCs w:val="22"/>
          <w:highlight w:val="yellow"/>
        </w:rPr>
        <w:t xml:space="preserve"> A</w:t>
      </w:r>
      <w:r w:rsidR="00E22A6C" w:rsidRPr="00C02FCC">
        <w:rPr>
          <w:snapToGrid w:val="0"/>
          <w:sz w:val="20"/>
          <w:szCs w:val="22"/>
          <w:highlight w:val="yellow"/>
        </w:rPr>
        <w:t>t</w:t>
      </w:r>
      <w:r w:rsidR="00950116" w:rsidRPr="00C02FCC">
        <w:rPr>
          <w:snapToGrid w:val="0"/>
          <w:sz w:val="20"/>
          <w:szCs w:val="22"/>
          <w:highlight w:val="yellow"/>
        </w:rPr>
        <w:t xml:space="preserve"> the</w:t>
      </w:r>
      <w:r w:rsidR="000379D3" w:rsidRPr="00C02FCC">
        <w:rPr>
          <w:snapToGrid w:val="0"/>
          <w:sz w:val="20"/>
          <w:szCs w:val="22"/>
          <w:highlight w:val="yellow"/>
        </w:rPr>
        <w:t xml:space="preserve"> time objective (Ta) is 780 days. </w:t>
      </w:r>
      <w:r w:rsidR="00E22A6C" w:rsidRPr="00C02FCC">
        <w:rPr>
          <w:snapToGrid w:val="0"/>
          <w:sz w:val="20"/>
          <w:szCs w:val="22"/>
          <w:highlight w:val="yellow"/>
        </w:rPr>
        <w:t xml:space="preserve">In </w:t>
      </w:r>
      <w:r w:rsidR="00950116" w:rsidRPr="00C02FCC">
        <w:rPr>
          <w:snapToGrid w:val="0"/>
          <w:sz w:val="20"/>
          <w:szCs w:val="22"/>
          <w:highlight w:val="yellow"/>
        </w:rPr>
        <w:t>fact</w:t>
      </w:r>
      <w:r w:rsidR="000379D3" w:rsidRPr="00C02FCC">
        <w:rPr>
          <w:snapToGrid w:val="0"/>
          <w:sz w:val="20"/>
          <w:szCs w:val="22"/>
          <w:highlight w:val="yellow"/>
        </w:rPr>
        <w:t>, they are more than 780 days.</w:t>
      </w:r>
      <w:r w:rsidR="00B85A16" w:rsidRPr="00C02FCC">
        <w:rPr>
          <w:snapToGrid w:val="0"/>
          <w:sz w:val="20"/>
          <w:szCs w:val="22"/>
          <w:highlight w:val="yellow"/>
        </w:rPr>
        <w:t xml:space="preserve"> But we</w:t>
      </w:r>
      <w:r w:rsidR="00950116" w:rsidRPr="00C02FCC">
        <w:rPr>
          <w:snapToGrid w:val="0"/>
          <w:sz w:val="20"/>
          <w:szCs w:val="22"/>
          <w:highlight w:val="yellow"/>
        </w:rPr>
        <w:t xml:space="preserve"> set these solutions objective are 780 days instead</w:t>
      </w:r>
      <w:r w:rsidR="008D6DDB" w:rsidRPr="00C02FCC">
        <w:rPr>
          <w:snapToGrid w:val="0"/>
          <w:sz w:val="20"/>
          <w:szCs w:val="22"/>
          <w:highlight w:val="yellow"/>
        </w:rPr>
        <w:t xml:space="preserve"> remove them </w:t>
      </w:r>
      <w:r w:rsidR="00B85A16" w:rsidRPr="00C02FCC">
        <w:rPr>
          <w:snapToGrid w:val="0"/>
          <w:sz w:val="20"/>
          <w:szCs w:val="22"/>
          <w:highlight w:val="yellow"/>
        </w:rPr>
        <w:t>from the population</w:t>
      </w:r>
      <w:r w:rsidR="008D6DDB" w:rsidRPr="00C02FCC">
        <w:rPr>
          <w:snapToGrid w:val="0"/>
          <w:sz w:val="20"/>
          <w:szCs w:val="22"/>
          <w:highlight w:val="yellow"/>
        </w:rPr>
        <w:t>.</w:t>
      </w:r>
      <w:r w:rsidR="00B85A16" w:rsidRPr="00C02FCC">
        <w:rPr>
          <w:snapToGrid w:val="0"/>
          <w:sz w:val="20"/>
          <w:szCs w:val="22"/>
          <w:highlight w:val="yellow"/>
        </w:rPr>
        <w:t xml:space="preserve"> </w:t>
      </w:r>
      <w:r w:rsidR="008D6DDB" w:rsidRPr="00C02FCC">
        <w:rPr>
          <w:snapToGrid w:val="0"/>
          <w:sz w:val="20"/>
          <w:szCs w:val="22"/>
          <w:highlight w:val="yellow"/>
        </w:rPr>
        <w:t>B</w:t>
      </w:r>
      <w:r w:rsidR="00B85A16" w:rsidRPr="00C02FCC">
        <w:rPr>
          <w:snapToGrid w:val="0"/>
          <w:sz w:val="20"/>
          <w:szCs w:val="22"/>
          <w:highlight w:val="yellow"/>
        </w:rPr>
        <w:t xml:space="preserve">ecause </w:t>
      </w:r>
      <w:r w:rsidR="0069724C" w:rsidRPr="00C02FCC">
        <w:rPr>
          <w:snapToGrid w:val="0"/>
          <w:sz w:val="20"/>
          <w:szCs w:val="22"/>
          <w:highlight w:val="yellow"/>
        </w:rPr>
        <w:t xml:space="preserve">we </w:t>
      </w:r>
      <w:r w:rsidR="008D6DDB" w:rsidRPr="00C02FCC">
        <w:rPr>
          <w:snapToGrid w:val="0"/>
          <w:sz w:val="20"/>
          <w:szCs w:val="22"/>
          <w:highlight w:val="yellow"/>
        </w:rPr>
        <w:t xml:space="preserve">have to reduce the </w:t>
      </w:r>
      <w:r w:rsidR="008D6DDB" w:rsidRPr="00C02FCC">
        <w:rPr>
          <w:snapToGrid w:val="0"/>
          <w:sz w:val="20"/>
          <w:szCs w:val="22"/>
          <w:highlight w:val="yellow"/>
        </w:rPr>
        <w:t>complexity of computation.</w:t>
      </w:r>
      <w:r w:rsidR="008D6DDB" w:rsidRPr="00C02FCC">
        <w:rPr>
          <w:snapToGrid w:val="0"/>
          <w:sz w:val="20"/>
          <w:szCs w:val="22"/>
          <w:highlight w:val="yellow"/>
        </w:rPr>
        <w:t xml:space="preserve"> If we remove some</w:t>
      </w:r>
      <w:r w:rsidR="0069724C" w:rsidRPr="00C02FCC">
        <w:rPr>
          <w:snapToGrid w:val="0"/>
          <w:sz w:val="20"/>
          <w:szCs w:val="22"/>
          <w:highlight w:val="yellow"/>
        </w:rPr>
        <w:t xml:space="preserve"> </w:t>
      </w:r>
      <w:r w:rsidR="008D6DDB" w:rsidRPr="00C02FCC">
        <w:rPr>
          <w:snapToGrid w:val="0"/>
          <w:sz w:val="20"/>
          <w:szCs w:val="22"/>
          <w:highlight w:val="yellow"/>
        </w:rPr>
        <w:t>solution, then we have to add</w:t>
      </w:r>
      <w:r w:rsidR="002B079F" w:rsidRPr="00C02FCC">
        <w:rPr>
          <w:snapToGrid w:val="0"/>
          <w:sz w:val="20"/>
          <w:szCs w:val="22"/>
          <w:highlight w:val="yellow"/>
        </w:rPr>
        <w:t xml:space="preserve"> new </w:t>
      </w:r>
      <w:r w:rsidR="008D6DDB" w:rsidRPr="00C02FCC">
        <w:rPr>
          <w:snapToGrid w:val="0"/>
          <w:sz w:val="20"/>
          <w:szCs w:val="22"/>
          <w:highlight w:val="yellow"/>
        </w:rPr>
        <w:t>solution</w:t>
      </w:r>
      <w:r w:rsidR="002B079F" w:rsidRPr="00C02FCC">
        <w:rPr>
          <w:snapToGrid w:val="0"/>
          <w:sz w:val="20"/>
          <w:szCs w:val="22"/>
          <w:highlight w:val="yellow"/>
        </w:rPr>
        <w:t xml:space="preserve"> instead</w:t>
      </w:r>
      <w:r w:rsidR="008D6DDB" w:rsidRPr="00C02FCC">
        <w:rPr>
          <w:snapToGrid w:val="0"/>
          <w:sz w:val="20"/>
          <w:szCs w:val="22"/>
          <w:highlight w:val="yellow"/>
        </w:rPr>
        <w:t xml:space="preserve">. And we do not know that the added solution is better or </w:t>
      </w:r>
      <w:r w:rsidR="002B079F" w:rsidRPr="00C02FCC">
        <w:rPr>
          <w:snapToGrid w:val="0"/>
          <w:sz w:val="20"/>
          <w:szCs w:val="22"/>
          <w:highlight w:val="yellow"/>
        </w:rPr>
        <w:t>worse</w:t>
      </w:r>
      <w:r w:rsidR="008D6DDB" w:rsidRPr="00C02FCC">
        <w:rPr>
          <w:snapToGrid w:val="0"/>
          <w:sz w:val="20"/>
          <w:szCs w:val="22"/>
          <w:highlight w:val="yellow"/>
        </w:rPr>
        <w:t xml:space="preserve"> than </w:t>
      </w:r>
      <w:r w:rsidR="002B079F" w:rsidRPr="00C02FCC">
        <w:rPr>
          <w:snapToGrid w:val="0"/>
          <w:sz w:val="20"/>
          <w:szCs w:val="22"/>
          <w:highlight w:val="yellow"/>
        </w:rPr>
        <w:t>removed solution.</w:t>
      </w:r>
      <w:r w:rsidR="00380065" w:rsidRPr="00C02FCC">
        <w:rPr>
          <w:snapToGrid w:val="0"/>
          <w:sz w:val="20"/>
          <w:szCs w:val="22"/>
          <w:highlight w:val="yellow"/>
        </w:rPr>
        <w:t xml:space="preserve"> Hence, we keep these solutions until they are dominated by better solution.</w:t>
      </w:r>
      <w:r w:rsidR="00564967" w:rsidRPr="007A532E">
        <w:rPr>
          <w:snapToGrid w:val="0"/>
          <w:sz w:val="20"/>
          <w:szCs w:val="22"/>
        </w:rPr>
        <w:br w:type="page"/>
      </w:r>
    </w:p>
    <w:p w14:paraId="51A424A8" w14:textId="6368B6C9" w:rsidR="00DA594A" w:rsidRPr="00E85767" w:rsidRDefault="00DA594A" w:rsidP="00DA594A">
      <w:pPr>
        <w:pStyle w:val="MDPI51figurecaption"/>
        <w:jc w:val="center"/>
        <w:rPr>
          <w:rFonts w:eastAsia="SimSun"/>
        </w:rPr>
      </w:pPr>
      <w:r>
        <w:rPr>
          <w:noProof/>
        </w:rPr>
        <w:lastRenderedPageBreak/>
        <w:drawing>
          <wp:inline distT="0" distB="0" distL="0" distR="0" wp14:anchorId="6586FDE6" wp14:editId="4BD492A5">
            <wp:extent cx="4753910" cy="2067339"/>
            <wp:effectExtent l="0" t="0" r="0" b="9525"/>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3910" cy="2067339"/>
                    </a:xfrm>
                    <a:prstGeom prst="rect">
                      <a:avLst/>
                    </a:prstGeom>
                  </pic:spPr>
                </pic:pic>
              </a:graphicData>
            </a:graphic>
          </wp:inline>
        </w:drawing>
      </w:r>
    </w:p>
    <w:p w14:paraId="40D55481" w14:textId="7E639139" w:rsidR="00DA594A" w:rsidRDefault="00A724D5" w:rsidP="00A724D5">
      <w:pPr>
        <w:pStyle w:val="MDPI51figurecaption"/>
        <w:jc w:val="center"/>
        <w:rPr>
          <w:rFonts w:eastAsia="SimSun"/>
        </w:rPr>
      </w:pPr>
      <w:r w:rsidRPr="007A532E">
        <w:rPr>
          <w:rFonts w:eastAsia="SimSun"/>
          <w:b/>
          <w:bCs/>
          <w:highlight w:val="yellow"/>
        </w:rPr>
        <w:t>Figure 1</w:t>
      </w:r>
      <w:r w:rsidR="00B65046">
        <w:rPr>
          <w:rFonts w:eastAsia="SimSun"/>
          <w:b/>
          <w:bCs/>
          <w:highlight w:val="yellow"/>
        </w:rPr>
        <w:t>1</w:t>
      </w:r>
      <w:r w:rsidRPr="007A532E">
        <w:rPr>
          <w:rFonts w:eastAsia="SimSun"/>
          <w:b/>
          <w:bCs/>
          <w:highlight w:val="yellow"/>
        </w:rPr>
        <w:t>.</w:t>
      </w:r>
      <w:r w:rsidRPr="007A532E">
        <w:rPr>
          <w:rFonts w:eastAsia="SimSun"/>
          <w:highlight w:val="yellow"/>
        </w:rPr>
        <w:t xml:space="preserve"> Relation graph between generation and average Mx</w:t>
      </w:r>
    </w:p>
    <w:p w14:paraId="6BD35D2F" w14:textId="00DE1F98" w:rsidR="00564967" w:rsidRPr="00353781" w:rsidRDefault="00564967" w:rsidP="00564967">
      <w:pPr>
        <w:pStyle w:val="MDPI51figurecaption"/>
        <w:ind w:left="0"/>
        <w:rPr>
          <w:rFonts w:eastAsia="SimSun" w:cstheme="minorBidi"/>
          <w:sz w:val="20"/>
          <w:szCs w:val="22"/>
          <w:lang w:bidi="th-TH"/>
        </w:rPr>
      </w:pPr>
      <w:r>
        <w:rPr>
          <w:rFonts w:eastAsia="SimSun"/>
          <w:b/>
          <w:bCs/>
          <w:sz w:val="20"/>
          <w:szCs w:val="22"/>
        </w:rPr>
        <w:tab/>
      </w:r>
      <w:r w:rsidRPr="003A4EF3">
        <w:rPr>
          <w:rFonts w:eastAsia="SimSun"/>
          <w:sz w:val="20"/>
          <w:szCs w:val="22"/>
          <w:highlight w:val="yellow"/>
        </w:rPr>
        <w:t>As</w:t>
      </w:r>
      <w:r w:rsidR="00353781" w:rsidRPr="003A4EF3">
        <w:rPr>
          <w:rFonts w:eastAsia="SimSun"/>
          <w:sz w:val="20"/>
          <w:szCs w:val="22"/>
          <w:highlight w:val="yellow"/>
        </w:rPr>
        <w:t xml:space="preserve"> shown in figure 1</w:t>
      </w:r>
      <w:r w:rsidR="00B65046">
        <w:rPr>
          <w:rFonts w:eastAsia="SimSun"/>
          <w:sz w:val="20"/>
          <w:szCs w:val="22"/>
          <w:highlight w:val="yellow"/>
        </w:rPr>
        <w:t>1</w:t>
      </w:r>
      <w:r w:rsidR="00353781" w:rsidRPr="003A4EF3">
        <w:rPr>
          <w:rFonts w:eastAsia="SimSun"/>
          <w:sz w:val="20"/>
          <w:szCs w:val="22"/>
          <w:highlight w:val="yellow"/>
        </w:rPr>
        <w:t xml:space="preserve">, if we increase the number of </w:t>
      </w:r>
      <w:r w:rsidR="00353781" w:rsidRPr="003A4EF3">
        <w:rPr>
          <w:rFonts w:eastAsia="SimSun" w:cstheme="minorBidi"/>
          <w:sz w:val="20"/>
          <w:szCs w:val="22"/>
          <w:highlight w:val="yellow"/>
          <w:lang w:bidi="th-TH"/>
        </w:rPr>
        <w:t>generations. Then we found that the fitness score trend is improved.</w:t>
      </w:r>
    </w:p>
    <w:p w14:paraId="4F9BF9CE" w14:textId="7C6470E7" w:rsidR="00CF70AC" w:rsidRPr="00817B33" w:rsidRDefault="00DA594A" w:rsidP="00DA594A">
      <w:pPr>
        <w:pStyle w:val="MDPI22heading2"/>
      </w:pPr>
      <w:r w:rsidRPr="00052B52">
        <w:rPr>
          <w:highlight w:val="red"/>
        </w:rPr>
        <w:t>4.2. Result Comparison</w:t>
      </w:r>
    </w:p>
    <w:p w14:paraId="44258212" w14:textId="7D4C360B" w:rsidR="00CF70AC" w:rsidRPr="003030D2" w:rsidRDefault="00CF70AC" w:rsidP="00CF70AC">
      <w:pPr>
        <w:pStyle w:val="MDPI41tablecaption"/>
        <w:jc w:val="center"/>
      </w:pPr>
      <w:r w:rsidRPr="007A532E">
        <w:rPr>
          <w:b/>
          <w:highlight w:val="yellow"/>
        </w:rPr>
        <w:t>Table 3.</w:t>
      </w:r>
      <w:r w:rsidRPr="007A532E">
        <w:rPr>
          <w:highlight w:val="yellow"/>
        </w:rPr>
        <w:t xml:space="preserve"> Tool</w:t>
      </w:r>
      <w:r w:rsidR="00743FCF" w:rsidRPr="007A532E">
        <w:rPr>
          <w:highlight w:val="yellow"/>
        </w:rPr>
        <w:t>s</w:t>
      </w:r>
      <w:r w:rsidRPr="007A532E">
        <w:rPr>
          <w:highlight w:val="yellow"/>
        </w:rPr>
        <w:t xml:space="preserve"> Comparison</w:t>
      </w:r>
    </w:p>
    <w:tbl>
      <w:tblPr>
        <w:tblStyle w:val="MDPI41threelinetable"/>
        <w:tblW w:w="5818" w:type="dxa"/>
        <w:tblLook w:val="04A0" w:firstRow="1" w:lastRow="0" w:firstColumn="1" w:lastColumn="0" w:noHBand="0" w:noVBand="1"/>
      </w:tblPr>
      <w:tblGrid>
        <w:gridCol w:w="1125"/>
        <w:gridCol w:w="1994"/>
        <w:gridCol w:w="1559"/>
        <w:gridCol w:w="1140"/>
      </w:tblGrid>
      <w:tr w:rsidR="00CF70AC" w:rsidRPr="00817B33" w14:paraId="1E2F6BDD" w14:textId="77777777" w:rsidTr="00DC0B90">
        <w:trPr>
          <w:cnfStyle w:val="100000000000" w:firstRow="1" w:lastRow="0" w:firstColumn="0" w:lastColumn="0" w:oddVBand="0" w:evenVBand="0" w:oddHBand="0" w:evenHBand="0" w:firstRowFirstColumn="0" w:firstRowLastColumn="0" w:lastRowFirstColumn="0" w:lastRowLastColumn="0"/>
        </w:trPr>
        <w:tc>
          <w:tcPr>
            <w:tcW w:w="1125" w:type="dxa"/>
          </w:tcPr>
          <w:p w14:paraId="44EA4AA7" w14:textId="77777777" w:rsidR="00CF70AC" w:rsidRPr="00817B33" w:rsidRDefault="00CF70AC" w:rsidP="00DC0B90">
            <w:pPr>
              <w:spacing w:line="240" w:lineRule="auto"/>
              <w:jc w:val="thaiDistribute"/>
              <w:rPr>
                <w:rFonts w:ascii="Palatino Linotype" w:eastAsia="Calibri" w:hAnsi="Palatino Linotype"/>
                <w:color w:val="auto"/>
                <w:sz w:val="20"/>
                <w:lang w:eastAsia="en-US" w:bidi="th-TH"/>
              </w:rPr>
            </w:pPr>
          </w:p>
        </w:tc>
        <w:tc>
          <w:tcPr>
            <w:tcW w:w="1994" w:type="dxa"/>
          </w:tcPr>
          <w:p w14:paraId="6B3EC3EE" w14:textId="77777777" w:rsidR="00CF70AC" w:rsidRPr="00817B33" w:rsidRDefault="00CF70AC" w:rsidP="00DC0B90">
            <w:pPr>
              <w:spacing w:line="240" w:lineRule="auto"/>
              <w:jc w:val="thaiDistribute"/>
              <w:rPr>
                <w:rFonts w:ascii="Palatino Linotype" w:eastAsia="Calibri" w:hAnsi="Palatino Linotype"/>
                <w:color w:val="auto"/>
                <w:sz w:val="20"/>
                <w:highlight w:val="yellow"/>
                <w:lang w:eastAsia="en-US" w:bidi="th-TH"/>
              </w:rPr>
            </w:pPr>
            <w:r w:rsidRPr="20B3827D">
              <w:rPr>
                <w:rFonts w:ascii="Palatino Linotype" w:eastAsia="Calibri" w:hAnsi="Palatino Linotype"/>
                <w:color w:val="auto"/>
                <w:sz w:val="20"/>
                <w:highlight w:val="yellow"/>
                <w:lang w:eastAsia="en-US" w:bidi="th-TH"/>
              </w:rPr>
              <w:t>Same Mx score at</w:t>
            </w:r>
          </w:p>
        </w:tc>
        <w:tc>
          <w:tcPr>
            <w:tcW w:w="1559" w:type="dxa"/>
          </w:tcPr>
          <w:p w14:paraId="61EF6471" w14:textId="77777777" w:rsidR="00CF70AC" w:rsidRPr="00817B33" w:rsidRDefault="00CF70AC" w:rsidP="00DC0B90">
            <w:pPr>
              <w:spacing w:line="240" w:lineRule="auto"/>
              <w:jc w:val="thaiDistribute"/>
              <w:rPr>
                <w:rFonts w:ascii="Palatino Linotype" w:eastAsia="Calibri" w:hAnsi="Palatino Linotype"/>
                <w:color w:val="auto"/>
                <w:sz w:val="20"/>
                <w:highlight w:val="yellow"/>
                <w:lang w:eastAsia="en-US" w:bidi="th-TH"/>
              </w:rPr>
            </w:pPr>
            <w:r w:rsidRPr="00817B33">
              <w:rPr>
                <w:rFonts w:ascii="Palatino Linotype" w:eastAsia="Calibri" w:hAnsi="Palatino Linotype"/>
                <w:color w:val="auto"/>
                <w:sz w:val="20"/>
                <w:highlight w:val="yellow"/>
                <w:lang w:eastAsia="en-US" w:bidi="th-TH"/>
              </w:rPr>
              <w:t># Pareto front</w:t>
            </w:r>
          </w:p>
        </w:tc>
        <w:tc>
          <w:tcPr>
            <w:tcW w:w="1140" w:type="dxa"/>
          </w:tcPr>
          <w:p w14:paraId="37ED1AF1" w14:textId="77777777" w:rsidR="00CF70AC" w:rsidRPr="00817B33" w:rsidRDefault="00CF70AC" w:rsidP="00DC0B90">
            <w:pPr>
              <w:spacing w:line="240" w:lineRule="auto"/>
              <w:jc w:val="thaiDistribute"/>
              <w:rPr>
                <w:rFonts w:ascii="Palatino Linotype" w:eastAsia="Calibri" w:hAnsi="Palatino Linotype"/>
                <w:color w:val="auto"/>
                <w:sz w:val="20"/>
                <w:highlight w:val="yellow"/>
                <w:lang w:eastAsia="en-US" w:bidi="th-TH"/>
              </w:rPr>
            </w:pPr>
            <w:r w:rsidRPr="00817B33">
              <w:rPr>
                <w:rFonts w:ascii="Palatino Linotype" w:eastAsia="Calibri" w:hAnsi="Palatino Linotype"/>
                <w:color w:val="auto"/>
                <w:sz w:val="20"/>
                <w:highlight w:val="yellow"/>
                <w:lang w:eastAsia="en-US" w:bidi="th-TH"/>
              </w:rPr>
              <w:t>Runtime</w:t>
            </w:r>
          </w:p>
        </w:tc>
      </w:tr>
      <w:tr w:rsidR="00CF70AC" w:rsidRPr="00817B33" w14:paraId="7BCC967E" w14:textId="77777777" w:rsidTr="00DC0B90">
        <w:tc>
          <w:tcPr>
            <w:tcW w:w="1125" w:type="dxa"/>
          </w:tcPr>
          <w:p w14:paraId="1C49CEBC" w14:textId="77777777" w:rsidR="00CF70AC" w:rsidRPr="00A724D5" w:rsidRDefault="00CF70AC" w:rsidP="00DC0B90">
            <w:pPr>
              <w:spacing w:line="240" w:lineRule="auto"/>
              <w:jc w:val="thaiDistribute"/>
              <w:rPr>
                <w:rFonts w:ascii="Palatino Linotype" w:eastAsia="Calibri" w:hAnsi="Palatino Linotype"/>
                <w:b/>
                <w:bCs/>
                <w:color w:val="auto"/>
                <w:sz w:val="20"/>
                <w:highlight w:val="yellow"/>
                <w:lang w:eastAsia="en-US" w:bidi="th-TH"/>
              </w:rPr>
            </w:pPr>
            <w:r w:rsidRPr="00A724D5">
              <w:rPr>
                <w:rFonts w:ascii="Palatino Linotype" w:eastAsia="Calibri" w:hAnsi="Palatino Linotype"/>
                <w:b/>
                <w:bCs/>
                <w:color w:val="auto"/>
                <w:sz w:val="20"/>
                <w:highlight w:val="yellow"/>
                <w:lang w:eastAsia="en-US" w:bidi="th-TH"/>
              </w:rPr>
              <w:t>LP Solver</w:t>
            </w:r>
          </w:p>
        </w:tc>
        <w:tc>
          <w:tcPr>
            <w:tcW w:w="1994" w:type="dxa"/>
          </w:tcPr>
          <w:p w14:paraId="568CC6C8"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10,000 generation</w:t>
            </w:r>
          </w:p>
        </w:tc>
        <w:tc>
          <w:tcPr>
            <w:tcW w:w="1559" w:type="dxa"/>
          </w:tcPr>
          <w:p w14:paraId="71B2C13E"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1 solution</w:t>
            </w:r>
          </w:p>
        </w:tc>
        <w:tc>
          <w:tcPr>
            <w:tcW w:w="1140" w:type="dxa"/>
          </w:tcPr>
          <w:p w14:paraId="71AC5883"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8 hours</w:t>
            </w:r>
          </w:p>
        </w:tc>
      </w:tr>
      <w:tr w:rsidR="00CF70AC" w:rsidRPr="00817B33" w14:paraId="54517B84" w14:textId="77777777" w:rsidTr="00DC0B90">
        <w:tc>
          <w:tcPr>
            <w:tcW w:w="1125" w:type="dxa"/>
          </w:tcPr>
          <w:p w14:paraId="72B6582E" w14:textId="77777777" w:rsidR="00CF70AC" w:rsidRPr="00A724D5" w:rsidRDefault="00CF70AC" w:rsidP="00DC0B90">
            <w:pPr>
              <w:spacing w:line="240" w:lineRule="auto"/>
              <w:jc w:val="thaiDistribute"/>
              <w:rPr>
                <w:rFonts w:ascii="Palatino Linotype" w:eastAsia="Calibri" w:hAnsi="Palatino Linotype"/>
                <w:b/>
                <w:bCs/>
                <w:color w:val="auto"/>
                <w:sz w:val="20"/>
                <w:highlight w:val="yellow"/>
                <w:lang w:eastAsia="en-US" w:bidi="th-TH"/>
              </w:rPr>
            </w:pPr>
            <w:r w:rsidRPr="00A724D5">
              <w:rPr>
                <w:rFonts w:ascii="Palatino Linotype" w:eastAsia="Calibri" w:hAnsi="Palatino Linotype"/>
                <w:b/>
                <w:bCs/>
                <w:color w:val="auto"/>
                <w:sz w:val="20"/>
                <w:highlight w:val="yellow"/>
                <w:lang w:eastAsia="en-US" w:bidi="th-TH"/>
              </w:rPr>
              <w:t>NSGA-II</w:t>
            </w:r>
          </w:p>
        </w:tc>
        <w:tc>
          <w:tcPr>
            <w:tcW w:w="1994" w:type="dxa"/>
          </w:tcPr>
          <w:p w14:paraId="5861D904"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282 generation</w:t>
            </w:r>
          </w:p>
        </w:tc>
        <w:tc>
          <w:tcPr>
            <w:tcW w:w="1559" w:type="dxa"/>
          </w:tcPr>
          <w:p w14:paraId="3CCF557B"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70 solutions</w:t>
            </w:r>
          </w:p>
        </w:tc>
        <w:tc>
          <w:tcPr>
            <w:tcW w:w="1140" w:type="dxa"/>
          </w:tcPr>
          <w:p w14:paraId="790F2027" w14:textId="77777777" w:rsidR="00CF70AC" w:rsidRPr="00A724D5" w:rsidRDefault="00CF70AC" w:rsidP="00DC0B90">
            <w:pPr>
              <w:spacing w:line="240" w:lineRule="auto"/>
              <w:jc w:val="thaiDistribute"/>
              <w:rPr>
                <w:rFonts w:ascii="Palatino Linotype" w:eastAsia="Calibri" w:hAnsi="Palatino Linotype"/>
                <w:color w:val="auto"/>
                <w:sz w:val="18"/>
                <w:szCs w:val="18"/>
                <w:highlight w:val="yellow"/>
                <w:lang w:eastAsia="en-US" w:bidi="th-TH"/>
              </w:rPr>
            </w:pPr>
            <w:r w:rsidRPr="00A724D5">
              <w:rPr>
                <w:rFonts w:ascii="Palatino Linotype" w:eastAsia="Calibri" w:hAnsi="Palatino Linotype"/>
                <w:color w:val="auto"/>
                <w:sz w:val="18"/>
                <w:szCs w:val="18"/>
                <w:highlight w:val="yellow"/>
                <w:lang w:eastAsia="en-US" w:bidi="th-TH"/>
              </w:rPr>
              <w:t>4 days</w:t>
            </w:r>
          </w:p>
        </w:tc>
      </w:tr>
    </w:tbl>
    <w:p w14:paraId="6D245D48" w14:textId="77777777" w:rsidR="00DA594A" w:rsidRPr="00817B33" w:rsidRDefault="00DA594A" w:rsidP="00DA594A">
      <w:pPr>
        <w:spacing w:after="160" w:line="259" w:lineRule="auto"/>
        <w:jc w:val="thaiDistribute"/>
        <w:rPr>
          <w:rFonts w:ascii="Calibri" w:eastAsia="Calibri" w:hAnsi="Calibri" w:cs="Cordia New"/>
          <w:color w:val="auto"/>
          <w:sz w:val="22"/>
          <w:szCs w:val="28"/>
          <w:highlight w:val="yellow"/>
          <w:lang w:eastAsia="en-US" w:bidi="th-TH"/>
        </w:rPr>
      </w:pPr>
    </w:p>
    <w:p w14:paraId="39A97463" w14:textId="68A5F78B" w:rsidR="00AC06F5" w:rsidRDefault="00DA594A" w:rsidP="000C2FD3">
      <w:pPr>
        <w:spacing w:after="160" w:line="259" w:lineRule="auto"/>
        <w:ind w:firstLine="420"/>
        <w:jc w:val="thaiDistribute"/>
        <w:rPr>
          <w:rFonts w:ascii="Palatino Linotype" w:eastAsia="Calibri" w:hAnsi="Palatino Linotype" w:cs="Cordia New"/>
          <w:color w:val="auto"/>
          <w:sz w:val="20"/>
          <w:highlight w:val="yellow"/>
          <w:lang w:eastAsia="en-US" w:bidi="th-TH"/>
        </w:rPr>
      </w:pPr>
      <w:r w:rsidRPr="0801F6D2">
        <w:rPr>
          <w:rFonts w:ascii="Palatino Linotype" w:eastAsia="Calibri" w:hAnsi="Palatino Linotype" w:cs="Cordia New"/>
          <w:color w:val="auto"/>
          <w:sz w:val="20"/>
          <w:highlight w:val="yellow"/>
          <w:lang w:eastAsia="en-US" w:bidi="th-TH"/>
        </w:rPr>
        <w:t xml:space="preserve">In </w:t>
      </w:r>
      <w:r w:rsidRPr="003A4EF3">
        <w:rPr>
          <w:rFonts w:ascii="Palatino Linotype" w:eastAsia="Calibri" w:hAnsi="Palatino Linotype" w:cs="Cordia New"/>
          <w:color w:val="auto"/>
          <w:sz w:val="20"/>
          <w:highlight w:val="yellow"/>
          <w:lang w:eastAsia="en-US" w:bidi="th-TH"/>
        </w:rPr>
        <w:t xml:space="preserve">the actual construction time objective (Ta) </w:t>
      </w:r>
      <w:r w:rsidR="000C2FD3" w:rsidRPr="003A4EF3">
        <w:rPr>
          <w:rFonts w:ascii="Palatino Linotype" w:eastAsia="Calibri" w:hAnsi="Palatino Linotype" w:cs="Cordia New"/>
          <w:color w:val="auto"/>
          <w:sz w:val="20"/>
          <w:highlight w:val="yellow"/>
          <w:lang w:eastAsia="en-US" w:bidi="th-TH"/>
        </w:rPr>
        <w:t>is</w:t>
      </w:r>
      <w:r w:rsidRPr="003A4EF3">
        <w:rPr>
          <w:rFonts w:ascii="Palatino Linotype" w:eastAsia="Calibri" w:hAnsi="Palatino Linotype" w:cs="Cordia New"/>
          <w:color w:val="auto"/>
          <w:sz w:val="20"/>
          <w:highlight w:val="yellow"/>
          <w:lang w:eastAsia="en-US" w:bidi="th-TH"/>
        </w:rPr>
        <w:t xml:space="preserve"> 720 days, this proposed model wins our previous </w:t>
      </w:r>
      <w:r w:rsidR="7E01FA0D" w:rsidRPr="003A4EF3">
        <w:rPr>
          <w:rFonts w:ascii="Palatino Linotype" w:eastAsia="Calibri" w:hAnsi="Palatino Linotype" w:cs="Cordia New"/>
          <w:color w:val="auto"/>
          <w:sz w:val="20"/>
          <w:highlight w:val="yellow"/>
          <w:lang w:eastAsia="en-US" w:bidi="th-TH"/>
        </w:rPr>
        <w:t>paper [3</w:t>
      </w:r>
      <w:r w:rsidR="00A53F5D">
        <w:rPr>
          <w:rFonts w:ascii="Palatino Linotype" w:eastAsia="Calibri" w:hAnsi="Palatino Linotype" w:cs="Cordia New"/>
          <w:color w:val="auto"/>
          <w:sz w:val="20"/>
          <w:highlight w:val="yellow"/>
          <w:lang w:eastAsia="en-US" w:bidi="th-TH"/>
        </w:rPr>
        <w:t>3</w:t>
      </w:r>
      <w:r w:rsidRPr="003A4EF3">
        <w:rPr>
          <w:rFonts w:ascii="Palatino Linotype" w:eastAsia="Calibri" w:hAnsi="Palatino Linotype" w:cs="Cordia New"/>
          <w:color w:val="auto"/>
          <w:sz w:val="20"/>
          <w:highlight w:val="yellow"/>
          <w:lang w:eastAsia="en-US" w:bidi="th-TH"/>
        </w:rPr>
        <w:t>] at 282</w:t>
      </w:r>
      <w:r w:rsidRPr="003A4EF3">
        <w:rPr>
          <w:rFonts w:ascii="Palatino Linotype" w:eastAsia="Calibri" w:hAnsi="Palatino Linotype" w:cs="Cordia New"/>
          <w:color w:val="auto"/>
          <w:sz w:val="20"/>
          <w:highlight w:val="yellow"/>
          <w:vertAlign w:val="superscript"/>
          <w:lang w:eastAsia="en-US" w:bidi="th-TH"/>
        </w:rPr>
        <w:t>nd</w:t>
      </w:r>
      <w:r w:rsidRPr="003A4EF3">
        <w:rPr>
          <w:rFonts w:ascii="Palatino Linotype" w:eastAsia="Calibri" w:hAnsi="Palatino Linotype" w:cs="Cordia New"/>
          <w:color w:val="auto"/>
          <w:sz w:val="20"/>
          <w:highlight w:val="yellow"/>
          <w:lang w:eastAsia="en-US" w:bidi="th-TH"/>
        </w:rPr>
        <w:t xml:space="preserve"> generation. In previous our paper, we applied the linear programming solver to find an optimal point. It takes 10,000 generations.</w:t>
      </w:r>
      <w:r w:rsidR="00353781" w:rsidRPr="003A4EF3">
        <w:rPr>
          <w:rFonts w:ascii="Palatino Linotype" w:eastAsia="Calibri" w:hAnsi="Palatino Linotype" w:cs="Cordia New"/>
          <w:color w:val="auto"/>
          <w:sz w:val="20"/>
          <w:highlight w:val="yellow"/>
          <w:lang w:eastAsia="en-US" w:bidi="th-TH"/>
        </w:rPr>
        <w:t xml:space="preserve"> </w:t>
      </w:r>
    </w:p>
    <w:p w14:paraId="349C1821" w14:textId="6A6C4883" w:rsidR="00DA594A" w:rsidRDefault="004910FB" w:rsidP="000C2FD3">
      <w:pPr>
        <w:spacing w:after="160" w:line="259" w:lineRule="auto"/>
        <w:ind w:firstLine="420"/>
        <w:jc w:val="thaiDistribute"/>
        <w:rPr>
          <w:rFonts w:ascii="Palatino Linotype" w:eastAsia="Calibri" w:hAnsi="Palatino Linotype" w:cs="Cordia New"/>
          <w:color w:val="auto"/>
          <w:sz w:val="20"/>
          <w:lang w:eastAsia="en-US" w:bidi="th-TH"/>
        </w:rPr>
      </w:pPr>
      <w:r w:rsidRPr="004910FB">
        <w:rPr>
          <w:rFonts w:ascii="Palatino Linotype" w:eastAsia="Calibri" w:hAnsi="Palatino Linotype" w:cs="Cordia New"/>
          <w:color w:val="auto"/>
          <w:sz w:val="20"/>
          <w:highlight w:val="yellow"/>
          <w:lang w:eastAsia="en-US" w:bidi="th-TH"/>
        </w:rPr>
        <w:t xml:space="preserve">However, NSGA-II is a MOGA algorithm. It seeks the number of optimal solutions more than LP Solver. Hence, NSGA-II takes more complexity of computation than another </w:t>
      </w:r>
      <w:r w:rsidRPr="009565AC">
        <w:rPr>
          <w:rFonts w:ascii="Palatino Linotype" w:eastAsia="Calibri" w:hAnsi="Palatino Linotype" w:cs="Cordia New"/>
          <w:color w:val="auto"/>
          <w:sz w:val="20"/>
          <w:highlight w:val="yellow"/>
          <w:lang w:eastAsia="en-US" w:bidi="th-TH"/>
        </w:rPr>
        <w:t>one.</w:t>
      </w:r>
      <w:r w:rsidR="009565AC" w:rsidRPr="009565AC">
        <w:rPr>
          <w:rFonts w:ascii="Palatino Linotype" w:eastAsia="Calibri" w:hAnsi="Palatino Linotype" w:cs="Cordia New"/>
          <w:color w:val="auto"/>
          <w:sz w:val="20"/>
          <w:highlight w:val="yellow"/>
          <w:lang w:eastAsia="en-US" w:bidi="th-TH"/>
        </w:rPr>
        <w:t xml:space="preserve"> N</w:t>
      </w:r>
      <w:r w:rsidR="009565AC" w:rsidRPr="009565AC">
        <w:rPr>
          <w:rFonts w:ascii="Palatino Linotype" w:eastAsia="Calibri" w:hAnsi="Palatino Linotype" w:cs="Cordia New"/>
          <w:color w:val="auto"/>
          <w:sz w:val="20"/>
          <w:highlight w:val="yellow"/>
          <w:lang w:eastAsia="en-US" w:bidi="th-TH"/>
        </w:rPr>
        <w:t>evertheless</w:t>
      </w:r>
      <w:r w:rsidR="009565AC" w:rsidRPr="009565AC">
        <w:rPr>
          <w:rFonts w:ascii="Palatino Linotype" w:eastAsia="Calibri" w:hAnsi="Palatino Linotype" w:cs="Cordia New"/>
          <w:color w:val="auto"/>
          <w:sz w:val="20"/>
          <w:highlight w:val="yellow"/>
          <w:lang w:eastAsia="en-US" w:bidi="th-TH"/>
        </w:rPr>
        <w:t xml:space="preserve">, we can reduce the </w:t>
      </w:r>
      <w:r w:rsidR="009565AC" w:rsidRPr="009565AC">
        <w:rPr>
          <w:rFonts w:ascii="Palatino Linotype" w:eastAsia="Calibri" w:hAnsi="Palatino Linotype" w:cs="Cordia New"/>
          <w:color w:val="auto"/>
          <w:sz w:val="20"/>
          <w:highlight w:val="yellow"/>
          <w:lang w:eastAsia="en-US" w:bidi="th-TH"/>
        </w:rPr>
        <w:t>complexity of computation</w:t>
      </w:r>
      <w:r w:rsidR="009565AC" w:rsidRPr="009565AC">
        <w:rPr>
          <w:rFonts w:ascii="Palatino Linotype" w:eastAsia="Calibri" w:hAnsi="Palatino Linotype" w:cs="Cordia New"/>
          <w:color w:val="auto"/>
          <w:sz w:val="20"/>
          <w:highlight w:val="yellow"/>
          <w:lang w:eastAsia="en-US" w:bidi="th-TH"/>
        </w:rPr>
        <w:t xml:space="preserve"> by the parallel programming.</w:t>
      </w:r>
    </w:p>
    <w:p w14:paraId="435589D3" w14:textId="6DCDD03E" w:rsidR="00CF70AC" w:rsidRPr="007A532E" w:rsidRDefault="00CF70AC" w:rsidP="00CF70AC">
      <w:pPr>
        <w:pStyle w:val="MDPI41tablecaption"/>
        <w:jc w:val="center"/>
        <w:rPr>
          <w:highlight w:val="yellow"/>
        </w:rPr>
      </w:pPr>
      <w:r w:rsidRPr="007A532E">
        <w:rPr>
          <w:b/>
          <w:highlight w:val="yellow"/>
        </w:rPr>
        <w:t>Table 4.</w:t>
      </w:r>
      <w:r w:rsidRPr="007A532E">
        <w:rPr>
          <w:highlight w:val="yellow"/>
        </w:rPr>
        <w:t xml:space="preserve"> Different </w:t>
      </w:r>
      <w:r w:rsidR="00743FCF" w:rsidRPr="007A532E">
        <w:rPr>
          <w:highlight w:val="yellow"/>
        </w:rPr>
        <w:t>from original</w:t>
      </w:r>
    </w:p>
    <w:tbl>
      <w:tblPr>
        <w:tblStyle w:val="MDPI41threelinetable"/>
        <w:tblW w:w="6253" w:type="dxa"/>
        <w:tblLook w:val="04A0" w:firstRow="1" w:lastRow="0" w:firstColumn="1" w:lastColumn="0" w:noHBand="0" w:noVBand="1"/>
      </w:tblPr>
      <w:tblGrid>
        <w:gridCol w:w="1560"/>
        <w:gridCol w:w="1994"/>
        <w:gridCol w:w="1559"/>
        <w:gridCol w:w="1140"/>
      </w:tblGrid>
      <w:tr w:rsidR="00D957BE" w:rsidRPr="007A532E" w14:paraId="295BF78A" w14:textId="77777777" w:rsidTr="00D957BE">
        <w:trPr>
          <w:cnfStyle w:val="100000000000" w:firstRow="1" w:lastRow="0" w:firstColumn="0" w:lastColumn="0" w:oddVBand="0" w:evenVBand="0" w:oddHBand="0" w:evenHBand="0" w:firstRowFirstColumn="0" w:firstRowLastColumn="0" w:lastRowFirstColumn="0" w:lastRowLastColumn="0"/>
        </w:trPr>
        <w:tc>
          <w:tcPr>
            <w:tcW w:w="1560" w:type="dxa"/>
          </w:tcPr>
          <w:p w14:paraId="1635B24C" w14:textId="77777777" w:rsidR="00D957BE" w:rsidRPr="007A532E" w:rsidRDefault="00D957BE" w:rsidP="00D957BE">
            <w:pPr>
              <w:spacing w:line="240" w:lineRule="auto"/>
              <w:jc w:val="thaiDistribute"/>
              <w:rPr>
                <w:rFonts w:ascii="Palatino Linotype" w:eastAsia="Calibri" w:hAnsi="Palatino Linotype"/>
                <w:color w:val="auto"/>
                <w:sz w:val="20"/>
                <w:highlight w:val="yellow"/>
                <w:lang w:eastAsia="en-US" w:bidi="th-TH"/>
              </w:rPr>
            </w:pPr>
          </w:p>
        </w:tc>
        <w:tc>
          <w:tcPr>
            <w:tcW w:w="1994" w:type="dxa"/>
          </w:tcPr>
          <w:p w14:paraId="2505C967" w14:textId="0D865374" w:rsidR="00D957BE" w:rsidRPr="007A532E" w:rsidRDefault="00D957BE" w:rsidP="00D957BE">
            <w:pPr>
              <w:spacing w:line="240" w:lineRule="auto"/>
              <w:jc w:val="thaiDistribute"/>
              <w:rPr>
                <w:rFonts w:ascii="Palatino Linotype" w:eastAsia="Calibri" w:hAnsi="Palatino Linotype"/>
                <w:color w:val="auto"/>
                <w:sz w:val="20"/>
                <w:highlight w:val="yellow"/>
                <w:lang w:eastAsia="en-US" w:bidi="th-TH"/>
              </w:rPr>
            </w:pPr>
            <w:r w:rsidRPr="007A532E">
              <w:rPr>
                <w:rFonts w:ascii="Palatino Linotype" w:eastAsia="Calibri" w:hAnsi="Palatino Linotype"/>
                <w:color w:val="auto"/>
                <w:sz w:val="20"/>
                <w:highlight w:val="yellow"/>
                <w:lang w:eastAsia="en-US" w:bidi="th-TH"/>
              </w:rPr>
              <w:t>cost</w:t>
            </w:r>
          </w:p>
        </w:tc>
        <w:tc>
          <w:tcPr>
            <w:tcW w:w="1559" w:type="dxa"/>
          </w:tcPr>
          <w:p w14:paraId="6A0C4C4E" w14:textId="73DD50B8" w:rsidR="00D957BE" w:rsidRPr="007A532E" w:rsidRDefault="00D957BE" w:rsidP="00D957BE">
            <w:pPr>
              <w:spacing w:line="240" w:lineRule="auto"/>
              <w:jc w:val="thaiDistribute"/>
              <w:rPr>
                <w:rFonts w:ascii="Palatino Linotype" w:eastAsia="Calibri" w:hAnsi="Palatino Linotype"/>
                <w:color w:val="auto"/>
                <w:sz w:val="20"/>
                <w:highlight w:val="yellow"/>
                <w:lang w:eastAsia="en-US" w:bidi="th-TH"/>
              </w:rPr>
            </w:pPr>
            <w:r w:rsidRPr="007A532E">
              <w:rPr>
                <w:rFonts w:ascii="Palatino Linotype" w:eastAsia="Calibri" w:hAnsi="Palatino Linotype"/>
                <w:color w:val="auto"/>
                <w:sz w:val="20"/>
                <w:highlight w:val="yellow"/>
                <w:lang w:eastAsia="en-US" w:bidi="th-TH"/>
              </w:rPr>
              <w:t>time</w:t>
            </w:r>
          </w:p>
        </w:tc>
        <w:tc>
          <w:tcPr>
            <w:tcW w:w="1140" w:type="dxa"/>
          </w:tcPr>
          <w:p w14:paraId="74D84F02" w14:textId="2DB87454" w:rsidR="00D957BE" w:rsidRPr="007A532E" w:rsidRDefault="00D957BE" w:rsidP="00D957BE">
            <w:pPr>
              <w:spacing w:line="240" w:lineRule="auto"/>
              <w:jc w:val="thaiDistribute"/>
              <w:rPr>
                <w:rFonts w:ascii="Palatino Linotype" w:eastAsia="Calibri" w:hAnsi="Palatino Linotype"/>
                <w:color w:val="auto"/>
                <w:sz w:val="20"/>
                <w:highlight w:val="yellow"/>
                <w:lang w:eastAsia="en-US" w:bidi="th-TH"/>
              </w:rPr>
            </w:pPr>
            <w:r w:rsidRPr="007A532E">
              <w:rPr>
                <w:rFonts w:ascii="Palatino Linotype" w:eastAsia="Calibri" w:hAnsi="Palatino Linotype"/>
                <w:color w:val="auto"/>
                <w:sz w:val="20"/>
                <w:highlight w:val="yellow"/>
                <w:lang w:eastAsia="en-US" w:bidi="th-TH"/>
              </w:rPr>
              <w:t>Mx</w:t>
            </w:r>
          </w:p>
        </w:tc>
      </w:tr>
      <w:tr w:rsidR="00D957BE" w:rsidRPr="007A532E" w14:paraId="73223E2F" w14:textId="77777777" w:rsidTr="00D957BE">
        <w:tc>
          <w:tcPr>
            <w:tcW w:w="1560" w:type="dxa"/>
          </w:tcPr>
          <w:p w14:paraId="48342DB1" w14:textId="7E38EE8A" w:rsidR="00D957BE" w:rsidRPr="007A532E" w:rsidRDefault="00D957BE" w:rsidP="00D957BE">
            <w:pPr>
              <w:spacing w:line="240" w:lineRule="auto"/>
              <w:jc w:val="thaiDistribute"/>
              <w:rPr>
                <w:rFonts w:ascii="Palatino Linotype" w:eastAsia="Calibri" w:hAnsi="Palatino Linotype"/>
                <w:b/>
                <w:bCs/>
                <w:color w:val="auto"/>
                <w:sz w:val="20"/>
                <w:highlight w:val="yellow"/>
                <w:lang w:eastAsia="en-US" w:bidi="th-TH"/>
              </w:rPr>
            </w:pPr>
            <w:r w:rsidRPr="007A532E">
              <w:rPr>
                <w:rFonts w:ascii="Palatino Linotype" w:eastAsia="Calibri" w:hAnsi="Palatino Linotype"/>
                <w:b/>
                <w:bCs/>
                <w:color w:val="auto"/>
                <w:sz w:val="20"/>
                <w:highlight w:val="yellow"/>
                <w:lang w:eastAsia="en-US" w:bidi="th-TH"/>
              </w:rPr>
              <w:t>Original plan</w:t>
            </w:r>
          </w:p>
        </w:tc>
        <w:tc>
          <w:tcPr>
            <w:tcW w:w="1994" w:type="dxa"/>
          </w:tcPr>
          <w:p w14:paraId="14C9C0DC" w14:textId="4F3B613C" w:rsidR="00D957BE" w:rsidRPr="007A532E" w:rsidRDefault="00D957B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78701296</w:t>
            </w:r>
          </w:p>
        </w:tc>
        <w:tc>
          <w:tcPr>
            <w:tcW w:w="1559" w:type="dxa"/>
          </w:tcPr>
          <w:p w14:paraId="1AF87E6F" w14:textId="3E0D1E0C" w:rsidR="00D957BE" w:rsidRPr="007A532E" w:rsidRDefault="00D957B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716</w:t>
            </w:r>
          </w:p>
        </w:tc>
        <w:tc>
          <w:tcPr>
            <w:tcW w:w="1140" w:type="dxa"/>
          </w:tcPr>
          <w:p w14:paraId="4A1718E1" w14:textId="29793D55" w:rsidR="00D957BE" w:rsidRPr="007A532E" w:rsidRDefault="00D957B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1009040</w:t>
            </w:r>
          </w:p>
        </w:tc>
      </w:tr>
      <w:tr w:rsidR="00D957BE" w:rsidRPr="00817B33" w14:paraId="429BA9B9" w14:textId="77777777" w:rsidTr="00D957BE">
        <w:tc>
          <w:tcPr>
            <w:tcW w:w="1560" w:type="dxa"/>
          </w:tcPr>
          <w:p w14:paraId="03B89819" w14:textId="171B6972" w:rsidR="00D957BE" w:rsidRPr="007A532E" w:rsidRDefault="00D957BE" w:rsidP="00D957BE">
            <w:pPr>
              <w:spacing w:line="240" w:lineRule="auto"/>
              <w:jc w:val="thaiDistribute"/>
              <w:rPr>
                <w:rFonts w:ascii="Palatino Linotype" w:eastAsia="Calibri" w:hAnsi="Palatino Linotype"/>
                <w:b/>
                <w:bCs/>
                <w:color w:val="auto"/>
                <w:sz w:val="20"/>
                <w:highlight w:val="yellow"/>
                <w:lang w:eastAsia="en-US" w:bidi="th-TH"/>
              </w:rPr>
            </w:pPr>
            <w:r w:rsidRPr="007A532E">
              <w:rPr>
                <w:rFonts w:ascii="Palatino Linotype" w:eastAsia="Calibri" w:hAnsi="Palatino Linotype"/>
                <w:b/>
                <w:bCs/>
                <w:color w:val="auto"/>
                <w:sz w:val="20"/>
                <w:highlight w:val="yellow"/>
                <w:lang w:eastAsia="en-US" w:bidi="th-TH"/>
              </w:rPr>
              <w:t>Optimal plan</w:t>
            </w:r>
          </w:p>
        </w:tc>
        <w:tc>
          <w:tcPr>
            <w:tcW w:w="1994" w:type="dxa"/>
          </w:tcPr>
          <w:p w14:paraId="5BAFB6D8" w14:textId="05A93690" w:rsidR="00D957BE" w:rsidRPr="007A532E" w:rsidRDefault="0073303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78701296</w:t>
            </w:r>
          </w:p>
        </w:tc>
        <w:tc>
          <w:tcPr>
            <w:tcW w:w="1559" w:type="dxa"/>
          </w:tcPr>
          <w:p w14:paraId="7F066C68" w14:textId="25771C33" w:rsidR="00D957BE" w:rsidRPr="007A532E" w:rsidRDefault="00D957B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7</w:t>
            </w:r>
            <w:r w:rsidR="0073303E" w:rsidRPr="007A532E">
              <w:rPr>
                <w:rFonts w:ascii="Palatino Linotype" w:hAnsi="Palatino Linotype" w:cs="Tahoma"/>
                <w:sz w:val="18"/>
                <w:szCs w:val="18"/>
                <w:highlight w:val="yellow"/>
                <w:lang w:eastAsia="en-US" w:bidi="th-TH"/>
              </w:rPr>
              <w:t>16</w:t>
            </w:r>
          </w:p>
        </w:tc>
        <w:tc>
          <w:tcPr>
            <w:tcW w:w="1140" w:type="dxa"/>
          </w:tcPr>
          <w:p w14:paraId="3479E039" w14:textId="5A1E906F" w:rsidR="00D957BE" w:rsidRPr="007A532E" w:rsidRDefault="0073303E" w:rsidP="00D957BE">
            <w:pPr>
              <w:spacing w:line="240" w:lineRule="auto"/>
              <w:jc w:val="thaiDistribute"/>
              <w:rPr>
                <w:rFonts w:ascii="Palatino Linotype" w:eastAsia="Calibri" w:hAnsi="Palatino Linotype"/>
                <w:color w:val="auto"/>
                <w:sz w:val="18"/>
                <w:szCs w:val="18"/>
                <w:highlight w:val="yellow"/>
                <w:lang w:eastAsia="en-US" w:bidi="th-TH"/>
              </w:rPr>
            </w:pPr>
            <w:r w:rsidRPr="007A532E">
              <w:rPr>
                <w:rFonts w:ascii="Palatino Linotype" w:hAnsi="Palatino Linotype" w:cs="Tahoma"/>
                <w:sz w:val="18"/>
                <w:szCs w:val="18"/>
                <w:highlight w:val="yellow"/>
                <w:lang w:eastAsia="en-US" w:bidi="th-TH"/>
              </w:rPr>
              <w:t>965714</w:t>
            </w:r>
          </w:p>
        </w:tc>
      </w:tr>
      <w:tr w:rsidR="00D957BE" w:rsidRPr="00817B33" w14:paraId="0BE8F948" w14:textId="77777777" w:rsidTr="00D957BE">
        <w:tc>
          <w:tcPr>
            <w:tcW w:w="1560" w:type="dxa"/>
          </w:tcPr>
          <w:p w14:paraId="703FF4C2" w14:textId="60EF18D1" w:rsidR="0073303E" w:rsidRDefault="0073303E" w:rsidP="00D957BE">
            <w:pPr>
              <w:spacing w:line="240" w:lineRule="auto"/>
              <w:jc w:val="thaiDistribute"/>
              <w:rPr>
                <w:rFonts w:ascii="Palatino Linotype" w:eastAsia="Calibri" w:hAnsi="Palatino Linotype"/>
                <w:b/>
                <w:bCs/>
                <w:color w:val="auto"/>
                <w:sz w:val="20"/>
                <w:highlight w:val="yellow"/>
                <w:lang w:eastAsia="en-US" w:bidi="th-TH"/>
              </w:rPr>
            </w:pPr>
            <w:r>
              <w:rPr>
                <w:rFonts w:ascii="Palatino Linotype" w:eastAsia="Calibri" w:hAnsi="Palatino Linotype"/>
                <w:b/>
                <w:bCs/>
                <w:color w:val="auto"/>
                <w:sz w:val="20"/>
                <w:highlight w:val="yellow"/>
                <w:lang w:eastAsia="en-US" w:bidi="th-TH"/>
              </w:rPr>
              <w:t>Different</w:t>
            </w:r>
          </w:p>
        </w:tc>
        <w:tc>
          <w:tcPr>
            <w:tcW w:w="1994" w:type="dxa"/>
          </w:tcPr>
          <w:p w14:paraId="609DB3E8" w14:textId="33067F70" w:rsidR="0073303E" w:rsidRPr="00A724D5" w:rsidRDefault="0073303E" w:rsidP="00D957BE">
            <w:pPr>
              <w:spacing w:line="240" w:lineRule="auto"/>
              <w:jc w:val="thaiDistribute"/>
              <w:rPr>
                <w:rFonts w:ascii="Palatino Linotype" w:eastAsia="Calibri" w:hAnsi="Palatino Linotype"/>
                <w:color w:val="auto"/>
                <w:sz w:val="18"/>
                <w:szCs w:val="18"/>
                <w:highlight w:val="yellow"/>
                <w:lang w:eastAsia="en-US" w:bidi="th-TH"/>
              </w:rPr>
            </w:pPr>
            <w:r>
              <w:rPr>
                <w:rFonts w:ascii="Palatino Linotype" w:eastAsia="Calibri" w:hAnsi="Palatino Linotype"/>
                <w:color w:val="auto"/>
                <w:sz w:val="18"/>
                <w:szCs w:val="18"/>
                <w:highlight w:val="yellow"/>
                <w:lang w:eastAsia="en-US" w:bidi="th-TH"/>
              </w:rPr>
              <w:t>0 %</w:t>
            </w:r>
          </w:p>
        </w:tc>
        <w:tc>
          <w:tcPr>
            <w:tcW w:w="1559" w:type="dxa"/>
          </w:tcPr>
          <w:p w14:paraId="1D0BA7D2" w14:textId="7E7BA635" w:rsidR="0073303E" w:rsidRPr="00A724D5" w:rsidRDefault="0073303E" w:rsidP="00D957BE">
            <w:pPr>
              <w:spacing w:line="240" w:lineRule="auto"/>
              <w:jc w:val="thaiDistribute"/>
              <w:rPr>
                <w:rFonts w:ascii="Palatino Linotype" w:eastAsia="Calibri" w:hAnsi="Palatino Linotype"/>
                <w:color w:val="auto"/>
                <w:sz w:val="18"/>
                <w:szCs w:val="18"/>
                <w:highlight w:val="yellow"/>
                <w:lang w:eastAsia="en-US" w:bidi="th-TH"/>
              </w:rPr>
            </w:pPr>
            <w:r>
              <w:rPr>
                <w:rFonts w:ascii="Palatino Linotype" w:eastAsia="Calibri" w:hAnsi="Palatino Linotype"/>
                <w:color w:val="auto"/>
                <w:sz w:val="18"/>
                <w:szCs w:val="18"/>
                <w:highlight w:val="yellow"/>
                <w:lang w:eastAsia="en-US" w:bidi="th-TH"/>
              </w:rPr>
              <w:t>0 %</w:t>
            </w:r>
          </w:p>
        </w:tc>
        <w:tc>
          <w:tcPr>
            <w:tcW w:w="1140" w:type="dxa"/>
          </w:tcPr>
          <w:p w14:paraId="6331E347" w14:textId="28B3FEF4" w:rsidR="0073303E" w:rsidRPr="00A724D5" w:rsidRDefault="0073303E" w:rsidP="00D957BE">
            <w:pPr>
              <w:spacing w:line="240" w:lineRule="auto"/>
              <w:jc w:val="thaiDistribute"/>
              <w:rPr>
                <w:rFonts w:ascii="Palatino Linotype" w:eastAsia="Calibri" w:hAnsi="Palatino Linotype"/>
                <w:color w:val="auto"/>
                <w:sz w:val="18"/>
                <w:szCs w:val="18"/>
                <w:highlight w:val="yellow"/>
                <w:lang w:eastAsia="en-US" w:bidi="th-TH"/>
              </w:rPr>
            </w:pPr>
            <w:r>
              <w:rPr>
                <w:rFonts w:ascii="Palatino Linotype" w:eastAsia="Calibri" w:hAnsi="Palatino Linotype"/>
                <w:color w:val="auto"/>
                <w:sz w:val="18"/>
                <w:szCs w:val="18"/>
                <w:highlight w:val="yellow"/>
                <w:lang w:eastAsia="en-US" w:bidi="th-TH"/>
              </w:rPr>
              <w:t>4.3 %</w:t>
            </w:r>
          </w:p>
        </w:tc>
      </w:tr>
    </w:tbl>
    <w:p w14:paraId="1A9ED329" w14:textId="28B8846D" w:rsidR="00D957BE" w:rsidRPr="00817B33" w:rsidRDefault="00015AC9" w:rsidP="000C2FD3">
      <w:pPr>
        <w:spacing w:after="160" w:line="259" w:lineRule="auto"/>
        <w:ind w:firstLine="420"/>
        <w:jc w:val="thaiDistribute"/>
        <w:rPr>
          <w:rFonts w:ascii="Palatino Linotype" w:eastAsia="Calibri" w:hAnsi="Palatino Linotype" w:cs="Cordia New"/>
          <w:color w:val="auto"/>
          <w:sz w:val="20"/>
          <w:lang w:eastAsia="en-US" w:bidi="th-TH"/>
        </w:rPr>
      </w:pPr>
      <w:r w:rsidRPr="007A532E">
        <w:rPr>
          <w:rFonts w:ascii="Palatino Linotype" w:eastAsia="Calibri" w:hAnsi="Palatino Linotype" w:cs="Cordia New"/>
          <w:color w:val="auto"/>
          <w:sz w:val="20"/>
          <w:highlight w:val="yellow"/>
          <w:lang w:eastAsia="en-US" w:bidi="th-TH"/>
        </w:rPr>
        <w:t>If we consider in the original construction cost and time, then we found that the optimization is better than non-optimization obviously</w:t>
      </w:r>
      <w:r w:rsidR="00900AB0" w:rsidRPr="007A532E">
        <w:rPr>
          <w:rFonts w:ascii="Palatino Linotype" w:eastAsia="Calibri" w:hAnsi="Palatino Linotype" w:cs="Cordia New"/>
          <w:color w:val="auto"/>
          <w:sz w:val="20"/>
          <w:highlight w:val="yellow"/>
          <w:lang w:eastAsia="en-US" w:bidi="th-TH"/>
        </w:rPr>
        <w:t>.</w:t>
      </w:r>
    </w:p>
    <w:p w14:paraId="64B39AE8" w14:textId="77777777" w:rsidR="001B15A8" w:rsidRDefault="001B15A8">
      <w:pPr>
        <w:spacing w:line="240" w:lineRule="auto"/>
        <w:jc w:val="left"/>
        <w:rPr>
          <w:rFonts w:ascii="Palatino Linotype" w:hAnsi="Palatino Linotype"/>
          <w:b/>
          <w:snapToGrid w:val="0"/>
          <w:sz w:val="20"/>
          <w:szCs w:val="22"/>
          <w:highlight w:val="red"/>
          <w:lang w:bidi="en-US"/>
        </w:rPr>
      </w:pPr>
      <w:r>
        <w:rPr>
          <w:highlight w:val="red"/>
        </w:rPr>
        <w:br w:type="page"/>
      </w:r>
    </w:p>
    <w:p w14:paraId="7AE27497" w14:textId="45A4F764" w:rsidR="00FE50F5" w:rsidRPr="003030D2" w:rsidRDefault="00FE50F5" w:rsidP="00FE50F5">
      <w:pPr>
        <w:pStyle w:val="MDPI21heading1"/>
      </w:pPr>
      <w:r w:rsidRPr="00A46270">
        <w:rPr>
          <w:highlight w:val="red"/>
        </w:rPr>
        <w:lastRenderedPageBreak/>
        <w:t>5. Discussion</w:t>
      </w:r>
    </w:p>
    <w:p w14:paraId="1A7B6F56" w14:textId="186F4482" w:rsidR="00C702F6" w:rsidRPr="00A67EF8" w:rsidRDefault="00FE50F5" w:rsidP="00FE50F5">
      <w:pPr>
        <w:pStyle w:val="MDPI31text"/>
        <w:rPr>
          <w:highlight w:val="yellow"/>
        </w:rPr>
      </w:pPr>
      <w:r>
        <w:t xml:space="preserve">It can be seen the possibility of application of BIM-MOGA in complex construction projects. It provides optimization data for a project manager to decide based on existing data underneath the project along project lifecycle. </w:t>
      </w:r>
      <w:r w:rsidR="00A53F5D" w:rsidRPr="00CB5CB5">
        <w:rPr>
          <w:highlight w:val="yellow"/>
        </w:rPr>
        <w:t xml:space="preserve">NSGA-II is </w:t>
      </w:r>
      <w:r w:rsidR="00C702F6">
        <w:rPr>
          <w:highlight w:val="yellow"/>
        </w:rPr>
        <w:t>a</w:t>
      </w:r>
      <w:r w:rsidR="00A53F5D" w:rsidRPr="00CB5CB5">
        <w:rPr>
          <w:highlight w:val="yellow"/>
        </w:rPr>
        <w:t xml:space="preserve"> simple MOGA algorithm</w:t>
      </w:r>
      <w:r w:rsidR="00CB5CB5" w:rsidRPr="00CB5CB5">
        <w:rPr>
          <w:highlight w:val="yellow"/>
        </w:rPr>
        <w:t xml:space="preserve">. </w:t>
      </w:r>
      <w:r w:rsidR="00CB5CB5" w:rsidRPr="00CB5CB5">
        <w:rPr>
          <w:highlight w:val="yellow"/>
        </w:rPr>
        <w:t xml:space="preserve">It is quickly understand and implement the </w:t>
      </w:r>
      <w:r w:rsidR="00CB5CB5" w:rsidRPr="00707C91">
        <w:rPr>
          <w:highlight w:val="yellow"/>
        </w:rPr>
        <w:t xml:space="preserve">code. But it takes </w:t>
      </w:r>
      <w:r w:rsidR="00707C91">
        <w:rPr>
          <w:highlight w:val="yellow"/>
        </w:rPr>
        <w:t>a lot of</w:t>
      </w:r>
      <w:r w:rsidR="00CB5CB5" w:rsidRPr="00CB5CB5">
        <w:rPr>
          <w:highlight w:val="yellow"/>
        </w:rPr>
        <w:t xml:space="preserve"> </w:t>
      </w:r>
      <w:r w:rsidR="00CB5CB5" w:rsidRPr="00A67EF8">
        <w:rPr>
          <w:highlight w:val="yellow"/>
        </w:rPr>
        <w:t>running time to solve the problem.</w:t>
      </w:r>
    </w:p>
    <w:p w14:paraId="297E1E98" w14:textId="60B53520" w:rsidR="00FB7482" w:rsidRDefault="00C702F6" w:rsidP="00FE50F5">
      <w:pPr>
        <w:pStyle w:val="MDPI31text"/>
        <w:rPr>
          <w:highlight w:val="yellow"/>
        </w:rPr>
      </w:pPr>
      <w:r w:rsidRPr="00A67EF8">
        <w:rPr>
          <w:highlight w:val="yellow"/>
        </w:rPr>
        <w:t xml:space="preserve">In the future, we try to use the other MOGA algorithm to solve this problem. </w:t>
      </w:r>
      <w:r w:rsidRPr="00A67EF8">
        <w:rPr>
          <w:highlight w:val="yellow"/>
        </w:rPr>
        <w:t>And we will compare the efficiency with NSGA-II</w:t>
      </w:r>
      <w:r w:rsidRPr="00A67EF8">
        <w:rPr>
          <w:highlight w:val="yellow"/>
        </w:rPr>
        <w:t xml:space="preserve">’s </w:t>
      </w:r>
      <w:r w:rsidRPr="00A67EF8">
        <w:rPr>
          <w:highlight w:val="yellow"/>
        </w:rPr>
        <w:t>result</w:t>
      </w:r>
      <w:r>
        <w:rPr>
          <w:highlight w:val="yellow"/>
        </w:rPr>
        <w:t>.</w:t>
      </w:r>
    </w:p>
    <w:p w14:paraId="5C9FCD4C" w14:textId="33906B26" w:rsidR="00FE50F5" w:rsidRDefault="00FE50F5" w:rsidP="00FE50F5">
      <w:pPr>
        <w:pStyle w:val="MDPI31text"/>
      </w:pPr>
      <w:r w:rsidRPr="00707C91">
        <w:rPr>
          <w:highlight w:val="yellow"/>
        </w:rPr>
        <w:t>BIM</w:t>
      </w:r>
      <w:r w:rsidR="00707C91" w:rsidRPr="00707C91">
        <w:rPr>
          <w:highlight w:val="yellow"/>
        </w:rPr>
        <w:t xml:space="preserve"> and</w:t>
      </w:r>
      <w:r w:rsidRPr="00707C91">
        <w:rPr>
          <w:highlight w:val="yellow"/>
        </w:rPr>
        <w:t xml:space="preserve"> MOGA</w:t>
      </w:r>
      <w:r w:rsidR="00707C91" w:rsidRPr="00707C91">
        <w:rPr>
          <w:highlight w:val="yellow"/>
        </w:rPr>
        <w:t xml:space="preserve"> work together through </w:t>
      </w:r>
      <w:r w:rsidR="00707C91" w:rsidRPr="00707C91">
        <w:rPr>
          <w:highlight w:val="yellow"/>
        </w:rPr>
        <w:t>standard spreadsheet</w:t>
      </w:r>
      <w:r w:rsidR="00707C91" w:rsidRPr="00707C91">
        <w:rPr>
          <w:highlight w:val="yellow"/>
        </w:rPr>
        <w:t xml:space="preserve"> file such as xls, xlsx and csv extension.</w:t>
      </w:r>
      <w:r w:rsidR="003D2B58">
        <w:rPr>
          <w:highlight w:val="yellow"/>
        </w:rPr>
        <w:t xml:space="preserve"> The </w:t>
      </w:r>
      <w:r w:rsidR="003D2B58" w:rsidRPr="00707C91">
        <w:rPr>
          <w:highlight w:val="yellow"/>
        </w:rPr>
        <w:t>standard</w:t>
      </w:r>
      <w:r w:rsidR="003D2B58" w:rsidRPr="00707C91">
        <w:rPr>
          <w:highlight w:val="yellow"/>
        </w:rPr>
        <w:t xml:space="preserve"> </w:t>
      </w:r>
      <w:r w:rsidR="003D2B58" w:rsidRPr="00707C91">
        <w:rPr>
          <w:highlight w:val="yellow"/>
        </w:rPr>
        <w:t>file</w:t>
      </w:r>
      <w:r w:rsidR="003D2B58">
        <w:rPr>
          <w:highlight w:val="yellow"/>
        </w:rPr>
        <w:t xml:space="preserve"> </w:t>
      </w:r>
      <w:r w:rsidR="00D539C2">
        <w:rPr>
          <w:highlight w:val="yellow"/>
        </w:rPr>
        <w:t xml:space="preserve">has the </w:t>
      </w:r>
      <w:r w:rsidR="00D539C2">
        <w:rPr>
          <w:highlight w:val="yellow"/>
        </w:rPr>
        <w:t>advantages</w:t>
      </w:r>
      <w:r w:rsidR="00D539C2">
        <w:rPr>
          <w:highlight w:val="yellow"/>
        </w:rPr>
        <w:t>. It</w:t>
      </w:r>
      <w:r w:rsidR="003D2B58">
        <w:rPr>
          <w:highlight w:val="yellow"/>
        </w:rPr>
        <w:t xml:space="preserve"> eas</w:t>
      </w:r>
      <w:r w:rsidR="00DE7196">
        <w:rPr>
          <w:highlight w:val="yellow"/>
        </w:rPr>
        <w:t>ily</w:t>
      </w:r>
      <w:r w:rsidR="003D2B58">
        <w:rPr>
          <w:highlight w:val="yellow"/>
        </w:rPr>
        <w:t xml:space="preserve"> to be reading, editing, and sending. </w:t>
      </w:r>
      <w:r w:rsidR="003F5F73">
        <w:rPr>
          <w:highlight w:val="yellow"/>
        </w:rPr>
        <w:t xml:space="preserve">This is benefit when you need to send the model’s result to somebody. They only have the </w:t>
      </w:r>
      <w:r w:rsidR="003F5F73" w:rsidRPr="00707C91">
        <w:rPr>
          <w:highlight w:val="yellow"/>
        </w:rPr>
        <w:t>standard spreadsheet</w:t>
      </w:r>
      <w:r w:rsidR="003F5F73">
        <w:rPr>
          <w:highlight w:val="yellow"/>
        </w:rPr>
        <w:t xml:space="preserve"> </w:t>
      </w:r>
      <w:r w:rsidR="00EA64AC">
        <w:rPr>
          <w:highlight w:val="yellow"/>
        </w:rPr>
        <w:t>program</w:t>
      </w:r>
      <w:r w:rsidR="003F5F73">
        <w:rPr>
          <w:highlight w:val="yellow"/>
        </w:rPr>
        <w:t xml:space="preserve"> such</w:t>
      </w:r>
      <w:r w:rsidR="003F5F73" w:rsidRPr="00A601F0">
        <w:rPr>
          <w:highlight w:val="yellow"/>
        </w:rPr>
        <w:t xml:space="preserve"> as </w:t>
      </w:r>
      <w:r w:rsidR="003F5F73" w:rsidRPr="00A601F0">
        <w:rPr>
          <w:highlight w:val="yellow"/>
        </w:rPr>
        <w:t>Microsoft Excel</w:t>
      </w:r>
      <w:r w:rsidR="003F5F73" w:rsidRPr="00A601F0">
        <w:rPr>
          <w:highlight w:val="yellow"/>
        </w:rPr>
        <w:t xml:space="preserve">, </w:t>
      </w:r>
      <w:r w:rsidR="003F5F73" w:rsidRPr="00A601F0">
        <w:rPr>
          <w:highlight w:val="yellow"/>
        </w:rPr>
        <w:t>Google Sheets, Smartsheet</w:t>
      </w:r>
      <w:r w:rsidR="003F5F73" w:rsidRPr="00A601F0">
        <w:rPr>
          <w:highlight w:val="yellow"/>
        </w:rPr>
        <w:t>, or</w:t>
      </w:r>
      <w:r w:rsidR="003F5F73" w:rsidRPr="00A601F0">
        <w:rPr>
          <w:highlight w:val="yellow"/>
        </w:rPr>
        <w:t xml:space="preserve"> Number</w:t>
      </w:r>
      <w:r w:rsidR="003F5F73" w:rsidRPr="00A601F0">
        <w:rPr>
          <w:highlight w:val="yellow"/>
        </w:rPr>
        <w:t>.</w:t>
      </w:r>
    </w:p>
    <w:p w14:paraId="7993D3F8" w14:textId="77777777" w:rsidR="00FE50F5" w:rsidRPr="003030D2" w:rsidRDefault="00FE50F5" w:rsidP="00FE50F5">
      <w:pPr>
        <w:pStyle w:val="MDPI21heading1"/>
        <w:rPr>
          <w:highlight w:val="red"/>
        </w:rPr>
      </w:pPr>
      <w:r w:rsidRPr="20B3827D">
        <w:rPr>
          <w:highlight w:val="red"/>
        </w:rPr>
        <w:t>6. Conclusions</w:t>
      </w:r>
    </w:p>
    <w:p w14:paraId="3737B87F" w14:textId="77777777" w:rsidR="00FE50F5" w:rsidRDefault="00FE50F5" w:rsidP="00FE50F5">
      <w:pPr>
        <w:pStyle w:val="MDPI31text"/>
      </w:pPr>
      <w:r>
        <w:t xml:space="preserve">This paper provides a systematic BIM-based multi-objective genetic algorithm approach for planning and scheduling construction renovation project. It was simulated on a governmental </w:t>
      </w:r>
      <w:r w:rsidRPr="00064E73">
        <w:rPr>
          <w:rFonts w:cs="Cordia New"/>
          <w:lang w:bidi="th-TH"/>
        </w:rPr>
        <w:t>project of an extra-large building renovation during 2018-2020. Project direct costs, indirect costs, actual scheduling, and resource usages were tracked and retrieved by the researchers. After the information was modeled as a BIM-based MOGA,</w:t>
      </w:r>
      <w:r w:rsidRPr="00064E73">
        <w:rPr>
          <w:rFonts w:cs="Cordia New"/>
          <w:cs/>
          <w:lang w:bidi="th-TH"/>
        </w:rPr>
        <w:t xml:space="preserve"> </w:t>
      </w:r>
      <w:r w:rsidRPr="00064E73">
        <w:rPr>
          <w:rFonts w:cs="Cordia New"/>
          <w:highlight w:val="red"/>
          <w:lang w:bidi="th-TH"/>
        </w:rPr>
        <w:t>&lt;SHOWING SOME EXCITING STUFF HERE&gt;</w:t>
      </w:r>
      <w:r w:rsidRPr="00064E73">
        <w:rPr>
          <w:rFonts w:cs="Cordia New"/>
          <w:lang w:bidi="th-TH"/>
        </w:rPr>
        <w:t xml:space="preserve"> It was creating opportunities for construction experts to develop</w:t>
      </w:r>
      <w:r>
        <w:t xml:space="preserve"> more robust and efficient tools for construction planning and scheduling using a combination of existing BIM along with MOGA into professional practice. The construction process will be beneficial from useful information for better decision-making depending on their strategies based on the pareto front data provided.</w:t>
      </w:r>
    </w:p>
    <w:p w14:paraId="6FADAD16" w14:textId="77777777" w:rsidR="00FE50F5" w:rsidRPr="00A46270" w:rsidRDefault="00FE50F5" w:rsidP="00FE50F5">
      <w:pPr>
        <w:pStyle w:val="MDPI31text"/>
        <w:rPr>
          <w:szCs w:val="20"/>
          <w:highlight w:val="red"/>
        </w:rPr>
      </w:pPr>
      <w:r w:rsidRPr="00A46270">
        <w:rPr>
          <w:szCs w:val="20"/>
          <w:highlight w:val="red"/>
        </w:rPr>
        <w:t>Conclusion</w:t>
      </w:r>
    </w:p>
    <w:p w14:paraId="74D613BC" w14:textId="06272365" w:rsidR="00FE50F5" w:rsidRPr="00A46270" w:rsidRDefault="00FE50F5" w:rsidP="00FE50F5">
      <w:pPr>
        <w:pStyle w:val="MDPI31text"/>
        <w:rPr>
          <w:rFonts w:hint="cs"/>
          <w:szCs w:val="20"/>
          <w:highlight w:val="red"/>
        </w:rPr>
      </w:pPr>
      <w:r w:rsidRPr="00A46270">
        <w:rPr>
          <w:szCs w:val="20"/>
          <w:highlight w:val="red"/>
        </w:rPr>
        <w:t>1.MOGA</w:t>
      </w:r>
      <w:r w:rsidRPr="00A46270">
        <w:rPr>
          <w:rFonts w:cs="Angsana New"/>
          <w:szCs w:val="20"/>
          <w:highlight w:val="red"/>
          <w:cs/>
          <w:lang w:bidi="th-TH"/>
        </w:rPr>
        <w:t>หา</w:t>
      </w:r>
      <w:r w:rsidRPr="00A46270">
        <w:rPr>
          <w:szCs w:val="20"/>
          <w:highlight w:val="red"/>
        </w:rPr>
        <w:t>Pareto front</w:t>
      </w:r>
      <w:r w:rsidRPr="00A46270">
        <w:rPr>
          <w:rFonts w:cs="Angsana New"/>
          <w:szCs w:val="20"/>
          <w:highlight w:val="red"/>
          <w:cs/>
          <w:lang w:bidi="th-TH"/>
        </w:rPr>
        <w:t>ได้</w:t>
      </w:r>
      <w:r w:rsidRPr="00A46270">
        <w:rPr>
          <w:rFonts w:cs="Angsana New" w:hint="cs"/>
          <w:szCs w:val="20"/>
          <w:highlight w:val="red"/>
          <w:cs/>
          <w:lang w:bidi="th-TH"/>
        </w:rPr>
        <w:t xml:space="preserve"> รูปที่8-</w:t>
      </w:r>
      <w:r w:rsidR="00353781">
        <w:rPr>
          <w:rFonts w:cs="Angsana New" w:hint="cs"/>
          <w:szCs w:val="20"/>
          <w:highlight w:val="red"/>
          <w:cs/>
          <w:lang w:bidi="th-TH"/>
        </w:rPr>
        <w:t>9</w:t>
      </w:r>
    </w:p>
    <w:p w14:paraId="53BFFF1E" w14:textId="6DDDC021" w:rsidR="00FE50F5" w:rsidRPr="00A46270" w:rsidRDefault="00FE50F5" w:rsidP="00FE50F5">
      <w:pPr>
        <w:pStyle w:val="MDPI31text"/>
        <w:rPr>
          <w:rFonts w:cs="Angsana New"/>
          <w:szCs w:val="20"/>
          <w:highlight w:val="red"/>
          <w:lang w:bidi="th-TH"/>
        </w:rPr>
      </w:pPr>
      <w:r w:rsidRPr="00A46270">
        <w:rPr>
          <w:szCs w:val="20"/>
          <w:highlight w:val="red"/>
        </w:rPr>
        <w:t>2.MOGA</w:t>
      </w:r>
      <w:r w:rsidRPr="00A46270">
        <w:rPr>
          <w:rFonts w:cs="Angsana New"/>
          <w:szCs w:val="20"/>
          <w:highlight w:val="red"/>
          <w:cs/>
          <w:lang w:bidi="th-TH"/>
        </w:rPr>
        <w:t>ยิ่งจำนวน</w:t>
      </w:r>
      <w:r w:rsidRPr="00A46270">
        <w:rPr>
          <w:szCs w:val="20"/>
          <w:highlight w:val="red"/>
        </w:rPr>
        <w:t>Generations</w:t>
      </w:r>
      <w:r w:rsidRPr="00A46270">
        <w:rPr>
          <w:rFonts w:cs="Angsana New"/>
          <w:szCs w:val="20"/>
          <w:highlight w:val="red"/>
          <w:cs/>
          <w:lang w:bidi="th-TH"/>
        </w:rPr>
        <w:t>มากขึ้น</w:t>
      </w:r>
      <w:r w:rsidRPr="00A46270">
        <w:rPr>
          <w:szCs w:val="20"/>
          <w:highlight w:val="red"/>
          <w:cs/>
          <w:lang w:bidi="th-TH"/>
        </w:rPr>
        <w:t xml:space="preserve"> </w:t>
      </w:r>
      <w:r w:rsidRPr="00A46270">
        <w:rPr>
          <w:rFonts w:cs="Angsana New"/>
          <w:szCs w:val="20"/>
          <w:highlight w:val="red"/>
          <w:cs/>
          <w:lang w:bidi="th-TH"/>
        </w:rPr>
        <w:t>จะทำให้ได้ผลลัพธ์ดีขึ้น</w:t>
      </w:r>
      <w:r w:rsidRPr="00A46270">
        <w:rPr>
          <w:szCs w:val="20"/>
          <w:highlight w:val="red"/>
        </w:rPr>
        <w:t xml:space="preserve"> </w:t>
      </w:r>
      <w:r w:rsidRPr="00A46270">
        <w:rPr>
          <w:rFonts w:cs="Angsana New"/>
          <w:szCs w:val="20"/>
          <w:highlight w:val="red"/>
          <w:cs/>
          <w:lang w:bidi="th-TH"/>
        </w:rPr>
        <w:t>แสดงผลสรุปตามกราฟในรูปนี้</w:t>
      </w:r>
      <w:r w:rsidRPr="00A46270">
        <w:rPr>
          <w:rFonts w:cs="Angsana New"/>
          <w:szCs w:val="20"/>
          <w:highlight w:val="red"/>
          <w:lang w:bidi="th-TH"/>
        </w:rPr>
        <w:t xml:space="preserve"> 1</w:t>
      </w:r>
      <w:r w:rsidR="00353781">
        <w:rPr>
          <w:rFonts w:cs="Angsana New"/>
          <w:szCs w:val="20"/>
          <w:highlight w:val="red"/>
          <w:lang w:bidi="th-TH"/>
        </w:rPr>
        <w:t>0</w:t>
      </w:r>
    </w:p>
    <w:p w14:paraId="07AB0A6D" w14:textId="77777777" w:rsidR="00FE50F5" w:rsidRPr="00E85767" w:rsidRDefault="00FE50F5" w:rsidP="00FE50F5">
      <w:pPr>
        <w:pStyle w:val="MDPI31text"/>
        <w:rPr>
          <w:rFonts w:cs="Angsana New"/>
          <w:szCs w:val="20"/>
          <w:highlight w:val="yellow"/>
          <w:cs/>
        </w:rPr>
      </w:pPr>
      <w:r w:rsidRPr="00E85767">
        <w:rPr>
          <w:rFonts w:cs="Angsana New"/>
          <w:szCs w:val="20"/>
          <w:highlight w:val="yellow"/>
          <w:cs/>
          <w:lang w:bidi="th-TH"/>
        </w:rPr>
        <w:t xml:space="preserve">3. </w:t>
      </w:r>
      <w:r w:rsidRPr="00E85767">
        <w:rPr>
          <w:rFonts w:cs="Angsana New"/>
          <w:szCs w:val="20"/>
          <w:highlight w:val="yellow"/>
          <w:lang w:bidi="th-TH"/>
        </w:rPr>
        <w:t xml:space="preserve">MOGA </w:t>
      </w:r>
      <w:r w:rsidRPr="00E85767">
        <w:rPr>
          <w:rFonts w:cs="Angsana New"/>
          <w:szCs w:val="20"/>
          <w:highlight w:val="yellow"/>
          <w:cs/>
          <w:lang w:bidi="th-TH"/>
        </w:rPr>
        <w:t>ใช้ร่วมกับ</w:t>
      </w:r>
      <w:r w:rsidRPr="00E85767">
        <w:rPr>
          <w:rFonts w:cs="Angsana New"/>
          <w:szCs w:val="20"/>
          <w:highlight w:val="yellow"/>
          <w:lang w:bidi="th-TH"/>
        </w:rPr>
        <w:t>BIM</w:t>
      </w:r>
      <w:r w:rsidRPr="00E85767">
        <w:rPr>
          <w:rFonts w:cs="Angsana New"/>
          <w:szCs w:val="20"/>
          <w:highlight w:val="yellow"/>
          <w:cs/>
          <w:lang w:bidi="th-TH"/>
        </w:rPr>
        <w:t>ได้</w:t>
      </w:r>
    </w:p>
    <w:p w14:paraId="47BBB9FC" w14:textId="77777777" w:rsidR="00FE50F5" w:rsidRDefault="00FE50F5" w:rsidP="00FE50F5">
      <w:pPr>
        <w:pStyle w:val="MDPI31text"/>
        <w:rPr>
          <w:lang w:bidi="th-TH"/>
        </w:rPr>
      </w:pPr>
    </w:p>
    <w:p w14:paraId="10B4C9C0" w14:textId="6A97E4AD" w:rsidR="002E57DB" w:rsidRPr="002E57DB" w:rsidRDefault="002E57DB" w:rsidP="00822B3D">
      <w:pPr>
        <w:pStyle w:val="MDPI62Acknowledgments"/>
      </w:pPr>
      <w:r>
        <w:rPr>
          <w:b/>
        </w:rPr>
        <w:t xml:space="preserve">Author Contributions: </w:t>
      </w:r>
      <w:r w:rsidR="007E5740" w:rsidRPr="002E57DB">
        <w:t>Conceptualization</w:t>
      </w:r>
      <w:r w:rsidRPr="002E57DB">
        <w:t>,</w:t>
      </w:r>
      <w:r w:rsidR="00493C3A">
        <w:t xml:space="preserve"> P.N., </w:t>
      </w:r>
      <w:r w:rsidR="00223B79">
        <w:t>M.K.</w:t>
      </w:r>
      <w:r w:rsidRPr="002E57DB">
        <w:t xml:space="preserve"> and </w:t>
      </w:r>
      <w:r w:rsidR="00223B79">
        <w:t>P</w:t>
      </w:r>
      <w:r w:rsidRPr="002E57DB">
        <w:t>.</w:t>
      </w:r>
      <w:r w:rsidR="00223B79">
        <w:t>C</w:t>
      </w:r>
      <w:r w:rsidRPr="002E57DB">
        <w:t xml:space="preserve">.; methodology, </w:t>
      </w:r>
      <w:r w:rsidR="003E51B2">
        <w:t xml:space="preserve">P.N., </w:t>
      </w:r>
      <w:r w:rsidR="009203E0">
        <w:t>M.K. and P.C.</w:t>
      </w:r>
      <w:r w:rsidRPr="002E57DB">
        <w:t xml:space="preserve">; validation, </w:t>
      </w:r>
      <w:r w:rsidR="00B60A51">
        <w:t xml:space="preserve">P.N., S.N. and </w:t>
      </w:r>
      <w:r w:rsidR="009E2AEF" w:rsidRPr="009E2AEF">
        <w:rPr>
          <w:highlight w:val="yellow"/>
        </w:rPr>
        <w:t>W</w:t>
      </w:r>
      <w:r w:rsidR="00B60A51" w:rsidRPr="009E2AEF">
        <w:rPr>
          <w:highlight w:val="yellow"/>
        </w:rPr>
        <w:t>.B</w:t>
      </w:r>
      <w:r w:rsidR="00B60A51">
        <w:t>.</w:t>
      </w:r>
      <w:r w:rsidRPr="002E57DB">
        <w:t xml:space="preserve">; formal analysis, </w:t>
      </w:r>
      <w:r w:rsidR="000A3A33">
        <w:t>S.N</w:t>
      </w:r>
      <w:r w:rsidR="009E2AEF">
        <w:t xml:space="preserve"> </w:t>
      </w:r>
      <w:r w:rsidR="009E2AEF" w:rsidRPr="009E2AEF">
        <w:rPr>
          <w:highlight w:val="yellow"/>
        </w:rPr>
        <w:t>and W.B</w:t>
      </w:r>
      <w:r w:rsidR="000A3A33">
        <w:t>.</w:t>
      </w:r>
      <w:r w:rsidRPr="002E57DB">
        <w:t xml:space="preserve">; investigation, </w:t>
      </w:r>
      <w:r w:rsidR="00DF7198">
        <w:t xml:space="preserve">M.K. and </w:t>
      </w:r>
      <w:r w:rsidR="00223B79">
        <w:t>P</w:t>
      </w:r>
      <w:r w:rsidRPr="002E57DB">
        <w:t>.</w:t>
      </w:r>
      <w:r w:rsidR="00223B79">
        <w:t>N</w:t>
      </w:r>
      <w:r w:rsidRPr="002E57DB">
        <w:t xml:space="preserve">.; data curation, </w:t>
      </w:r>
      <w:r w:rsidR="00223B79">
        <w:t>P</w:t>
      </w:r>
      <w:r w:rsidRPr="002E57DB">
        <w:t>.</w:t>
      </w:r>
      <w:r w:rsidR="00223B79">
        <w:t>N</w:t>
      </w:r>
      <w:r w:rsidRPr="002E57DB">
        <w:t xml:space="preserve">.; writing—original draft preparation, </w:t>
      </w:r>
      <w:r w:rsidR="00AE3C5B">
        <w:t>P.N.</w:t>
      </w:r>
      <w:r w:rsidR="000A3A33">
        <w:t xml:space="preserve"> and S.N.</w:t>
      </w:r>
      <w:r w:rsidRPr="002E57DB">
        <w:t xml:space="preserve">; writing—review and editing, </w:t>
      </w:r>
      <w:r w:rsidR="00AE3C5B">
        <w:t>M.K., P.C., K.P.</w:t>
      </w:r>
      <w:r w:rsidRPr="002E57DB">
        <w:t xml:space="preserve">; visualization, </w:t>
      </w:r>
      <w:r w:rsidR="0088321C">
        <w:t>P.N. and S.N.</w:t>
      </w:r>
      <w:r w:rsidRPr="002E57DB">
        <w:t xml:space="preserve">; supervision, </w:t>
      </w:r>
      <w:r w:rsidR="0088321C">
        <w:t>M</w:t>
      </w:r>
      <w:r w:rsidRPr="002E57DB">
        <w:t>.</w:t>
      </w:r>
      <w:r w:rsidR="0088321C">
        <w:t>K</w:t>
      </w:r>
      <w:r w:rsidRPr="002E57DB">
        <w:t>.</w:t>
      </w:r>
      <w:r w:rsidR="00C8316E">
        <w:t xml:space="preserve"> All authors have read and agreed to the published version of the manuscript</w:t>
      </w:r>
      <w:r w:rsidR="00223B79">
        <w:t>.</w:t>
      </w:r>
    </w:p>
    <w:p w14:paraId="02AC8666" w14:textId="374F9AFE" w:rsidR="0077402B" w:rsidRPr="0077402B" w:rsidRDefault="0077402B" w:rsidP="00822B3D">
      <w:pPr>
        <w:pStyle w:val="MDPI62Acknowledgments"/>
      </w:pPr>
      <w:r>
        <w:rPr>
          <w:b/>
        </w:rPr>
        <w:t xml:space="preserve">Funding: </w:t>
      </w:r>
      <w:r w:rsidRPr="0077402B">
        <w:t>This research received no external funding</w:t>
      </w:r>
      <w:r w:rsidR="00B66F22">
        <w:t>.</w:t>
      </w:r>
    </w:p>
    <w:p w14:paraId="2FAC9AA6" w14:textId="5D71D41E" w:rsidR="00822B3D" w:rsidRPr="007628E6" w:rsidRDefault="007628E6" w:rsidP="00822B3D">
      <w:pPr>
        <w:pStyle w:val="MDPI62Acknowledgments"/>
      </w:pPr>
      <w:r>
        <w:rPr>
          <w:b/>
        </w:rPr>
        <w:t>Acknowledgments:</w:t>
      </w:r>
      <w:r w:rsidRPr="007628E6">
        <w:t xml:space="preserve"> </w:t>
      </w:r>
      <w:r w:rsidR="00D45E54" w:rsidRPr="00D45E54">
        <w:t>The authors would like to thank</w:t>
      </w:r>
      <w:r w:rsidR="003D2865">
        <w:t xml:space="preserve"> Chiang Mai University Library and</w:t>
      </w:r>
      <w:r w:rsidR="00D45E54" w:rsidRPr="00D45E54">
        <w:t xml:space="preserve"> </w:t>
      </w:r>
      <w:r w:rsidR="0005702A" w:rsidRPr="0005702A">
        <w:t>Optimization Theory and Applications for Engineering SYStems Research Group</w:t>
      </w:r>
      <w:r w:rsidR="0005702A">
        <w:t xml:space="preserve"> (OASYS), Chiang Mai University</w:t>
      </w:r>
      <w:r w:rsidR="00D45E54" w:rsidRPr="00D45E54">
        <w:t xml:space="preserve"> for supporting.</w:t>
      </w:r>
    </w:p>
    <w:p w14:paraId="0BB59080" w14:textId="137C9C19" w:rsidR="00822B3D" w:rsidRPr="0023011E" w:rsidRDefault="00822B3D" w:rsidP="00822B3D">
      <w:pPr>
        <w:pStyle w:val="MDPI64CoI"/>
        <w:rPr>
          <w:rFonts w:ascii="Angsana New" w:hAnsi="Angsana New" w:cs="Angsana New"/>
          <w:lang w:bidi="th-TH"/>
        </w:rPr>
      </w:pPr>
      <w:r w:rsidRPr="003030D2">
        <w:rPr>
          <w:b/>
        </w:rPr>
        <w:t>Conflicts of Interest:</w:t>
      </w:r>
      <w:r w:rsidRPr="003030D2">
        <w:t xml:space="preserve"> The authors declare no conflict of interest</w:t>
      </w:r>
      <w:r w:rsidR="0023011E">
        <w:t>.</w:t>
      </w:r>
    </w:p>
    <w:p w14:paraId="120FC4FC" w14:textId="77777777" w:rsidR="001B15A8" w:rsidRDefault="001B15A8">
      <w:pPr>
        <w:spacing w:line="240" w:lineRule="auto"/>
        <w:jc w:val="left"/>
        <w:rPr>
          <w:rFonts w:ascii="Palatino Linotype" w:hAnsi="Palatino Linotype"/>
          <w:b/>
          <w:snapToGrid w:val="0"/>
          <w:sz w:val="20"/>
          <w:szCs w:val="22"/>
          <w:lang w:bidi="en-US"/>
        </w:rPr>
      </w:pPr>
      <w:r>
        <w:br w:type="page"/>
      </w:r>
    </w:p>
    <w:p w14:paraId="1C995511" w14:textId="091BFEEF" w:rsidR="00CD3203" w:rsidRPr="003030D2" w:rsidRDefault="5923C8BB" w:rsidP="00CD3203">
      <w:pPr>
        <w:pStyle w:val="MDPI21heading1"/>
      </w:pPr>
      <w:r>
        <w:lastRenderedPageBreak/>
        <w:t>References</w:t>
      </w:r>
    </w:p>
    <w:p w14:paraId="6495F21D" w14:textId="068CCB30" w:rsidR="000A0D5B" w:rsidRPr="000A0D5B" w:rsidRDefault="00966AA8" w:rsidP="000A0D5B">
      <w:pPr>
        <w:widowControl w:val="0"/>
        <w:autoSpaceDE w:val="0"/>
        <w:autoSpaceDN w:val="0"/>
        <w:adjustRightInd w:val="0"/>
        <w:spacing w:line="240" w:lineRule="atLeast"/>
        <w:rPr>
          <w:rFonts w:ascii="Palatino Linotype" w:hAnsi="Palatino Linotype" w:cs="Angsana New"/>
          <w:noProof/>
          <w:sz w:val="18"/>
          <w:szCs w:val="24"/>
        </w:rPr>
      </w:pPr>
      <w:r>
        <w:fldChar w:fldCharType="begin" w:fldLock="1"/>
      </w:r>
      <w:r>
        <w:instrText xml:space="preserve">ADDIN Mendeley Bibliography CSL_BIBLIOGRAPHY </w:instrText>
      </w:r>
      <w:r>
        <w:fldChar w:fldCharType="separate"/>
      </w:r>
      <w:r w:rsidR="000A0D5B" w:rsidRPr="000A0D5B">
        <w:rPr>
          <w:rFonts w:ascii="Palatino Linotype" w:hAnsi="Palatino Linotype" w:cs="Angsana New"/>
          <w:noProof/>
          <w:sz w:val="18"/>
          <w:szCs w:val="24"/>
        </w:rPr>
        <w:t>1.</w:t>
      </w:r>
      <w:r w:rsidR="000A0D5B" w:rsidRPr="000A0D5B">
        <w:rPr>
          <w:rFonts w:ascii="Palatino Linotype" w:hAnsi="Palatino Linotype" w:cs="Angsana New"/>
          <w:noProof/>
          <w:sz w:val="18"/>
          <w:szCs w:val="24"/>
        </w:rPr>
        <w:tab/>
        <w:t xml:space="preserve">Czmoch, I.; Pękala, A. Traditional design versus BIM based design. In </w:t>
      </w:r>
      <w:r w:rsidR="000A0D5B" w:rsidRPr="000A0D5B">
        <w:rPr>
          <w:rFonts w:ascii="Palatino Linotype" w:hAnsi="Palatino Linotype" w:cs="Angsana New"/>
          <w:i/>
          <w:iCs/>
          <w:noProof/>
          <w:sz w:val="18"/>
          <w:szCs w:val="24"/>
        </w:rPr>
        <w:t>Procedia Engineering</w:t>
      </w:r>
      <w:r w:rsidR="000A0D5B" w:rsidRPr="000A0D5B">
        <w:rPr>
          <w:rFonts w:ascii="Palatino Linotype" w:hAnsi="Palatino Linotype" w:cs="Angsana New"/>
          <w:noProof/>
          <w:sz w:val="18"/>
          <w:szCs w:val="24"/>
        </w:rPr>
        <w:t>; Elsevier Ltd, 2014; Vol. 91, pp. 210–215.</w:t>
      </w:r>
    </w:p>
    <w:p w14:paraId="67762DE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w:t>
      </w:r>
      <w:r w:rsidRPr="000A0D5B">
        <w:rPr>
          <w:rFonts w:ascii="Palatino Linotype" w:hAnsi="Palatino Linotype" w:cs="Angsana New"/>
          <w:noProof/>
          <w:sz w:val="18"/>
          <w:szCs w:val="24"/>
        </w:rPr>
        <w:tab/>
        <w:t xml:space="preserve">Mitropoulos, P.; Howell, G. A. Renovation projects: Design process problems and improvement mechanisms.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179–185.</w:t>
      </w:r>
    </w:p>
    <w:p w14:paraId="3BCC02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w:t>
      </w:r>
      <w:r w:rsidRPr="000A0D5B">
        <w:rPr>
          <w:rFonts w:ascii="Palatino Linotype" w:hAnsi="Palatino Linotype" w:cs="Angsana New"/>
          <w:noProof/>
          <w:sz w:val="18"/>
          <w:szCs w:val="24"/>
        </w:rPr>
        <w:tab/>
        <w:t xml:space="preserve">Luo, L.; He, Q.; Jaselskis, E.; Xie, J. Construction Project Complexity: Research Trends and Implications.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143</w:t>
      </w:r>
      <w:r w:rsidRPr="000A0D5B">
        <w:rPr>
          <w:rFonts w:ascii="Palatino Linotype" w:hAnsi="Palatino Linotype" w:cs="Angsana New"/>
          <w:noProof/>
          <w:sz w:val="18"/>
          <w:szCs w:val="24"/>
        </w:rPr>
        <w:t>, 4017019.</w:t>
      </w:r>
    </w:p>
    <w:p w14:paraId="1C807EA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4.</w:t>
      </w:r>
      <w:r w:rsidRPr="000A0D5B">
        <w:rPr>
          <w:rFonts w:ascii="Palatino Linotype" w:hAnsi="Palatino Linotype" w:cs="Angsana New"/>
          <w:noProof/>
          <w:sz w:val="18"/>
          <w:szCs w:val="24"/>
        </w:rPr>
        <w:tab/>
        <w:t xml:space="preserve">Saad, M.; Baba, S.; Amoudi, O. A suggested solution to improve the traditional construction planning approach. </w:t>
      </w:r>
      <w:r w:rsidRPr="000A0D5B">
        <w:rPr>
          <w:rFonts w:ascii="Palatino Linotype" w:hAnsi="Palatino Linotype" w:cs="Angsana New"/>
          <w:i/>
          <w:iCs/>
          <w:noProof/>
          <w:sz w:val="18"/>
          <w:szCs w:val="24"/>
        </w:rPr>
        <w:t>Jordan J.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w:t>
      </w:r>
      <w:r w:rsidRPr="000A0D5B">
        <w:rPr>
          <w:rFonts w:ascii="Palatino Linotype" w:hAnsi="Palatino Linotype" w:cs="Angsana New"/>
          <w:noProof/>
          <w:sz w:val="18"/>
          <w:szCs w:val="24"/>
        </w:rPr>
        <w:t>, 185–196.</w:t>
      </w:r>
    </w:p>
    <w:p w14:paraId="088818E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5.</w:t>
      </w:r>
      <w:r w:rsidRPr="000A0D5B">
        <w:rPr>
          <w:rFonts w:ascii="Palatino Linotype" w:hAnsi="Palatino Linotype" w:cs="Angsana New"/>
          <w:noProof/>
          <w:sz w:val="18"/>
          <w:szCs w:val="24"/>
        </w:rPr>
        <w:tab/>
        <w:t xml:space="preserve">Pūlmanis, E. Public Sector Project Management Efficiency Problems, Case of Latvia. </w:t>
      </w:r>
      <w:r w:rsidRPr="000A0D5B">
        <w:rPr>
          <w:rFonts w:ascii="Palatino Linotype" w:hAnsi="Palatino Linotype" w:cs="Angsana New"/>
          <w:i/>
          <w:iCs/>
          <w:noProof/>
          <w:sz w:val="18"/>
          <w:szCs w:val="24"/>
        </w:rPr>
        <w:t>Reg. Form. Dev. Stud.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11</w:t>
      </w:r>
      <w:r w:rsidRPr="000A0D5B">
        <w:rPr>
          <w:rFonts w:ascii="Palatino Linotype" w:hAnsi="Palatino Linotype" w:cs="Angsana New"/>
          <w:noProof/>
          <w:sz w:val="18"/>
          <w:szCs w:val="24"/>
        </w:rPr>
        <w:t>.</w:t>
      </w:r>
    </w:p>
    <w:p w14:paraId="6830F56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6.</w:t>
      </w:r>
      <w:r w:rsidRPr="000A0D5B">
        <w:rPr>
          <w:rFonts w:ascii="Palatino Linotype" w:hAnsi="Palatino Linotype" w:cs="Angsana New"/>
          <w:noProof/>
          <w:sz w:val="18"/>
          <w:szCs w:val="24"/>
        </w:rPr>
        <w:tab/>
        <w:t xml:space="preserve">Chen, L.; Luo, H. A BIM-based construction quality management model and its applications.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46</w:t>
      </w:r>
      <w:r w:rsidRPr="000A0D5B">
        <w:rPr>
          <w:rFonts w:ascii="Palatino Linotype" w:hAnsi="Palatino Linotype" w:cs="Angsana New"/>
          <w:noProof/>
          <w:sz w:val="18"/>
          <w:szCs w:val="24"/>
        </w:rPr>
        <w:t>, 64–73.</w:t>
      </w:r>
    </w:p>
    <w:p w14:paraId="3943E1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7.</w:t>
      </w:r>
      <w:r w:rsidRPr="000A0D5B">
        <w:rPr>
          <w:rFonts w:ascii="Palatino Linotype" w:hAnsi="Palatino Linotype" w:cs="Angsana New"/>
          <w:noProof/>
          <w:sz w:val="18"/>
          <w:szCs w:val="24"/>
        </w:rPr>
        <w:tab/>
        <w:t xml:space="preserve">Carbonari, G.; Stravoravdis, S.; Gausden, C. Building information model implementation for existing buildings for facilities management: a framework and two case studies. </w:t>
      </w:r>
      <w:r w:rsidRPr="000A0D5B">
        <w:rPr>
          <w:rFonts w:ascii="Palatino Linotype" w:hAnsi="Palatino Linotype" w:cs="Angsana New"/>
          <w:i/>
          <w:iCs/>
          <w:noProof/>
          <w:sz w:val="18"/>
          <w:szCs w:val="24"/>
        </w:rPr>
        <w:t>Build. Inf. Model. Des. Constr. Oper.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w:t>
      </w:r>
      <w:r w:rsidRPr="000A0D5B">
        <w:rPr>
          <w:rFonts w:ascii="Palatino Linotype" w:hAnsi="Palatino Linotype" w:cs="Angsana New"/>
          <w:noProof/>
          <w:sz w:val="18"/>
          <w:szCs w:val="24"/>
        </w:rPr>
        <w:t>, 395–406.</w:t>
      </w:r>
    </w:p>
    <w:p w14:paraId="7C4171C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8.</w:t>
      </w:r>
      <w:r w:rsidRPr="000A0D5B">
        <w:rPr>
          <w:rFonts w:ascii="Palatino Linotype" w:hAnsi="Palatino Linotype" w:cs="Angsana New"/>
          <w:noProof/>
          <w:sz w:val="18"/>
          <w:szCs w:val="24"/>
        </w:rPr>
        <w:tab/>
        <w:t xml:space="preserve">Khaddaj, M.; Srour, I. Using BIM to Retrofit Existing Buildings. </w:t>
      </w:r>
      <w:r w:rsidRPr="000A0D5B">
        <w:rPr>
          <w:rFonts w:ascii="Palatino Linotype" w:hAnsi="Palatino Linotype" w:cs="Angsana New"/>
          <w:i/>
          <w:iCs/>
          <w:noProof/>
          <w:sz w:val="18"/>
          <w:szCs w:val="24"/>
        </w:rPr>
        <w:t>Procedia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2016</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145</w:t>
      </w:r>
      <w:r w:rsidRPr="000A0D5B">
        <w:rPr>
          <w:rFonts w:ascii="Palatino Linotype" w:hAnsi="Palatino Linotype" w:cs="Angsana New"/>
          <w:noProof/>
          <w:sz w:val="18"/>
          <w:szCs w:val="24"/>
        </w:rPr>
        <w:t>, 1526–1533.</w:t>
      </w:r>
    </w:p>
    <w:p w14:paraId="75B631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9.</w:t>
      </w:r>
      <w:r w:rsidRPr="000A0D5B">
        <w:rPr>
          <w:rFonts w:ascii="Palatino Linotype" w:hAnsi="Palatino Linotype" w:cs="Angsana New"/>
          <w:noProof/>
          <w:sz w:val="18"/>
          <w:szCs w:val="24"/>
        </w:rPr>
        <w:tab/>
        <w:t xml:space="preserve">Volk, R.; Stengel, J.; Schultmann, F. Building Information Modeling (BIM) for existing buildings - Literature review and future needs.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38</w:t>
      </w:r>
      <w:r w:rsidRPr="000A0D5B">
        <w:rPr>
          <w:rFonts w:ascii="Palatino Linotype" w:hAnsi="Palatino Linotype" w:cs="Angsana New"/>
          <w:noProof/>
          <w:sz w:val="18"/>
          <w:szCs w:val="24"/>
        </w:rPr>
        <w:t>, 109–127.</w:t>
      </w:r>
    </w:p>
    <w:p w14:paraId="698DA9A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10.</w:t>
      </w:r>
      <w:r w:rsidRPr="000A0D5B">
        <w:rPr>
          <w:rFonts w:ascii="Palatino Linotype" w:hAnsi="Palatino Linotype" w:cs="Angsana New"/>
          <w:noProof/>
          <w:sz w:val="18"/>
          <w:szCs w:val="24"/>
        </w:rPr>
        <w:tab/>
        <w:t xml:space="preserve">Mill, T.; Alt, A.; Liias, R. Combined 3D building surveying techniques-Terrestrial laser scanning (TLS) and total station surveying for BIM data management purposes. </w:t>
      </w:r>
      <w:r w:rsidRPr="000A0D5B">
        <w:rPr>
          <w:rFonts w:ascii="Palatino Linotype" w:hAnsi="Palatino Linotype" w:cs="Angsana New"/>
          <w:i/>
          <w:iCs/>
          <w:noProof/>
          <w:sz w:val="18"/>
          <w:szCs w:val="24"/>
        </w:rPr>
        <w:t>J. Civ.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19</w:t>
      </w:r>
      <w:r w:rsidRPr="000A0D5B">
        <w:rPr>
          <w:rFonts w:ascii="Palatino Linotype" w:hAnsi="Palatino Linotype" w:cs="Angsana New"/>
          <w:noProof/>
          <w:sz w:val="18"/>
          <w:szCs w:val="24"/>
        </w:rPr>
        <w:t>, 23–32.</w:t>
      </w:r>
    </w:p>
    <w:p w14:paraId="7AB1D6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11.</w:t>
      </w:r>
      <w:r w:rsidRPr="000A0D5B">
        <w:rPr>
          <w:rFonts w:ascii="Palatino Linotype" w:hAnsi="Palatino Linotype" w:cs="Angsana New"/>
          <w:noProof/>
          <w:sz w:val="18"/>
          <w:szCs w:val="24"/>
        </w:rPr>
        <w:tab/>
        <w:t xml:space="preserve">Barazzetti, L.; Banfi, F.; Brumana, R.; Gusmeroli, G.; Previtali, M.; Schiantarelli, G. Cloud-to-BIM-to-FEM: Structural simulation with accurate historic BIM from laser scans. </w:t>
      </w:r>
      <w:r w:rsidRPr="000A0D5B">
        <w:rPr>
          <w:rFonts w:ascii="Palatino Linotype" w:hAnsi="Palatino Linotype" w:cs="Angsana New"/>
          <w:i/>
          <w:iCs/>
          <w:noProof/>
          <w:sz w:val="18"/>
          <w:szCs w:val="24"/>
        </w:rPr>
        <w:t>Simul. Model. Pract. Theory</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57</w:t>
      </w:r>
      <w:r w:rsidRPr="000A0D5B">
        <w:rPr>
          <w:rFonts w:ascii="Palatino Linotype" w:hAnsi="Palatino Linotype" w:cs="Angsana New"/>
          <w:noProof/>
          <w:sz w:val="18"/>
          <w:szCs w:val="24"/>
        </w:rPr>
        <w:t>, 71–87.</w:t>
      </w:r>
    </w:p>
    <w:p w14:paraId="13831D4E"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12.</w:t>
      </w:r>
      <w:r w:rsidRPr="000A0D5B">
        <w:rPr>
          <w:rFonts w:ascii="Palatino Linotype" w:hAnsi="Palatino Linotype" w:cs="Angsana New"/>
          <w:noProof/>
          <w:sz w:val="18"/>
          <w:szCs w:val="24"/>
        </w:rPr>
        <w:tab/>
        <w:t xml:space="preserve">Ipsilandis, P. G. Multiobjective Linear Programming Model for Scheduling Linear Repetitive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133</w:t>
      </w:r>
      <w:r w:rsidRPr="000A0D5B">
        <w:rPr>
          <w:rFonts w:ascii="Palatino Linotype" w:hAnsi="Palatino Linotype" w:cs="Angsana New"/>
          <w:noProof/>
          <w:sz w:val="18"/>
          <w:szCs w:val="24"/>
        </w:rPr>
        <w:t>, 417–424.</w:t>
      </w:r>
    </w:p>
    <w:p w14:paraId="2807EBE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13.</w:t>
      </w:r>
      <w:r w:rsidRPr="000A0D5B">
        <w:rPr>
          <w:rFonts w:ascii="Palatino Linotype" w:hAnsi="Palatino Linotype" w:cs="Angsana New"/>
          <w:noProof/>
          <w:sz w:val="18"/>
          <w:szCs w:val="24"/>
        </w:rPr>
        <w:tab/>
        <w:t xml:space="preserve">Zhang, H.; Li, X.; Li, H.; Huang, F. Particle swarm optimization-based schemes for resource-constrained project scheduling.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w:t>
      </w:r>
      <w:r w:rsidRPr="000A0D5B">
        <w:rPr>
          <w:rFonts w:ascii="Palatino Linotype" w:hAnsi="Palatino Linotype" w:cs="Angsana New"/>
          <w:noProof/>
          <w:sz w:val="18"/>
          <w:szCs w:val="24"/>
        </w:rPr>
        <w:t>, 393–404.</w:t>
      </w:r>
    </w:p>
    <w:p w14:paraId="52F23AC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14.</w:t>
      </w:r>
      <w:r w:rsidRPr="000A0D5B">
        <w:rPr>
          <w:rFonts w:ascii="Palatino Linotype" w:hAnsi="Palatino Linotype" w:cs="Angsana New"/>
          <w:noProof/>
          <w:sz w:val="18"/>
          <w:szCs w:val="24"/>
        </w:rPr>
        <w:tab/>
        <w:t xml:space="preserve">Zhang, H. Ant Colony Optimization for Multimode Resource-Constrained Project Scheduling.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28</w:t>
      </w:r>
      <w:r w:rsidRPr="000A0D5B">
        <w:rPr>
          <w:rFonts w:ascii="Palatino Linotype" w:hAnsi="Palatino Linotype" w:cs="Angsana New"/>
          <w:noProof/>
          <w:sz w:val="18"/>
          <w:szCs w:val="24"/>
        </w:rPr>
        <w:t>, 150–159.</w:t>
      </w:r>
    </w:p>
    <w:p w14:paraId="31C61580"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15.</w:t>
      </w:r>
      <w:r w:rsidRPr="000A0D5B">
        <w:rPr>
          <w:rFonts w:ascii="Palatino Linotype" w:hAnsi="Palatino Linotype" w:cs="Angsana New"/>
          <w:noProof/>
          <w:sz w:val="18"/>
          <w:szCs w:val="24"/>
        </w:rPr>
        <w:tab/>
        <w:t xml:space="preserve">Hegazy, T. Optimization of resource allocation and leveling using genetic algorithms.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1999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125</w:t>
      </w:r>
      <w:r w:rsidRPr="000A0D5B">
        <w:rPr>
          <w:rFonts w:ascii="Palatino Linotype" w:hAnsi="Palatino Linotype" w:cs="Angsana New"/>
          <w:noProof/>
          <w:sz w:val="18"/>
          <w:szCs w:val="24"/>
        </w:rPr>
        <w:t>, 167–175.</w:t>
      </w:r>
    </w:p>
    <w:p w14:paraId="1733993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16.</w:t>
      </w:r>
      <w:r w:rsidRPr="000A0D5B">
        <w:rPr>
          <w:rFonts w:ascii="Palatino Linotype" w:hAnsi="Palatino Linotype" w:cs="Angsana New"/>
          <w:noProof/>
          <w:sz w:val="18"/>
          <w:szCs w:val="24"/>
        </w:rPr>
        <w:tab/>
        <w:t xml:space="preserve">Chan, W. T.; Hu, H. Precast production scheduling with Genetic Algorithms. In </w:t>
      </w:r>
      <w:r w:rsidRPr="000A0D5B">
        <w:rPr>
          <w:rFonts w:ascii="Palatino Linotype" w:hAnsi="Palatino Linotype" w:cs="Angsana New"/>
          <w:i/>
          <w:iCs/>
          <w:noProof/>
          <w:sz w:val="18"/>
          <w:szCs w:val="24"/>
        </w:rPr>
        <w:t>Proceedings of the IEEE Conference on Evolutionary Computation, ICEC</w:t>
      </w:r>
      <w:r w:rsidRPr="000A0D5B">
        <w:rPr>
          <w:rFonts w:ascii="Palatino Linotype" w:hAnsi="Palatino Linotype" w:cs="Angsana New"/>
          <w:noProof/>
          <w:sz w:val="18"/>
          <w:szCs w:val="24"/>
        </w:rPr>
        <w:t>; 2000; Vol. 2, pp. 1087–1094.</w:t>
      </w:r>
    </w:p>
    <w:p w14:paraId="318A3C1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17.</w:t>
      </w:r>
      <w:r w:rsidRPr="000A0D5B">
        <w:rPr>
          <w:rFonts w:ascii="Palatino Linotype" w:hAnsi="Palatino Linotype" w:cs="Angsana New"/>
          <w:noProof/>
          <w:sz w:val="18"/>
          <w:szCs w:val="24"/>
        </w:rPr>
        <w:tab/>
        <w:t xml:space="preserve">El-Rayes, K.; Jun, D. H. Optimizing resource leveling in construction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135</w:t>
      </w:r>
      <w:r w:rsidRPr="000A0D5B">
        <w:rPr>
          <w:rFonts w:ascii="Palatino Linotype" w:hAnsi="Palatino Linotype" w:cs="Angsana New"/>
          <w:noProof/>
          <w:sz w:val="18"/>
          <w:szCs w:val="24"/>
        </w:rPr>
        <w:t>, 1172–1180.</w:t>
      </w:r>
    </w:p>
    <w:p w14:paraId="1F2FCEB1"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18.</w:t>
      </w:r>
      <w:r w:rsidRPr="000A0D5B">
        <w:rPr>
          <w:rFonts w:ascii="Palatino Linotype" w:hAnsi="Palatino Linotype" w:cs="Angsana New"/>
          <w:noProof/>
          <w:sz w:val="18"/>
          <w:szCs w:val="24"/>
        </w:rPr>
        <w:tab/>
        <w:t xml:space="preserve">Murata, T.; Ishibuchi, H. MOGA: multi-objective genetic algorithms. In </w:t>
      </w:r>
      <w:r w:rsidRPr="000A0D5B">
        <w:rPr>
          <w:rFonts w:ascii="Palatino Linotype" w:hAnsi="Palatino Linotype" w:cs="Angsana New"/>
          <w:i/>
          <w:iCs/>
          <w:noProof/>
          <w:sz w:val="18"/>
          <w:szCs w:val="24"/>
        </w:rPr>
        <w:t>Proceedings of the IEEE Conference on Evolutionary Computation</w:t>
      </w:r>
      <w:r w:rsidRPr="000A0D5B">
        <w:rPr>
          <w:rFonts w:ascii="Palatino Linotype" w:hAnsi="Palatino Linotype" w:cs="Angsana New"/>
          <w:noProof/>
          <w:sz w:val="18"/>
          <w:szCs w:val="24"/>
        </w:rPr>
        <w:t>; IEEE, 1995; Vol. 1, pp. 289–294.</w:t>
      </w:r>
    </w:p>
    <w:p w14:paraId="081926B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19.</w:t>
      </w:r>
      <w:r w:rsidRPr="000A0D5B">
        <w:rPr>
          <w:rFonts w:ascii="Palatino Linotype" w:hAnsi="Palatino Linotype" w:cs="Angsana New"/>
          <w:noProof/>
          <w:sz w:val="18"/>
          <w:szCs w:val="24"/>
        </w:rPr>
        <w:tab/>
        <w:t xml:space="preserve">Eshtehardian, E.; Afshar, A.; Abbasnia, R. Fuzzy-based MOGA approach to stochastic time–cost trade-off problem.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692–701.</w:t>
      </w:r>
    </w:p>
    <w:p w14:paraId="47EEAF6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20.</w:t>
      </w:r>
      <w:r w:rsidRPr="000A0D5B">
        <w:rPr>
          <w:rFonts w:ascii="Palatino Linotype" w:hAnsi="Palatino Linotype" w:cs="Angsana New"/>
          <w:noProof/>
          <w:sz w:val="18"/>
          <w:szCs w:val="24"/>
        </w:rPr>
        <w:tab/>
        <w:t xml:space="preserve">Peng, B.; Flager, F. L.; Wu, J. A method to optimize mobile crane and crew interactions to minimize construction cost and time.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2018</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95</w:t>
      </w:r>
      <w:r w:rsidRPr="000A0D5B">
        <w:rPr>
          <w:rFonts w:ascii="Palatino Linotype" w:hAnsi="Palatino Linotype" w:cs="Angsana New"/>
          <w:noProof/>
          <w:sz w:val="18"/>
          <w:szCs w:val="24"/>
        </w:rPr>
        <w:t>, 10–19.</w:t>
      </w:r>
    </w:p>
    <w:p w14:paraId="6FA1CECE" w14:textId="77777777" w:rsidR="002E169B" w:rsidRDefault="002E169B">
      <w:pPr>
        <w:spacing w:line="240" w:lineRule="auto"/>
        <w:jc w:val="left"/>
        <w:rPr>
          <w:rFonts w:ascii="Palatino Linotype" w:hAnsi="Palatino Linotype" w:cs="Angsana New"/>
          <w:noProof/>
          <w:sz w:val="18"/>
          <w:szCs w:val="24"/>
        </w:rPr>
      </w:pPr>
      <w:r>
        <w:rPr>
          <w:rFonts w:ascii="Palatino Linotype" w:hAnsi="Palatino Linotype" w:cs="Angsana New"/>
          <w:noProof/>
          <w:sz w:val="18"/>
          <w:szCs w:val="24"/>
        </w:rPr>
        <w:br w:type="page"/>
      </w:r>
    </w:p>
    <w:p w14:paraId="2ACB6DAA" w14:textId="1FBB4DBB"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lastRenderedPageBreak/>
        <w:t>21.</w:t>
      </w:r>
      <w:r w:rsidRPr="000A0D5B">
        <w:rPr>
          <w:rFonts w:ascii="Palatino Linotype" w:hAnsi="Palatino Linotype" w:cs="Angsana New"/>
          <w:noProof/>
          <w:sz w:val="18"/>
          <w:szCs w:val="24"/>
        </w:rPr>
        <w:tab/>
        <w:t xml:space="preserve">Zhao, S.; Li, Z. Multi-objective optimization for construction site layout planning problem under fuzzy random environment. In </w:t>
      </w:r>
      <w:r w:rsidRPr="000A0D5B">
        <w:rPr>
          <w:rFonts w:ascii="Palatino Linotype" w:hAnsi="Palatino Linotype" w:cs="Angsana New"/>
          <w:i/>
          <w:iCs/>
          <w:noProof/>
          <w:sz w:val="18"/>
          <w:szCs w:val="24"/>
        </w:rPr>
        <w:t>Proceedings - 2014 7th International Joint Conference on Computational Sciences and Optimization, CSO 2014</w:t>
      </w:r>
      <w:r w:rsidRPr="000A0D5B">
        <w:rPr>
          <w:rFonts w:ascii="Palatino Linotype" w:hAnsi="Palatino Linotype" w:cs="Angsana New"/>
          <w:noProof/>
          <w:sz w:val="18"/>
          <w:szCs w:val="24"/>
        </w:rPr>
        <w:t>; Institute of Electrical and Electronics Engineers Inc., 2014; pp. 641–645.</w:t>
      </w:r>
    </w:p>
    <w:p w14:paraId="593AE08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22.</w:t>
      </w:r>
      <w:r w:rsidRPr="000A0D5B">
        <w:rPr>
          <w:rFonts w:ascii="Palatino Linotype" w:hAnsi="Palatino Linotype" w:cs="Angsana New"/>
          <w:noProof/>
          <w:sz w:val="18"/>
          <w:szCs w:val="24"/>
        </w:rPr>
        <w:tab/>
        <w:t xml:space="preserve">Monghasemi, S.; Nikoo, M. R.; Khaksar Fasaee, M. A.; Adamowski, J. A novel multi criteria decision making model for optimizing time-cost-quality trade-off problems in construction projects.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42</w:t>
      </w:r>
      <w:r w:rsidRPr="000A0D5B">
        <w:rPr>
          <w:rFonts w:ascii="Palatino Linotype" w:hAnsi="Palatino Linotype" w:cs="Angsana New"/>
          <w:noProof/>
          <w:sz w:val="18"/>
          <w:szCs w:val="24"/>
        </w:rPr>
        <w:t>, 3089–3104.</w:t>
      </w:r>
    </w:p>
    <w:p w14:paraId="42C4B01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23.</w:t>
      </w:r>
      <w:r w:rsidRPr="000A0D5B">
        <w:rPr>
          <w:rFonts w:ascii="Palatino Linotype" w:hAnsi="Palatino Linotype" w:cs="Angsana New"/>
          <w:noProof/>
          <w:sz w:val="18"/>
          <w:szCs w:val="24"/>
        </w:rPr>
        <w:tab/>
        <w:t xml:space="preserve">Faghihi, V.; Reinschmidt, K. F.; Kang, J. H. Construction scheduling using Genetic Algorithm based on Building Information Model.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41</w:t>
      </w:r>
      <w:r w:rsidRPr="000A0D5B">
        <w:rPr>
          <w:rFonts w:ascii="Palatino Linotype" w:hAnsi="Palatino Linotype" w:cs="Angsana New"/>
          <w:noProof/>
          <w:sz w:val="18"/>
          <w:szCs w:val="24"/>
        </w:rPr>
        <w:t>, 7565–7578.</w:t>
      </w:r>
    </w:p>
    <w:p w14:paraId="0EA3AD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24.</w:t>
      </w:r>
      <w:r w:rsidRPr="000A0D5B">
        <w:rPr>
          <w:rFonts w:ascii="Palatino Linotype" w:hAnsi="Palatino Linotype" w:cs="Angsana New"/>
          <w:noProof/>
          <w:sz w:val="18"/>
          <w:szCs w:val="24"/>
        </w:rPr>
        <w:tab/>
        <w:t xml:space="preserve">Moon, H.; Kim, H.; Kamat, V. R.; Kang, L. BIM-Based Construction Scheduling Method Using Optimization Theory for Reducing Activity Overlaps. </w:t>
      </w:r>
      <w:r w:rsidRPr="000A0D5B">
        <w:rPr>
          <w:rFonts w:ascii="Palatino Linotype" w:hAnsi="Palatino Linotype" w:cs="Angsana New"/>
          <w:i/>
          <w:iCs/>
          <w:noProof/>
          <w:sz w:val="18"/>
          <w:szCs w:val="24"/>
        </w:rPr>
        <w:t>J. Comput.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29</w:t>
      </w:r>
      <w:r w:rsidRPr="000A0D5B">
        <w:rPr>
          <w:rFonts w:ascii="Palatino Linotype" w:hAnsi="Palatino Linotype" w:cs="Angsana New"/>
          <w:noProof/>
          <w:sz w:val="18"/>
          <w:szCs w:val="24"/>
        </w:rPr>
        <w:t>, 04014048.</w:t>
      </w:r>
    </w:p>
    <w:p w14:paraId="3847F1F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25.</w:t>
      </w:r>
      <w:r w:rsidRPr="000A0D5B">
        <w:rPr>
          <w:rFonts w:ascii="Palatino Linotype" w:hAnsi="Palatino Linotype" w:cs="Angsana New"/>
          <w:noProof/>
          <w:sz w:val="18"/>
          <w:szCs w:val="24"/>
        </w:rPr>
        <w:tab/>
        <w:t xml:space="preserve">Gbadamosi, A. Q.; Mahamadu, A. M.; Oyedele, L. O.; Akinade, O. O.; Manu, P.; Mahdjoubi, L.; Aigbavboa, C. Offsite construction: Developing a BIM-Based optimizer for assembly. </w:t>
      </w:r>
      <w:r w:rsidRPr="000A0D5B">
        <w:rPr>
          <w:rFonts w:ascii="Palatino Linotype" w:hAnsi="Palatino Linotype" w:cs="Angsana New"/>
          <w:i/>
          <w:iCs/>
          <w:noProof/>
          <w:sz w:val="18"/>
          <w:szCs w:val="24"/>
        </w:rPr>
        <w:t>J. Clean. Prod.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215</w:t>
      </w:r>
      <w:r w:rsidRPr="000A0D5B">
        <w:rPr>
          <w:rFonts w:ascii="Palatino Linotype" w:hAnsi="Palatino Linotype" w:cs="Angsana New"/>
          <w:noProof/>
          <w:sz w:val="18"/>
          <w:szCs w:val="24"/>
        </w:rPr>
        <w:t>, 1180–1190.</w:t>
      </w:r>
    </w:p>
    <w:p w14:paraId="3B1994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26.</w:t>
      </w:r>
      <w:r w:rsidRPr="000A0D5B">
        <w:rPr>
          <w:rFonts w:ascii="Palatino Linotype" w:hAnsi="Palatino Linotype" w:cs="Angsana New"/>
          <w:noProof/>
          <w:sz w:val="18"/>
          <w:szCs w:val="24"/>
        </w:rPr>
        <w:tab/>
        <w:t xml:space="preserve">Asl, M. R.; Bergin, M.; Menter, A.; Yan, W. BIM-based Parametric Building Energy Performance Multi-Objective Optimization. In </w:t>
      </w:r>
      <w:r w:rsidRPr="000A0D5B">
        <w:rPr>
          <w:rFonts w:ascii="Palatino Linotype" w:hAnsi="Palatino Linotype" w:cs="Angsana New"/>
          <w:i/>
          <w:iCs/>
          <w:noProof/>
          <w:sz w:val="18"/>
          <w:szCs w:val="24"/>
        </w:rPr>
        <w:t>Conference: Proceedings of the Conference of Education and Research in Computer Aided Architectural Design in Europe (eCAADe)</w:t>
      </w:r>
      <w:r w:rsidRPr="000A0D5B">
        <w:rPr>
          <w:rFonts w:ascii="Palatino Linotype" w:hAnsi="Palatino Linotype" w:cs="Angsana New"/>
          <w:noProof/>
          <w:sz w:val="18"/>
          <w:szCs w:val="24"/>
        </w:rPr>
        <w:t>; 2014.</w:t>
      </w:r>
    </w:p>
    <w:p w14:paraId="5F5746B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27.</w:t>
      </w:r>
      <w:r w:rsidRPr="000A0D5B">
        <w:rPr>
          <w:rFonts w:ascii="Palatino Linotype" w:hAnsi="Palatino Linotype" w:cs="Angsana New"/>
          <w:noProof/>
          <w:sz w:val="18"/>
          <w:szCs w:val="24"/>
        </w:rPr>
        <w:tab/>
        <w:t>Zanchetta, C.; Cecchini, C.; Bellotto, C. BIM-Based multi-objective optimization process for energy and comfort simulation: existing tools analysis and workflow proposal on a case study.</w:t>
      </w:r>
    </w:p>
    <w:p w14:paraId="32409A52" w14:textId="17C0BE5F" w:rsidR="000A0D5B" w:rsidRDefault="000A0D5B" w:rsidP="000A0D5B">
      <w:pPr>
        <w:widowControl w:val="0"/>
        <w:autoSpaceDE w:val="0"/>
        <w:autoSpaceDN w:val="0"/>
        <w:adjustRightInd w:val="0"/>
        <w:spacing w:line="240" w:lineRule="atLeast"/>
        <w:rPr>
          <w:rFonts w:ascii="Palatino Linotype" w:hAnsi="Palatino Linotype" w:cs="Angsana New"/>
          <w:noProof/>
          <w:sz w:val="18"/>
          <w:szCs w:val="18"/>
        </w:rPr>
      </w:pPr>
      <w:r w:rsidRPr="46BDFF36">
        <w:rPr>
          <w:rFonts w:ascii="Palatino Linotype" w:hAnsi="Palatino Linotype" w:cs="Angsana New"/>
          <w:noProof/>
          <w:sz w:val="18"/>
          <w:szCs w:val="18"/>
        </w:rPr>
        <w:t>28.</w:t>
      </w:r>
      <w:r>
        <w:tab/>
      </w:r>
      <w:r w:rsidRPr="46BDFF36">
        <w:rPr>
          <w:rFonts w:ascii="Palatino Linotype" w:hAnsi="Palatino Linotype" w:cs="Angsana New"/>
          <w:noProof/>
          <w:sz w:val="18"/>
          <w:szCs w:val="18"/>
        </w:rPr>
        <w:t xml:space="preserve">Salama, T.; Moselhi, O. Multi-objective optimization for repetitive scheduling under uncertainty. </w:t>
      </w:r>
      <w:r w:rsidRPr="46BDFF36">
        <w:rPr>
          <w:rFonts w:ascii="Palatino Linotype" w:hAnsi="Palatino Linotype" w:cs="Angsana New"/>
          <w:i/>
          <w:iCs/>
          <w:noProof/>
          <w:sz w:val="18"/>
          <w:szCs w:val="18"/>
        </w:rPr>
        <w:t>Eng. Constr. Archit. Manag.</w:t>
      </w:r>
      <w:r w:rsidRPr="46BDFF36">
        <w:rPr>
          <w:rFonts w:ascii="Palatino Linotype" w:hAnsi="Palatino Linotype" w:cs="Angsana New"/>
          <w:noProof/>
          <w:sz w:val="18"/>
          <w:szCs w:val="18"/>
        </w:rPr>
        <w:t xml:space="preserve"> </w:t>
      </w:r>
      <w:r w:rsidRPr="46BDFF36">
        <w:rPr>
          <w:rFonts w:ascii="Palatino Linotype" w:hAnsi="Palatino Linotype" w:cs="Angsana New"/>
          <w:b/>
          <w:bCs/>
          <w:noProof/>
          <w:sz w:val="18"/>
          <w:szCs w:val="18"/>
        </w:rPr>
        <w:t>2019</w:t>
      </w:r>
      <w:r w:rsidRPr="46BDFF36">
        <w:rPr>
          <w:rFonts w:ascii="Palatino Linotype" w:hAnsi="Palatino Linotype" w:cs="Angsana New"/>
          <w:noProof/>
          <w:sz w:val="18"/>
          <w:szCs w:val="18"/>
        </w:rPr>
        <w:t xml:space="preserve">, </w:t>
      </w:r>
      <w:r w:rsidRPr="46BDFF36">
        <w:rPr>
          <w:rFonts w:ascii="Palatino Linotype" w:hAnsi="Palatino Linotype" w:cs="Angsana New"/>
          <w:i/>
          <w:iCs/>
          <w:noProof/>
          <w:sz w:val="18"/>
          <w:szCs w:val="18"/>
        </w:rPr>
        <w:t>26</w:t>
      </w:r>
      <w:r w:rsidRPr="46BDFF36">
        <w:rPr>
          <w:rFonts w:ascii="Palatino Linotype" w:hAnsi="Palatino Linotype" w:cs="Angsana New"/>
          <w:noProof/>
          <w:sz w:val="18"/>
          <w:szCs w:val="18"/>
        </w:rPr>
        <w:t>, 1294–1320.</w:t>
      </w:r>
    </w:p>
    <w:p w14:paraId="58540892" w14:textId="4A23BE1A" w:rsidR="00A53F5D" w:rsidRPr="000A0D5B" w:rsidRDefault="00A53F5D" w:rsidP="000A0D5B">
      <w:pPr>
        <w:widowControl w:val="0"/>
        <w:autoSpaceDE w:val="0"/>
        <w:autoSpaceDN w:val="0"/>
        <w:adjustRightInd w:val="0"/>
        <w:spacing w:line="240" w:lineRule="atLeast"/>
        <w:rPr>
          <w:rFonts w:ascii="Palatino Linotype" w:hAnsi="Palatino Linotype" w:cs="Angsana New"/>
          <w:noProof/>
          <w:sz w:val="18"/>
          <w:szCs w:val="18"/>
        </w:rPr>
      </w:pPr>
      <w:r w:rsidRPr="00A53F5D">
        <w:rPr>
          <w:rFonts w:ascii="Palatino Linotype" w:hAnsi="Palatino Linotype" w:cs="Angsana New"/>
          <w:noProof/>
          <w:sz w:val="18"/>
          <w:szCs w:val="18"/>
          <w:highlight w:val="yellow"/>
        </w:rPr>
        <w:t xml:space="preserve">29. </w:t>
      </w:r>
      <w:r w:rsidRPr="00A53F5D">
        <w:rPr>
          <w:rFonts w:ascii="Palatino Linotype" w:hAnsi="Palatino Linotype" w:cs="Angsana New"/>
          <w:noProof/>
          <w:sz w:val="18"/>
          <w:szCs w:val="18"/>
          <w:highlight w:val="yellow"/>
        </w:rPr>
        <w:t>Deb et al. (2002) A Fast and Elitist Multiobjective Genetic Algorithm: NSGA-II. IEEE Transactions on Evolutionary Computation. 6, 182-197.</w:t>
      </w:r>
    </w:p>
    <w:p w14:paraId="69C6D389" w14:textId="5F017B3E" w:rsidR="00D74492" w:rsidRPr="000A0D5B" w:rsidRDefault="00A53F5D" w:rsidP="000A0D5B">
      <w:pPr>
        <w:widowControl w:val="0"/>
        <w:autoSpaceDE w:val="0"/>
        <w:autoSpaceDN w:val="0"/>
        <w:adjustRightInd w:val="0"/>
        <w:spacing w:line="240" w:lineRule="atLeast"/>
        <w:rPr>
          <w:rFonts w:ascii="Palatino Linotype" w:hAnsi="Palatino Linotype" w:cs="Angsana New"/>
          <w:noProof/>
          <w:sz w:val="18"/>
          <w:szCs w:val="24"/>
        </w:rPr>
      </w:pPr>
      <w:r>
        <w:rPr>
          <w:rFonts w:ascii="Palatino Linotype" w:hAnsi="Palatino Linotype" w:cs="Angsana New"/>
          <w:noProof/>
          <w:sz w:val="18"/>
          <w:szCs w:val="24"/>
        </w:rPr>
        <w:t>30</w:t>
      </w:r>
      <w:r w:rsidR="000A0D5B" w:rsidRPr="000A0D5B">
        <w:rPr>
          <w:rFonts w:ascii="Palatino Linotype" w:hAnsi="Palatino Linotype" w:cs="Angsana New"/>
          <w:noProof/>
          <w:sz w:val="18"/>
          <w:szCs w:val="24"/>
        </w:rPr>
        <w:t>.</w:t>
      </w:r>
      <w:r w:rsidR="000A0D5B" w:rsidRPr="000A0D5B">
        <w:rPr>
          <w:rFonts w:ascii="Palatino Linotype" w:hAnsi="Palatino Linotype" w:cs="Angsana New"/>
          <w:noProof/>
          <w:sz w:val="18"/>
          <w:szCs w:val="24"/>
        </w:rPr>
        <w:tab/>
        <w:t xml:space="preserve">Rao, S. S. </w:t>
      </w:r>
      <w:r w:rsidR="000A0D5B" w:rsidRPr="000A0D5B">
        <w:rPr>
          <w:rFonts w:ascii="Palatino Linotype" w:hAnsi="Palatino Linotype" w:cs="Angsana New"/>
          <w:i/>
          <w:iCs/>
          <w:noProof/>
          <w:sz w:val="18"/>
          <w:szCs w:val="24"/>
        </w:rPr>
        <w:t>Engineering Optimization: Theory and Practice: Fourth Edition</w:t>
      </w:r>
      <w:r w:rsidR="000A0D5B" w:rsidRPr="000A0D5B">
        <w:rPr>
          <w:rFonts w:ascii="Palatino Linotype" w:hAnsi="Palatino Linotype" w:cs="Angsana New"/>
          <w:noProof/>
          <w:sz w:val="18"/>
          <w:szCs w:val="24"/>
        </w:rPr>
        <w:t>; 2009.</w:t>
      </w:r>
    </w:p>
    <w:p w14:paraId="5D761AFD" w14:textId="488B6C97" w:rsidR="000A0D5B" w:rsidRPr="000A0D5B" w:rsidRDefault="00B5493F" w:rsidP="000A0D5B">
      <w:pPr>
        <w:widowControl w:val="0"/>
        <w:autoSpaceDE w:val="0"/>
        <w:autoSpaceDN w:val="0"/>
        <w:adjustRightInd w:val="0"/>
        <w:spacing w:line="240" w:lineRule="atLeast"/>
        <w:rPr>
          <w:rFonts w:ascii="Palatino Linotype" w:hAnsi="Palatino Linotype" w:cs="Angsana New"/>
          <w:noProof/>
          <w:sz w:val="18"/>
          <w:szCs w:val="24"/>
        </w:rPr>
      </w:pPr>
      <w:r>
        <w:rPr>
          <w:rFonts w:ascii="Palatino Linotype" w:hAnsi="Palatino Linotype" w:cs="Angsana New"/>
          <w:noProof/>
          <w:sz w:val="18"/>
          <w:szCs w:val="24"/>
        </w:rPr>
        <w:t>3</w:t>
      </w:r>
      <w:r w:rsidR="00A53F5D">
        <w:rPr>
          <w:rFonts w:ascii="Palatino Linotype" w:hAnsi="Palatino Linotype" w:cs="Angsana New"/>
          <w:noProof/>
          <w:sz w:val="18"/>
          <w:szCs w:val="24"/>
        </w:rPr>
        <w:t>1</w:t>
      </w:r>
      <w:r w:rsidR="000A0D5B" w:rsidRPr="000A0D5B">
        <w:rPr>
          <w:rFonts w:ascii="Palatino Linotype" w:hAnsi="Palatino Linotype" w:cs="Angsana New"/>
          <w:noProof/>
          <w:sz w:val="18"/>
          <w:szCs w:val="24"/>
        </w:rPr>
        <w:t>.</w:t>
      </w:r>
      <w:r w:rsidR="000A0D5B" w:rsidRPr="000A0D5B">
        <w:rPr>
          <w:rFonts w:ascii="Palatino Linotype" w:hAnsi="Palatino Linotype" w:cs="Angsana New"/>
          <w:noProof/>
          <w:sz w:val="18"/>
          <w:szCs w:val="24"/>
        </w:rPr>
        <w:tab/>
        <w:t xml:space="preserve">Palisada Corporation </w:t>
      </w:r>
      <w:r w:rsidR="000A0D5B" w:rsidRPr="000A0D5B">
        <w:rPr>
          <w:rFonts w:ascii="Palatino Linotype" w:hAnsi="Palatino Linotype" w:cs="Angsana New"/>
          <w:i/>
          <w:iCs/>
          <w:noProof/>
          <w:sz w:val="18"/>
          <w:szCs w:val="24"/>
        </w:rPr>
        <w:t>Evolver User’s Guide : The Genetic Algorithm Solver for Microsoft Excel, Version 7</w:t>
      </w:r>
      <w:r w:rsidR="000A0D5B" w:rsidRPr="000A0D5B">
        <w:rPr>
          <w:rFonts w:ascii="Palatino Linotype" w:hAnsi="Palatino Linotype" w:cs="Angsana New"/>
          <w:noProof/>
          <w:sz w:val="18"/>
          <w:szCs w:val="24"/>
        </w:rPr>
        <w:t>; Palisade Corporation: Ithaca, NY USA 14850, 2015.</w:t>
      </w:r>
    </w:p>
    <w:p w14:paraId="16F65659" w14:textId="46D2324D" w:rsid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w:t>
      </w:r>
      <w:r w:rsidR="00A53F5D">
        <w:rPr>
          <w:rFonts w:ascii="Palatino Linotype" w:hAnsi="Palatino Linotype" w:cs="Angsana New"/>
          <w:noProof/>
          <w:sz w:val="18"/>
          <w:szCs w:val="24"/>
        </w:rPr>
        <w:t>2</w:t>
      </w:r>
      <w:r w:rsidRPr="000A0D5B">
        <w:rPr>
          <w:rFonts w:ascii="Palatino Linotype" w:hAnsi="Palatino Linotype" w:cs="Angsana New"/>
          <w:noProof/>
          <w:sz w:val="18"/>
          <w:szCs w:val="24"/>
        </w:rPr>
        <w:t>.</w:t>
      </w:r>
      <w:r w:rsidRPr="000A0D5B">
        <w:rPr>
          <w:rFonts w:ascii="Palatino Linotype" w:hAnsi="Palatino Linotype" w:cs="Angsana New"/>
          <w:noProof/>
          <w:sz w:val="18"/>
          <w:szCs w:val="24"/>
        </w:rPr>
        <w:tab/>
        <w:t xml:space="preserve">Ghoddousi, P.; Eshtehardian, E.; Jooybanpour, S.; Javanmardi, A. Multi-mode resource-constrained discrete time-cost-resource optimization in project scheduling using non-dominated sorting genetic algorithm.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30</w:t>
      </w:r>
      <w:r w:rsidRPr="000A0D5B">
        <w:rPr>
          <w:rFonts w:ascii="Palatino Linotype" w:hAnsi="Palatino Linotype" w:cs="Angsana New"/>
          <w:noProof/>
          <w:sz w:val="18"/>
          <w:szCs w:val="24"/>
        </w:rPr>
        <w:t>, 216–227.</w:t>
      </w:r>
    </w:p>
    <w:p w14:paraId="4B44E43A" w14:textId="1CCCE925" w:rsidR="009C1668" w:rsidRPr="000A0D5B" w:rsidRDefault="009C1668" w:rsidP="000A0D5B">
      <w:pPr>
        <w:widowControl w:val="0"/>
        <w:autoSpaceDE w:val="0"/>
        <w:autoSpaceDN w:val="0"/>
        <w:adjustRightInd w:val="0"/>
        <w:spacing w:line="240" w:lineRule="atLeast"/>
        <w:rPr>
          <w:rFonts w:ascii="Palatino Linotype" w:hAnsi="Palatino Linotype"/>
          <w:noProof/>
          <w:sz w:val="18"/>
        </w:rPr>
      </w:pPr>
      <w:r>
        <w:rPr>
          <w:rFonts w:ascii="Palatino Linotype" w:hAnsi="Palatino Linotype" w:cs="Angsana New"/>
          <w:noProof/>
          <w:sz w:val="18"/>
          <w:szCs w:val="24"/>
        </w:rPr>
        <w:t>3</w:t>
      </w:r>
      <w:r w:rsidR="00A53F5D">
        <w:rPr>
          <w:rFonts w:ascii="Palatino Linotype" w:hAnsi="Palatino Linotype" w:cs="Angsana New"/>
          <w:noProof/>
          <w:sz w:val="18"/>
          <w:szCs w:val="24"/>
        </w:rPr>
        <w:t>3</w:t>
      </w:r>
      <w:r>
        <w:rPr>
          <w:rFonts w:ascii="Palatino Linotype" w:hAnsi="Palatino Linotype" w:cs="Angsana New"/>
          <w:noProof/>
          <w:sz w:val="18"/>
          <w:szCs w:val="24"/>
        </w:rPr>
        <w:t>.</w:t>
      </w:r>
      <w:r>
        <w:rPr>
          <w:rFonts w:ascii="Palatino Linotype" w:hAnsi="Palatino Linotype" w:cs="Angsana New"/>
          <w:noProof/>
          <w:sz w:val="18"/>
          <w:szCs w:val="24"/>
        </w:rPr>
        <w:tab/>
      </w:r>
      <w:r w:rsidR="007E5F88">
        <w:rPr>
          <w:rFonts w:ascii="Palatino Linotype" w:hAnsi="Palatino Linotype" w:cs="Angsana New"/>
          <w:noProof/>
          <w:sz w:val="18"/>
          <w:szCs w:val="24"/>
        </w:rPr>
        <w:t>Nusen</w:t>
      </w:r>
      <w:r w:rsidR="00F62C06" w:rsidRPr="000A0D5B">
        <w:rPr>
          <w:rFonts w:ascii="Palatino Linotype" w:hAnsi="Palatino Linotype" w:cs="Angsana New"/>
          <w:noProof/>
          <w:sz w:val="18"/>
          <w:szCs w:val="24"/>
        </w:rPr>
        <w:t xml:space="preserve">, </w:t>
      </w:r>
      <w:r w:rsidR="00CE5D85">
        <w:rPr>
          <w:rFonts w:ascii="Palatino Linotype" w:hAnsi="Palatino Linotype" w:cs="Angsana New"/>
          <w:noProof/>
          <w:sz w:val="18"/>
          <w:szCs w:val="24"/>
        </w:rPr>
        <w:t>P</w:t>
      </w:r>
      <w:r w:rsidR="00F62C06" w:rsidRPr="000A0D5B">
        <w:rPr>
          <w:rFonts w:ascii="Palatino Linotype" w:hAnsi="Palatino Linotype" w:cs="Angsana New"/>
          <w:noProof/>
          <w:sz w:val="18"/>
          <w:szCs w:val="24"/>
        </w:rPr>
        <w:t xml:space="preserve">.; </w:t>
      </w:r>
      <w:r w:rsidR="00CE5D85">
        <w:rPr>
          <w:rFonts w:ascii="Palatino Linotype" w:hAnsi="Palatino Linotype" w:cs="Angsana New"/>
          <w:noProof/>
          <w:sz w:val="18"/>
          <w:szCs w:val="24"/>
        </w:rPr>
        <w:t>Piya</w:t>
      </w:r>
      <w:r w:rsidR="0032353D">
        <w:rPr>
          <w:rFonts w:ascii="Palatino Linotype" w:hAnsi="Palatino Linotype" w:cs="Angsana New"/>
          <w:noProof/>
          <w:sz w:val="18"/>
          <w:szCs w:val="24"/>
        </w:rPr>
        <w:t>wongwisai</w:t>
      </w:r>
      <w:r w:rsidR="00F62C06" w:rsidRPr="000A0D5B">
        <w:rPr>
          <w:rFonts w:ascii="Palatino Linotype" w:hAnsi="Palatino Linotype" w:cs="Angsana New"/>
          <w:noProof/>
          <w:sz w:val="18"/>
          <w:szCs w:val="24"/>
        </w:rPr>
        <w:t xml:space="preserve">, </w:t>
      </w:r>
      <w:r w:rsidR="0032353D">
        <w:rPr>
          <w:rFonts w:ascii="Palatino Linotype" w:hAnsi="Palatino Linotype" w:cs="Angsana New"/>
          <w:noProof/>
          <w:sz w:val="18"/>
          <w:szCs w:val="24"/>
        </w:rPr>
        <w:t>P</w:t>
      </w:r>
      <w:r w:rsidR="00F62C06" w:rsidRPr="000A0D5B">
        <w:rPr>
          <w:rFonts w:ascii="Palatino Linotype" w:hAnsi="Palatino Linotype" w:cs="Angsana New"/>
          <w:noProof/>
          <w:sz w:val="18"/>
          <w:szCs w:val="24"/>
        </w:rPr>
        <w:t>.</w:t>
      </w:r>
      <w:r w:rsidR="0007799E">
        <w:rPr>
          <w:rFonts w:ascii="Palatino Linotype" w:hAnsi="Palatino Linotype" w:cs="Angsana New"/>
          <w:noProof/>
          <w:sz w:val="18"/>
          <w:szCs w:val="24"/>
        </w:rPr>
        <w:t xml:space="preserve">, </w:t>
      </w:r>
      <w:r w:rsidR="0032353D">
        <w:rPr>
          <w:rFonts w:ascii="Palatino Linotype" w:hAnsi="Palatino Linotype" w:cs="Angsana New"/>
          <w:noProof/>
          <w:sz w:val="18"/>
          <w:szCs w:val="24"/>
        </w:rPr>
        <w:t>Nusen</w:t>
      </w:r>
      <w:r w:rsidR="0032353D" w:rsidRPr="000A0D5B">
        <w:rPr>
          <w:rFonts w:ascii="Palatino Linotype" w:hAnsi="Palatino Linotype" w:cs="Angsana New"/>
          <w:noProof/>
          <w:sz w:val="18"/>
          <w:szCs w:val="24"/>
        </w:rPr>
        <w:t xml:space="preserve">, </w:t>
      </w:r>
      <w:r w:rsidR="0007799E">
        <w:rPr>
          <w:rFonts w:ascii="Palatino Linotype" w:hAnsi="Palatino Linotype" w:cs="Angsana New"/>
          <w:noProof/>
          <w:sz w:val="18"/>
          <w:szCs w:val="24"/>
        </w:rPr>
        <w:t>S</w:t>
      </w:r>
      <w:r w:rsidR="0032353D" w:rsidRPr="000A0D5B">
        <w:rPr>
          <w:rFonts w:ascii="Palatino Linotype" w:hAnsi="Palatino Linotype" w:cs="Angsana New"/>
          <w:noProof/>
          <w:sz w:val="18"/>
          <w:szCs w:val="24"/>
        </w:rPr>
        <w:t xml:space="preserve">.; </w:t>
      </w:r>
      <w:r w:rsidR="0007799E">
        <w:rPr>
          <w:rFonts w:ascii="Palatino Linotype" w:hAnsi="Palatino Linotype" w:cs="Angsana New"/>
          <w:noProof/>
          <w:sz w:val="18"/>
          <w:szCs w:val="24"/>
        </w:rPr>
        <w:t>Kaewmora</w:t>
      </w:r>
      <w:r w:rsidR="00085431">
        <w:rPr>
          <w:rFonts w:ascii="Palatino Linotype" w:hAnsi="Palatino Linotype" w:cs="Angsana New"/>
          <w:noProof/>
          <w:sz w:val="18"/>
          <w:szCs w:val="24"/>
        </w:rPr>
        <w:t>charoen</w:t>
      </w:r>
      <w:r w:rsidR="0032353D" w:rsidRPr="000A0D5B">
        <w:rPr>
          <w:rFonts w:ascii="Palatino Linotype" w:hAnsi="Palatino Linotype" w:cs="Angsana New"/>
          <w:noProof/>
          <w:sz w:val="18"/>
          <w:szCs w:val="24"/>
        </w:rPr>
        <w:t xml:space="preserve">, </w:t>
      </w:r>
      <w:r w:rsidR="00085431">
        <w:rPr>
          <w:rFonts w:ascii="Palatino Linotype" w:hAnsi="Palatino Linotype" w:cs="Angsana New"/>
          <w:noProof/>
          <w:sz w:val="18"/>
          <w:szCs w:val="24"/>
        </w:rPr>
        <w:t>M.</w:t>
      </w:r>
      <w:r w:rsidR="00F62C06" w:rsidRPr="000A0D5B">
        <w:rPr>
          <w:rFonts w:ascii="Palatino Linotype" w:hAnsi="Palatino Linotype" w:cs="Angsana New"/>
          <w:noProof/>
          <w:sz w:val="18"/>
          <w:szCs w:val="24"/>
        </w:rPr>
        <w:t xml:space="preserve"> </w:t>
      </w:r>
      <w:r w:rsidR="006A18D6" w:rsidRPr="006A18D6">
        <w:rPr>
          <w:rFonts w:ascii="Palatino Linotype" w:hAnsi="Palatino Linotype" w:cs="Angsana New"/>
          <w:noProof/>
          <w:sz w:val="18"/>
          <w:szCs w:val="24"/>
        </w:rPr>
        <w:t>Resource Utilization Optimization using Genetic Algorithm based on Variation of Resource Fluctuation Moment for Extra-Large Building Renovation</w:t>
      </w:r>
      <w:r w:rsidR="00F62C06" w:rsidRPr="000A0D5B">
        <w:rPr>
          <w:rFonts w:ascii="Palatino Linotype" w:hAnsi="Palatino Linotype" w:cs="Angsana New"/>
          <w:noProof/>
          <w:sz w:val="18"/>
          <w:szCs w:val="24"/>
        </w:rPr>
        <w:t xml:space="preserve">. In </w:t>
      </w:r>
      <w:r w:rsidR="00F62C06" w:rsidRPr="000A0D5B">
        <w:rPr>
          <w:rFonts w:ascii="Palatino Linotype" w:hAnsi="Palatino Linotype" w:cs="Angsana New"/>
          <w:i/>
          <w:iCs/>
          <w:noProof/>
          <w:sz w:val="18"/>
          <w:szCs w:val="24"/>
        </w:rPr>
        <w:t>Proceedings of</w:t>
      </w:r>
      <w:r w:rsidR="004C35D5">
        <w:rPr>
          <w:rFonts w:ascii="Palatino Linotype" w:hAnsi="Palatino Linotype" w:cs="Angsana New"/>
          <w:i/>
          <w:iCs/>
          <w:noProof/>
          <w:sz w:val="18"/>
          <w:szCs w:val="24"/>
        </w:rPr>
        <w:t xml:space="preserve"> </w:t>
      </w:r>
      <w:r w:rsidR="001F1CD7" w:rsidRPr="001F1CD7">
        <w:rPr>
          <w:rFonts w:ascii="Palatino Linotype" w:hAnsi="Palatino Linotype" w:cs="Angsana New"/>
          <w:i/>
          <w:iCs/>
          <w:noProof/>
          <w:sz w:val="18"/>
          <w:szCs w:val="24"/>
        </w:rPr>
        <w:t>20</w:t>
      </w:r>
      <w:r w:rsidR="004C35D5">
        <w:rPr>
          <w:rFonts w:ascii="Palatino Linotype" w:hAnsi="Palatino Linotype" w:cs="Angsana New"/>
          <w:i/>
          <w:iCs/>
          <w:noProof/>
          <w:sz w:val="18"/>
          <w:szCs w:val="24"/>
        </w:rPr>
        <w:t>1</w:t>
      </w:r>
      <w:r w:rsidR="001F1CD7" w:rsidRPr="001F1CD7">
        <w:rPr>
          <w:rFonts w:ascii="Palatino Linotype" w:hAnsi="Palatino Linotype" w:cs="Angsana New"/>
          <w:i/>
          <w:iCs/>
          <w:noProof/>
          <w:sz w:val="18"/>
          <w:szCs w:val="24"/>
        </w:rPr>
        <w:t xml:space="preserve">0 The </w:t>
      </w:r>
      <w:r w:rsidR="004C35D5">
        <w:rPr>
          <w:rFonts w:ascii="Palatino Linotype" w:hAnsi="Palatino Linotype" w:cs="Angsana New"/>
          <w:i/>
          <w:iCs/>
          <w:noProof/>
          <w:sz w:val="18"/>
          <w:szCs w:val="24"/>
        </w:rPr>
        <w:t>sixth</w:t>
      </w:r>
      <w:r w:rsidR="001F1CD7" w:rsidRPr="001F1CD7">
        <w:rPr>
          <w:rFonts w:ascii="Palatino Linotype" w:hAnsi="Palatino Linotype" w:cs="Angsana New"/>
          <w:i/>
          <w:iCs/>
          <w:noProof/>
          <w:sz w:val="18"/>
          <w:szCs w:val="24"/>
        </w:rPr>
        <w:t xml:space="preserve"> International Conference on Building Materials and Construction</w:t>
      </w:r>
      <w:r w:rsidR="00F62C06" w:rsidRPr="000A0D5B">
        <w:rPr>
          <w:rFonts w:ascii="Palatino Linotype" w:hAnsi="Palatino Linotype" w:cs="Angsana New"/>
          <w:noProof/>
          <w:sz w:val="18"/>
          <w:szCs w:val="24"/>
        </w:rPr>
        <w:t xml:space="preserve">; </w:t>
      </w:r>
      <w:r w:rsidR="00F62C06" w:rsidRPr="005736AD">
        <w:rPr>
          <w:rFonts w:ascii="Palatino Linotype" w:hAnsi="Palatino Linotype" w:cs="Angsana New"/>
          <w:i/>
          <w:iCs/>
          <w:noProof/>
          <w:sz w:val="18"/>
          <w:szCs w:val="24"/>
        </w:rPr>
        <w:t>I</w:t>
      </w:r>
      <w:r w:rsidR="00D73924" w:rsidRPr="005736AD">
        <w:rPr>
          <w:rFonts w:ascii="Palatino Linotype" w:hAnsi="Palatino Linotype" w:cs="Angsana New"/>
          <w:i/>
          <w:iCs/>
          <w:noProof/>
          <w:sz w:val="18"/>
          <w:szCs w:val="24"/>
        </w:rPr>
        <w:t>CBMC</w:t>
      </w:r>
      <w:r w:rsidR="00F62C06" w:rsidRPr="001B5544">
        <w:rPr>
          <w:rFonts w:ascii="Palatino Linotype" w:hAnsi="Palatino Linotype" w:cs="Angsana New"/>
          <w:noProof/>
          <w:sz w:val="18"/>
          <w:szCs w:val="24"/>
        </w:rPr>
        <w:t xml:space="preserve">, </w:t>
      </w:r>
      <w:r w:rsidR="00A01321" w:rsidRPr="001B5544">
        <w:rPr>
          <w:rFonts w:ascii="Palatino Linotype" w:hAnsi="Palatino Linotype" w:cs="Angsana New"/>
          <w:noProof/>
          <w:sz w:val="18"/>
          <w:szCs w:val="24"/>
        </w:rPr>
        <w:t>In press</w:t>
      </w:r>
      <w:r w:rsidR="009A6101" w:rsidRPr="001B5544">
        <w:rPr>
          <w:rFonts w:ascii="Palatino Linotype" w:hAnsi="Palatino Linotype" w:cs="Angsana New"/>
          <w:noProof/>
          <w:sz w:val="18"/>
          <w:szCs w:val="24"/>
        </w:rPr>
        <w:t xml:space="preserve">. </w:t>
      </w:r>
      <w:r w:rsidR="00D73924" w:rsidRPr="001B5544">
        <w:rPr>
          <w:rFonts w:ascii="Palatino Linotype" w:hAnsi="Palatino Linotype" w:cs="Angsana New"/>
          <w:noProof/>
          <w:sz w:val="18"/>
          <w:szCs w:val="24"/>
        </w:rPr>
        <w:t>2021</w:t>
      </w:r>
      <w:r w:rsidR="00F62C06" w:rsidRPr="001B5544">
        <w:rPr>
          <w:rFonts w:ascii="Palatino Linotype" w:hAnsi="Palatino Linotype" w:cs="Angsana New"/>
          <w:noProof/>
          <w:sz w:val="18"/>
          <w:szCs w:val="24"/>
        </w:rPr>
        <w:t>.</w:t>
      </w:r>
    </w:p>
    <w:p w14:paraId="2C43F5A3" w14:textId="0412D7CA" w:rsidR="00966AA8" w:rsidRDefault="00966AA8" w:rsidP="7F107464">
      <w:pPr>
        <w:pStyle w:val="MDPIRefeditMendeley"/>
        <w:ind w:left="0" w:firstLine="0"/>
      </w:pPr>
      <w:r>
        <w:fldChar w:fldCharType="end"/>
      </w:r>
    </w:p>
    <w:p w14:paraId="02DC40CA" w14:textId="0412D7CA" w:rsidR="00632077" w:rsidRPr="007A108C" w:rsidRDefault="007A108C" w:rsidP="007A108C">
      <w:pPr>
        <w:pStyle w:val="MDPI74PublishersNote"/>
      </w:pPr>
      <w:r w:rsidRPr="5C350583">
        <w:rPr>
          <w:b/>
          <w:bCs/>
        </w:rPr>
        <w:t>Publisher’s Note:</w:t>
      </w:r>
      <w:r>
        <w:t xml:space="preserve"> MDPI stays neutral with regard to jurisdictional claims in published maps and institutional affiliations.</w:t>
      </w:r>
    </w:p>
    <w:tbl>
      <w:tblPr>
        <w:tblW w:w="0" w:type="auto"/>
        <w:jc w:val="center"/>
        <w:tblLook w:val="04A0" w:firstRow="1" w:lastRow="0" w:firstColumn="1" w:lastColumn="0" w:noHBand="0" w:noVBand="1"/>
      </w:tblPr>
      <w:tblGrid>
        <w:gridCol w:w="1721"/>
        <w:gridCol w:w="7123"/>
      </w:tblGrid>
      <w:tr w:rsidR="00632077" w:rsidRPr="003E7640" w14:paraId="7BCA4293" w14:textId="77777777" w:rsidTr="7D5ECB50">
        <w:trPr>
          <w:jc w:val="center"/>
        </w:trPr>
        <w:tc>
          <w:tcPr>
            <w:tcW w:w="0" w:type="auto"/>
            <w:shd w:val="clear" w:color="auto" w:fill="auto"/>
            <w:vAlign w:val="center"/>
          </w:tcPr>
          <w:p w14:paraId="56AE3782" w14:textId="359E73B4" w:rsidR="00632077" w:rsidRPr="003E7640" w:rsidRDefault="32016B48" w:rsidP="00DC5535">
            <w:pPr>
              <w:pStyle w:val="MDPI71References"/>
              <w:numPr>
                <w:ilvl w:val="0"/>
                <w:numId w:val="0"/>
              </w:numPr>
              <w:ind w:left="-85"/>
              <w:rPr>
                <w:rFonts w:eastAsia="SimSun"/>
                <w:bCs/>
              </w:rPr>
            </w:pPr>
            <w:r>
              <w:rPr>
                <w:noProof/>
              </w:rPr>
              <w:drawing>
                <wp:inline distT="0" distB="0" distL="0" distR="0" wp14:anchorId="519754D6" wp14:editId="52BFE6F0">
                  <wp:extent cx="1009650" cy="333375"/>
                  <wp:effectExtent l="0" t="0" r="0" b="0"/>
                  <wp:docPr id="1992332880" name="Picture 1992332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23328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333375"/>
                          </a:xfrm>
                          <a:prstGeom prst="rect">
                            <a:avLst/>
                          </a:prstGeom>
                        </pic:spPr>
                      </pic:pic>
                    </a:graphicData>
                  </a:graphic>
                </wp:inline>
              </w:drawing>
            </w:r>
          </w:p>
        </w:tc>
        <w:tc>
          <w:tcPr>
            <w:tcW w:w="7149" w:type="dxa"/>
            <w:shd w:val="clear" w:color="auto" w:fill="auto"/>
            <w:vAlign w:val="center"/>
          </w:tcPr>
          <w:p w14:paraId="749463EC" w14:textId="77777777" w:rsidR="00632077" w:rsidRPr="003E7640" w:rsidRDefault="00BD5735" w:rsidP="007E5740">
            <w:pPr>
              <w:pStyle w:val="MDPI71References"/>
              <w:numPr>
                <w:ilvl w:val="0"/>
                <w:numId w:val="0"/>
              </w:numPr>
              <w:ind w:left="-85"/>
              <w:rPr>
                <w:rFonts w:eastAsia="SimSun"/>
                <w:bCs/>
              </w:rPr>
            </w:pPr>
            <w:r>
              <w:rPr>
                <w:rFonts w:eastAsia="SimSun"/>
                <w:bCs/>
              </w:rPr>
              <w:t>© 20</w:t>
            </w:r>
            <w:r w:rsidR="007E5740">
              <w:rPr>
                <w:rFonts w:eastAsia="SimSun"/>
                <w:bCs/>
              </w:rPr>
              <w:t>20</w:t>
            </w:r>
            <w:r w:rsidR="00632077" w:rsidRPr="003E7640">
              <w:rPr>
                <w:rFonts w:eastAsia="SimSun"/>
                <w:bCs/>
              </w:rPr>
              <w:t xml:space="preserve"> by the authors. Submitted for possible open access publication under the terms and conditions of the Creative Commons Attribution (CC BY) license (http://creativecommons.org/licenses/by/4.0/).</w:t>
            </w:r>
          </w:p>
        </w:tc>
      </w:tr>
    </w:tbl>
    <w:p w14:paraId="19690CB2" w14:textId="057AE5F4" w:rsidR="00CD3203" w:rsidRPr="004C634A" w:rsidRDefault="00CD3203" w:rsidP="00632077">
      <w:pPr>
        <w:pStyle w:val="MDPI71References"/>
        <w:numPr>
          <w:ilvl w:val="0"/>
          <w:numId w:val="0"/>
        </w:numPr>
        <w:spacing w:after="240"/>
        <w:rPr>
          <w:rFonts w:eastAsia="SimSun"/>
        </w:rPr>
      </w:pPr>
    </w:p>
    <w:sectPr w:rsidR="00CD3203" w:rsidRPr="004C634A" w:rsidSect="00CD3203">
      <w:headerReference w:type="even" r:id="rId33"/>
      <w:head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FB52C2" w14:textId="77777777" w:rsidR="0095067B" w:rsidRDefault="0095067B">
      <w:pPr>
        <w:spacing w:line="240" w:lineRule="auto"/>
      </w:pPr>
      <w:r>
        <w:separator/>
      </w:r>
    </w:p>
  </w:endnote>
  <w:endnote w:type="continuationSeparator" w:id="0">
    <w:p w14:paraId="158378B8" w14:textId="77777777" w:rsidR="0095067B" w:rsidRDefault="0095067B">
      <w:pPr>
        <w:spacing w:line="240" w:lineRule="auto"/>
      </w:pPr>
      <w:r>
        <w:continuationSeparator/>
      </w:r>
    </w:p>
  </w:endnote>
  <w:endnote w:type="continuationNotice" w:id="1">
    <w:p w14:paraId="6F5CFC8B" w14:textId="77777777" w:rsidR="0095067B" w:rsidRDefault="0095067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B3900" w14:textId="46BCA82D" w:rsidR="0092157F" w:rsidRPr="00A856A8" w:rsidRDefault="0092157F" w:rsidP="00A856A8">
    <w:pPr>
      <w:tabs>
        <w:tab w:val="right" w:pos="8844"/>
      </w:tabs>
      <w:adjustRightInd w:val="0"/>
      <w:snapToGrid w:val="0"/>
      <w:spacing w:before="120" w:line="240" w:lineRule="auto"/>
      <w:rPr>
        <w:rFonts w:ascii="Palatino Linotype" w:hAnsi="Palatino Linotype"/>
        <w:sz w:val="16"/>
        <w:szCs w:val="16"/>
        <w:lang w:val="fr-CH"/>
      </w:rPr>
    </w:pPr>
    <w:r w:rsidRPr="005D1D79">
      <w:rPr>
        <w:rFonts w:ascii="Palatino Linotype" w:hAnsi="Palatino Linotype"/>
        <w:i/>
        <w:sz w:val="16"/>
        <w:szCs w:val="16"/>
        <w:lang w:val="fr-CH"/>
      </w:rPr>
      <w:t>Appl. Sci.</w:t>
    </w:r>
    <w:r w:rsidRPr="005D1D79">
      <w:rPr>
        <w:rFonts w:ascii="Palatino Linotype" w:hAnsi="Palatino Linotype"/>
        <w:sz w:val="16"/>
        <w:szCs w:val="16"/>
        <w:lang w:val="fr-CH"/>
      </w:rPr>
      <w:t xml:space="preserve"> </w:t>
    </w:r>
    <w:r w:rsidRPr="0041236F">
      <w:rPr>
        <w:rFonts w:ascii="Palatino Linotype" w:hAnsi="Palatino Linotype"/>
        <w:b/>
        <w:bCs/>
        <w:iCs/>
        <w:sz w:val="16"/>
        <w:szCs w:val="16"/>
      </w:rPr>
      <w:t>20</w:t>
    </w:r>
    <w:r>
      <w:rPr>
        <w:rFonts w:ascii="Palatino Linotype" w:hAnsi="Palatino Linotype"/>
        <w:b/>
        <w:bCs/>
        <w:iCs/>
        <w:sz w:val="16"/>
        <w:szCs w:val="16"/>
      </w:rPr>
      <w:t>20</w:t>
    </w:r>
    <w:r w:rsidRPr="0041236F">
      <w:rPr>
        <w:rFonts w:ascii="Palatino Linotype" w:hAnsi="Palatino Linotype"/>
        <w:bCs/>
        <w:iCs/>
        <w:sz w:val="16"/>
        <w:szCs w:val="16"/>
      </w:rPr>
      <w:t xml:space="preserve">, </w:t>
    </w:r>
    <w:r>
      <w:rPr>
        <w:rFonts w:ascii="Palatino Linotype" w:hAnsi="Palatino Linotype"/>
        <w:bCs/>
        <w:i/>
        <w:iCs/>
        <w:sz w:val="16"/>
        <w:szCs w:val="16"/>
      </w:rPr>
      <w:t>10</w:t>
    </w:r>
    <w:r w:rsidRPr="0041236F">
      <w:rPr>
        <w:rFonts w:ascii="Palatino Linotype" w:hAnsi="Palatino Linotype"/>
        <w:bCs/>
        <w:iCs/>
        <w:sz w:val="16"/>
        <w:szCs w:val="16"/>
      </w:rPr>
      <w:t xml:space="preserve">, </w:t>
    </w:r>
    <w:r>
      <w:rPr>
        <w:rFonts w:ascii="Palatino Linotype" w:hAnsi="Palatino Linotype"/>
        <w:bCs/>
        <w:iCs/>
        <w:sz w:val="16"/>
        <w:szCs w:val="16"/>
      </w:rPr>
      <w:t>x; doi: FOR PEER REVIEW</w:t>
    </w:r>
    <w:r w:rsidRPr="004B6803">
      <w:rPr>
        <w:rFonts w:ascii="Palatino Linotype" w:hAnsi="Palatino Linotype"/>
        <w:sz w:val="16"/>
        <w:szCs w:val="16"/>
        <w:lang w:val="fr-CH"/>
      </w:rPr>
      <w:tab/>
      <w:t>www</w:t>
    </w:r>
    <w:r w:rsidRPr="00372FCD">
      <w:rPr>
        <w:rFonts w:ascii="Palatino Linotype" w:hAnsi="Palatino Linotype"/>
        <w:sz w:val="16"/>
        <w:szCs w:val="16"/>
        <w:lang w:val="fr-CH"/>
      </w:rPr>
      <w:t>.mdpi.com/journal/</w:t>
    </w:r>
    <w:r w:rsidRPr="005D1D79">
      <w:rPr>
        <w:rFonts w:ascii="Palatino Linotype" w:hAnsi="Palatino Linotype"/>
        <w:sz w:val="16"/>
        <w:szCs w:val="16"/>
      </w:rPr>
      <w:t>applsci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C1443" w14:textId="77777777" w:rsidR="0095067B" w:rsidRDefault="0095067B">
      <w:pPr>
        <w:spacing w:line="240" w:lineRule="auto"/>
      </w:pPr>
      <w:r>
        <w:separator/>
      </w:r>
    </w:p>
  </w:footnote>
  <w:footnote w:type="continuationSeparator" w:id="0">
    <w:p w14:paraId="04B28B10" w14:textId="77777777" w:rsidR="0095067B" w:rsidRDefault="0095067B">
      <w:pPr>
        <w:spacing w:line="240" w:lineRule="auto"/>
      </w:pPr>
      <w:r>
        <w:continuationSeparator/>
      </w:r>
    </w:p>
  </w:footnote>
  <w:footnote w:type="continuationNotice" w:id="1">
    <w:p w14:paraId="604F40A0" w14:textId="77777777" w:rsidR="0095067B" w:rsidRDefault="0095067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20ECC" w14:textId="77777777" w:rsidR="0092157F" w:rsidRDefault="0092157F" w:rsidP="00C45F1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38E24" w14:textId="0525637F" w:rsidR="0092157F" w:rsidRPr="0050778E" w:rsidRDefault="0092157F" w:rsidP="007E5740">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Appl. Sci. </w:t>
    </w:r>
    <w:r w:rsidRPr="0041236F">
      <w:rPr>
        <w:rFonts w:ascii="Palatino Linotype" w:hAnsi="Palatino Linotype"/>
        <w:b/>
        <w:sz w:val="16"/>
      </w:rPr>
      <w:t>20</w:t>
    </w:r>
    <w:r>
      <w:rPr>
        <w:rFonts w:ascii="Palatino Linotype" w:hAnsi="Palatino Linotype"/>
        <w:b/>
        <w:sz w:val="16"/>
      </w:rPr>
      <w:t>20</w:t>
    </w:r>
    <w:r w:rsidRPr="0041236F">
      <w:rPr>
        <w:rFonts w:ascii="Palatino Linotype" w:hAnsi="Palatino Linotype"/>
        <w:sz w:val="16"/>
      </w:rPr>
      <w:t xml:space="preserve">, </w:t>
    </w:r>
    <w:r>
      <w:rPr>
        <w:rFonts w:ascii="Palatino Linotype" w:hAnsi="Palatino Linotype"/>
        <w:i/>
        <w:sz w:val="16"/>
      </w:rPr>
      <w:t>10</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05076" w14:textId="099A5205" w:rsidR="0092157F" w:rsidRDefault="0092157F" w:rsidP="00C45F1E">
    <w:pPr>
      <w:pStyle w:val="MDPIheaderjournallogo"/>
    </w:pPr>
    <w:r>
      <w:rPr>
        <w:i w:val="0"/>
        <w:noProof/>
        <w:szCs w:val="16"/>
        <w:lang w:eastAsia="zh-CN"/>
      </w:rPr>
      <mc:AlternateContent>
        <mc:Choice Requires="wps">
          <w:drawing>
            <wp:anchor distT="45720" distB="45720" distL="114300" distR="114300" simplePos="0" relativeHeight="251658240" behindDoc="1" locked="0" layoutInCell="1" allowOverlap="1" wp14:anchorId="1CE7A555" wp14:editId="109D9CF0">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E221548" w14:textId="23D20369" w:rsidR="0092157F" w:rsidRDefault="0092157F"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7A555" id="_x0000_t202" coordsize="21600,21600" o:spt="202" path="m,l,21600r21600,l21600,xe">
              <v:stroke joinstyle="miter"/>
              <v:path gradientshapeok="t" o:connecttype="rect"/>
            </v:shapetype>
            <v:shape id="Text Box 2" o:spid="_x0000_s1064" type="#_x0000_t202" style="position:absolute;margin-left:474.8pt;margin-top:51pt;width:42.55pt;height:55.85pt;z-index:-251658240;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14:paraId="0E221548" w14:textId="23D20369" w:rsidR="0092157F" w:rsidRDefault="0092157F"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v:textbox>
              <w10:wrap anchorx="page" anchory="page"/>
            </v:shape>
          </w:pict>
        </mc:Fallback>
      </mc:AlternateContent>
    </w:r>
    <w:r>
      <w:rPr>
        <w:noProof/>
        <w:lang w:eastAsia="zh-CN"/>
      </w:rPr>
      <w:drawing>
        <wp:inline distT="0" distB="0" distL="0" distR="0" wp14:anchorId="7D39086F" wp14:editId="4D7FAC1D">
          <wp:extent cx="1754505" cy="436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54505" cy="43624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102B"/>
    <w:multiLevelType w:val="hybridMultilevel"/>
    <w:tmpl w:val="E66C688C"/>
    <w:lvl w:ilvl="0" w:tplc="3E3E1A88">
      <w:start w:val="1"/>
      <w:numFmt w:val="decimal"/>
      <w:lvlText w:val="%1."/>
      <w:lvlJc w:val="left"/>
      <w:pPr>
        <w:ind w:left="720" w:hanging="360"/>
      </w:pPr>
    </w:lvl>
    <w:lvl w:ilvl="1" w:tplc="592E9E90">
      <w:start w:val="1"/>
      <w:numFmt w:val="lowerLetter"/>
      <w:lvlText w:val="%2."/>
      <w:lvlJc w:val="left"/>
      <w:pPr>
        <w:ind w:left="1440" w:hanging="360"/>
      </w:pPr>
    </w:lvl>
    <w:lvl w:ilvl="2" w:tplc="ABFEA6BA">
      <w:start w:val="1"/>
      <w:numFmt w:val="lowerRoman"/>
      <w:lvlText w:val="%3."/>
      <w:lvlJc w:val="right"/>
      <w:pPr>
        <w:ind w:left="2160" w:hanging="180"/>
      </w:pPr>
    </w:lvl>
    <w:lvl w:ilvl="3" w:tplc="A4C82832">
      <w:start w:val="1"/>
      <w:numFmt w:val="decimal"/>
      <w:lvlText w:val="%4."/>
      <w:lvlJc w:val="left"/>
      <w:pPr>
        <w:ind w:left="2880" w:hanging="360"/>
      </w:pPr>
    </w:lvl>
    <w:lvl w:ilvl="4" w:tplc="93688F46">
      <w:start w:val="1"/>
      <w:numFmt w:val="lowerLetter"/>
      <w:lvlText w:val="%5."/>
      <w:lvlJc w:val="left"/>
      <w:pPr>
        <w:ind w:left="3600" w:hanging="360"/>
      </w:pPr>
    </w:lvl>
    <w:lvl w:ilvl="5" w:tplc="E292924E">
      <w:start w:val="1"/>
      <w:numFmt w:val="lowerRoman"/>
      <w:lvlText w:val="%6."/>
      <w:lvlJc w:val="right"/>
      <w:pPr>
        <w:ind w:left="4320" w:hanging="180"/>
      </w:pPr>
    </w:lvl>
    <w:lvl w:ilvl="6" w:tplc="35B81B40">
      <w:start w:val="1"/>
      <w:numFmt w:val="decimal"/>
      <w:lvlText w:val="%7."/>
      <w:lvlJc w:val="left"/>
      <w:pPr>
        <w:ind w:left="5040" w:hanging="360"/>
      </w:pPr>
    </w:lvl>
    <w:lvl w:ilvl="7" w:tplc="CA26C6CA">
      <w:start w:val="1"/>
      <w:numFmt w:val="lowerLetter"/>
      <w:lvlText w:val="%8."/>
      <w:lvlJc w:val="left"/>
      <w:pPr>
        <w:ind w:left="5760" w:hanging="360"/>
      </w:pPr>
    </w:lvl>
    <w:lvl w:ilvl="8" w:tplc="CAD4BDFE">
      <w:start w:val="1"/>
      <w:numFmt w:val="lowerRoman"/>
      <w:lvlText w:val="%9."/>
      <w:lvlJc w:val="right"/>
      <w:pPr>
        <w:ind w:left="6480" w:hanging="180"/>
      </w:pPr>
    </w:lvl>
  </w:abstractNum>
  <w:abstractNum w:abstractNumId="1" w15:restartNumberingAfterBreak="0">
    <w:nsid w:val="0C91467A"/>
    <w:multiLevelType w:val="hybridMultilevel"/>
    <w:tmpl w:val="FB3A76D8"/>
    <w:lvl w:ilvl="0" w:tplc="C4488F0E">
      <w:start w:val="1"/>
      <w:numFmt w:val="decimal"/>
      <w:lvlText w:val="%1)"/>
      <w:lvlJc w:val="left"/>
      <w:pPr>
        <w:ind w:left="720" w:hanging="360"/>
      </w:pPr>
    </w:lvl>
    <w:lvl w:ilvl="1" w:tplc="AC747A40">
      <w:start w:val="1"/>
      <w:numFmt w:val="lowerLetter"/>
      <w:lvlText w:val="%2."/>
      <w:lvlJc w:val="left"/>
      <w:pPr>
        <w:ind w:left="1440" w:hanging="360"/>
      </w:pPr>
    </w:lvl>
    <w:lvl w:ilvl="2" w:tplc="72300F2E">
      <w:start w:val="1"/>
      <w:numFmt w:val="lowerRoman"/>
      <w:lvlText w:val="%3."/>
      <w:lvlJc w:val="right"/>
      <w:pPr>
        <w:ind w:left="2160" w:hanging="180"/>
      </w:pPr>
    </w:lvl>
    <w:lvl w:ilvl="3" w:tplc="DA5C778C">
      <w:start w:val="1"/>
      <w:numFmt w:val="decimal"/>
      <w:lvlText w:val="%4."/>
      <w:lvlJc w:val="left"/>
      <w:pPr>
        <w:ind w:left="2880" w:hanging="360"/>
      </w:pPr>
    </w:lvl>
    <w:lvl w:ilvl="4" w:tplc="B78E7A6E">
      <w:start w:val="1"/>
      <w:numFmt w:val="lowerLetter"/>
      <w:lvlText w:val="%5."/>
      <w:lvlJc w:val="left"/>
      <w:pPr>
        <w:ind w:left="3600" w:hanging="360"/>
      </w:pPr>
    </w:lvl>
    <w:lvl w:ilvl="5" w:tplc="4DFAF066">
      <w:start w:val="1"/>
      <w:numFmt w:val="lowerRoman"/>
      <w:lvlText w:val="%6."/>
      <w:lvlJc w:val="right"/>
      <w:pPr>
        <w:ind w:left="4320" w:hanging="180"/>
      </w:pPr>
    </w:lvl>
    <w:lvl w:ilvl="6" w:tplc="FF609D64">
      <w:start w:val="1"/>
      <w:numFmt w:val="decimal"/>
      <w:lvlText w:val="%7."/>
      <w:lvlJc w:val="left"/>
      <w:pPr>
        <w:ind w:left="5040" w:hanging="360"/>
      </w:pPr>
    </w:lvl>
    <w:lvl w:ilvl="7" w:tplc="A6F8E85E">
      <w:start w:val="1"/>
      <w:numFmt w:val="lowerLetter"/>
      <w:lvlText w:val="%8."/>
      <w:lvlJc w:val="left"/>
      <w:pPr>
        <w:ind w:left="5760" w:hanging="360"/>
      </w:pPr>
    </w:lvl>
    <w:lvl w:ilvl="8" w:tplc="05B087A2">
      <w:start w:val="1"/>
      <w:numFmt w:val="lowerRoman"/>
      <w:lvlText w:val="%9."/>
      <w:lvlJc w:val="right"/>
      <w:pPr>
        <w:ind w:left="6480" w:hanging="180"/>
      </w:pPr>
    </w:lvl>
  </w:abstractNum>
  <w:abstractNum w:abstractNumId="2" w15:restartNumberingAfterBreak="0">
    <w:nsid w:val="136A75D6"/>
    <w:multiLevelType w:val="hybridMultilevel"/>
    <w:tmpl w:val="ADF41AAE"/>
    <w:lvl w:ilvl="0" w:tplc="0762A1BE">
      <w:start w:val="1"/>
      <w:numFmt w:val="decimal"/>
      <w:lvlText w:val="%1)"/>
      <w:lvlJc w:val="left"/>
      <w:pPr>
        <w:ind w:left="720" w:hanging="360"/>
      </w:pPr>
    </w:lvl>
    <w:lvl w:ilvl="1" w:tplc="81E83FC0">
      <w:start w:val="1"/>
      <w:numFmt w:val="lowerLetter"/>
      <w:lvlText w:val="%2."/>
      <w:lvlJc w:val="left"/>
      <w:pPr>
        <w:ind w:left="1440" w:hanging="360"/>
      </w:pPr>
    </w:lvl>
    <w:lvl w:ilvl="2" w:tplc="3BCA0D10">
      <w:start w:val="1"/>
      <w:numFmt w:val="lowerRoman"/>
      <w:lvlText w:val="%3."/>
      <w:lvlJc w:val="right"/>
      <w:pPr>
        <w:ind w:left="2160" w:hanging="180"/>
      </w:pPr>
    </w:lvl>
    <w:lvl w:ilvl="3" w:tplc="7CC87148">
      <w:start w:val="1"/>
      <w:numFmt w:val="decimal"/>
      <w:lvlText w:val="%4."/>
      <w:lvlJc w:val="left"/>
      <w:pPr>
        <w:ind w:left="2880" w:hanging="360"/>
      </w:pPr>
    </w:lvl>
    <w:lvl w:ilvl="4" w:tplc="342AB352">
      <w:start w:val="1"/>
      <w:numFmt w:val="lowerLetter"/>
      <w:lvlText w:val="%5."/>
      <w:lvlJc w:val="left"/>
      <w:pPr>
        <w:ind w:left="3600" w:hanging="360"/>
      </w:pPr>
    </w:lvl>
    <w:lvl w:ilvl="5" w:tplc="D5B4D432">
      <w:start w:val="1"/>
      <w:numFmt w:val="lowerRoman"/>
      <w:lvlText w:val="%6."/>
      <w:lvlJc w:val="right"/>
      <w:pPr>
        <w:ind w:left="4320" w:hanging="180"/>
      </w:pPr>
    </w:lvl>
    <w:lvl w:ilvl="6" w:tplc="34DA055C">
      <w:start w:val="1"/>
      <w:numFmt w:val="decimal"/>
      <w:lvlText w:val="%7."/>
      <w:lvlJc w:val="left"/>
      <w:pPr>
        <w:ind w:left="5040" w:hanging="360"/>
      </w:pPr>
    </w:lvl>
    <w:lvl w:ilvl="7" w:tplc="0818F630">
      <w:start w:val="1"/>
      <w:numFmt w:val="lowerLetter"/>
      <w:lvlText w:val="%8."/>
      <w:lvlJc w:val="left"/>
      <w:pPr>
        <w:ind w:left="5760" w:hanging="360"/>
      </w:pPr>
    </w:lvl>
    <w:lvl w:ilvl="8" w:tplc="59CC78D8">
      <w:start w:val="1"/>
      <w:numFmt w:val="lowerRoman"/>
      <w:lvlText w:val="%9."/>
      <w:lvlJc w:val="right"/>
      <w:pPr>
        <w:ind w:left="6480" w:hanging="180"/>
      </w:pPr>
    </w:lvl>
  </w:abstractNum>
  <w:abstractNum w:abstractNumId="3" w15:restartNumberingAfterBreak="0">
    <w:nsid w:val="19F03BE3"/>
    <w:multiLevelType w:val="hybridMultilevel"/>
    <w:tmpl w:val="5652E164"/>
    <w:lvl w:ilvl="0" w:tplc="5FDCE3B8">
      <w:start w:val="1"/>
      <w:numFmt w:val="decimal"/>
      <w:lvlText w:val="%1."/>
      <w:lvlJc w:val="left"/>
      <w:pPr>
        <w:ind w:left="720" w:hanging="360"/>
      </w:pPr>
    </w:lvl>
    <w:lvl w:ilvl="1" w:tplc="C9FA26D8">
      <w:start w:val="1"/>
      <w:numFmt w:val="decimal"/>
      <w:lvlText w:val="%2)"/>
      <w:lvlJc w:val="left"/>
      <w:pPr>
        <w:ind w:left="1440" w:hanging="360"/>
      </w:pPr>
    </w:lvl>
    <w:lvl w:ilvl="2" w:tplc="9A088A84">
      <w:start w:val="1"/>
      <w:numFmt w:val="lowerRoman"/>
      <w:lvlText w:val="%3."/>
      <w:lvlJc w:val="right"/>
      <w:pPr>
        <w:ind w:left="2160" w:hanging="180"/>
      </w:pPr>
    </w:lvl>
    <w:lvl w:ilvl="3" w:tplc="5F9AFF5A">
      <w:start w:val="1"/>
      <w:numFmt w:val="decimal"/>
      <w:lvlText w:val="%4."/>
      <w:lvlJc w:val="left"/>
      <w:pPr>
        <w:ind w:left="2880" w:hanging="360"/>
      </w:pPr>
    </w:lvl>
    <w:lvl w:ilvl="4" w:tplc="AAF86FE8">
      <w:start w:val="1"/>
      <w:numFmt w:val="lowerLetter"/>
      <w:lvlText w:val="%5."/>
      <w:lvlJc w:val="left"/>
      <w:pPr>
        <w:ind w:left="3600" w:hanging="360"/>
      </w:pPr>
    </w:lvl>
    <w:lvl w:ilvl="5" w:tplc="8242C326">
      <w:start w:val="1"/>
      <w:numFmt w:val="lowerRoman"/>
      <w:lvlText w:val="%6."/>
      <w:lvlJc w:val="right"/>
      <w:pPr>
        <w:ind w:left="4320" w:hanging="180"/>
      </w:pPr>
    </w:lvl>
    <w:lvl w:ilvl="6" w:tplc="418CF05E">
      <w:start w:val="1"/>
      <w:numFmt w:val="decimal"/>
      <w:lvlText w:val="%7."/>
      <w:lvlJc w:val="left"/>
      <w:pPr>
        <w:ind w:left="5040" w:hanging="360"/>
      </w:pPr>
    </w:lvl>
    <w:lvl w:ilvl="7" w:tplc="F888252A">
      <w:start w:val="1"/>
      <w:numFmt w:val="lowerLetter"/>
      <w:lvlText w:val="%8."/>
      <w:lvlJc w:val="left"/>
      <w:pPr>
        <w:ind w:left="5760" w:hanging="360"/>
      </w:pPr>
    </w:lvl>
    <w:lvl w:ilvl="8" w:tplc="1582923A">
      <w:start w:val="1"/>
      <w:numFmt w:val="lowerRoman"/>
      <w:lvlText w:val="%9."/>
      <w:lvlJc w:val="right"/>
      <w:pPr>
        <w:ind w:left="6480" w:hanging="180"/>
      </w:pPr>
    </w:lvl>
  </w:abstractNum>
  <w:abstractNum w:abstractNumId="4" w15:restartNumberingAfterBreak="0">
    <w:nsid w:val="1BF83027"/>
    <w:multiLevelType w:val="hybridMultilevel"/>
    <w:tmpl w:val="1600725C"/>
    <w:lvl w:ilvl="0" w:tplc="C3BC996E">
      <w:start w:val="1"/>
      <w:numFmt w:val="decimal"/>
      <w:lvlText w:val="%1."/>
      <w:lvlJc w:val="left"/>
      <w:pPr>
        <w:ind w:left="720" w:hanging="360"/>
      </w:pPr>
    </w:lvl>
    <w:lvl w:ilvl="1" w:tplc="77BE5A00">
      <w:start w:val="1"/>
      <w:numFmt w:val="lowerLetter"/>
      <w:lvlText w:val="%2."/>
      <w:lvlJc w:val="left"/>
      <w:pPr>
        <w:ind w:left="1440" w:hanging="360"/>
      </w:pPr>
    </w:lvl>
    <w:lvl w:ilvl="2" w:tplc="0846AF90">
      <w:start w:val="1"/>
      <w:numFmt w:val="lowerRoman"/>
      <w:lvlText w:val="%3."/>
      <w:lvlJc w:val="right"/>
      <w:pPr>
        <w:ind w:left="2160" w:hanging="180"/>
      </w:pPr>
    </w:lvl>
    <w:lvl w:ilvl="3" w:tplc="BE568754">
      <w:start w:val="1"/>
      <w:numFmt w:val="decimal"/>
      <w:lvlText w:val="%4."/>
      <w:lvlJc w:val="left"/>
      <w:pPr>
        <w:ind w:left="2880" w:hanging="360"/>
      </w:pPr>
    </w:lvl>
    <w:lvl w:ilvl="4" w:tplc="2A2420FA">
      <w:start w:val="1"/>
      <w:numFmt w:val="lowerLetter"/>
      <w:lvlText w:val="%5."/>
      <w:lvlJc w:val="left"/>
      <w:pPr>
        <w:ind w:left="3600" w:hanging="360"/>
      </w:pPr>
    </w:lvl>
    <w:lvl w:ilvl="5" w:tplc="7EB8E97C">
      <w:start w:val="1"/>
      <w:numFmt w:val="lowerRoman"/>
      <w:lvlText w:val="%6."/>
      <w:lvlJc w:val="right"/>
      <w:pPr>
        <w:ind w:left="4320" w:hanging="180"/>
      </w:pPr>
    </w:lvl>
    <w:lvl w:ilvl="6" w:tplc="C326FD1E">
      <w:start w:val="1"/>
      <w:numFmt w:val="decimal"/>
      <w:lvlText w:val="%7."/>
      <w:lvlJc w:val="left"/>
      <w:pPr>
        <w:ind w:left="5040" w:hanging="360"/>
      </w:pPr>
    </w:lvl>
    <w:lvl w:ilvl="7" w:tplc="E9E6A390">
      <w:start w:val="1"/>
      <w:numFmt w:val="lowerLetter"/>
      <w:lvlText w:val="%8."/>
      <w:lvlJc w:val="left"/>
      <w:pPr>
        <w:ind w:left="5760" w:hanging="360"/>
      </w:pPr>
    </w:lvl>
    <w:lvl w:ilvl="8" w:tplc="7DF00208">
      <w:start w:val="1"/>
      <w:numFmt w:val="lowerRoman"/>
      <w:lvlText w:val="%9."/>
      <w:lvlJc w:val="right"/>
      <w:pPr>
        <w:ind w:left="6480" w:hanging="180"/>
      </w:pPr>
    </w:lvl>
  </w:abstractNum>
  <w:abstractNum w:abstractNumId="5" w15:restartNumberingAfterBreak="0">
    <w:nsid w:val="239B3355"/>
    <w:multiLevelType w:val="hybridMultilevel"/>
    <w:tmpl w:val="27A09CB0"/>
    <w:lvl w:ilvl="0" w:tplc="7144C52C">
      <w:start w:val="1"/>
      <w:numFmt w:val="decimal"/>
      <w:lvlText w:val="%1."/>
      <w:lvlJc w:val="left"/>
      <w:pPr>
        <w:ind w:left="720" w:hanging="360"/>
      </w:pPr>
    </w:lvl>
    <w:lvl w:ilvl="1" w:tplc="A36AAC64">
      <w:start w:val="1"/>
      <w:numFmt w:val="decimal"/>
      <w:lvlText w:val="%2)"/>
      <w:lvlJc w:val="left"/>
      <w:pPr>
        <w:ind w:left="1440" w:hanging="360"/>
      </w:pPr>
    </w:lvl>
    <w:lvl w:ilvl="2" w:tplc="1F4025CC">
      <w:start w:val="1"/>
      <w:numFmt w:val="lowerRoman"/>
      <w:lvlText w:val="%3."/>
      <w:lvlJc w:val="right"/>
      <w:pPr>
        <w:ind w:left="2160" w:hanging="180"/>
      </w:pPr>
    </w:lvl>
    <w:lvl w:ilvl="3" w:tplc="4ED84256">
      <w:start w:val="1"/>
      <w:numFmt w:val="decimal"/>
      <w:lvlText w:val="%4."/>
      <w:lvlJc w:val="left"/>
      <w:pPr>
        <w:ind w:left="2880" w:hanging="360"/>
      </w:pPr>
    </w:lvl>
    <w:lvl w:ilvl="4" w:tplc="2EC487E0">
      <w:start w:val="1"/>
      <w:numFmt w:val="lowerLetter"/>
      <w:lvlText w:val="%5."/>
      <w:lvlJc w:val="left"/>
      <w:pPr>
        <w:ind w:left="3600" w:hanging="360"/>
      </w:pPr>
    </w:lvl>
    <w:lvl w:ilvl="5" w:tplc="0C86F696">
      <w:start w:val="1"/>
      <w:numFmt w:val="lowerRoman"/>
      <w:lvlText w:val="%6."/>
      <w:lvlJc w:val="right"/>
      <w:pPr>
        <w:ind w:left="4320" w:hanging="180"/>
      </w:pPr>
    </w:lvl>
    <w:lvl w:ilvl="6" w:tplc="68889318">
      <w:start w:val="1"/>
      <w:numFmt w:val="decimal"/>
      <w:lvlText w:val="%7."/>
      <w:lvlJc w:val="left"/>
      <w:pPr>
        <w:ind w:left="5040" w:hanging="360"/>
      </w:pPr>
    </w:lvl>
    <w:lvl w:ilvl="7" w:tplc="85F4561E">
      <w:start w:val="1"/>
      <w:numFmt w:val="lowerLetter"/>
      <w:lvlText w:val="%8."/>
      <w:lvlJc w:val="left"/>
      <w:pPr>
        <w:ind w:left="5760" w:hanging="360"/>
      </w:pPr>
    </w:lvl>
    <w:lvl w:ilvl="8" w:tplc="439AEA28">
      <w:start w:val="1"/>
      <w:numFmt w:val="lowerRoman"/>
      <w:lvlText w:val="%9."/>
      <w:lvlJc w:val="right"/>
      <w:pPr>
        <w:ind w:left="6480" w:hanging="180"/>
      </w:pPr>
    </w:lvl>
  </w:abstractNum>
  <w:abstractNum w:abstractNumId="6" w15:restartNumberingAfterBreak="0">
    <w:nsid w:val="23DA2094"/>
    <w:multiLevelType w:val="hybridMultilevel"/>
    <w:tmpl w:val="0409001F"/>
    <w:lvl w:ilvl="0" w:tplc="DD663784">
      <w:start w:val="1"/>
      <w:numFmt w:val="decimal"/>
      <w:lvlText w:val="%1."/>
      <w:lvlJc w:val="left"/>
      <w:pPr>
        <w:ind w:left="360" w:hanging="360"/>
      </w:pPr>
    </w:lvl>
    <w:lvl w:ilvl="1" w:tplc="23BAEE84">
      <w:start w:val="1"/>
      <w:numFmt w:val="decimal"/>
      <w:lvlText w:val="%1.%2."/>
      <w:lvlJc w:val="left"/>
      <w:pPr>
        <w:ind w:left="792" w:hanging="432"/>
      </w:pPr>
    </w:lvl>
    <w:lvl w:ilvl="2" w:tplc="E470550C">
      <w:start w:val="1"/>
      <w:numFmt w:val="decimal"/>
      <w:lvlText w:val="%1.%2.%3."/>
      <w:lvlJc w:val="left"/>
      <w:pPr>
        <w:ind w:left="1224" w:hanging="504"/>
      </w:pPr>
    </w:lvl>
    <w:lvl w:ilvl="3" w:tplc="2F6EF5B6">
      <w:start w:val="1"/>
      <w:numFmt w:val="decimal"/>
      <w:lvlText w:val="%1.%2.%3.%4."/>
      <w:lvlJc w:val="left"/>
      <w:pPr>
        <w:ind w:left="1728" w:hanging="648"/>
      </w:pPr>
    </w:lvl>
    <w:lvl w:ilvl="4" w:tplc="FEDCD7A4">
      <w:start w:val="1"/>
      <w:numFmt w:val="decimal"/>
      <w:lvlText w:val="%1.%2.%3.%4.%5."/>
      <w:lvlJc w:val="left"/>
      <w:pPr>
        <w:ind w:left="2232" w:hanging="792"/>
      </w:pPr>
    </w:lvl>
    <w:lvl w:ilvl="5" w:tplc="678CC28A">
      <w:start w:val="1"/>
      <w:numFmt w:val="decimal"/>
      <w:lvlText w:val="%1.%2.%3.%4.%5.%6."/>
      <w:lvlJc w:val="left"/>
      <w:pPr>
        <w:ind w:left="2736" w:hanging="936"/>
      </w:pPr>
    </w:lvl>
    <w:lvl w:ilvl="6" w:tplc="B2722F54">
      <w:start w:val="1"/>
      <w:numFmt w:val="decimal"/>
      <w:lvlText w:val="%1.%2.%3.%4.%5.%6.%7."/>
      <w:lvlJc w:val="left"/>
      <w:pPr>
        <w:ind w:left="3240" w:hanging="1080"/>
      </w:pPr>
    </w:lvl>
    <w:lvl w:ilvl="7" w:tplc="00E6C0BE">
      <w:start w:val="1"/>
      <w:numFmt w:val="decimal"/>
      <w:lvlText w:val="%1.%2.%3.%4.%5.%6.%7.%8."/>
      <w:lvlJc w:val="left"/>
      <w:pPr>
        <w:ind w:left="3744" w:hanging="1224"/>
      </w:pPr>
    </w:lvl>
    <w:lvl w:ilvl="8" w:tplc="ADE8274E">
      <w:start w:val="1"/>
      <w:numFmt w:val="decimal"/>
      <w:lvlText w:val="%1.%2.%3.%4.%5.%6.%7.%8.%9."/>
      <w:lvlJc w:val="left"/>
      <w:pPr>
        <w:ind w:left="4320" w:hanging="1440"/>
      </w:pPr>
    </w:lvl>
  </w:abstractNum>
  <w:abstractNum w:abstractNumId="7" w15:restartNumberingAfterBreak="0">
    <w:nsid w:val="250A245F"/>
    <w:multiLevelType w:val="hybridMultilevel"/>
    <w:tmpl w:val="29E20A30"/>
    <w:lvl w:ilvl="0" w:tplc="1AF444CE">
      <w:start w:val="1"/>
      <w:numFmt w:val="decimal"/>
      <w:pStyle w:val="MDPI71References"/>
      <w:lvlText w:val="%1."/>
      <w:lvlJc w:val="left"/>
      <w:pPr>
        <w:ind w:left="3398" w:hanging="420"/>
      </w:pPr>
      <w:rPr>
        <w:rFonts w:hint="default"/>
      </w:rPr>
    </w:lvl>
    <w:lvl w:ilvl="1" w:tplc="08090019" w:tentative="1">
      <w:start w:val="1"/>
      <w:numFmt w:val="lowerLetter"/>
      <w:lvlText w:val="%2."/>
      <w:lvlJc w:val="left"/>
      <w:pPr>
        <w:ind w:left="4058" w:hanging="360"/>
      </w:pPr>
    </w:lvl>
    <w:lvl w:ilvl="2" w:tplc="0809001B" w:tentative="1">
      <w:start w:val="1"/>
      <w:numFmt w:val="lowerRoman"/>
      <w:lvlText w:val="%3."/>
      <w:lvlJc w:val="right"/>
      <w:pPr>
        <w:ind w:left="4778" w:hanging="180"/>
      </w:pPr>
    </w:lvl>
    <w:lvl w:ilvl="3" w:tplc="0809000F" w:tentative="1">
      <w:start w:val="1"/>
      <w:numFmt w:val="decimal"/>
      <w:lvlText w:val="%4."/>
      <w:lvlJc w:val="left"/>
      <w:pPr>
        <w:ind w:left="5498" w:hanging="360"/>
      </w:pPr>
    </w:lvl>
    <w:lvl w:ilvl="4" w:tplc="08090019" w:tentative="1">
      <w:start w:val="1"/>
      <w:numFmt w:val="lowerLetter"/>
      <w:lvlText w:val="%5."/>
      <w:lvlJc w:val="left"/>
      <w:pPr>
        <w:ind w:left="6218" w:hanging="360"/>
      </w:pPr>
    </w:lvl>
    <w:lvl w:ilvl="5" w:tplc="0809001B" w:tentative="1">
      <w:start w:val="1"/>
      <w:numFmt w:val="lowerRoman"/>
      <w:lvlText w:val="%6."/>
      <w:lvlJc w:val="right"/>
      <w:pPr>
        <w:ind w:left="6938" w:hanging="180"/>
      </w:pPr>
    </w:lvl>
    <w:lvl w:ilvl="6" w:tplc="0809000F" w:tentative="1">
      <w:start w:val="1"/>
      <w:numFmt w:val="decimal"/>
      <w:lvlText w:val="%7."/>
      <w:lvlJc w:val="left"/>
      <w:pPr>
        <w:ind w:left="7658" w:hanging="360"/>
      </w:pPr>
    </w:lvl>
    <w:lvl w:ilvl="7" w:tplc="08090019" w:tentative="1">
      <w:start w:val="1"/>
      <w:numFmt w:val="lowerLetter"/>
      <w:lvlText w:val="%8."/>
      <w:lvlJc w:val="left"/>
      <w:pPr>
        <w:ind w:left="8378" w:hanging="360"/>
      </w:pPr>
    </w:lvl>
    <w:lvl w:ilvl="8" w:tplc="0809001B" w:tentative="1">
      <w:start w:val="1"/>
      <w:numFmt w:val="lowerRoman"/>
      <w:lvlText w:val="%9."/>
      <w:lvlJc w:val="right"/>
      <w:pPr>
        <w:ind w:left="9098" w:hanging="180"/>
      </w:pPr>
    </w:lvl>
  </w:abstractNum>
  <w:abstractNum w:abstractNumId="8"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AF35C10"/>
    <w:multiLevelType w:val="hybridMultilevel"/>
    <w:tmpl w:val="32CE9738"/>
    <w:lvl w:ilvl="0" w:tplc="C82A6CDC">
      <w:start w:val="1"/>
      <w:numFmt w:val="decimal"/>
      <w:lvlText w:val="%1."/>
      <w:lvlJc w:val="left"/>
      <w:pPr>
        <w:ind w:left="720" w:hanging="360"/>
      </w:pPr>
    </w:lvl>
    <w:lvl w:ilvl="1" w:tplc="CA5E1F18">
      <w:start w:val="1"/>
      <w:numFmt w:val="lowerLetter"/>
      <w:lvlText w:val="%2."/>
      <w:lvlJc w:val="left"/>
      <w:pPr>
        <w:ind w:left="1440" w:hanging="360"/>
      </w:pPr>
    </w:lvl>
    <w:lvl w:ilvl="2" w:tplc="5308EF7A">
      <w:start w:val="1"/>
      <w:numFmt w:val="lowerRoman"/>
      <w:lvlText w:val="%3."/>
      <w:lvlJc w:val="right"/>
      <w:pPr>
        <w:ind w:left="2160" w:hanging="180"/>
      </w:pPr>
    </w:lvl>
    <w:lvl w:ilvl="3" w:tplc="A4723C24">
      <w:start w:val="1"/>
      <w:numFmt w:val="decimal"/>
      <w:lvlText w:val="%4."/>
      <w:lvlJc w:val="left"/>
      <w:pPr>
        <w:ind w:left="2880" w:hanging="360"/>
      </w:pPr>
    </w:lvl>
    <w:lvl w:ilvl="4" w:tplc="974CB836">
      <w:start w:val="1"/>
      <w:numFmt w:val="lowerLetter"/>
      <w:lvlText w:val="%5."/>
      <w:lvlJc w:val="left"/>
      <w:pPr>
        <w:ind w:left="3600" w:hanging="360"/>
      </w:pPr>
    </w:lvl>
    <w:lvl w:ilvl="5" w:tplc="775C6E70">
      <w:start w:val="1"/>
      <w:numFmt w:val="lowerRoman"/>
      <w:lvlText w:val="%6."/>
      <w:lvlJc w:val="right"/>
      <w:pPr>
        <w:ind w:left="4320" w:hanging="180"/>
      </w:pPr>
    </w:lvl>
    <w:lvl w:ilvl="6" w:tplc="3B48BEE6">
      <w:start w:val="1"/>
      <w:numFmt w:val="decimal"/>
      <w:lvlText w:val="%7."/>
      <w:lvlJc w:val="left"/>
      <w:pPr>
        <w:ind w:left="5040" w:hanging="360"/>
      </w:pPr>
    </w:lvl>
    <w:lvl w:ilvl="7" w:tplc="037CE3BE">
      <w:start w:val="1"/>
      <w:numFmt w:val="lowerLetter"/>
      <w:lvlText w:val="%8."/>
      <w:lvlJc w:val="left"/>
      <w:pPr>
        <w:ind w:left="5760" w:hanging="360"/>
      </w:pPr>
    </w:lvl>
    <w:lvl w:ilvl="8" w:tplc="717283E4">
      <w:start w:val="1"/>
      <w:numFmt w:val="lowerRoman"/>
      <w:lvlText w:val="%9."/>
      <w:lvlJc w:val="right"/>
      <w:pPr>
        <w:ind w:left="6480" w:hanging="180"/>
      </w:pPr>
    </w:lvl>
  </w:abstractNum>
  <w:abstractNum w:abstractNumId="10" w15:restartNumberingAfterBreak="0">
    <w:nsid w:val="32720A80"/>
    <w:multiLevelType w:val="hybridMultilevel"/>
    <w:tmpl w:val="12F456A6"/>
    <w:lvl w:ilvl="0" w:tplc="AB149C24">
      <w:start w:val="1"/>
      <w:numFmt w:val="decimal"/>
      <w:lvlText w:val="%1."/>
      <w:lvlJc w:val="left"/>
      <w:pPr>
        <w:ind w:left="720" w:hanging="360"/>
      </w:pPr>
    </w:lvl>
    <w:lvl w:ilvl="1" w:tplc="98348194">
      <w:start w:val="1"/>
      <w:numFmt w:val="lowerLetter"/>
      <w:lvlText w:val="%2."/>
      <w:lvlJc w:val="left"/>
      <w:pPr>
        <w:ind w:left="1440" w:hanging="360"/>
      </w:pPr>
    </w:lvl>
    <w:lvl w:ilvl="2" w:tplc="753AA86A">
      <w:start w:val="1"/>
      <w:numFmt w:val="lowerRoman"/>
      <w:lvlText w:val="%3."/>
      <w:lvlJc w:val="right"/>
      <w:pPr>
        <w:ind w:left="2160" w:hanging="180"/>
      </w:pPr>
    </w:lvl>
    <w:lvl w:ilvl="3" w:tplc="841CA08C">
      <w:start w:val="1"/>
      <w:numFmt w:val="decimal"/>
      <w:lvlText w:val="%4."/>
      <w:lvlJc w:val="left"/>
      <w:pPr>
        <w:ind w:left="2880" w:hanging="360"/>
      </w:pPr>
    </w:lvl>
    <w:lvl w:ilvl="4" w:tplc="B4BC14AC">
      <w:start w:val="1"/>
      <w:numFmt w:val="lowerLetter"/>
      <w:lvlText w:val="%5."/>
      <w:lvlJc w:val="left"/>
      <w:pPr>
        <w:ind w:left="3600" w:hanging="360"/>
      </w:pPr>
    </w:lvl>
    <w:lvl w:ilvl="5" w:tplc="607CF9A2">
      <w:start w:val="1"/>
      <w:numFmt w:val="lowerRoman"/>
      <w:lvlText w:val="%6."/>
      <w:lvlJc w:val="right"/>
      <w:pPr>
        <w:ind w:left="4320" w:hanging="180"/>
      </w:pPr>
    </w:lvl>
    <w:lvl w:ilvl="6" w:tplc="6D5607C0">
      <w:start w:val="1"/>
      <w:numFmt w:val="decimal"/>
      <w:lvlText w:val="%7."/>
      <w:lvlJc w:val="left"/>
      <w:pPr>
        <w:ind w:left="5040" w:hanging="360"/>
      </w:pPr>
    </w:lvl>
    <w:lvl w:ilvl="7" w:tplc="C40EC8A0">
      <w:start w:val="1"/>
      <w:numFmt w:val="lowerLetter"/>
      <w:lvlText w:val="%8."/>
      <w:lvlJc w:val="left"/>
      <w:pPr>
        <w:ind w:left="5760" w:hanging="360"/>
      </w:pPr>
    </w:lvl>
    <w:lvl w:ilvl="8" w:tplc="49A6BB3C">
      <w:start w:val="1"/>
      <w:numFmt w:val="lowerRoman"/>
      <w:lvlText w:val="%9."/>
      <w:lvlJc w:val="right"/>
      <w:pPr>
        <w:ind w:left="6480" w:hanging="180"/>
      </w:pPr>
    </w:lvl>
  </w:abstractNum>
  <w:abstractNum w:abstractNumId="11" w15:restartNumberingAfterBreak="0">
    <w:nsid w:val="341F3F32"/>
    <w:multiLevelType w:val="hybridMultilevel"/>
    <w:tmpl w:val="FFFFFFFF"/>
    <w:lvl w:ilvl="0" w:tplc="57B06E0A">
      <w:start w:val="1"/>
      <w:numFmt w:val="decimal"/>
      <w:lvlText w:val="%1."/>
      <w:lvlJc w:val="left"/>
      <w:pPr>
        <w:ind w:left="720" w:hanging="360"/>
      </w:pPr>
    </w:lvl>
    <w:lvl w:ilvl="1" w:tplc="F30CD47A">
      <w:start w:val="1"/>
      <w:numFmt w:val="lowerLetter"/>
      <w:lvlText w:val="%2."/>
      <w:lvlJc w:val="left"/>
      <w:pPr>
        <w:ind w:left="1440" w:hanging="360"/>
      </w:pPr>
    </w:lvl>
    <w:lvl w:ilvl="2" w:tplc="D6D42A94">
      <w:start w:val="1"/>
      <w:numFmt w:val="lowerRoman"/>
      <w:lvlText w:val="%3."/>
      <w:lvlJc w:val="right"/>
      <w:pPr>
        <w:ind w:left="2160" w:hanging="180"/>
      </w:pPr>
    </w:lvl>
    <w:lvl w:ilvl="3" w:tplc="C518A552">
      <w:start w:val="1"/>
      <w:numFmt w:val="decimal"/>
      <w:lvlText w:val="%4."/>
      <w:lvlJc w:val="left"/>
      <w:pPr>
        <w:ind w:left="2880" w:hanging="360"/>
      </w:pPr>
    </w:lvl>
    <w:lvl w:ilvl="4" w:tplc="AA201022">
      <w:start w:val="1"/>
      <w:numFmt w:val="lowerLetter"/>
      <w:lvlText w:val="%5."/>
      <w:lvlJc w:val="left"/>
      <w:pPr>
        <w:ind w:left="3600" w:hanging="360"/>
      </w:pPr>
    </w:lvl>
    <w:lvl w:ilvl="5" w:tplc="44FE180A">
      <w:start w:val="1"/>
      <w:numFmt w:val="lowerRoman"/>
      <w:lvlText w:val="%6."/>
      <w:lvlJc w:val="right"/>
      <w:pPr>
        <w:ind w:left="4320" w:hanging="180"/>
      </w:pPr>
    </w:lvl>
    <w:lvl w:ilvl="6" w:tplc="9C923C5A">
      <w:start w:val="1"/>
      <w:numFmt w:val="decimal"/>
      <w:lvlText w:val="%7."/>
      <w:lvlJc w:val="left"/>
      <w:pPr>
        <w:ind w:left="5040" w:hanging="360"/>
      </w:pPr>
    </w:lvl>
    <w:lvl w:ilvl="7" w:tplc="955EA016">
      <w:start w:val="1"/>
      <w:numFmt w:val="lowerLetter"/>
      <w:lvlText w:val="%8."/>
      <w:lvlJc w:val="left"/>
      <w:pPr>
        <w:ind w:left="5760" w:hanging="360"/>
      </w:pPr>
    </w:lvl>
    <w:lvl w:ilvl="8" w:tplc="1A70BBE6">
      <w:start w:val="1"/>
      <w:numFmt w:val="lowerRoman"/>
      <w:lvlText w:val="%9."/>
      <w:lvlJc w:val="right"/>
      <w:pPr>
        <w:ind w:left="6480" w:hanging="180"/>
      </w:pPr>
    </w:lvl>
  </w:abstractNum>
  <w:abstractNum w:abstractNumId="12" w15:restartNumberingAfterBreak="0">
    <w:nsid w:val="34FA28B4"/>
    <w:multiLevelType w:val="hybridMultilevel"/>
    <w:tmpl w:val="0C1CCB80"/>
    <w:lvl w:ilvl="0" w:tplc="895AD9DA">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1A76F94"/>
    <w:multiLevelType w:val="hybridMultilevel"/>
    <w:tmpl w:val="A0D82762"/>
    <w:lvl w:ilvl="0" w:tplc="449ECE90">
      <w:start w:val="1"/>
      <w:numFmt w:val="decimal"/>
      <w:lvlText w:val="%1."/>
      <w:lvlJc w:val="left"/>
      <w:pPr>
        <w:ind w:left="720" w:hanging="360"/>
      </w:pPr>
    </w:lvl>
    <w:lvl w:ilvl="1" w:tplc="01186ECA">
      <w:start w:val="1"/>
      <w:numFmt w:val="lowerLetter"/>
      <w:lvlText w:val="%2."/>
      <w:lvlJc w:val="left"/>
      <w:pPr>
        <w:ind w:left="1440" w:hanging="360"/>
      </w:pPr>
    </w:lvl>
    <w:lvl w:ilvl="2" w:tplc="AE08ED2C">
      <w:start w:val="1"/>
      <w:numFmt w:val="lowerRoman"/>
      <w:lvlText w:val="%3."/>
      <w:lvlJc w:val="right"/>
      <w:pPr>
        <w:ind w:left="2160" w:hanging="180"/>
      </w:pPr>
    </w:lvl>
    <w:lvl w:ilvl="3" w:tplc="3872E2C2">
      <w:start w:val="1"/>
      <w:numFmt w:val="decimal"/>
      <w:lvlText w:val="%4."/>
      <w:lvlJc w:val="left"/>
      <w:pPr>
        <w:ind w:left="2880" w:hanging="360"/>
      </w:pPr>
    </w:lvl>
    <w:lvl w:ilvl="4" w:tplc="CFE89E40">
      <w:start w:val="1"/>
      <w:numFmt w:val="lowerLetter"/>
      <w:lvlText w:val="%5."/>
      <w:lvlJc w:val="left"/>
      <w:pPr>
        <w:ind w:left="3600" w:hanging="360"/>
      </w:pPr>
    </w:lvl>
    <w:lvl w:ilvl="5" w:tplc="9C7A674E">
      <w:start w:val="1"/>
      <w:numFmt w:val="lowerRoman"/>
      <w:lvlText w:val="%6."/>
      <w:lvlJc w:val="right"/>
      <w:pPr>
        <w:ind w:left="4320" w:hanging="180"/>
      </w:pPr>
    </w:lvl>
    <w:lvl w:ilvl="6" w:tplc="949481B2">
      <w:start w:val="1"/>
      <w:numFmt w:val="decimal"/>
      <w:lvlText w:val="%7."/>
      <w:lvlJc w:val="left"/>
      <w:pPr>
        <w:ind w:left="5040" w:hanging="360"/>
      </w:pPr>
    </w:lvl>
    <w:lvl w:ilvl="7" w:tplc="FA52B5BA">
      <w:start w:val="1"/>
      <w:numFmt w:val="lowerLetter"/>
      <w:lvlText w:val="%8."/>
      <w:lvlJc w:val="left"/>
      <w:pPr>
        <w:ind w:left="5760" w:hanging="360"/>
      </w:pPr>
    </w:lvl>
    <w:lvl w:ilvl="8" w:tplc="2F702E56">
      <w:start w:val="1"/>
      <w:numFmt w:val="lowerRoman"/>
      <w:lvlText w:val="%9."/>
      <w:lvlJc w:val="right"/>
      <w:pPr>
        <w:ind w:left="6480" w:hanging="180"/>
      </w:pPr>
    </w:lvl>
  </w:abstractNum>
  <w:abstractNum w:abstractNumId="15" w15:restartNumberingAfterBreak="0">
    <w:nsid w:val="53937504"/>
    <w:multiLevelType w:val="hybridMultilevel"/>
    <w:tmpl w:val="FFFFFFFF"/>
    <w:lvl w:ilvl="0" w:tplc="B86C8F8A">
      <w:start w:val="1"/>
      <w:numFmt w:val="bullet"/>
      <w:lvlText w:val=""/>
      <w:lvlJc w:val="left"/>
      <w:pPr>
        <w:ind w:left="720" w:hanging="360"/>
      </w:pPr>
      <w:rPr>
        <w:rFonts w:ascii="Symbol" w:hAnsi="Symbol" w:hint="default"/>
      </w:rPr>
    </w:lvl>
    <w:lvl w:ilvl="1" w:tplc="2412466A">
      <w:start w:val="1"/>
      <w:numFmt w:val="bullet"/>
      <w:lvlText w:val="o"/>
      <w:lvlJc w:val="left"/>
      <w:pPr>
        <w:ind w:left="1440" w:hanging="360"/>
      </w:pPr>
      <w:rPr>
        <w:rFonts w:ascii="Courier New" w:hAnsi="Courier New" w:hint="default"/>
      </w:rPr>
    </w:lvl>
    <w:lvl w:ilvl="2" w:tplc="A664D2D2">
      <w:start w:val="1"/>
      <w:numFmt w:val="bullet"/>
      <w:lvlText w:val=""/>
      <w:lvlJc w:val="left"/>
      <w:pPr>
        <w:ind w:left="2160" w:hanging="360"/>
      </w:pPr>
      <w:rPr>
        <w:rFonts w:ascii="Wingdings" w:hAnsi="Wingdings" w:hint="default"/>
      </w:rPr>
    </w:lvl>
    <w:lvl w:ilvl="3" w:tplc="815C1114">
      <w:start w:val="1"/>
      <w:numFmt w:val="bullet"/>
      <w:lvlText w:val=""/>
      <w:lvlJc w:val="left"/>
      <w:pPr>
        <w:ind w:left="2880" w:hanging="360"/>
      </w:pPr>
      <w:rPr>
        <w:rFonts w:ascii="Symbol" w:hAnsi="Symbol" w:hint="default"/>
      </w:rPr>
    </w:lvl>
    <w:lvl w:ilvl="4" w:tplc="817C12F6">
      <w:start w:val="1"/>
      <w:numFmt w:val="bullet"/>
      <w:lvlText w:val="o"/>
      <w:lvlJc w:val="left"/>
      <w:pPr>
        <w:ind w:left="3600" w:hanging="360"/>
      </w:pPr>
      <w:rPr>
        <w:rFonts w:ascii="Courier New" w:hAnsi="Courier New" w:hint="default"/>
      </w:rPr>
    </w:lvl>
    <w:lvl w:ilvl="5" w:tplc="BFA81598">
      <w:start w:val="1"/>
      <w:numFmt w:val="bullet"/>
      <w:lvlText w:val=""/>
      <w:lvlJc w:val="left"/>
      <w:pPr>
        <w:ind w:left="4320" w:hanging="360"/>
      </w:pPr>
      <w:rPr>
        <w:rFonts w:ascii="Wingdings" w:hAnsi="Wingdings" w:hint="default"/>
      </w:rPr>
    </w:lvl>
    <w:lvl w:ilvl="6" w:tplc="C44653C0">
      <w:start w:val="1"/>
      <w:numFmt w:val="bullet"/>
      <w:lvlText w:val=""/>
      <w:lvlJc w:val="left"/>
      <w:pPr>
        <w:ind w:left="5040" w:hanging="360"/>
      </w:pPr>
      <w:rPr>
        <w:rFonts w:ascii="Symbol" w:hAnsi="Symbol" w:hint="default"/>
      </w:rPr>
    </w:lvl>
    <w:lvl w:ilvl="7" w:tplc="561CCA86">
      <w:start w:val="1"/>
      <w:numFmt w:val="bullet"/>
      <w:lvlText w:val="o"/>
      <w:lvlJc w:val="left"/>
      <w:pPr>
        <w:ind w:left="5760" w:hanging="360"/>
      </w:pPr>
      <w:rPr>
        <w:rFonts w:ascii="Courier New" w:hAnsi="Courier New" w:hint="default"/>
      </w:rPr>
    </w:lvl>
    <w:lvl w:ilvl="8" w:tplc="2CAC14CA">
      <w:start w:val="1"/>
      <w:numFmt w:val="bullet"/>
      <w:lvlText w:val=""/>
      <w:lvlJc w:val="left"/>
      <w:pPr>
        <w:ind w:left="6480" w:hanging="360"/>
      </w:pPr>
      <w:rPr>
        <w:rFonts w:ascii="Wingdings" w:hAnsi="Wingdings" w:hint="default"/>
      </w:rPr>
    </w:lvl>
  </w:abstractNum>
  <w:abstractNum w:abstractNumId="16" w15:restartNumberingAfterBreak="0">
    <w:nsid w:val="632E3A6B"/>
    <w:multiLevelType w:val="hybridMultilevel"/>
    <w:tmpl w:val="FFFFFFFF"/>
    <w:lvl w:ilvl="0" w:tplc="BFEE8EEC">
      <w:start w:val="1"/>
      <w:numFmt w:val="bullet"/>
      <w:lvlText w:val=""/>
      <w:lvlJc w:val="left"/>
      <w:pPr>
        <w:ind w:left="720" w:hanging="360"/>
      </w:pPr>
      <w:rPr>
        <w:rFonts w:ascii="Symbol" w:hAnsi="Symbol" w:hint="default"/>
      </w:rPr>
    </w:lvl>
    <w:lvl w:ilvl="1" w:tplc="82707F46">
      <w:start w:val="1"/>
      <w:numFmt w:val="bullet"/>
      <w:lvlText w:val="o"/>
      <w:lvlJc w:val="left"/>
      <w:pPr>
        <w:ind w:left="1440" w:hanging="360"/>
      </w:pPr>
      <w:rPr>
        <w:rFonts w:ascii="Courier New" w:hAnsi="Courier New" w:hint="default"/>
      </w:rPr>
    </w:lvl>
    <w:lvl w:ilvl="2" w:tplc="411E67E4">
      <w:start w:val="1"/>
      <w:numFmt w:val="bullet"/>
      <w:lvlText w:val=""/>
      <w:lvlJc w:val="left"/>
      <w:pPr>
        <w:ind w:left="2160" w:hanging="360"/>
      </w:pPr>
      <w:rPr>
        <w:rFonts w:ascii="Wingdings" w:hAnsi="Wingdings" w:hint="default"/>
      </w:rPr>
    </w:lvl>
    <w:lvl w:ilvl="3" w:tplc="17FA27A0">
      <w:start w:val="1"/>
      <w:numFmt w:val="bullet"/>
      <w:lvlText w:val=""/>
      <w:lvlJc w:val="left"/>
      <w:pPr>
        <w:ind w:left="2880" w:hanging="360"/>
      </w:pPr>
      <w:rPr>
        <w:rFonts w:ascii="Symbol" w:hAnsi="Symbol" w:hint="default"/>
      </w:rPr>
    </w:lvl>
    <w:lvl w:ilvl="4" w:tplc="7CB0038E">
      <w:start w:val="1"/>
      <w:numFmt w:val="bullet"/>
      <w:lvlText w:val="o"/>
      <w:lvlJc w:val="left"/>
      <w:pPr>
        <w:ind w:left="3600" w:hanging="360"/>
      </w:pPr>
      <w:rPr>
        <w:rFonts w:ascii="Courier New" w:hAnsi="Courier New" w:hint="default"/>
      </w:rPr>
    </w:lvl>
    <w:lvl w:ilvl="5" w:tplc="9CD631AC">
      <w:start w:val="1"/>
      <w:numFmt w:val="bullet"/>
      <w:lvlText w:val=""/>
      <w:lvlJc w:val="left"/>
      <w:pPr>
        <w:ind w:left="4320" w:hanging="360"/>
      </w:pPr>
      <w:rPr>
        <w:rFonts w:ascii="Wingdings" w:hAnsi="Wingdings" w:hint="default"/>
      </w:rPr>
    </w:lvl>
    <w:lvl w:ilvl="6" w:tplc="0D641D54">
      <w:start w:val="1"/>
      <w:numFmt w:val="bullet"/>
      <w:lvlText w:val=""/>
      <w:lvlJc w:val="left"/>
      <w:pPr>
        <w:ind w:left="5040" w:hanging="360"/>
      </w:pPr>
      <w:rPr>
        <w:rFonts w:ascii="Symbol" w:hAnsi="Symbol" w:hint="default"/>
      </w:rPr>
    </w:lvl>
    <w:lvl w:ilvl="7" w:tplc="950EC6C4">
      <w:start w:val="1"/>
      <w:numFmt w:val="bullet"/>
      <w:lvlText w:val="o"/>
      <w:lvlJc w:val="left"/>
      <w:pPr>
        <w:ind w:left="5760" w:hanging="360"/>
      </w:pPr>
      <w:rPr>
        <w:rFonts w:ascii="Courier New" w:hAnsi="Courier New" w:hint="default"/>
      </w:rPr>
    </w:lvl>
    <w:lvl w:ilvl="8" w:tplc="FCC22342">
      <w:start w:val="1"/>
      <w:numFmt w:val="bullet"/>
      <w:lvlText w:val=""/>
      <w:lvlJc w:val="left"/>
      <w:pPr>
        <w:ind w:left="6480" w:hanging="360"/>
      </w:pPr>
      <w:rPr>
        <w:rFonts w:ascii="Wingdings" w:hAnsi="Wingdings" w:hint="default"/>
      </w:rPr>
    </w:lvl>
  </w:abstractNum>
  <w:abstractNum w:abstractNumId="17" w15:restartNumberingAfterBreak="0">
    <w:nsid w:val="67C842FA"/>
    <w:multiLevelType w:val="hybridMultilevel"/>
    <w:tmpl w:val="FFFFFFFF"/>
    <w:lvl w:ilvl="0" w:tplc="5FFEE778">
      <w:start w:val="1"/>
      <w:numFmt w:val="bullet"/>
      <w:lvlText w:val=""/>
      <w:lvlJc w:val="left"/>
      <w:pPr>
        <w:ind w:left="720" w:hanging="360"/>
      </w:pPr>
      <w:rPr>
        <w:rFonts w:ascii="Symbol" w:hAnsi="Symbol" w:hint="default"/>
      </w:rPr>
    </w:lvl>
    <w:lvl w:ilvl="1" w:tplc="9DA8E340">
      <w:start w:val="1"/>
      <w:numFmt w:val="bullet"/>
      <w:lvlText w:val="o"/>
      <w:lvlJc w:val="left"/>
      <w:pPr>
        <w:ind w:left="1440" w:hanging="360"/>
      </w:pPr>
      <w:rPr>
        <w:rFonts w:ascii="Courier New" w:hAnsi="Courier New" w:hint="default"/>
      </w:rPr>
    </w:lvl>
    <w:lvl w:ilvl="2" w:tplc="B1F6A53E">
      <w:start w:val="1"/>
      <w:numFmt w:val="bullet"/>
      <w:lvlText w:val=""/>
      <w:lvlJc w:val="left"/>
      <w:pPr>
        <w:ind w:left="2160" w:hanging="360"/>
      </w:pPr>
      <w:rPr>
        <w:rFonts w:ascii="Wingdings" w:hAnsi="Wingdings" w:hint="default"/>
      </w:rPr>
    </w:lvl>
    <w:lvl w:ilvl="3" w:tplc="BC92D572">
      <w:start w:val="1"/>
      <w:numFmt w:val="bullet"/>
      <w:lvlText w:val=""/>
      <w:lvlJc w:val="left"/>
      <w:pPr>
        <w:ind w:left="2880" w:hanging="360"/>
      </w:pPr>
      <w:rPr>
        <w:rFonts w:ascii="Symbol" w:hAnsi="Symbol" w:hint="default"/>
      </w:rPr>
    </w:lvl>
    <w:lvl w:ilvl="4" w:tplc="2E6C609C">
      <w:start w:val="1"/>
      <w:numFmt w:val="bullet"/>
      <w:lvlText w:val="o"/>
      <w:lvlJc w:val="left"/>
      <w:pPr>
        <w:ind w:left="3600" w:hanging="360"/>
      </w:pPr>
      <w:rPr>
        <w:rFonts w:ascii="Courier New" w:hAnsi="Courier New" w:hint="default"/>
      </w:rPr>
    </w:lvl>
    <w:lvl w:ilvl="5" w:tplc="C99283B0">
      <w:start w:val="1"/>
      <w:numFmt w:val="bullet"/>
      <w:lvlText w:val=""/>
      <w:lvlJc w:val="left"/>
      <w:pPr>
        <w:ind w:left="4320" w:hanging="360"/>
      </w:pPr>
      <w:rPr>
        <w:rFonts w:ascii="Wingdings" w:hAnsi="Wingdings" w:hint="default"/>
      </w:rPr>
    </w:lvl>
    <w:lvl w:ilvl="6" w:tplc="6B307652">
      <w:start w:val="1"/>
      <w:numFmt w:val="bullet"/>
      <w:lvlText w:val=""/>
      <w:lvlJc w:val="left"/>
      <w:pPr>
        <w:ind w:left="5040" w:hanging="360"/>
      </w:pPr>
      <w:rPr>
        <w:rFonts w:ascii="Symbol" w:hAnsi="Symbol" w:hint="default"/>
      </w:rPr>
    </w:lvl>
    <w:lvl w:ilvl="7" w:tplc="8D78AC4C">
      <w:start w:val="1"/>
      <w:numFmt w:val="bullet"/>
      <w:lvlText w:val="o"/>
      <w:lvlJc w:val="left"/>
      <w:pPr>
        <w:ind w:left="5760" w:hanging="360"/>
      </w:pPr>
      <w:rPr>
        <w:rFonts w:ascii="Courier New" w:hAnsi="Courier New" w:hint="default"/>
      </w:rPr>
    </w:lvl>
    <w:lvl w:ilvl="8" w:tplc="5EA2F2B6">
      <w:start w:val="1"/>
      <w:numFmt w:val="bullet"/>
      <w:lvlText w:val=""/>
      <w:lvlJc w:val="left"/>
      <w:pPr>
        <w:ind w:left="6480" w:hanging="360"/>
      </w:pPr>
      <w:rPr>
        <w:rFonts w:ascii="Wingdings" w:hAnsi="Wingdings" w:hint="default"/>
      </w:rPr>
    </w:lvl>
  </w:abstractNum>
  <w:abstractNum w:abstractNumId="18" w15:restartNumberingAfterBreak="0">
    <w:nsid w:val="6DEE0DD7"/>
    <w:multiLevelType w:val="hybridMultilevel"/>
    <w:tmpl w:val="31A873EE"/>
    <w:lvl w:ilvl="0" w:tplc="CAC23180">
      <w:start w:val="1"/>
      <w:numFmt w:val="decimal"/>
      <w:lvlText w:val="%1."/>
      <w:lvlJc w:val="left"/>
      <w:pPr>
        <w:ind w:left="720" w:hanging="360"/>
      </w:pPr>
    </w:lvl>
    <w:lvl w:ilvl="1" w:tplc="4262398C">
      <w:start w:val="1"/>
      <w:numFmt w:val="lowerLetter"/>
      <w:lvlText w:val="%2."/>
      <w:lvlJc w:val="left"/>
      <w:pPr>
        <w:ind w:left="1440" w:hanging="360"/>
      </w:pPr>
    </w:lvl>
    <w:lvl w:ilvl="2" w:tplc="3E7A1B7A">
      <w:start w:val="1"/>
      <w:numFmt w:val="lowerRoman"/>
      <w:lvlText w:val="%3."/>
      <w:lvlJc w:val="right"/>
      <w:pPr>
        <w:ind w:left="2160" w:hanging="180"/>
      </w:pPr>
    </w:lvl>
    <w:lvl w:ilvl="3" w:tplc="65C24874">
      <w:start w:val="1"/>
      <w:numFmt w:val="decimal"/>
      <w:lvlText w:val="%4."/>
      <w:lvlJc w:val="left"/>
      <w:pPr>
        <w:ind w:left="2880" w:hanging="360"/>
      </w:pPr>
    </w:lvl>
    <w:lvl w:ilvl="4" w:tplc="0274803E">
      <w:start w:val="1"/>
      <w:numFmt w:val="lowerLetter"/>
      <w:lvlText w:val="%5."/>
      <w:lvlJc w:val="left"/>
      <w:pPr>
        <w:ind w:left="3600" w:hanging="360"/>
      </w:pPr>
    </w:lvl>
    <w:lvl w:ilvl="5" w:tplc="4EB28AF0">
      <w:start w:val="1"/>
      <w:numFmt w:val="lowerRoman"/>
      <w:lvlText w:val="%6."/>
      <w:lvlJc w:val="right"/>
      <w:pPr>
        <w:ind w:left="4320" w:hanging="180"/>
      </w:pPr>
    </w:lvl>
    <w:lvl w:ilvl="6" w:tplc="973C801A">
      <w:start w:val="1"/>
      <w:numFmt w:val="decimal"/>
      <w:lvlText w:val="%7."/>
      <w:lvlJc w:val="left"/>
      <w:pPr>
        <w:ind w:left="5040" w:hanging="360"/>
      </w:pPr>
    </w:lvl>
    <w:lvl w:ilvl="7" w:tplc="C1EE6360">
      <w:start w:val="1"/>
      <w:numFmt w:val="lowerLetter"/>
      <w:lvlText w:val="%8."/>
      <w:lvlJc w:val="left"/>
      <w:pPr>
        <w:ind w:left="5760" w:hanging="360"/>
      </w:pPr>
    </w:lvl>
    <w:lvl w:ilvl="8" w:tplc="FA088C06">
      <w:start w:val="1"/>
      <w:numFmt w:val="lowerRoman"/>
      <w:lvlText w:val="%9."/>
      <w:lvlJc w:val="right"/>
      <w:pPr>
        <w:ind w:left="6480" w:hanging="180"/>
      </w:pPr>
    </w:lvl>
  </w:abstractNum>
  <w:abstractNum w:abstractNumId="19"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20" w15:restartNumberingAfterBreak="0">
    <w:nsid w:val="726F5345"/>
    <w:multiLevelType w:val="hybridMultilevel"/>
    <w:tmpl w:val="FFFFFFFF"/>
    <w:lvl w:ilvl="0" w:tplc="932452A8">
      <w:start w:val="1"/>
      <w:numFmt w:val="decimal"/>
      <w:lvlText w:val="%1."/>
      <w:lvlJc w:val="left"/>
      <w:pPr>
        <w:ind w:left="720" w:hanging="360"/>
      </w:pPr>
    </w:lvl>
    <w:lvl w:ilvl="1" w:tplc="7E2E4F0A">
      <w:start w:val="1"/>
      <w:numFmt w:val="lowerLetter"/>
      <w:lvlText w:val="%2."/>
      <w:lvlJc w:val="left"/>
      <w:pPr>
        <w:ind w:left="1440" w:hanging="360"/>
      </w:pPr>
    </w:lvl>
    <w:lvl w:ilvl="2" w:tplc="AE601070">
      <w:start w:val="1"/>
      <w:numFmt w:val="lowerRoman"/>
      <w:lvlText w:val="%3."/>
      <w:lvlJc w:val="right"/>
      <w:pPr>
        <w:ind w:left="2160" w:hanging="180"/>
      </w:pPr>
    </w:lvl>
    <w:lvl w:ilvl="3" w:tplc="FE324B52">
      <w:start w:val="1"/>
      <w:numFmt w:val="decimal"/>
      <w:lvlText w:val="%4."/>
      <w:lvlJc w:val="left"/>
      <w:pPr>
        <w:ind w:left="2880" w:hanging="360"/>
      </w:pPr>
    </w:lvl>
    <w:lvl w:ilvl="4" w:tplc="1AF0D632">
      <w:start w:val="1"/>
      <w:numFmt w:val="lowerLetter"/>
      <w:lvlText w:val="%5."/>
      <w:lvlJc w:val="left"/>
      <w:pPr>
        <w:ind w:left="3600" w:hanging="360"/>
      </w:pPr>
    </w:lvl>
    <w:lvl w:ilvl="5" w:tplc="CE6224D8">
      <w:start w:val="1"/>
      <w:numFmt w:val="lowerRoman"/>
      <w:lvlText w:val="%6."/>
      <w:lvlJc w:val="right"/>
      <w:pPr>
        <w:ind w:left="4320" w:hanging="180"/>
      </w:pPr>
    </w:lvl>
    <w:lvl w:ilvl="6" w:tplc="BE987070">
      <w:start w:val="1"/>
      <w:numFmt w:val="decimal"/>
      <w:lvlText w:val="%7."/>
      <w:lvlJc w:val="left"/>
      <w:pPr>
        <w:ind w:left="5040" w:hanging="360"/>
      </w:pPr>
    </w:lvl>
    <w:lvl w:ilvl="7" w:tplc="F7D8C216">
      <w:start w:val="1"/>
      <w:numFmt w:val="lowerLetter"/>
      <w:lvlText w:val="%8."/>
      <w:lvlJc w:val="left"/>
      <w:pPr>
        <w:ind w:left="5760" w:hanging="360"/>
      </w:pPr>
    </w:lvl>
    <w:lvl w:ilvl="8" w:tplc="65EC8584">
      <w:start w:val="1"/>
      <w:numFmt w:val="lowerRoman"/>
      <w:lvlText w:val="%9."/>
      <w:lvlJc w:val="right"/>
      <w:pPr>
        <w:ind w:left="6480" w:hanging="180"/>
      </w:pPr>
    </w:lvl>
  </w:abstractNum>
  <w:abstractNum w:abstractNumId="21" w15:restartNumberingAfterBreak="0">
    <w:nsid w:val="72E20A6A"/>
    <w:multiLevelType w:val="hybridMultilevel"/>
    <w:tmpl w:val="FFFFFFFF"/>
    <w:lvl w:ilvl="0" w:tplc="84FC48C4">
      <w:start w:val="1"/>
      <w:numFmt w:val="bullet"/>
      <w:lvlText w:val=""/>
      <w:lvlJc w:val="left"/>
      <w:pPr>
        <w:ind w:left="720" w:hanging="360"/>
      </w:pPr>
      <w:rPr>
        <w:rFonts w:ascii="Symbol" w:hAnsi="Symbol" w:hint="default"/>
      </w:rPr>
    </w:lvl>
    <w:lvl w:ilvl="1" w:tplc="0906748C">
      <w:start w:val="1"/>
      <w:numFmt w:val="bullet"/>
      <w:lvlText w:val="o"/>
      <w:lvlJc w:val="left"/>
      <w:pPr>
        <w:ind w:left="1440" w:hanging="360"/>
      </w:pPr>
      <w:rPr>
        <w:rFonts w:ascii="Courier New" w:hAnsi="Courier New" w:hint="default"/>
      </w:rPr>
    </w:lvl>
    <w:lvl w:ilvl="2" w:tplc="81AC0D92">
      <w:start w:val="1"/>
      <w:numFmt w:val="bullet"/>
      <w:lvlText w:val=""/>
      <w:lvlJc w:val="left"/>
      <w:pPr>
        <w:ind w:left="2160" w:hanging="360"/>
      </w:pPr>
      <w:rPr>
        <w:rFonts w:ascii="Wingdings" w:hAnsi="Wingdings" w:hint="default"/>
      </w:rPr>
    </w:lvl>
    <w:lvl w:ilvl="3" w:tplc="D5AEEAC6">
      <w:start w:val="1"/>
      <w:numFmt w:val="bullet"/>
      <w:lvlText w:val=""/>
      <w:lvlJc w:val="left"/>
      <w:pPr>
        <w:ind w:left="2880" w:hanging="360"/>
      </w:pPr>
      <w:rPr>
        <w:rFonts w:ascii="Symbol" w:hAnsi="Symbol" w:hint="default"/>
      </w:rPr>
    </w:lvl>
    <w:lvl w:ilvl="4" w:tplc="6512B824">
      <w:start w:val="1"/>
      <w:numFmt w:val="bullet"/>
      <w:lvlText w:val="o"/>
      <w:lvlJc w:val="left"/>
      <w:pPr>
        <w:ind w:left="3600" w:hanging="360"/>
      </w:pPr>
      <w:rPr>
        <w:rFonts w:ascii="Courier New" w:hAnsi="Courier New" w:hint="default"/>
      </w:rPr>
    </w:lvl>
    <w:lvl w:ilvl="5" w:tplc="F2B46304">
      <w:start w:val="1"/>
      <w:numFmt w:val="bullet"/>
      <w:lvlText w:val=""/>
      <w:lvlJc w:val="left"/>
      <w:pPr>
        <w:ind w:left="4320" w:hanging="360"/>
      </w:pPr>
      <w:rPr>
        <w:rFonts w:ascii="Wingdings" w:hAnsi="Wingdings" w:hint="default"/>
      </w:rPr>
    </w:lvl>
    <w:lvl w:ilvl="6" w:tplc="F95CDE40">
      <w:start w:val="1"/>
      <w:numFmt w:val="bullet"/>
      <w:lvlText w:val=""/>
      <w:lvlJc w:val="left"/>
      <w:pPr>
        <w:ind w:left="5040" w:hanging="360"/>
      </w:pPr>
      <w:rPr>
        <w:rFonts w:ascii="Symbol" w:hAnsi="Symbol" w:hint="default"/>
      </w:rPr>
    </w:lvl>
    <w:lvl w:ilvl="7" w:tplc="0044ADA2">
      <w:start w:val="1"/>
      <w:numFmt w:val="bullet"/>
      <w:lvlText w:val="o"/>
      <w:lvlJc w:val="left"/>
      <w:pPr>
        <w:ind w:left="5760" w:hanging="360"/>
      </w:pPr>
      <w:rPr>
        <w:rFonts w:ascii="Courier New" w:hAnsi="Courier New" w:hint="default"/>
      </w:rPr>
    </w:lvl>
    <w:lvl w:ilvl="8" w:tplc="8EE466D0">
      <w:start w:val="1"/>
      <w:numFmt w:val="bullet"/>
      <w:lvlText w:val=""/>
      <w:lvlJc w:val="left"/>
      <w:pPr>
        <w:ind w:left="6480" w:hanging="360"/>
      </w:pPr>
      <w:rPr>
        <w:rFonts w:ascii="Wingdings" w:hAnsi="Wingdings" w:hint="default"/>
      </w:rPr>
    </w:lvl>
  </w:abstractNum>
  <w:abstractNum w:abstractNumId="22" w15:restartNumberingAfterBreak="0">
    <w:nsid w:val="7BEE2E35"/>
    <w:multiLevelType w:val="hybridMultilevel"/>
    <w:tmpl w:val="BC7A4356"/>
    <w:lvl w:ilvl="0" w:tplc="927E592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abstractNumId w:val="11"/>
  </w:num>
  <w:num w:numId="2">
    <w:abstractNumId w:val="20"/>
  </w:num>
  <w:num w:numId="3">
    <w:abstractNumId w:val="19"/>
  </w:num>
  <w:num w:numId="4">
    <w:abstractNumId w:val="8"/>
  </w:num>
  <w:num w:numId="5">
    <w:abstractNumId w:val="13"/>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0"/>
  </w:num>
  <w:num w:numId="10">
    <w:abstractNumId w:val="6"/>
  </w:num>
  <w:num w:numId="11">
    <w:abstractNumId w:val="12"/>
  </w:num>
  <w:num w:numId="12">
    <w:abstractNumId w:val="17"/>
  </w:num>
  <w:num w:numId="13">
    <w:abstractNumId w:val="16"/>
  </w:num>
  <w:num w:numId="14">
    <w:abstractNumId w:val="21"/>
  </w:num>
  <w:num w:numId="15">
    <w:abstractNumId w:val="15"/>
  </w:num>
  <w:num w:numId="16">
    <w:abstractNumId w:val="18"/>
  </w:num>
  <w:num w:numId="17">
    <w:abstractNumId w:val="5"/>
  </w:num>
  <w:num w:numId="18">
    <w:abstractNumId w:val="14"/>
  </w:num>
  <w:num w:numId="19">
    <w:abstractNumId w:val="1"/>
  </w:num>
  <w:num w:numId="20">
    <w:abstractNumId w:val="9"/>
  </w:num>
  <w:num w:numId="21">
    <w:abstractNumId w:val="3"/>
  </w:num>
  <w:num w:numId="22">
    <w:abstractNumId w:val="4"/>
  </w:num>
  <w:num w:numId="23">
    <w:abstractNumId w:val="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2D"/>
    <w:rsid w:val="00004FFA"/>
    <w:rsid w:val="00005291"/>
    <w:rsid w:val="000142CA"/>
    <w:rsid w:val="00015AC9"/>
    <w:rsid w:val="0001607D"/>
    <w:rsid w:val="000231B4"/>
    <w:rsid w:val="00023E83"/>
    <w:rsid w:val="00024496"/>
    <w:rsid w:val="000260E7"/>
    <w:rsid w:val="00030055"/>
    <w:rsid w:val="00030FC4"/>
    <w:rsid w:val="000379D3"/>
    <w:rsid w:val="00040236"/>
    <w:rsid w:val="00041CF4"/>
    <w:rsid w:val="000435E6"/>
    <w:rsid w:val="00046BC4"/>
    <w:rsid w:val="0004737E"/>
    <w:rsid w:val="00051876"/>
    <w:rsid w:val="00051FB8"/>
    <w:rsid w:val="000520C6"/>
    <w:rsid w:val="00052B52"/>
    <w:rsid w:val="0005351F"/>
    <w:rsid w:val="000565DB"/>
    <w:rsid w:val="00056DD0"/>
    <w:rsid w:val="0005702A"/>
    <w:rsid w:val="0005706B"/>
    <w:rsid w:val="00061073"/>
    <w:rsid w:val="00061C8B"/>
    <w:rsid w:val="00061E29"/>
    <w:rsid w:val="00064772"/>
    <w:rsid w:val="00064E73"/>
    <w:rsid w:val="00071218"/>
    <w:rsid w:val="00073199"/>
    <w:rsid w:val="000767DC"/>
    <w:rsid w:val="00077617"/>
    <w:rsid w:val="0007799E"/>
    <w:rsid w:val="00080A64"/>
    <w:rsid w:val="00080FD0"/>
    <w:rsid w:val="00084244"/>
    <w:rsid w:val="000848D5"/>
    <w:rsid w:val="00084D4B"/>
    <w:rsid w:val="00085431"/>
    <w:rsid w:val="00086D74"/>
    <w:rsid w:val="00087F87"/>
    <w:rsid w:val="00090BFC"/>
    <w:rsid w:val="0009190B"/>
    <w:rsid w:val="000925CA"/>
    <w:rsid w:val="00093E7F"/>
    <w:rsid w:val="00097010"/>
    <w:rsid w:val="00097949"/>
    <w:rsid w:val="000A0D5B"/>
    <w:rsid w:val="000A112D"/>
    <w:rsid w:val="000A2E7C"/>
    <w:rsid w:val="000A3A33"/>
    <w:rsid w:val="000A574C"/>
    <w:rsid w:val="000A601B"/>
    <w:rsid w:val="000B0024"/>
    <w:rsid w:val="000B1D8C"/>
    <w:rsid w:val="000B2B89"/>
    <w:rsid w:val="000C094F"/>
    <w:rsid w:val="000C12E2"/>
    <w:rsid w:val="000C2FD3"/>
    <w:rsid w:val="000C6D9A"/>
    <w:rsid w:val="000C7D89"/>
    <w:rsid w:val="000D069D"/>
    <w:rsid w:val="000D1AE0"/>
    <w:rsid w:val="000D4A67"/>
    <w:rsid w:val="000D5AA3"/>
    <w:rsid w:val="000D6EEC"/>
    <w:rsid w:val="000F1C80"/>
    <w:rsid w:val="000F2AC3"/>
    <w:rsid w:val="000F3F9F"/>
    <w:rsid w:val="000F41A2"/>
    <w:rsid w:val="000F461D"/>
    <w:rsid w:val="000F56A3"/>
    <w:rsid w:val="00100A46"/>
    <w:rsid w:val="001041C2"/>
    <w:rsid w:val="00105264"/>
    <w:rsid w:val="00112DE5"/>
    <w:rsid w:val="00112E40"/>
    <w:rsid w:val="00122FF4"/>
    <w:rsid w:val="00124E5B"/>
    <w:rsid w:val="001264B5"/>
    <w:rsid w:val="00131AC7"/>
    <w:rsid w:val="0013676D"/>
    <w:rsid w:val="00141BC0"/>
    <w:rsid w:val="00144258"/>
    <w:rsid w:val="0014653D"/>
    <w:rsid w:val="0014664D"/>
    <w:rsid w:val="00147188"/>
    <w:rsid w:val="00152BE4"/>
    <w:rsid w:val="00153233"/>
    <w:rsid w:val="001554AA"/>
    <w:rsid w:val="001656CF"/>
    <w:rsid w:val="00167C80"/>
    <w:rsid w:val="00171FBE"/>
    <w:rsid w:val="001736FE"/>
    <w:rsid w:val="001776AD"/>
    <w:rsid w:val="00177B48"/>
    <w:rsid w:val="00180B3E"/>
    <w:rsid w:val="00187EF7"/>
    <w:rsid w:val="00190361"/>
    <w:rsid w:val="00193A33"/>
    <w:rsid w:val="001941EE"/>
    <w:rsid w:val="001978A5"/>
    <w:rsid w:val="001A1BB3"/>
    <w:rsid w:val="001A48F0"/>
    <w:rsid w:val="001A53E5"/>
    <w:rsid w:val="001B15A8"/>
    <w:rsid w:val="001B3772"/>
    <w:rsid w:val="001B38D4"/>
    <w:rsid w:val="001B5544"/>
    <w:rsid w:val="001B58B1"/>
    <w:rsid w:val="001B5ADA"/>
    <w:rsid w:val="001B613F"/>
    <w:rsid w:val="001B61B4"/>
    <w:rsid w:val="001B6D9B"/>
    <w:rsid w:val="001B7DA0"/>
    <w:rsid w:val="001C5763"/>
    <w:rsid w:val="001C7C64"/>
    <w:rsid w:val="001C7F3E"/>
    <w:rsid w:val="001D0C46"/>
    <w:rsid w:val="001D0CF8"/>
    <w:rsid w:val="001D7BEE"/>
    <w:rsid w:val="001E09B8"/>
    <w:rsid w:val="001E2AEB"/>
    <w:rsid w:val="001E35B1"/>
    <w:rsid w:val="001E4355"/>
    <w:rsid w:val="001E4499"/>
    <w:rsid w:val="001E6BC7"/>
    <w:rsid w:val="001E6EBD"/>
    <w:rsid w:val="001F1AD7"/>
    <w:rsid w:val="001F1CD7"/>
    <w:rsid w:val="001F2841"/>
    <w:rsid w:val="001F36B0"/>
    <w:rsid w:val="001F4A0F"/>
    <w:rsid w:val="002008F1"/>
    <w:rsid w:val="00203D2B"/>
    <w:rsid w:val="00204A74"/>
    <w:rsid w:val="0020518D"/>
    <w:rsid w:val="00205576"/>
    <w:rsid w:val="0020666E"/>
    <w:rsid w:val="00211648"/>
    <w:rsid w:val="00213A0A"/>
    <w:rsid w:val="0021668C"/>
    <w:rsid w:val="00217451"/>
    <w:rsid w:val="0022272A"/>
    <w:rsid w:val="00223B79"/>
    <w:rsid w:val="00225958"/>
    <w:rsid w:val="0022638C"/>
    <w:rsid w:val="002266AA"/>
    <w:rsid w:val="0023011E"/>
    <w:rsid w:val="00232B90"/>
    <w:rsid w:val="00233A6D"/>
    <w:rsid w:val="00235489"/>
    <w:rsid w:val="00236DC0"/>
    <w:rsid w:val="00240294"/>
    <w:rsid w:val="0024131D"/>
    <w:rsid w:val="00241F18"/>
    <w:rsid w:val="0024498F"/>
    <w:rsid w:val="0025762F"/>
    <w:rsid w:val="002629D1"/>
    <w:rsid w:val="00263DDF"/>
    <w:rsid w:val="00263FD2"/>
    <w:rsid w:val="00264094"/>
    <w:rsid w:val="00267DB5"/>
    <w:rsid w:val="00273491"/>
    <w:rsid w:val="00275EAF"/>
    <w:rsid w:val="002809BF"/>
    <w:rsid w:val="002809E9"/>
    <w:rsid w:val="002831CD"/>
    <w:rsid w:val="002841D8"/>
    <w:rsid w:val="00285D98"/>
    <w:rsid w:val="00286477"/>
    <w:rsid w:val="00286957"/>
    <w:rsid w:val="00287503"/>
    <w:rsid w:val="00291555"/>
    <w:rsid w:val="002A0FFF"/>
    <w:rsid w:val="002A1B9E"/>
    <w:rsid w:val="002A2528"/>
    <w:rsid w:val="002A2ABF"/>
    <w:rsid w:val="002A3B85"/>
    <w:rsid w:val="002A552A"/>
    <w:rsid w:val="002B012F"/>
    <w:rsid w:val="002B079F"/>
    <w:rsid w:val="002B2685"/>
    <w:rsid w:val="002B314D"/>
    <w:rsid w:val="002B5268"/>
    <w:rsid w:val="002C6251"/>
    <w:rsid w:val="002D05AC"/>
    <w:rsid w:val="002D17DE"/>
    <w:rsid w:val="002D3CB9"/>
    <w:rsid w:val="002D5042"/>
    <w:rsid w:val="002D5102"/>
    <w:rsid w:val="002D7C1D"/>
    <w:rsid w:val="002E169B"/>
    <w:rsid w:val="002E57DB"/>
    <w:rsid w:val="002E5B86"/>
    <w:rsid w:val="002F13A1"/>
    <w:rsid w:val="002F1BFE"/>
    <w:rsid w:val="002F7564"/>
    <w:rsid w:val="00303593"/>
    <w:rsid w:val="003043F8"/>
    <w:rsid w:val="003059FB"/>
    <w:rsid w:val="00305C41"/>
    <w:rsid w:val="00311FD3"/>
    <w:rsid w:val="00313942"/>
    <w:rsid w:val="003163ED"/>
    <w:rsid w:val="00316C89"/>
    <w:rsid w:val="0032013B"/>
    <w:rsid w:val="00320D62"/>
    <w:rsid w:val="003213CE"/>
    <w:rsid w:val="00322D78"/>
    <w:rsid w:val="0032353D"/>
    <w:rsid w:val="00326141"/>
    <w:rsid w:val="003332E6"/>
    <w:rsid w:val="00333C1F"/>
    <w:rsid w:val="00336CA4"/>
    <w:rsid w:val="00344EB4"/>
    <w:rsid w:val="003452D8"/>
    <w:rsid w:val="003477D2"/>
    <w:rsid w:val="00353781"/>
    <w:rsid w:val="00353CE0"/>
    <w:rsid w:val="00354A5A"/>
    <w:rsid w:val="00356BCF"/>
    <w:rsid w:val="003573D2"/>
    <w:rsid w:val="0036227F"/>
    <w:rsid w:val="003629C6"/>
    <w:rsid w:val="00363D1F"/>
    <w:rsid w:val="00372A68"/>
    <w:rsid w:val="00373DC9"/>
    <w:rsid w:val="003765DE"/>
    <w:rsid w:val="00380065"/>
    <w:rsid w:val="003851F0"/>
    <w:rsid w:val="00386A43"/>
    <w:rsid w:val="00386B23"/>
    <w:rsid w:val="003947F2"/>
    <w:rsid w:val="00394E6A"/>
    <w:rsid w:val="003A3A5F"/>
    <w:rsid w:val="003A4EF3"/>
    <w:rsid w:val="003A6527"/>
    <w:rsid w:val="003B0C1D"/>
    <w:rsid w:val="003B3753"/>
    <w:rsid w:val="003B492C"/>
    <w:rsid w:val="003B4E43"/>
    <w:rsid w:val="003B55F3"/>
    <w:rsid w:val="003B662F"/>
    <w:rsid w:val="003B6D0F"/>
    <w:rsid w:val="003B78DF"/>
    <w:rsid w:val="003B9EE8"/>
    <w:rsid w:val="003C0611"/>
    <w:rsid w:val="003C18B5"/>
    <w:rsid w:val="003C29D9"/>
    <w:rsid w:val="003C3E92"/>
    <w:rsid w:val="003C531D"/>
    <w:rsid w:val="003C63B4"/>
    <w:rsid w:val="003D0C67"/>
    <w:rsid w:val="003D1123"/>
    <w:rsid w:val="003D2865"/>
    <w:rsid w:val="003D2B58"/>
    <w:rsid w:val="003D5A37"/>
    <w:rsid w:val="003E2E39"/>
    <w:rsid w:val="003E32ED"/>
    <w:rsid w:val="003E51B2"/>
    <w:rsid w:val="003E7640"/>
    <w:rsid w:val="003E7E6E"/>
    <w:rsid w:val="003F215D"/>
    <w:rsid w:val="003F5108"/>
    <w:rsid w:val="003F5F73"/>
    <w:rsid w:val="003F7764"/>
    <w:rsid w:val="004007A1"/>
    <w:rsid w:val="00401D30"/>
    <w:rsid w:val="00403838"/>
    <w:rsid w:val="00404580"/>
    <w:rsid w:val="004078B6"/>
    <w:rsid w:val="004109F8"/>
    <w:rsid w:val="00412D56"/>
    <w:rsid w:val="00412D57"/>
    <w:rsid w:val="0042086E"/>
    <w:rsid w:val="00421490"/>
    <w:rsid w:val="00425822"/>
    <w:rsid w:val="00425CB7"/>
    <w:rsid w:val="00426088"/>
    <w:rsid w:val="00427183"/>
    <w:rsid w:val="004276E4"/>
    <w:rsid w:val="00435710"/>
    <w:rsid w:val="00436EC4"/>
    <w:rsid w:val="00440306"/>
    <w:rsid w:val="00443C21"/>
    <w:rsid w:val="00450B82"/>
    <w:rsid w:val="00454086"/>
    <w:rsid w:val="00462B9E"/>
    <w:rsid w:val="00466AA0"/>
    <w:rsid w:val="0047022F"/>
    <w:rsid w:val="00474269"/>
    <w:rsid w:val="00474D88"/>
    <w:rsid w:val="0047575B"/>
    <w:rsid w:val="00481B5B"/>
    <w:rsid w:val="00482C92"/>
    <w:rsid w:val="00490083"/>
    <w:rsid w:val="00490203"/>
    <w:rsid w:val="004910FB"/>
    <w:rsid w:val="00493427"/>
    <w:rsid w:val="00493C3A"/>
    <w:rsid w:val="00494333"/>
    <w:rsid w:val="00494804"/>
    <w:rsid w:val="004A3CBC"/>
    <w:rsid w:val="004A3D95"/>
    <w:rsid w:val="004A4025"/>
    <w:rsid w:val="004B57E5"/>
    <w:rsid w:val="004B6214"/>
    <w:rsid w:val="004B7764"/>
    <w:rsid w:val="004C35D5"/>
    <w:rsid w:val="004C4257"/>
    <w:rsid w:val="004C46B1"/>
    <w:rsid w:val="004C5C91"/>
    <w:rsid w:val="004D0F08"/>
    <w:rsid w:val="004D214D"/>
    <w:rsid w:val="004D38BE"/>
    <w:rsid w:val="004D578B"/>
    <w:rsid w:val="004D5E28"/>
    <w:rsid w:val="004D7873"/>
    <w:rsid w:val="004E01F7"/>
    <w:rsid w:val="004E0F98"/>
    <w:rsid w:val="004E21A1"/>
    <w:rsid w:val="004E34A4"/>
    <w:rsid w:val="004E587E"/>
    <w:rsid w:val="004E70EA"/>
    <w:rsid w:val="004F13B8"/>
    <w:rsid w:val="004F17EB"/>
    <w:rsid w:val="004F4BCC"/>
    <w:rsid w:val="004F5232"/>
    <w:rsid w:val="004F6420"/>
    <w:rsid w:val="005018E7"/>
    <w:rsid w:val="0050574A"/>
    <w:rsid w:val="0050710D"/>
    <w:rsid w:val="00507327"/>
    <w:rsid w:val="005116A4"/>
    <w:rsid w:val="0051423A"/>
    <w:rsid w:val="00514CCA"/>
    <w:rsid w:val="00515D82"/>
    <w:rsid w:val="005226BD"/>
    <w:rsid w:val="00522F08"/>
    <w:rsid w:val="00523EA1"/>
    <w:rsid w:val="00523FF2"/>
    <w:rsid w:val="005309B0"/>
    <w:rsid w:val="005327C9"/>
    <w:rsid w:val="00536BD8"/>
    <w:rsid w:val="00540D30"/>
    <w:rsid w:val="0054229A"/>
    <w:rsid w:val="00542CC4"/>
    <w:rsid w:val="00542EED"/>
    <w:rsid w:val="00545817"/>
    <w:rsid w:val="0055444B"/>
    <w:rsid w:val="005634A2"/>
    <w:rsid w:val="00563CA5"/>
    <w:rsid w:val="00564967"/>
    <w:rsid w:val="0056623D"/>
    <w:rsid w:val="00570A0A"/>
    <w:rsid w:val="00571532"/>
    <w:rsid w:val="005736AD"/>
    <w:rsid w:val="00576DD7"/>
    <w:rsid w:val="0057726B"/>
    <w:rsid w:val="0057773C"/>
    <w:rsid w:val="005802FB"/>
    <w:rsid w:val="00580609"/>
    <w:rsid w:val="00585F3E"/>
    <w:rsid w:val="005864DC"/>
    <w:rsid w:val="00587097"/>
    <w:rsid w:val="00590829"/>
    <w:rsid w:val="00591B82"/>
    <w:rsid w:val="00592C95"/>
    <w:rsid w:val="00594406"/>
    <w:rsid w:val="00594D35"/>
    <w:rsid w:val="00597A17"/>
    <w:rsid w:val="005A037C"/>
    <w:rsid w:val="005A2A31"/>
    <w:rsid w:val="005A30EF"/>
    <w:rsid w:val="005A6B0E"/>
    <w:rsid w:val="005A6C84"/>
    <w:rsid w:val="005B383D"/>
    <w:rsid w:val="005B6C0B"/>
    <w:rsid w:val="005C0826"/>
    <w:rsid w:val="005C28B9"/>
    <w:rsid w:val="005C318D"/>
    <w:rsid w:val="005C50B6"/>
    <w:rsid w:val="005C59CB"/>
    <w:rsid w:val="005D2B9A"/>
    <w:rsid w:val="005E04C0"/>
    <w:rsid w:val="005E14E8"/>
    <w:rsid w:val="005E2142"/>
    <w:rsid w:val="005F11A4"/>
    <w:rsid w:val="005F35A6"/>
    <w:rsid w:val="005F584E"/>
    <w:rsid w:val="005F7408"/>
    <w:rsid w:val="0060044E"/>
    <w:rsid w:val="006010B3"/>
    <w:rsid w:val="00604286"/>
    <w:rsid w:val="00604EDE"/>
    <w:rsid w:val="006060D1"/>
    <w:rsid w:val="00606F1E"/>
    <w:rsid w:val="00607C79"/>
    <w:rsid w:val="00607F24"/>
    <w:rsid w:val="00610A17"/>
    <w:rsid w:val="00613CE4"/>
    <w:rsid w:val="00616FC8"/>
    <w:rsid w:val="00626954"/>
    <w:rsid w:val="0062727A"/>
    <w:rsid w:val="00630074"/>
    <w:rsid w:val="00631B0A"/>
    <w:rsid w:val="00632077"/>
    <w:rsid w:val="00632289"/>
    <w:rsid w:val="00634AE7"/>
    <w:rsid w:val="006429BB"/>
    <w:rsid w:val="006449C3"/>
    <w:rsid w:val="0064748B"/>
    <w:rsid w:val="00650707"/>
    <w:rsid w:val="006516CC"/>
    <w:rsid w:val="00652D77"/>
    <w:rsid w:val="006531E4"/>
    <w:rsid w:val="006563EB"/>
    <w:rsid w:val="0065649A"/>
    <w:rsid w:val="006606AC"/>
    <w:rsid w:val="00662AD2"/>
    <w:rsid w:val="00671B2D"/>
    <w:rsid w:val="00676E97"/>
    <w:rsid w:val="00677780"/>
    <w:rsid w:val="00682D9D"/>
    <w:rsid w:val="006869A9"/>
    <w:rsid w:val="00692393"/>
    <w:rsid w:val="0069613E"/>
    <w:rsid w:val="0069724C"/>
    <w:rsid w:val="0069766B"/>
    <w:rsid w:val="00697C3C"/>
    <w:rsid w:val="006A18D6"/>
    <w:rsid w:val="006B0261"/>
    <w:rsid w:val="006B1818"/>
    <w:rsid w:val="006B1BCA"/>
    <w:rsid w:val="006B5CD0"/>
    <w:rsid w:val="006C04B8"/>
    <w:rsid w:val="006C0AEB"/>
    <w:rsid w:val="006C5057"/>
    <w:rsid w:val="006C518D"/>
    <w:rsid w:val="006C6AD0"/>
    <w:rsid w:val="006D0358"/>
    <w:rsid w:val="006D2510"/>
    <w:rsid w:val="006D27F2"/>
    <w:rsid w:val="006D4D4F"/>
    <w:rsid w:val="006D618C"/>
    <w:rsid w:val="006E2ED5"/>
    <w:rsid w:val="006E4305"/>
    <w:rsid w:val="006E62F0"/>
    <w:rsid w:val="006F2AA0"/>
    <w:rsid w:val="006F2C20"/>
    <w:rsid w:val="006F47BA"/>
    <w:rsid w:val="006F4D17"/>
    <w:rsid w:val="00701F73"/>
    <w:rsid w:val="007038F5"/>
    <w:rsid w:val="00707C91"/>
    <w:rsid w:val="00710FD1"/>
    <w:rsid w:val="00724E9C"/>
    <w:rsid w:val="007266E0"/>
    <w:rsid w:val="00727D5F"/>
    <w:rsid w:val="007307AD"/>
    <w:rsid w:val="0073137B"/>
    <w:rsid w:val="00732AF7"/>
    <w:rsid w:val="0073303E"/>
    <w:rsid w:val="00733AE4"/>
    <w:rsid w:val="007345DF"/>
    <w:rsid w:val="0073465D"/>
    <w:rsid w:val="007361E5"/>
    <w:rsid w:val="00736C04"/>
    <w:rsid w:val="00740B6F"/>
    <w:rsid w:val="00743A68"/>
    <w:rsid w:val="00743FCF"/>
    <w:rsid w:val="00745679"/>
    <w:rsid w:val="00746237"/>
    <w:rsid w:val="00750C8E"/>
    <w:rsid w:val="00754939"/>
    <w:rsid w:val="007555CC"/>
    <w:rsid w:val="007566C2"/>
    <w:rsid w:val="0075794E"/>
    <w:rsid w:val="00760F3F"/>
    <w:rsid w:val="007628E6"/>
    <w:rsid w:val="00763094"/>
    <w:rsid w:val="00764374"/>
    <w:rsid w:val="0076514D"/>
    <w:rsid w:val="00765A14"/>
    <w:rsid w:val="0076686D"/>
    <w:rsid w:val="00770661"/>
    <w:rsid w:val="00770948"/>
    <w:rsid w:val="0077402B"/>
    <w:rsid w:val="00775280"/>
    <w:rsid w:val="00782009"/>
    <w:rsid w:val="00783DD2"/>
    <w:rsid w:val="007840A4"/>
    <w:rsid w:val="00786EFE"/>
    <w:rsid w:val="0079264B"/>
    <w:rsid w:val="00795498"/>
    <w:rsid w:val="007A108C"/>
    <w:rsid w:val="007A283C"/>
    <w:rsid w:val="007A3738"/>
    <w:rsid w:val="007A3EFF"/>
    <w:rsid w:val="007A49A7"/>
    <w:rsid w:val="007A532E"/>
    <w:rsid w:val="007A7345"/>
    <w:rsid w:val="007B4E71"/>
    <w:rsid w:val="007C0845"/>
    <w:rsid w:val="007C0B64"/>
    <w:rsid w:val="007C18BA"/>
    <w:rsid w:val="007C1900"/>
    <w:rsid w:val="007C26A2"/>
    <w:rsid w:val="007C5D15"/>
    <w:rsid w:val="007D2775"/>
    <w:rsid w:val="007D39C1"/>
    <w:rsid w:val="007D4139"/>
    <w:rsid w:val="007D62FA"/>
    <w:rsid w:val="007E166F"/>
    <w:rsid w:val="007E2C81"/>
    <w:rsid w:val="007E5740"/>
    <w:rsid w:val="007E5949"/>
    <w:rsid w:val="007E5F88"/>
    <w:rsid w:val="007E6CF8"/>
    <w:rsid w:val="00806544"/>
    <w:rsid w:val="008075AC"/>
    <w:rsid w:val="008102E3"/>
    <w:rsid w:val="008104E1"/>
    <w:rsid w:val="0081275F"/>
    <w:rsid w:val="00814534"/>
    <w:rsid w:val="00814E98"/>
    <w:rsid w:val="0081618F"/>
    <w:rsid w:val="00817443"/>
    <w:rsid w:val="00817B33"/>
    <w:rsid w:val="0081E21B"/>
    <w:rsid w:val="00822B3D"/>
    <w:rsid w:val="00832857"/>
    <w:rsid w:val="00835282"/>
    <w:rsid w:val="008359E0"/>
    <w:rsid w:val="00835DDB"/>
    <w:rsid w:val="0083748A"/>
    <w:rsid w:val="00841933"/>
    <w:rsid w:val="008523BB"/>
    <w:rsid w:val="008531D9"/>
    <w:rsid w:val="00853F89"/>
    <w:rsid w:val="00854972"/>
    <w:rsid w:val="008553C9"/>
    <w:rsid w:val="00855A5B"/>
    <w:rsid w:val="008575F7"/>
    <w:rsid w:val="00861EFC"/>
    <w:rsid w:val="00862686"/>
    <w:rsid w:val="008631CF"/>
    <w:rsid w:val="00863AA1"/>
    <w:rsid w:val="00863DE6"/>
    <w:rsid w:val="008646AF"/>
    <w:rsid w:val="00865125"/>
    <w:rsid w:val="008665FC"/>
    <w:rsid w:val="00871248"/>
    <w:rsid w:val="00872E60"/>
    <w:rsid w:val="00874AB4"/>
    <w:rsid w:val="00877679"/>
    <w:rsid w:val="00877B2E"/>
    <w:rsid w:val="00880631"/>
    <w:rsid w:val="0088321C"/>
    <w:rsid w:val="008838CF"/>
    <w:rsid w:val="00884DF6"/>
    <w:rsid w:val="00887701"/>
    <w:rsid w:val="0089108E"/>
    <w:rsid w:val="008967E3"/>
    <w:rsid w:val="00896AF6"/>
    <w:rsid w:val="008A1DE6"/>
    <w:rsid w:val="008A6DBC"/>
    <w:rsid w:val="008A6FA3"/>
    <w:rsid w:val="008A72F9"/>
    <w:rsid w:val="008AC327"/>
    <w:rsid w:val="008B27BD"/>
    <w:rsid w:val="008B71BA"/>
    <w:rsid w:val="008C2CA6"/>
    <w:rsid w:val="008C69DF"/>
    <w:rsid w:val="008C71C4"/>
    <w:rsid w:val="008D0111"/>
    <w:rsid w:val="008D34FC"/>
    <w:rsid w:val="008D6DDB"/>
    <w:rsid w:val="008D7443"/>
    <w:rsid w:val="008E1F72"/>
    <w:rsid w:val="008E2069"/>
    <w:rsid w:val="008E37E1"/>
    <w:rsid w:val="008E4066"/>
    <w:rsid w:val="008E7C4C"/>
    <w:rsid w:val="008F446B"/>
    <w:rsid w:val="008F51B5"/>
    <w:rsid w:val="008F61D0"/>
    <w:rsid w:val="00900AB0"/>
    <w:rsid w:val="00905C47"/>
    <w:rsid w:val="009061C6"/>
    <w:rsid w:val="0091176B"/>
    <w:rsid w:val="0091522F"/>
    <w:rsid w:val="00916E18"/>
    <w:rsid w:val="009203E0"/>
    <w:rsid w:val="00920ECB"/>
    <w:rsid w:val="0092157F"/>
    <w:rsid w:val="00922466"/>
    <w:rsid w:val="009226B4"/>
    <w:rsid w:val="009228FF"/>
    <w:rsid w:val="00922DCA"/>
    <w:rsid w:val="00923F5C"/>
    <w:rsid w:val="00924B94"/>
    <w:rsid w:val="0093057C"/>
    <w:rsid w:val="00932E91"/>
    <w:rsid w:val="00933E2C"/>
    <w:rsid w:val="009363C5"/>
    <w:rsid w:val="00936A36"/>
    <w:rsid w:val="0094208B"/>
    <w:rsid w:val="00945EA6"/>
    <w:rsid w:val="00946104"/>
    <w:rsid w:val="00947550"/>
    <w:rsid w:val="00947E0D"/>
    <w:rsid w:val="00950116"/>
    <w:rsid w:val="0095067B"/>
    <w:rsid w:val="00950842"/>
    <w:rsid w:val="009510FD"/>
    <w:rsid w:val="009511E7"/>
    <w:rsid w:val="009565AC"/>
    <w:rsid w:val="00956613"/>
    <w:rsid w:val="00961408"/>
    <w:rsid w:val="009636BE"/>
    <w:rsid w:val="00966AA8"/>
    <w:rsid w:val="0097458E"/>
    <w:rsid w:val="0097492D"/>
    <w:rsid w:val="009800BD"/>
    <w:rsid w:val="009855C4"/>
    <w:rsid w:val="0099223E"/>
    <w:rsid w:val="00997DD2"/>
    <w:rsid w:val="00997E56"/>
    <w:rsid w:val="00998099"/>
    <w:rsid w:val="009A291C"/>
    <w:rsid w:val="009A2AD5"/>
    <w:rsid w:val="009A2F39"/>
    <w:rsid w:val="009A6101"/>
    <w:rsid w:val="009B629B"/>
    <w:rsid w:val="009B7F09"/>
    <w:rsid w:val="009C1668"/>
    <w:rsid w:val="009C3102"/>
    <w:rsid w:val="009C358A"/>
    <w:rsid w:val="009C3EC1"/>
    <w:rsid w:val="009C4EB2"/>
    <w:rsid w:val="009C6B33"/>
    <w:rsid w:val="009C6BBF"/>
    <w:rsid w:val="009CBE05"/>
    <w:rsid w:val="009D024A"/>
    <w:rsid w:val="009D0E86"/>
    <w:rsid w:val="009D11F7"/>
    <w:rsid w:val="009D1500"/>
    <w:rsid w:val="009D3458"/>
    <w:rsid w:val="009D4883"/>
    <w:rsid w:val="009D4D24"/>
    <w:rsid w:val="009D5560"/>
    <w:rsid w:val="009D614E"/>
    <w:rsid w:val="009E2AEF"/>
    <w:rsid w:val="009E30EC"/>
    <w:rsid w:val="009E34CB"/>
    <w:rsid w:val="009F18AD"/>
    <w:rsid w:val="009F3D01"/>
    <w:rsid w:val="009F4C13"/>
    <w:rsid w:val="009F5697"/>
    <w:rsid w:val="009F7072"/>
    <w:rsid w:val="009F70E6"/>
    <w:rsid w:val="00A01321"/>
    <w:rsid w:val="00A034D0"/>
    <w:rsid w:val="00A043F8"/>
    <w:rsid w:val="00A04FD6"/>
    <w:rsid w:val="00A05665"/>
    <w:rsid w:val="00A063EA"/>
    <w:rsid w:val="00A0751C"/>
    <w:rsid w:val="00A10F86"/>
    <w:rsid w:val="00A11991"/>
    <w:rsid w:val="00A16D1B"/>
    <w:rsid w:val="00A175ED"/>
    <w:rsid w:val="00A220E8"/>
    <w:rsid w:val="00A24709"/>
    <w:rsid w:val="00A25B11"/>
    <w:rsid w:val="00A2637A"/>
    <w:rsid w:val="00A26D84"/>
    <w:rsid w:val="00A300AC"/>
    <w:rsid w:val="00A335A9"/>
    <w:rsid w:val="00A33E12"/>
    <w:rsid w:val="00A36565"/>
    <w:rsid w:val="00A3766A"/>
    <w:rsid w:val="00A43371"/>
    <w:rsid w:val="00A4404D"/>
    <w:rsid w:val="00A4442A"/>
    <w:rsid w:val="00A444C7"/>
    <w:rsid w:val="00A458DD"/>
    <w:rsid w:val="00A45EFC"/>
    <w:rsid w:val="00A46270"/>
    <w:rsid w:val="00A504DF"/>
    <w:rsid w:val="00A51940"/>
    <w:rsid w:val="00A53F5D"/>
    <w:rsid w:val="00A54C61"/>
    <w:rsid w:val="00A54C93"/>
    <w:rsid w:val="00A55D89"/>
    <w:rsid w:val="00A601F0"/>
    <w:rsid w:val="00A61968"/>
    <w:rsid w:val="00A65C67"/>
    <w:rsid w:val="00A66178"/>
    <w:rsid w:val="00A67EF8"/>
    <w:rsid w:val="00A724D5"/>
    <w:rsid w:val="00A75BAB"/>
    <w:rsid w:val="00A81515"/>
    <w:rsid w:val="00A82B5B"/>
    <w:rsid w:val="00A856A8"/>
    <w:rsid w:val="00A85AD1"/>
    <w:rsid w:val="00A86030"/>
    <w:rsid w:val="00A87AB6"/>
    <w:rsid w:val="00A92476"/>
    <w:rsid w:val="00A967E2"/>
    <w:rsid w:val="00AA544D"/>
    <w:rsid w:val="00AA6996"/>
    <w:rsid w:val="00AB4692"/>
    <w:rsid w:val="00AC06F5"/>
    <w:rsid w:val="00AC648C"/>
    <w:rsid w:val="00AD14D4"/>
    <w:rsid w:val="00AE024E"/>
    <w:rsid w:val="00AE12B1"/>
    <w:rsid w:val="00AE3C5B"/>
    <w:rsid w:val="00AF0B57"/>
    <w:rsid w:val="00AF0D54"/>
    <w:rsid w:val="00AF14A6"/>
    <w:rsid w:val="00AF2212"/>
    <w:rsid w:val="00AF32AA"/>
    <w:rsid w:val="00AF5A91"/>
    <w:rsid w:val="00AF6579"/>
    <w:rsid w:val="00AF7643"/>
    <w:rsid w:val="00B00AFB"/>
    <w:rsid w:val="00B06B07"/>
    <w:rsid w:val="00B10109"/>
    <w:rsid w:val="00B10334"/>
    <w:rsid w:val="00B10434"/>
    <w:rsid w:val="00B14CC5"/>
    <w:rsid w:val="00B208A2"/>
    <w:rsid w:val="00B217D7"/>
    <w:rsid w:val="00B22079"/>
    <w:rsid w:val="00B241BC"/>
    <w:rsid w:val="00B27745"/>
    <w:rsid w:val="00B3199C"/>
    <w:rsid w:val="00B327BA"/>
    <w:rsid w:val="00B32C31"/>
    <w:rsid w:val="00B34A9B"/>
    <w:rsid w:val="00B356C0"/>
    <w:rsid w:val="00B35EEB"/>
    <w:rsid w:val="00B40AB0"/>
    <w:rsid w:val="00B41222"/>
    <w:rsid w:val="00B42943"/>
    <w:rsid w:val="00B44704"/>
    <w:rsid w:val="00B4734B"/>
    <w:rsid w:val="00B477D9"/>
    <w:rsid w:val="00B5493F"/>
    <w:rsid w:val="00B608A2"/>
    <w:rsid w:val="00B60A51"/>
    <w:rsid w:val="00B60C96"/>
    <w:rsid w:val="00B60CEF"/>
    <w:rsid w:val="00B61D2B"/>
    <w:rsid w:val="00B63EA9"/>
    <w:rsid w:val="00B64B7A"/>
    <w:rsid w:val="00B65046"/>
    <w:rsid w:val="00B65779"/>
    <w:rsid w:val="00B65920"/>
    <w:rsid w:val="00B66F22"/>
    <w:rsid w:val="00B70423"/>
    <w:rsid w:val="00B730F9"/>
    <w:rsid w:val="00B73DFD"/>
    <w:rsid w:val="00B801B7"/>
    <w:rsid w:val="00B80E05"/>
    <w:rsid w:val="00B83FB0"/>
    <w:rsid w:val="00B84F5A"/>
    <w:rsid w:val="00B85A16"/>
    <w:rsid w:val="00B8620F"/>
    <w:rsid w:val="00B87F74"/>
    <w:rsid w:val="00B87F81"/>
    <w:rsid w:val="00B9069B"/>
    <w:rsid w:val="00B9136C"/>
    <w:rsid w:val="00B94A47"/>
    <w:rsid w:val="00B95649"/>
    <w:rsid w:val="00B96EFE"/>
    <w:rsid w:val="00BA2E02"/>
    <w:rsid w:val="00BA44A9"/>
    <w:rsid w:val="00BA50A7"/>
    <w:rsid w:val="00BB05E0"/>
    <w:rsid w:val="00BB5244"/>
    <w:rsid w:val="00BC06AA"/>
    <w:rsid w:val="00BC17FB"/>
    <w:rsid w:val="00BC1C29"/>
    <w:rsid w:val="00BC29A1"/>
    <w:rsid w:val="00BC3C6B"/>
    <w:rsid w:val="00BC6CB9"/>
    <w:rsid w:val="00BC6F8C"/>
    <w:rsid w:val="00BD199E"/>
    <w:rsid w:val="00BD2405"/>
    <w:rsid w:val="00BD3BAD"/>
    <w:rsid w:val="00BD4D35"/>
    <w:rsid w:val="00BD5735"/>
    <w:rsid w:val="00BD5C08"/>
    <w:rsid w:val="00BD6B01"/>
    <w:rsid w:val="00BE1C1D"/>
    <w:rsid w:val="00BE4106"/>
    <w:rsid w:val="00BE4541"/>
    <w:rsid w:val="00BE67C0"/>
    <w:rsid w:val="00BF57AB"/>
    <w:rsid w:val="00BF5B9A"/>
    <w:rsid w:val="00BF6CF2"/>
    <w:rsid w:val="00C02A07"/>
    <w:rsid w:val="00C02FCC"/>
    <w:rsid w:val="00C036E8"/>
    <w:rsid w:val="00C03E6A"/>
    <w:rsid w:val="00C04DEC"/>
    <w:rsid w:val="00C07319"/>
    <w:rsid w:val="00C10BE5"/>
    <w:rsid w:val="00C12965"/>
    <w:rsid w:val="00C1313A"/>
    <w:rsid w:val="00C13362"/>
    <w:rsid w:val="00C13B52"/>
    <w:rsid w:val="00C14C8D"/>
    <w:rsid w:val="00C161F5"/>
    <w:rsid w:val="00C1644F"/>
    <w:rsid w:val="00C174DA"/>
    <w:rsid w:val="00C17897"/>
    <w:rsid w:val="00C2067D"/>
    <w:rsid w:val="00C27A51"/>
    <w:rsid w:val="00C30199"/>
    <w:rsid w:val="00C353E0"/>
    <w:rsid w:val="00C357DE"/>
    <w:rsid w:val="00C42AB6"/>
    <w:rsid w:val="00C45F1E"/>
    <w:rsid w:val="00C50F36"/>
    <w:rsid w:val="00C540F4"/>
    <w:rsid w:val="00C55D19"/>
    <w:rsid w:val="00C61C2C"/>
    <w:rsid w:val="00C64645"/>
    <w:rsid w:val="00C669D9"/>
    <w:rsid w:val="00C6719C"/>
    <w:rsid w:val="00C67C40"/>
    <w:rsid w:val="00C67F18"/>
    <w:rsid w:val="00C702F6"/>
    <w:rsid w:val="00C74D2C"/>
    <w:rsid w:val="00C82B86"/>
    <w:rsid w:val="00C8316E"/>
    <w:rsid w:val="00C84254"/>
    <w:rsid w:val="00C85B1E"/>
    <w:rsid w:val="00C86844"/>
    <w:rsid w:val="00C909DD"/>
    <w:rsid w:val="00C90C33"/>
    <w:rsid w:val="00C90EAB"/>
    <w:rsid w:val="00C90F92"/>
    <w:rsid w:val="00C925F4"/>
    <w:rsid w:val="00CA1453"/>
    <w:rsid w:val="00CA32AE"/>
    <w:rsid w:val="00CA4F1A"/>
    <w:rsid w:val="00CA4FA4"/>
    <w:rsid w:val="00CA51CB"/>
    <w:rsid w:val="00CA7597"/>
    <w:rsid w:val="00CB2A97"/>
    <w:rsid w:val="00CB5CB5"/>
    <w:rsid w:val="00CB74A8"/>
    <w:rsid w:val="00CB7747"/>
    <w:rsid w:val="00CC518D"/>
    <w:rsid w:val="00CC6E4F"/>
    <w:rsid w:val="00CD0A18"/>
    <w:rsid w:val="00CD0F63"/>
    <w:rsid w:val="00CD1A0B"/>
    <w:rsid w:val="00CD3203"/>
    <w:rsid w:val="00CD4A90"/>
    <w:rsid w:val="00CD64C4"/>
    <w:rsid w:val="00CD79E6"/>
    <w:rsid w:val="00CE026E"/>
    <w:rsid w:val="00CE0385"/>
    <w:rsid w:val="00CE08DE"/>
    <w:rsid w:val="00CE0E4E"/>
    <w:rsid w:val="00CE11AD"/>
    <w:rsid w:val="00CE3414"/>
    <w:rsid w:val="00CE5035"/>
    <w:rsid w:val="00CE5D85"/>
    <w:rsid w:val="00CE6728"/>
    <w:rsid w:val="00CE760B"/>
    <w:rsid w:val="00CE7FB7"/>
    <w:rsid w:val="00CF09CB"/>
    <w:rsid w:val="00CF28EA"/>
    <w:rsid w:val="00CF407E"/>
    <w:rsid w:val="00CF574B"/>
    <w:rsid w:val="00CF70AC"/>
    <w:rsid w:val="00D0229A"/>
    <w:rsid w:val="00D04EED"/>
    <w:rsid w:val="00D0695C"/>
    <w:rsid w:val="00D06FF2"/>
    <w:rsid w:val="00D07230"/>
    <w:rsid w:val="00D1092B"/>
    <w:rsid w:val="00D111FA"/>
    <w:rsid w:val="00D223A8"/>
    <w:rsid w:val="00D22493"/>
    <w:rsid w:val="00D2388D"/>
    <w:rsid w:val="00D23896"/>
    <w:rsid w:val="00D24771"/>
    <w:rsid w:val="00D25F44"/>
    <w:rsid w:val="00D2684C"/>
    <w:rsid w:val="00D271DF"/>
    <w:rsid w:val="00D2755B"/>
    <w:rsid w:val="00D3078C"/>
    <w:rsid w:val="00D32E9B"/>
    <w:rsid w:val="00D3549F"/>
    <w:rsid w:val="00D36E92"/>
    <w:rsid w:val="00D41D37"/>
    <w:rsid w:val="00D4566E"/>
    <w:rsid w:val="00D4585B"/>
    <w:rsid w:val="00D45E54"/>
    <w:rsid w:val="00D47ECF"/>
    <w:rsid w:val="00D539C2"/>
    <w:rsid w:val="00D53A7E"/>
    <w:rsid w:val="00D53E4E"/>
    <w:rsid w:val="00D541F6"/>
    <w:rsid w:val="00D54C87"/>
    <w:rsid w:val="00D57063"/>
    <w:rsid w:val="00D57605"/>
    <w:rsid w:val="00D64A69"/>
    <w:rsid w:val="00D65543"/>
    <w:rsid w:val="00D66DA6"/>
    <w:rsid w:val="00D71B65"/>
    <w:rsid w:val="00D73924"/>
    <w:rsid w:val="00D74492"/>
    <w:rsid w:val="00D761C2"/>
    <w:rsid w:val="00D77198"/>
    <w:rsid w:val="00D7752C"/>
    <w:rsid w:val="00D8033F"/>
    <w:rsid w:val="00D809C9"/>
    <w:rsid w:val="00D83692"/>
    <w:rsid w:val="00D844DB"/>
    <w:rsid w:val="00D858B3"/>
    <w:rsid w:val="00D878BE"/>
    <w:rsid w:val="00D8BAED"/>
    <w:rsid w:val="00D957BE"/>
    <w:rsid w:val="00D9E38F"/>
    <w:rsid w:val="00DA201C"/>
    <w:rsid w:val="00DA594A"/>
    <w:rsid w:val="00DA5DD2"/>
    <w:rsid w:val="00DA6490"/>
    <w:rsid w:val="00DA6E88"/>
    <w:rsid w:val="00DA788C"/>
    <w:rsid w:val="00DB04E8"/>
    <w:rsid w:val="00DB2087"/>
    <w:rsid w:val="00DB4F57"/>
    <w:rsid w:val="00DB6909"/>
    <w:rsid w:val="00DB6ADB"/>
    <w:rsid w:val="00DB6C62"/>
    <w:rsid w:val="00DC0B90"/>
    <w:rsid w:val="00DC5535"/>
    <w:rsid w:val="00DC7364"/>
    <w:rsid w:val="00DD3830"/>
    <w:rsid w:val="00DD51EB"/>
    <w:rsid w:val="00DD671B"/>
    <w:rsid w:val="00DD7911"/>
    <w:rsid w:val="00DE4385"/>
    <w:rsid w:val="00DE7196"/>
    <w:rsid w:val="00DE7256"/>
    <w:rsid w:val="00DF3415"/>
    <w:rsid w:val="00DF4208"/>
    <w:rsid w:val="00DF49CB"/>
    <w:rsid w:val="00DF7198"/>
    <w:rsid w:val="00DF7FB1"/>
    <w:rsid w:val="00E02BBB"/>
    <w:rsid w:val="00E033C7"/>
    <w:rsid w:val="00E03CD1"/>
    <w:rsid w:val="00E05763"/>
    <w:rsid w:val="00E06682"/>
    <w:rsid w:val="00E0730A"/>
    <w:rsid w:val="00E10463"/>
    <w:rsid w:val="00E10BFF"/>
    <w:rsid w:val="00E11F57"/>
    <w:rsid w:val="00E1463E"/>
    <w:rsid w:val="00E14C10"/>
    <w:rsid w:val="00E163C3"/>
    <w:rsid w:val="00E17B6D"/>
    <w:rsid w:val="00E22A6C"/>
    <w:rsid w:val="00E24536"/>
    <w:rsid w:val="00E245CC"/>
    <w:rsid w:val="00E2508A"/>
    <w:rsid w:val="00E25927"/>
    <w:rsid w:val="00E30B47"/>
    <w:rsid w:val="00E30E54"/>
    <w:rsid w:val="00E44099"/>
    <w:rsid w:val="00E44579"/>
    <w:rsid w:val="00E500CB"/>
    <w:rsid w:val="00E50F66"/>
    <w:rsid w:val="00E5216A"/>
    <w:rsid w:val="00E61ECA"/>
    <w:rsid w:val="00E66DD2"/>
    <w:rsid w:val="00E6D30F"/>
    <w:rsid w:val="00E70428"/>
    <w:rsid w:val="00E70508"/>
    <w:rsid w:val="00E75F18"/>
    <w:rsid w:val="00E80C61"/>
    <w:rsid w:val="00E81FF0"/>
    <w:rsid w:val="00E82B83"/>
    <w:rsid w:val="00E85767"/>
    <w:rsid w:val="00EA082D"/>
    <w:rsid w:val="00EA091A"/>
    <w:rsid w:val="00EA135B"/>
    <w:rsid w:val="00EA3F73"/>
    <w:rsid w:val="00EA458C"/>
    <w:rsid w:val="00EA64AC"/>
    <w:rsid w:val="00EA77BB"/>
    <w:rsid w:val="00EB1759"/>
    <w:rsid w:val="00EB2129"/>
    <w:rsid w:val="00EB44B2"/>
    <w:rsid w:val="00EB52A9"/>
    <w:rsid w:val="00EB57EC"/>
    <w:rsid w:val="00EB5AB6"/>
    <w:rsid w:val="00EB746B"/>
    <w:rsid w:val="00EC0A60"/>
    <w:rsid w:val="00EC1C4A"/>
    <w:rsid w:val="00EC32A0"/>
    <w:rsid w:val="00ED02DE"/>
    <w:rsid w:val="00ED1DF3"/>
    <w:rsid w:val="00ED47D2"/>
    <w:rsid w:val="00EE1003"/>
    <w:rsid w:val="00EF2B02"/>
    <w:rsid w:val="00EF3C0F"/>
    <w:rsid w:val="00EF4C9A"/>
    <w:rsid w:val="00EF5F5D"/>
    <w:rsid w:val="00EF69D4"/>
    <w:rsid w:val="00EF7C2A"/>
    <w:rsid w:val="00F00BF7"/>
    <w:rsid w:val="00F03924"/>
    <w:rsid w:val="00F03D68"/>
    <w:rsid w:val="00F11BA4"/>
    <w:rsid w:val="00F141CD"/>
    <w:rsid w:val="00F15A2B"/>
    <w:rsid w:val="00F2169A"/>
    <w:rsid w:val="00F221C0"/>
    <w:rsid w:val="00F23721"/>
    <w:rsid w:val="00F33ABD"/>
    <w:rsid w:val="00F36062"/>
    <w:rsid w:val="00F37EED"/>
    <w:rsid w:val="00F40983"/>
    <w:rsid w:val="00F415AF"/>
    <w:rsid w:val="00F41929"/>
    <w:rsid w:val="00F4599A"/>
    <w:rsid w:val="00F465BD"/>
    <w:rsid w:val="00F46EFC"/>
    <w:rsid w:val="00F4708F"/>
    <w:rsid w:val="00F50C86"/>
    <w:rsid w:val="00F50E67"/>
    <w:rsid w:val="00F5116D"/>
    <w:rsid w:val="00F57906"/>
    <w:rsid w:val="00F6189B"/>
    <w:rsid w:val="00F62C06"/>
    <w:rsid w:val="00F64C35"/>
    <w:rsid w:val="00F74053"/>
    <w:rsid w:val="00F80696"/>
    <w:rsid w:val="00F81041"/>
    <w:rsid w:val="00F823AD"/>
    <w:rsid w:val="00F82519"/>
    <w:rsid w:val="00F82872"/>
    <w:rsid w:val="00F84477"/>
    <w:rsid w:val="00F86383"/>
    <w:rsid w:val="00F87A68"/>
    <w:rsid w:val="00F925FA"/>
    <w:rsid w:val="00F96D08"/>
    <w:rsid w:val="00F9E47D"/>
    <w:rsid w:val="00FA1EFD"/>
    <w:rsid w:val="00FA44FC"/>
    <w:rsid w:val="00FB55C9"/>
    <w:rsid w:val="00FB6D50"/>
    <w:rsid w:val="00FB7482"/>
    <w:rsid w:val="00FBF803"/>
    <w:rsid w:val="00FC0FF6"/>
    <w:rsid w:val="00FC15D2"/>
    <w:rsid w:val="00FC3E29"/>
    <w:rsid w:val="00FC7E31"/>
    <w:rsid w:val="00FC7F89"/>
    <w:rsid w:val="00FC7FCB"/>
    <w:rsid w:val="00FD6E42"/>
    <w:rsid w:val="00FE0409"/>
    <w:rsid w:val="00FE2548"/>
    <w:rsid w:val="00FE2A88"/>
    <w:rsid w:val="00FE3CAE"/>
    <w:rsid w:val="00FE4122"/>
    <w:rsid w:val="00FE50F5"/>
    <w:rsid w:val="00FE6213"/>
    <w:rsid w:val="00FF00B3"/>
    <w:rsid w:val="00FF0729"/>
    <w:rsid w:val="00FF1BC5"/>
    <w:rsid w:val="00FF427F"/>
    <w:rsid w:val="00FF47C7"/>
    <w:rsid w:val="00FF543B"/>
    <w:rsid w:val="01239A43"/>
    <w:rsid w:val="012A7615"/>
    <w:rsid w:val="01332A21"/>
    <w:rsid w:val="013DE672"/>
    <w:rsid w:val="014A3B23"/>
    <w:rsid w:val="015EDFA1"/>
    <w:rsid w:val="016F2126"/>
    <w:rsid w:val="0170DDC2"/>
    <w:rsid w:val="0178C4C6"/>
    <w:rsid w:val="01887E14"/>
    <w:rsid w:val="018FE8A2"/>
    <w:rsid w:val="01A8C224"/>
    <w:rsid w:val="01BB1AD7"/>
    <w:rsid w:val="01F13E2A"/>
    <w:rsid w:val="01F530D1"/>
    <w:rsid w:val="0210FB7C"/>
    <w:rsid w:val="02270178"/>
    <w:rsid w:val="022D9A22"/>
    <w:rsid w:val="022E7D82"/>
    <w:rsid w:val="0233CA2A"/>
    <w:rsid w:val="024484C1"/>
    <w:rsid w:val="024978F0"/>
    <w:rsid w:val="0257DBE5"/>
    <w:rsid w:val="026F7C0D"/>
    <w:rsid w:val="02BD9480"/>
    <w:rsid w:val="02D36190"/>
    <w:rsid w:val="02E5BC12"/>
    <w:rsid w:val="02ECD7B7"/>
    <w:rsid w:val="02FC37BC"/>
    <w:rsid w:val="03125E5D"/>
    <w:rsid w:val="03166CEA"/>
    <w:rsid w:val="031BE1FA"/>
    <w:rsid w:val="03378A5C"/>
    <w:rsid w:val="03390F4D"/>
    <w:rsid w:val="03A08D26"/>
    <w:rsid w:val="03A11C73"/>
    <w:rsid w:val="03A34FD8"/>
    <w:rsid w:val="03A90C1A"/>
    <w:rsid w:val="03AD358B"/>
    <w:rsid w:val="03B15566"/>
    <w:rsid w:val="03DBA73C"/>
    <w:rsid w:val="03E00BD1"/>
    <w:rsid w:val="03E8CF08"/>
    <w:rsid w:val="03EA684A"/>
    <w:rsid w:val="04073ADB"/>
    <w:rsid w:val="0417D9FD"/>
    <w:rsid w:val="043129B7"/>
    <w:rsid w:val="044D3B5C"/>
    <w:rsid w:val="04690BE9"/>
    <w:rsid w:val="0469924D"/>
    <w:rsid w:val="047076B2"/>
    <w:rsid w:val="04753D12"/>
    <w:rsid w:val="048382BE"/>
    <w:rsid w:val="04873768"/>
    <w:rsid w:val="048B34C9"/>
    <w:rsid w:val="04A1667C"/>
    <w:rsid w:val="04A1E23C"/>
    <w:rsid w:val="04AA41AB"/>
    <w:rsid w:val="04B0DD5F"/>
    <w:rsid w:val="04B3FA52"/>
    <w:rsid w:val="04BA4AEB"/>
    <w:rsid w:val="04BC59F8"/>
    <w:rsid w:val="04BD0A01"/>
    <w:rsid w:val="04C3703C"/>
    <w:rsid w:val="04C63349"/>
    <w:rsid w:val="04C7621A"/>
    <w:rsid w:val="04D72BB8"/>
    <w:rsid w:val="04FECC59"/>
    <w:rsid w:val="051073B3"/>
    <w:rsid w:val="0529A4F3"/>
    <w:rsid w:val="05308925"/>
    <w:rsid w:val="05382E7B"/>
    <w:rsid w:val="0539D425"/>
    <w:rsid w:val="0558A823"/>
    <w:rsid w:val="056CDDD9"/>
    <w:rsid w:val="056E3193"/>
    <w:rsid w:val="058C3CB9"/>
    <w:rsid w:val="05A0D391"/>
    <w:rsid w:val="05BA5C85"/>
    <w:rsid w:val="05BBA73E"/>
    <w:rsid w:val="05BECEE2"/>
    <w:rsid w:val="0607E1B6"/>
    <w:rsid w:val="0619CCEC"/>
    <w:rsid w:val="062D2C90"/>
    <w:rsid w:val="067E380E"/>
    <w:rsid w:val="0681C2D9"/>
    <w:rsid w:val="069F645A"/>
    <w:rsid w:val="06B2EE26"/>
    <w:rsid w:val="06C3FD8D"/>
    <w:rsid w:val="06DDB0F3"/>
    <w:rsid w:val="06E23FB6"/>
    <w:rsid w:val="06FEB15D"/>
    <w:rsid w:val="0713B4F2"/>
    <w:rsid w:val="071C8534"/>
    <w:rsid w:val="07420CD2"/>
    <w:rsid w:val="074991AD"/>
    <w:rsid w:val="074F0774"/>
    <w:rsid w:val="075044DC"/>
    <w:rsid w:val="07721A3F"/>
    <w:rsid w:val="078E9931"/>
    <w:rsid w:val="07A5295C"/>
    <w:rsid w:val="07A6E235"/>
    <w:rsid w:val="07A94119"/>
    <w:rsid w:val="07AC515B"/>
    <w:rsid w:val="07B19FB3"/>
    <w:rsid w:val="07B52BCB"/>
    <w:rsid w:val="07DDE9EB"/>
    <w:rsid w:val="07FD4189"/>
    <w:rsid w:val="0801F6D2"/>
    <w:rsid w:val="08173FD0"/>
    <w:rsid w:val="081DBD5B"/>
    <w:rsid w:val="08211DDF"/>
    <w:rsid w:val="0824DA95"/>
    <w:rsid w:val="082F0785"/>
    <w:rsid w:val="0834BC59"/>
    <w:rsid w:val="084986EA"/>
    <w:rsid w:val="085BA7BB"/>
    <w:rsid w:val="086ED78A"/>
    <w:rsid w:val="087C4E5C"/>
    <w:rsid w:val="0894F62D"/>
    <w:rsid w:val="089998C8"/>
    <w:rsid w:val="08C16394"/>
    <w:rsid w:val="08DAC61D"/>
    <w:rsid w:val="08DC1037"/>
    <w:rsid w:val="08EC72A4"/>
    <w:rsid w:val="08F87889"/>
    <w:rsid w:val="091AF018"/>
    <w:rsid w:val="091CA2A3"/>
    <w:rsid w:val="092159D8"/>
    <w:rsid w:val="0924337A"/>
    <w:rsid w:val="094C2E80"/>
    <w:rsid w:val="09554D08"/>
    <w:rsid w:val="095E9DAD"/>
    <w:rsid w:val="098D3EA5"/>
    <w:rsid w:val="098E9500"/>
    <w:rsid w:val="09903F05"/>
    <w:rsid w:val="09CABA1D"/>
    <w:rsid w:val="09D7051C"/>
    <w:rsid w:val="09D8921F"/>
    <w:rsid w:val="09DA6DE6"/>
    <w:rsid w:val="09FF1A3E"/>
    <w:rsid w:val="0A03C447"/>
    <w:rsid w:val="0A106B75"/>
    <w:rsid w:val="0A1B3F38"/>
    <w:rsid w:val="0A2BA36C"/>
    <w:rsid w:val="0A3C7BF1"/>
    <w:rsid w:val="0A41685C"/>
    <w:rsid w:val="0A483031"/>
    <w:rsid w:val="0A5F8241"/>
    <w:rsid w:val="0A770103"/>
    <w:rsid w:val="0A7778F4"/>
    <w:rsid w:val="0A778533"/>
    <w:rsid w:val="0A99BAA7"/>
    <w:rsid w:val="0A9A86D5"/>
    <w:rsid w:val="0AA80829"/>
    <w:rsid w:val="0ABA41F7"/>
    <w:rsid w:val="0ABCF927"/>
    <w:rsid w:val="0ABEEB43"/>
    <w:rsid w:val="0ABF9DA5"/>
    <w:rsid w:val="0AC2B77D"/>
    <w:rsid w:val="0AC434FD"/>
    <w:rsid w:val="0ACA5223"/>
    <w:rsid w:val="0AECC8F6"/>
    <w:rsid w:val="0AEEB269"/>
    <w:rsid w:val="0AF13176"/>
    <w:rsid w:val="0AF7A607"/>
    <w:rsid w:val="0AFC2254"/>
    <w:rsid w:val="0B11B3F3"/>
    <w:rsid w:val="0B58D78B"/>
    <w:rsid w:val="0B69BDE2"/>
    <w:rsid w:val="0B800468"/>
    <w:rsid w:val="0B842D5B"/>
    <w:rsid w:val="0B8A7498"/>
    <w:rsid w:val="0B8D114B"/>
    <w:rsid w:val="0B982513"/>
    <w:rsid w:val="0B98C670"/>
    <w:rsid w:val="0BA4D554"/>
    <w:rsid w:val="0BB1416E"/>
    <w:rsid w:val="0BBB4D42"/>
    <w:rsid w:val="0BBC6C0D"/>
    <w:rsid w:val="0BDFD0C5"/>
    <w:rsid w:val="0BEB46CF"/>
    <w:rsid w:val="0C11DE8E"/>
    <w:rsid w:val="0C2759DE"/>
    <w:rsid w:val="0C2F4EBF"/>
    <w:rsid w:val="0C4920CA"/>
    <w:rsid w:val="0C5D6D34"/>
    <w:rsid w:val="0C673958"/>
    <w:rsid w:val="0C765C5B"/>
    <w:rsid w:val="0C78051D"/>
    <w:rsid w:val="0C890A46"/>
    <w:rsid w:val="0C9B18AA"/>
    <w:rsid w:val="0C9D671D"/>
    <w:rsid w:val="0CAC46D5"/>
    <w:rsid w:val="0CB8D105"/>
    <w:rsid w:val="0CCFCA00"/>
    <w:rsid w:val="0CD455AC"/>
    <w:rsid w:val="0CD617B8"/>
    <w:rsid w:val="0CDC81EC"/>
    <w:rsid w:val="0CE8593D"/>
    <w:rsid w:val="0CE9F8F9"/>
    <w:rsid w:val="0CFE7635"/>
    <w:rsid w:val="0D22DC9F"/>
    <w:rsid w:val="0D31B52E"/>
    <w:rsid w:val="0D33F574"/>
    <w:rsid w:val="0D425BE1"/>
    <w:rsid w:val="0D6F5B62"/>
    <w:rsid w:val="0D727D6E"/>
    <w:rsid w:val="0DD488EC"/>
    <w:rsid w:val="0DF33B54"/>
    <w:rsid w:val="0E069E5E"/>
    <w:rsid w:val="0E07D459"/>
    <w:rsid w:val="0E0F95CE"/>
    <w:rsid w:val="0E171846"/>
    <w:rsid w:val="0E1CE902"/>
    <w:rsid w:val="0E277E23"/>
    <w:rsid w:val="0E29870A"/>
    <w:rsid w:val="0E3D05B4"/>
    <w:rsid w:val="0E567D5D"/>
    <w:rsid w:val="0E578D14"/>
    <w:rsid w:val="0E8EC05D"/>
    <w:rsid w:val="0EBA9553"/>
    <w:rsid w:val="0EC5573A"/>
    <w:rsid w:val="0EDC9D5A"/>
    <w:rsid w:val="0F12F769"/>
    <w:rsid w:val="0F3244F5"/>
    <w:rsid w:val="0F40A48F"/>
    <w:rsid w:val="0F4A9F75"/>
    <w:rsid w:val="0F4C794E"/>
    <w:rsid w:val="0F532E6B"/>
    <w:rsid w:val="0F5EAB5B"/>
    <w:rsid w:val="0F6B800D"/>
    <w:rsid w:val="0F6F40FE"/>
    <w:rsid w:val="0F8BC001"/>
    <w:rsid w:val="0FA0761D"/>
    <w:rsid w:val="0FA3D651"/>
    <w:rsid w:val="0FABF594"/>
    <w:rsid w:val="0FB0D598"/>
    <w:rsid w:val="0FB268B0"/>
    <w:rsid w:val="0FC6FFBA"/>
    <w:rsid w:val="0FD2BB87"/>
    <w:rsid w:val="0FE3EFE8"/>
    <w:rsid w:val="0FEFF877"/>
    <w:rsid w:val="0FFB04B6"/>
    <w:rsid w:val="101D15AD"/>
    <w:rsid w:val="1047F9EB"/>
    <w:rsid w:val="104F5D35"/>
    <w:rsid w:val="10749D61"/>
    <w:rsid w:val="10765FEF"/>
    <w:rsid w:val="10848C82"/>
    <w:rsid w:val="108B418F"/>
    <w:rsid w:val="10913D7D"/>
    <w:rsid w:val="10967BA3"/>
    <w:rsid w:val="10A2CA65"/>
    <w:rsid w:val="10AA46D9"/>
    <w:rsid w:val="10B4CEEE"/>
    <w:rsid w:val="10DE83E9"/>
    <w:rsid w:val="10F85FD5"/>
    <w:rsid w:val="10FEB3CC"/>
    <w:rsid w:val="11069727"/>
    <w:rsid w:val="110B505E"/>
    <w:rsid w:val="110E64BC"/>
    <w:rsid w:val="1129D94B"/>
    <w:rsid w:val="1151D02F"/>
    <w:rsid w:val="11591AD4"/>
    <w:rsid w:val="1159D1B9"/>
    <w:rsid w:val="1163B2D0"/>
    <w:rsid w:val="116EA415"/>
    <w:rsid w:val="11ABD908"/>
    <w:rsid w:val="11ACB666"/>
    <w:rsid w:val="11B33211"/>
    <w:rsid w:val="11C0094B"/>
    <w:rsid w:val="11C275AD"/>
    <w:rsid w:val="11FE8676"/>
    <w:rsid w:val="1221A2A1"/>
    <w:rsid w:val="122ECA79"/>
    <w:rsid w:val="123890EF"/>
    <w:rsid w:val="123ECB44"/>
    <w:rsid w:val="12438797"/>
    <w:rsid w:val="12657DEA"/>
    <w:rsid w:val="126C8061"/>
    <w:rsid w:val="1275809E"/>
    <w:rsid w:val="1279B382"/>
    <w:rsid w:val="129E93DA"/>
    <w:rsid w:val="12A6A818"/>
    <w:rsid w:val="12AC5461"/>
    <w:rsid w:val="12B4598F"/>
    <w:rsid w:val="12C958D2"/>
    <w:rsid w:val="12F9FC9C"/>
    <w:rsid w:val="13168DFD"/>
    <w:rsid w:val="131F8DEA"/>
    <w:rsid w:val="1323E2FF"/>
    <w:rsid w:val="13270A57"/>
    <w:rsid w:val="13542303"/>
    <w:rsid w:val="136A0A9D"/>
    <w:rsid w:val="1393914A"/>
    <w:rsid w:val="139F54BE"/>
    <w:rsid w:val="13AB5720"/>
    <w:rsid w:val="13BDFC5A"/>
    <w:rsid w:val="13C95FC6"/>
    <w:rsid w:val="13D3B410"/>
    <w:rsid w:val="13DE1850"/>
    <w:rsid w:val="13EC5B54"/>
    <w:rsid w:val="14319EB0"/>
    <w:rsid w:val="146BC197"/>
    <w:rsid w:val="146D8140"/>
    <w:rsid w:val="1475BC87"/>
    <w:rsid w:val="147C6C52"/>
    <w:rsid w:val="1486D7E0"/>
    <w:rsid w:val="148DFA9D"/>
    <w:rsid w:val="1492516E"/>
    <w:rsid w:val="149505D5"/>
    <w:rsid w:val="14B422A5"/>
    <w:rsid w:val="14D4E1DA"/>
    <w:rsid w:val="14D5011E"/>
    <w:rsid w:val="14EFF3B9"/>
    <w:rsid w:val="1504B8C1"/>
    <w:rsid w:val="150CE339"/>
    <w:rsid w:val="153AE295"/>
    <w:rsid w:val="1548F996"/>
    <w:rsid w:val="155ACB99"/>
    <w:rsid w:val="15961EA0"/>
    <w:rsid w:val="15A3B3C8"/>
    <w:rsid w:val="15AE1E41"/>
    <w:rsid w:val="15BF6225"/>
    <w:rsid w:val="15C37262"/>
    <w:rsid w:val="15CEA5BE"/>
    <w:rsid w:val="15E39347"/>
    <w:rsid w:val="15FFFB18"/>
    <w:rsid w:val="16302702"/>
    <w:rsid w:val="165E787A"/>
    <w:rsid w:val="166116B8"/>
    <w:rsid w:val="1666ACCC"/>
    <w:rsid w:val="1676CB1A"/>
    <w:rsid w:val="16811055"/>
    <w:rsid w:val="16A3ADFA"/>
    <w:rsid w:val="16C0C4AD"/>
    <w:rsid w:val="16C1DCC2"/>
    <w:rsid w:val="16C3582C"/>
    <w:rsid w:val="16CAE053"/>
    <w:rsid w:val="16CEB08F"/>
    <w:rsid w:val="16D1A7EF"/>
    <w:rsid w:val="16E4CDE4"/>
    <w:rsid w:val="16F3484C"/>
    <w:rsid w:val="16F8010F"/>
    <w:rsid w:val="16FAE1E7"/>
    <w:rsid w:val="1713C629"/>
    <w:rsid w:val="1736F42B"/>
    <w:rsid w:val="173C5E00"/>
    <w:rsid w:val="175C70CD"/>
    <w:rsid w:val="17690AC4"/>
    <w:rsid w:val="178157F6"/>
    <w:rsid w:val="17865872"/>
    <w:rsid w:val="17897FE6"/>
    <w:rsid w:val="17AD790D"/>
    <w:rsid w:val="17BAF129"/>
    <w:rsid w:val="17EE2898"/>
    <w:rsid w:val="17F7C6B2"/>
    <w:rsid w:val="1810C708"/>
    <w:rsid w:val="181C1C6C"/>
    <w:rsid w:val="183E2581"/>
    <w:rsid w:val="18439B22"/>
    <w:rsid w:val="184D26C7"/>
    <w:rsid w:val="1865DC0D"/>
    <w:rsid w:val="186A5F84"/>
    <w:rsid w:val="1872830D"/>
    <w:rsid w:val="187B5D30"/>
    <w:rsid w:val="18AE7AB7"/>
    <w:rsid w:val="18AF968A"/>
    <w:rsid w:val="18BEF833"/>
    <w:rsid w:val="18CB9E28"/>
    <w:rsid w:val="18D683AF"/>
    <w:rsid w:val="18DBB35D"/>
    <w:rsid w:val="190812C2"/>
    <w:rsid w:val="1908A12F"/>
    <w:rsid w:val="190A39D1"/>
    <w:rsid w:val="190D7AB2"/>
    <w:rsid w:val="19289869"/>
    <w:rsid w:val="192D7C17"/>
    <w:rsid w:val="1940F263"/>
    <w:rsid w:val="198D44DD"/>
    <w:rsid w:val="19A04546"/>
    <w:rsid w:val="19AC7BCF"/>
    <w:rsid w:val="19C53951"/>
    <w:rsid w:val="19D71BA0"/>
    <w:rsid w:val="19DC8832"/>
    <w:rsid w:val="19F9FBC4"/>
    <w:rsid w:val="1A7D48B9"/>
    <w:rsid w:val="1A9567CA"/>
    <w:rsid w:val="1A966097"/>
    <w:rsid w:val="1AC02DBE"/>
    <w:rsid w:val="1AC2A97F"/>
    <w:rsid w:val="1AE9669F"/>
    <w:rsid w:val="1AEBADD6"/>
    <w:rsid w:val="1B05EC55"/>
    <w:rsid w:val="1B47E9D0"/>
    <w:rsid w:val="1B48C9B1"/>
    <w:rsid w:val="1B59BB5C"/>
    <w:rsid w:val="1B5F0944"/>
    <w:rsid w:val="1B7C68F7"/>
    <w:rsid w:val="1B88D252"/>
    <w:rsid w:val="1B90F279"/>
    <w:rsid w:val="1B937C20"/>
    <w:rsid w:val="1BA7F3C4"/>
    <w:rsid w:val="1BB96DF8"/>
    <w:rsid w:val="1BBA0F11"/>
    <w:rsid w:val="1BBADF47"/>
    <w:rsid w:val="1BBED6CC"/>
    <w:rsid w:val="1C19F398"/>
    <w:rsid w:val="1C2706BC"/>
    <w:rsid w:val="1C36DFA6"/>
    <w:rsid w:val="1C4E2BFB"/>
    <w:rsid w:val="1C51855E"/>
    <w:rsid w:val="1C54B83F"/>
    <w:rsid w:val="1C6324E6"/>
    <w:rsid w:val="1C6A3BEC"/>
    <w:rsid w:val="1C78EFC3"/>
    <w:rsid w:val="1C8FA718"/>
    <w:rsid w:val="1CAEC29A"/>
    <w:rsid w:val="1CE4FE6B"/>
    <w:rsid w:val="1D0204C6"/>
    <w:rsid w:val="1D2EA948"/>
    <w:rsid w:val="1D367E1B"/>
    <w:rsid w:val="1D499291"/>
    <w:rsid w:val="1D752017"/>
    <w:rsid w:val="1D797345"/>
    <w:rsid w:val="1D8DCCB0"/>
    <w:rsid w:val="1D9A8662"/>
    <w:rsid w:val="1D9CD32A"/>
    <w:rsid w:val="1DA14C98"/>
    <w:rsid w:val="1DBE3423"/>
    <w:rsid w:val="1DE03911"/>
    <w:rsid w:val="1DE66DEB"/>
    <w:rsid w:val="1E0AB034"/>
    <w:rsid w:val="1E12F595"/>
    <w:rsid w:val="1E234E98"/>
    <w:rsid w:val="1E2441FB"/>
    <w:rsid w:val="1E32E52F"/>
    <w:rsid w:val="1E4CFF3F"/>
    <w:rsid w:val="1E549C27"/>
    <w:rsid w:val="1E7431A4"/>
    <w:rsid w:val="1E7AD2B8"/>
    <w:rsid w:val="1E9E336F"/>
    <w:rsid w:val="1E9F7151"/>
    <w:rsid w:val="1EAF3508"/>
    <w:rsid w:val="1EB60741"/>
    <w:rsid w:val="1ED397E2"/>
    <w:rsid w:val="1EDA196B"/>
    <w:rsid w:val="1EDC6019"/>
    <w:rsid w:val="1EE6CB2C"/>
    <w:rsid w:val="1EE8D194"/>
    <w:rsid w:val="1EF41152"/>
    <w:rsid w:val="1F09BD94"/>
    <w:rsid w:val="1F194444"/>
    <w:rsid w:val="1F1ED80E"/>
    <w:rsid w:val="1F28F655"/>
    <w:rsid w:val="1F56CA77"/>
    <w:rsid w:val="1F5C3801"/>
    <w:rsid w:val="1F96CE1B"/>
    <w:rsid w:val="1FB2FB3B"/>
    <w:rsid w:val="1FB3EAD9"/>
    <w:rsid w:val="1FB521DA"/>
    <w:rsid w:val="1FB9A4FA"/>
    <w:rsid w:val="1FD66EEC"/>
    <w:rsid w:val="1FE64C35"/>
    <w:rsid w:val="1FEAB3A5"/>
    <w:rsid w:val="1FEE746F"/>
    <w:rsid w:val="1FFF9D96"/>
    <w:rsid w:val="2016A5BA"/>
    <w:rsid w:val="20278044"/>
    <w:rsid w:val="20296131"/>
    <w:rsid w:val="2031E311"/>
    <w:rsid w:val="203DAA1E"/>
    <w:rsid w:val="20511EB4"/>
    <w:rsid w:val="20596E54"/>
    <w:rsid w:val="20644231"/>
    <w:rsid w:val="20709406"/>
    <w:rsid w:val="20831AC6"/>
    <w:rsid w:val="2091D663"/>
    <w:rsid w:val="20A4780E"/>
    <w:rsid w:val="20B3827D"/>
    <w:rsid w:val="20B54CEC"/>
    <w:rsid w:val="20BAA86F"/>
    <w:rsid w:val="20F8E315"/>
    <w:rsid w:val="21135C6F"/>
    <w:rsid w:val="21343D90"/>
    <w:rsid w:val="2135D94D"/>
    <w:rsid w:val="214ADE0C"/>
    <w:rsid w:val="214EB812"/>
    <w:rsid w:val="21590646"/>
    <w:rsid w:val="215AAA2A"/>
    <w:rsid w:val="21626786"/>
    <w:rsid w:val="2164854D"/>
    <w:rsid w:val="216C5BDA"/>
    <w:rsid w:val="21732DDA"/>
    <w:rsid w:val="217FD33B"/>
    <w:rsid w:val="218805FB"/>
    <w:rsid w:val="21A13B0E"/>
    <w:rsid w:val="21DCA8CF"/>
    <w:rsid w:val="21E55CBE"/>
    <w:rsid w:val="21F10E2E"/>
    <w:rsid w:val="22062CA5"/>
    <w:rsid w:val="2215285A"/>
    <w:rsid w:val="221EA437"/>
    <w:rsid w:val="2228D509"/>
    <w:rsid w:val="222CF544"/>
    <w:rsid w:val="223BBF50"/>
    <w:rsid w:val="2254DE35"/>
    <w:rsid w:val="225678D0"/>
    <w:rsid w:val="226710FA"/>
    <w:rsid w:val="228FD746"/>
    <w:rsid w:val="229D3978"/>
    <w:rsid w:val="22A61E1C"/>
    <w:rsid w:val="22AABE42"/>
    <w:rsid w:val="22AB7DF7"/>
    <w:rsid w:val="22B74C29"/>
    <w:rsid w:val="22E7C15F"/>
    <w:rsid w:val="22F3D3DB"/>
    <w:rsid w:val="22FD37CC"/>
    <w:rsid w:val="23052FEA"/>
    <w:rsid w:val="2320C72A"/>
    <w:rsid w:val="23240EFE"/>
    <w:rsid w:val="2358F57B"/>
    <w:rsid w:val="235A7A2B"/>
    <w:rsid w:val="236EE965"/>
    <w:rsid w:val="237C576C"/>
    <w:rsid w:val="23B8008B"/>
    <w:rsid w:val="23E219A8"/>
    <w:rsid w:val="23E3E3A2"/>
    <w:rsid w:val="23F6FC7A"/>
    <w:rsid w:val="2431C000"/>
    <w:rsid w:val="245592DD"/>
    <w:rsid w:val="245A44F3"/>
    <w:rsid w:val="245F16AF"/>
    <w:rsid w:val="246671DE"/>
    <w:rsid w:val="246BA952"/>
    <w:rsid w:val="2471348B"/>
    <w:rsid w:val="2472DFEA"/>
    <w:rsid w:val="2499C09E"/>
    <w:rsid w:val="249D5057"/>
    <w:rsid w:val="24F4827C"/>
    <w:rsid w:val="2505268E"/>
    <w:rsid w:val="250FEAA1"/>
    <w:rsid w:val="2514EA20"/>
    <w:rsid w:val="2521F3B2"/>
    <w:rsid w:val="252CE97E"/>
    <w:rsid w:val="252D7A5B"/>
    <w:rsid w:val="253199A4"/>
    <w:rsid w:val="254CB066"/>
    <w:rsid w:val="256C836F"/>
    <w:rsid w:val="25BC9FA3"/>
    <w:rsid w:val="25BF442B"/>
    <w:rsid w:val="25C08B59"/>
    <w:rsid w:val="25DFC7FA"/>
    <w:rsid w:val="25E1FE79"/>
    <w:rsid w:val="25E47D1A"/>
    <w:rsid w:val="260C296E"/>
    <w:rsid w:val="26119352"/>
    <w:rsid w:val="26143852"/>
    <w:rsid w:val="26277E0B"/>
    <w:rsid w:val="262F8833"/>
    <w:rsid w:val="26474533"/>
    <w:rsid w:val="26745BE0"/>
    <w:rsid w:val="26927CE5"/>
    <w:rsid w:val="26B3C598"/>
    <w:rsid w:val="26B460A7"/>
    <w:rsid w:val="26B908E8"/>
    <w:rsid w:val="26DE7A2B"/>
    <w:rsid w:val="26F35FCE"/>
    <w:rsid w:val="270D63C0"/>
    <w:rsid w:val="271990F3"/>
    <w:rsid w:val="271E4BF6"/>
    <w:rsid w:val="274FA768"/>
    <w:rsid w:val="275F5BB4"/>
    <w:rsid w:val="2760902F"/>
    <w:rsid w:val="2787E099"/>
    <w:rsid w:val="278D339F"/>
    <w:rsid w:val="279EA54B"/>
    <w:rsid w:val="27A8994F"/>
    <w:rsid w:val="27AFA594"/>
    <w:rsid w:val="27CAE164"/>
    <w:rsid w:val="27D7FD71"/>
    <w:rsid w:val="27D84F51"/>
    <w:rsid w:val="28048683"/>
    <w:rsid w:val="28148082"/>
    <w:rsid w:val="281808C0"/>
    <w:rsid w:val="281C4D99"/>
    <w:rsid w:val="283B5944"/>
    <w:rsid w:val="284291C9"/>
    <w:rsid w:val="284CEDE5"/>
    <w:rsid w:val="2869A03C"/>
    <w:rsid w:val="2878CACF"/>
    <w:rsid w:val="289696FE"/>
    <w:rsid w:val="28D1E9A5"/>
    <w:rsid w:val="28D299A0"/>
    <w:rsid w:val="28DDE328"/>
    <w:rsid w:val="28EFF304"/>
    <w:rsid w:val="28F566F3"/>
    <w:rsid w:val="290F7DB9"/>
    <w:rsid w:val="2915BB53"/>
    <w:rsid w:val="292D1207"/>
    <w:rsid w:val="29304E20"/>
    <w:rsid w:val="2930A15F"/>
    <w:rsid w:val="294CE33C"/>
    <w:rsid w:val="297FCB82"/>
    <w:rsid w:val="29854784"/>
    <w:rsid w:val="2986A914"/>
    <w:rsid w:val="2989D36A"/>
    <w:rsid w:val="298CDAC7"/>
    <w:rsid w:val="2993BD25"/>
    <w:rsid w:val="29A4EE28"/>
    <w:rsid w:val="29B47449"/>
    <w:rsid w:val="29C52F5C"/>
    <w:rsid w:val="29C8DD91"/>
    <w:rsid w:val="29CC6565"/>
    <w:rsid w:val="29D06CB8"/>
    <w:rsid w:val="29EA4818"/>
    <w:rsid w:val="2A18FEAB"/>
    <w:rsid w:val="2A1FF5E9"/>
    <w:rsid w:val="2A2C54DE"/>
    <w:rsid w:val="2A60C26A"/>
    <w:rsid w:val="2A69D3DC"/>
    <w:rsid w:val="2A903457"/>
    <w:rsid w:val="2AAF4C9E"/>
    <w:rsid w:val="2AF44FBD"/>
    <w:rsid w:val="2B06CA11"/>
    <w:rsid w:val="2B0EBE84"/>
    <w:rsid w:val="2B14E6F1"/>
    <w:rsid w:val="2B3380AA"/>
    <w:rsid w:val="2B4FF225"/>
    <w:rsid w:val="2B523131"/>
    <w:rsid w:val="2B524E70"/>
    <w:rsid w:val="2B537EF0"/>
    <w:rsid w:val="2B54232C"/>
    <w:rsid w:val="2B832F9D"/>
    <w:rsid w:val="2B885D37"/>
    <w:rsid w:val="2BA3CFF0"/>
    <w:rsid w:val="2BA70F08"/>
    <w:rsid w:val="2BAFBFAE"/>
    <w:rsid w:val="2BBE11F5"/>
    <w:rsid w:val="2BCE00CF"/>
    <w:rsid w:val="2BDDB091"/>
    <w:rsid w:val="2BE0EE08"/>
    <w:rsid w:val="2BEB93F6"/>
    <w:rsid w:val="2BF5F058"/>
    <w:rsid w:val="2C0238FC"/>
    <w:rsid w:val="2C045785"/>
    <w:rsid w:val="2C53A5A8"/>
    <w:rsid w:val="2C599568"/>
    <w:rsid w:val="2C5DF560"/>
    <w:rsid w:val="2C6BE515"/>
    <w:rsid w:val="2C6F712A"/>
    <w:rsid w:val="2C78E875"/>
    <w:rsid w:val="2C872927"/>
    <w:rsid w:val="2CA575FC"/>
    <w:rsid w:val="2CA77A94"/>
    <w:rsid w:val="2CBD5AAA"/>
    <w:rsid w:val="2CBE70D5"/>
    <w:rsid w:val="2CCAC371"/>
    <w:rsid w:val="2CCD16B1"/>
    <w:rsid w:val="2CCD25EF"/>
    <w:rsid w:val="2CD45BDD"/>
    <w:rsid w:val="2CDBEBFC"/>
    <w:rsid w:val="2CDFF399"/>
    <w:rsid w:val="2CE1EEBE"/>
    <w:rsid w:val="2CE57918"/>
    <w:rsid w:val="2CEC3F4B"/>
    <w:rsid w:val="2CF45E03"/>
    <w:rsid w:val="2D17F268"/>
    <w:rsid w:val="2D24FF1A"/>
    <w:rsid w:val="2D2A9C3C"/>
    <w:rsid w:val="2D2EDCA9"/>
    <w:rsid w:val="2D5A601C"/>
    <w:rsid w:val="2D5FD96D"/>
    <w:rsid w:val="2D6D33F0"/>
    <w:rsid w:val="2D73B359"/>
    <w:rsid w:val="2D765324"/>
    <w:rsid w:val="2D89B681"/>
    <w:rsid w:val="2DC7289B"/>
    <w:rsid w:val="2DC85998"/>
    <w:rsid w:val="2DC90935"/>
    <w:rsid w:val="2DCC579E"/>
    <w:rsid w:val="2DCF910C"/>
    <w:rsid w:val="2DD797F3"/>
    <w:rsid w:val="2DE9B216"/>
    <w:rsid w:val="2DF73485"/>
    <w:rsid w:val="2DFAB15C"/>
    <w:rsid w:val="2E1A97E1"/>
    <w:rsid w:val="2E1E74BB"/>
    <w:rsid w:val="2E2C78FA"/>
    <w:rsid w:val="2E4186F0"/>
    <w:rsid w:val="2E597559"/>
    <w:rsid w:val="2E7D6D08"/>
    <w:rsid w:val="2E8494F3"/>
    <w:rsid w:val="2EB3BEC5"/>
    <w:rsid w:val="2EB72BBC"/>
    <w:rsid w:val="2EBC5936"/>
    <w:rsid w:val="2ECDAF9C"/>
    <w:rsid w:val="2EDF22B0"/>
    <w:rsid w:val="2EE133DC"/>
    <w:rsid w:val="2EFB779F"/>
    <w:rsid w:val="2EFEB105"/>
    <w:rsid w:val="2F15060B"/>
    <w:rsid w:val="2F2F5657"/>
    <w:rsid w:val="2F3CE95E"/>
    <w:rsid w:val="2F3FF8F5"/>
    <w:rsid w:val="2F483772"/>
    <w:rsid w:val="2F4CEB6C"/>
    <w:rsid w:val="2F55172C"/>
    <w:rsid w:val="2F5A3C24"/>
    <w:rsid w:val="2F69D501"/>
    <w:rsid w:val="2F72B640"/>
    <w:rsid w:val="2F972F1D"/>
    <w:rsid w:val="2FB2F846"/>
    <w:rsid w:val="2FB4CBA0"/>
    <w:rsid w:val="2FBB98BE"/>
    <w:rsid w:val="2FBFEDFE"/>
    <w:rsid w:val="2FC721DE"/>
    <w:rsid w:val="2FCA98D7"/>
    <w:rsid w:val="2FDE6231"/>
    <w:rsid w:val="30020DE2"/>
    <w:rsid w:val="301EC530"/>
    <w:rsid w:val="302C3065"/>
    <w:rsid w:val="303DA66F"/>
    <w:rsid w:val="304BBF66"/>
    <w:rsid w:val="304F8F26"/>
    <w:rsid w:val="30603443"/>
    <w:rsid w:val="306F5E4B"/>
    <w:rsid w:val="307A381A"/>
    <w:rsid w:val="3088ABAD"/>
    <w:rsid w:val="309CD597"/>
    <w:rsid w:val="30B8DD50"/>
    <w:rsid w:val="30D8B9BF"/>
    <w:rsid w:val="30E69BE9"/>
    <w:rsid w:val="30F75DDC"/>
    <w:rsid w:val="31158879"/>
    <w:rsid w:val="3145A0CD"/>
    <w:rsid w:val="3152D79B"/>
    <w:rsid w:val="3152E820"/>
    <w:rsid w:val="31544B65"/>
    <w:rsid w:val="31673FF7"/>
    <w:rsid w:val="316898EA"/>
    <w:rsid w:val="3169AE5F"/>
    <w:rsid w:val="3172B86A"/>
    <w:rsid w:val="3175139C"/>
    <w:rsid w:val="317BB781"/>
    <w:rsid w:val="317F351A"/>
    <w:rsid w:val="318963FC"/>
    <w:rsid w:val="318E8C5A"/>
    <w:rsid w:val="319DABA3"/>
    <w:rsid w:val="31ACD03F"/>
    <w:rsid w:val="31AEFA8A"/>
    <w:rsid w:val="31BB0959"/>
    <w:rsid w:val="31D4E0EC"/>
    <w:rsid w:val="31E3B188"/>
    <w:rsid w:val="32016B48"/>
    <w:rsid w:val="3201F55E"/>
    <w:rsid w:val="3202EB2C"/>
    <w:rsid w:val="320BB58A"/>
    <w:rsid w:val="32154660"/>
    <w:rsid w:val="3245EEDF"/>
    <w:rsid w:val="32532CC1"/>
    <w:rsid w:val="3255D7BB"/>
    <w:rsid w:val="326DDC62"/>
    <w:rsid w:val="32701522"/>
    <w:rsid w:val="3282BA4F"/>
    <w:rsid w:val="328718F4"/>
    <w:rsid w:val="32A7D1F3"/>
    <w:rsid w:val="32EF425E"/>
    <w:rsid w:val="32F7C7FC"/>
    <w:rsid w:val="33152E28"/>
    <w:rsid w:val="331D7235"/>
    <w:rsid w:val="3358E097"/>
    <w:rsid w:val="336DCC80"/>
    <w:rsid w:val="33735403"/>
    <w:rsid w:val="3383C807"/>
    <w:rsid w:val="338C8956"/>
    <w:rsid w:val="339844C0"/>
    <w:rsid w:val="33B88EEC"/>
    <w:rsid w:val="33C26EFC"/>
    <w:rsid w:val="340024D8"/>
    <w:rsid w:val="340B2795"/>
    <w:rsid w:val="341C94C1"/>
    <w:rsid w:val="342041BE"/>
    <w:rsid w:val="34233D75"/>
    <w:rsid w:val="3452ACA3"/>
    <w:rsid w:val="347BC52F"/>
    <w:rsid w:val="34851338"/>
    <w:rsid w:val="348B5C7E"/>
    <w:rsid w:val="34937D00"/>
    <w:rsid w:val="34954107"/>
    <w:rsid w:val="34AD8E47"/>
    <w:rsid w:val="34B00A37"/>
    <w:rsid w:val="34C990E7"/>
    <w:rsid w:val="34CC9BE4"/>
    <w:rsid w:val="34CF0A8F"/>
    <w:rsid w:val="34D86CB9"/>
    <w:rsid w:val="34DA47BE"/>
    <w:rsid w:val="34DE3B73"/>
    <w:rsid w:val="34E27F24"/>
    <w:rsid w:val="34E4F08C"/>
    <w:rsid w:val="35131B58"/>
    <w:rsid w:val="3515646D"/>
    <w:rsid w:val="3537473B"/>
    <w:rsid w:val="354A9F65"/>
    <w:rsid w:val="354AD9A4"/>
    <w:rsid w:val="355CC7D8"/>
    <w:rsid w:val="355EC31B"/>
    <w:rsid w:val="359AC481"/>
    <w:rsid w:val="359F1273"/>
    <w:rsid w:val="35ABC156"/>
    <w:rsid w:val="35B9A36D"/>
    <w:rsid w:val="35D2A30A"/>
    <w:rsid w:val="35FBD9BC"/>
    <w:rsid w:val="35FF1D65"/>
    <w:rsid w:val="360059D9"/>
    <w:rsid w:val="3616345C"/>
    <w:rsid w:val="361C051D"/>
    <w:rsid w:val="36211DBC"/>
    <w:rsid w:val="3629DCB7"/>
    <w:rsid w:val="362CBBAA"/>
    <w:rsid w:val="364DEA5C"/>
    <w:rsid w:val="36577D0A"/>
    <w:rsid w:val="367AEAD2"/>
    <w:rsid w:val="36819332"/>
    <w:rsid w:val="3683E205"/>
    <w:rsid w:val="36982CE8"/>
    <w:rsid w:val="36B3F1C9"/>
    <w:rsid w:val="36BDEAA1"/>
    <w:rsid w:val="36C79084"/>
    <w:rsid w:val="36C7C217"/>
    <w:rsid w:val="36C98644"/>
    <w:rsid w:val="36D0DB66"/>
    <w:rsid w:val="36DBB332"/>
    <w:rsid w:val="3706B9F4"/>
    <w:rsid w:val="370937DF"/>
    <w:rsid w:val="370C52A0"/>
    <w:rsid w:val="371F0C75"/>
    <w:rsid w:val="373BCE6C"/>
    <w:rsid w:val="374C198E"/>
    <w:rsid w:val="3753C9D7"/>
    <w:rsid w:val="375B9918"/>
    <w:rsid w:val="376522B2"/>
    <w:rsid w:val="37780F03"/>
    <w:rsid w:val="37823CB9"/>
    <w:rsid w:val="37878C0F"/>
    <w:rsid w:val="378B9C8D"/>
    <w:rsid w:val="37A2FA2C"/>
    <w:rsid w:val="37AB30AD"/>
    <w:rsid w:val="37BA6C4D"/>
    <w:rsid w:val="37C2B272"/>
    <w:rsid w:val="37C36E65"/>
    <w:rsid w:val="37CF19D1"/>
    <w:rsid w:val="37D184D1"/>
    <w:rsid w:val="37D36745"/>
    <w:rsid w:val="37E1F968"/>
    <w:rsid w:val="37EA5C38"/>
    <w:rsid w:val="37EADBC2"/>
    <w:rsid w:val="37F3E52A"/>
    <w:rsid w:val="37F53392"/>
    <w:rsid w:val="382A86DA"/>
    <w:rsid w:val="3839F087"/>
    <w:rsid w:val="384E1523"/>
    <w:rsid w:val="38639278"/>
    <w:rsid w:val="386C6D6E"/>
    <w:rsid w:val="387A1C97"/>
    <w:rsid w:val="388AF1B4"/>
    <w:rsid w:val="38A5D5CD"/>
    <w:rsid w:val="38B870E0"/>
    <w:rsid w:val="38BA0820"/>
    <w:rsid w:val="38C547C4"/>
    <w:rsid w:val="38C9EDF3"/>
    <w:rsid w:val="38CE2F60"/>
    <w:rsid w:val="38E2A114"/>
    <w:rsid w:val="38E94764"/>
    <w:rsid w:val="38EB45D6"/>
    <w:rsid w:val="38F4E0FC"/>
    <w:rsid w:val="38FB8E3B"/>
    <w:rsid w:val="390C6146"/>
    <w:rsid w:val="392EE1F5"/>
    <w:rsid w:val="3931FC74"/>
    <w:rsid w:val="393E2A41"/>
    <w:rsid w:val="393FA2DB"/>
    <w:rsid w:val="39405A06"/>
    <w:rsid w:val="39504764"/>
    <w:rsid w:val="395F4840"/>
    <w:rsid w:val="397822BF"/>
    <w:rsid w:val="399978D9"/>
    <w:rsid w:val="39B252BF"/>
    <w:rsid w:val="39BACF15"/>
    <w:rsid w:val="39D3E525"/>
    <w:rsid w:val="39D52A04"/>
    <w:rsid w:val="39FAF2F6"/>
    <w:rsid w:val="3A026E89"/>
    <w:rsid w:val="3A1353F4"/>
    <w:rsid w:val="3A1A1E06"/>
    <w:rsid w:val="3A1CD0F5"/>
    <w:rsid w:val="3A227B95"/>
    <w:rsid w:val="3A32D545"/>
    <w:rsid w:val="3A3FAE82"/>
    <w:rsid w:val="3A561879"/>
    <w:rsid w:val="3A5B6C2E"/>
    <w:rsid w:val="3A6B16D4"/>
    <w:rsid w:val="3A6E6B59"/>
    <w:rsid w:val="3A71708F"/>
    <w:rsid w:val="3A819BB3"/>
    <w:rsid w:val="3A83BB6D"/>
    <w:rsid w:val="3A83C71B"/>
    <w:rsid w:val="3A8517C5"/>
    <w:rsid w:val="3A8C38CF"/>
    <w:rsid w:val="3A9CD3CC"/>
    <w:rsid w:val="3AC1568F"/>
    <w:rsid w:val="3AD506FA"/>
    <w:rsid w:val="3AD86115"/>
    <w:rsid w:val="3ADE4290"/>
    <w:rsid w:val="3AE2E714"/>
    <w:rsid w:val="3AFA632B"/>
    <w:rsid w:val="3AFD61AF"/>
    <w:rsid w:val="3B073F47"/>
    <w:rsid w:val="3B33935F"/>
    <w:rsid w:val="3B33D809"/>
    <w:rsid w:val="3B3DE597"/>
    <w:rsid w:val="3B413446"/>
    <w:rsid w:val="3B614380"/>
    <w:rsid w:val="3B746BEF"/>
    <w:rsid w:val="3B7B9F41"/>
    <w:rsid w:val="3B82C07C"/>
    <w:rsid w:val="3BA83D01"/>
    <w:rsid w:val="3BABAA8E"/>
    <w:rsid w:val="3BB2D30F"/>
    <w:rsid w:val="3BBD7898"/>
    <w:rsid w:val="3BBF39BE"/>
    <w:rsid w:val="3BC61723"/>
    <w:rsid w:val="3C069AD9"/>
    <w:rsid w:val="3C073CD6"/>
    <w:rsid w:val="3C0D52F1"/>
    <w:rsid w:val="3C18C05D"/>
    <w:rsid w:val="3C267209"/>
    <w:rsid w:val="3C27CDBD"/>
    <w:rsid w:val="3C2F44DE"/>
    <w:rsid w:val="3C37FE11"/>
    <w:rsid w:val="3C610167"/>
    <w:rsid w:val="3C8408A9"/>
    <w:rsid w:val="3C878907"/>
    <w:rsid w:val="3C8EF71D"/>
    <w:rsid w:val="3CAF3FEE"/>
    <w:rsid w:val="3CBE1F01"/>
    <w:rsid w:val="3CC08FF6"/>
    <w:rsid w:val="3CE76BFB"/>
    <w:rsid w:val="3CEFDF4C"/>
    <w:rsid w:val="3CF0950B"/>
    <w:rsid w:val="3CFE65DC"/>
    <w:rsid w:val="3D124C46"/>
    <w:rsid w:val="3D23C719"/>
    <w:rsid w:val="3D371F91"/>
    <w:rsid w:val="3D38CD78"/>
    <w:rsid w:val="3D55573A"/>
    <w:rsid w:val="3D95AAC3"/>
    <w:rsid w:val="3D95EFED"/>
    <w:rsid w:val="3D98CF2D"/>
    <w:rsid w:val="3DA578EC"/>
    <w:rsid w:val="3DB5CB87"/>
    <w:rsid w:val="3DC2A579"/>
    <w:rsid w:val="3DEDB194"/>
    <w:rsid w:val="3E0C9925"/>
    <w:rsid w:val="3E11F4EF"/>
    <w:rsid w:val="3E1C864D"/>
    <w:rsid w:val="3E28B26B"/>
    <w:rsid w:val="3E2DA924"/>
    <w:rsid w:val="3E4F10F3"/>
    <w:rsid w:val="3E680B3B"/>
    <w:rsid w:val="3E81B11A"/>
    <w:rsid w:val="3E87FB80"/>
    <w:rsid w:val="3EA5B2E1"/>
    <w:rsid w:val="3ECFCB82"/>
    <w:rsid w:val="3ED91755"/>
    <w:rsid w:val="3ED99B32"/>
    <w:rsid w:val="3EE55C32"/>
    <w:rsid w:val="3EE618B5"/>
    <w:rsid w:val="3F10EA24"/>
    <w:rsid w:val="3F1112BF"/>
    <w:rsid w:val="3F348948"/>
    <w:rsid w:val="3F4C8365"/>
    <w:rsid w:val="3F52CCEF"/>
    <w:rsid w:val="3F5B2E16"/>
    <w:rsid w:val="3F66CDE7"/>
    <w:rsid w:val="3F69CE0E"/>
    <w:rsid w:val="3F6FFB98"/>
    <w:rsid w:val="3F9D9307"/>
    <w:rsid w:val="3F9FB0DB"/>
    <w:rsid w:val="3FA66F9E"/>
    <w:rsid w:val="3FA927D0"/>
    <w:rsid w:val="3FB56796"/>
    <w:rsid w:val="3FC3D4AB"/>
    <w:rsid w:val="3FC9F047"/>
    <w:rsid w:val="3FD635E1"/>
    <w:rsid w:val="3FE513A1"/>
    <w:rsid w:val="40199C02"/>
    <w:rsid w:val="402920B1"/>
    <w:rsid w:val="4029C762"/>
    <w:rsid w:val="4063A283"/>
    <w:rsid w:val="4070E50E"/>
    <w:rsid w:val="40793584"/>
    <w:rsid w:val="408785D9"/>
    <w:rsid w:val="4088DC4E"/>
    <w:rsid w:val="40911214"/>
    <w:rsid w:val="40AED01B"/>
    <w:rsid w:val="40B0F9A4"/>
    <w:rsid w:val="40B34B68"/>
    <w:rsid w:val="40B73D62"/>
    <w:rsid w:val="40BA5454"/>
    <w:rsid w:val="40BD15EB"/>
    <w:rsid w:val="40D0BFFB"/>
    <w:rsid w:val="40DBC762"/>
    <w:rsid w:val="40E38720"/>
    <w:rsid w:val="41103FC4"/>
    <w:rsid w:val="4116119D"/>
    <w:rsid w:val="411CBD25"/>
    <w:rsid w:val="41386619"/>
    <w:rsid w:val="4155708C"/>
    <w:rsid w:val="4170721D"/>
    <w:rsid w:val="417A2771"/>
    <w:rsid w:val="417F8949"/>
    <w:rsid w:val="41A7143C"/>
    <w:rsid w:val="41A924B2"/>
    <w:rsid w:val="41AA7CFF"/>
    <w:rsid w:val="41B49B1B"/>
    <w:rsid w:val="41C61F72"/>
    <w:rsid w:val="41C66521"/>
    <w:rsid w:val="41CF960F"/>
    <w:rsid w:val="41DA4A56"/>
    <w:rsid w:val="41E53253"/>
    <w:rsid w:val="422DCE74"/>
    <w:rsid w:val="42325B29"/>
    <w:rsid w:val="4233D967"/>
    <w:rsid w:val="42458CCA"/>
    <w:rsid w:val="42711A95"/>
    <w:rsid w:val="4275DF06"/>
    <w:rsid w:val="42883B90"/>
    <w:rsid w:val="4295D4B0"/>
    <w:rsid w:val="42A9E426"/>
    <w:rsid w:val="42BC164D"/>
    <w:rsid w:val="42C8A6E6"/>
    <w:rsid w:val="42C8FC25"/>
    <w:rsid w:val="42DC6F34"/>
    <w:rsid w:val="42FAE658"/>
    <w:rsid w:val="43066EC8"/>
    <w:rsid w:val="431336AE"/>
    <w:rsid w:val="434C462B"/>
    <w:rsid w:val="43737029"/>
    <w:rsid w:val="4382FAF6"/>
    <w:rsid w:val="439216F8"/>
    <w:rsid w:val="439AD224"/>
    <w:rsid w:val="43B83473"/>
    <w:rsid w:val="43CF044D"/>
    <w:rsid w:val="43DB102D"/>
    <w:rsid w:val="43FC89E0"/>
    <w:rsid w:val="4414B181"/>
    <w:rsid w:val="441ED755"/>
    <w:rsid w:val="442CC372"/>
    <w:rsid w:val="44326837"/>
    <w:rsid w:val="4439E7DE"/>
    <w:rsid w:val="444985F1"/>
    <w:rsid w:val="44751F01"/>
    <w:rsid w:val="448B65CA"/>
    <w:rsid w:val="44C4CD8D"/>
    <w:rsid w:val="44DBDA9E"/>
    <w:rsid w:val="44F121B8"/>
    <w:rsid w:val="44FD44EF"/>
    <w:rsid w:val="45156DFD"/>
    <w:rsid w:val="451E0813"/>
    <w:rsid w:val="45379CD3"/>
    <w:rsid w:val="45397B4D"/>
    <w:rsid w:val="454B4F79"/>
    <w:rsid w:val="4555350B"/>
    <w:rsid w:val="45660CF1"/>
    <w:rsid w:val="45684967"/>
    <w:rsid w:val="45778FAD"/>
    <w:rsid w:val="457BE9D2"/>
    <w:rsid w:val="457C12E8"/>
    <w:rsid w:val="457EA88C"/>
    <w:rsid w:val="45897A6C"/>
    <w:rsid w:val="45CE3898"/>
    <w:rsid w:val="45D106DC"/>
    <w:rsid w:val="45E6F2BA"/>
    <w:rsid w:val="460B733D"/>
    <w:rsid w:val="4622FA01"/>
    <w:rsid w:val="46285B0B"/>
    <w:rsid w:val="46351436"/>
    <w:rsid w:val="46368699"/>
    <w:rsid w:val="4636B965"/>
    <w:rsid w:val="464133C0"/>
    <w:rsid w:val="4647C249"/>
    <w:rsid w:val="465D50E3"/>
    <w:rsid w:val="467F3F2A"/>
    <w:rsid w:val="4690906B"/>
    <w:rsid w:val="469D0E3E"/>
    <w:rsid w:val="469D69B4"/>
    <w:rsid w:val="46AA9AA5"/>
    <w:rsid w:val="46B5C6F5"/>
    <w:rsid w:val="46BDFF36"/>
    <w:rsid w:val="46D5F2A3"/>
    <w:rsid w:val="46DC10CB"/>
    <w:rsid w:val="46E142F8"/>
    <w:rsid w:val="46E38AEA"/>
    <w:rsid w:val="46FF5E37"/>
    <w:rsid w:val="4704CF6F"/>
    <w:rsid w:val="47109141"/>
    <w:rsid w:val="47171824"/>
    <w:rsid w:val="471B9F81"/>
    <w:rsid w:val="473A6CB8"/>
    <w:rsid w:val="473DEBCF"/>
    <w:rsid w:val="4751FF35"/>
    <w:rsid w:val="47573B97"/>
    <w:rsid w:val="4762CA81"/>
    <w:rsid w:val="47811CC6"/>
    <w:rsid w:val="4794D73E"/>
    <w:rsid w:val="47AAF068"/>
    <w:rsid w:val="47AC9A69"/>
    <w:rsid w:val="47D87FEE"/>
    <w:rsid w:val="480BC34F"/>
    <w:rsid w:val="481CE1DC"/>
    <w:rsid w:val="48221091"/>
    <w:rsid w:val="48235CD1"/>
    <w:rsid w:val="4828DD66"/>
    <w:rsid w:val="482A2FB6"/>
    <w:rsid w:val="482FD4DD"/>
    <w:rsid w:val="4876B5DC"/>
    <w:rsid w:val="48783EE4"/>
    <w:rsid w:val="487BFAE4"/>
    <w:rsid w:val="487DFAF1"/>
    <w:rsid w:val="48925202"/>
    <w:rsid w:val="489A0FED"/>
    <w:rsid w:val="48A12F44"/>
    <w:rsid w:val="48BBF43A"/>
    <w:rsid w:val="48C30540"/>
    <w:rsid w:val="48E3C22B"/>
    <w:rsid w:val="48FD8435"/>
    <w:rsid w:val="4905CFC5"/>
    <w:rsid w:val="4914173B"/>
    <w:rsid w:val="49348156"/>
    <w:rsid w:val="493E1DC2"/>
    <w:rsid w:val="49545216"/>
    <w:rsid w:val="4957327C"/>
    <w:rsid w:val="49597998"/>
    <w:rsid w:val="49613EF8"/>
    <w:rsid w:val="496833C9"/>
    <w:rsid w:val="497CA42A"/>
    <w:rsid w:val="498470FB"/>
    <w:rsid w:val="4994FA6F"/>
    <w:rsid w:val="4999C26C"/>
    <w:rsid w:val="49A7FFE8"/>
    <w:rsid w:val="49B944CC"/>
    <w:rsid w:val="49DE353E"/>
    <w:rsid w:val="49ED13B1"/>
    <w:rsid w:val="49FD4CD8"/>
    <w:rsid w:val="4A17D664"/>
    <w:rsid w:val="4A2BE051"/>
    <w:rsid w:val="4A39116A"/>
    <w:rsid w:val="4A525A46"/>
    <w:rsid w:val="4A71E53F"/>
    <w:rsid w:val="4A804B3E"/>
    <w:rsid w:val="4A84DEE8"/>
    <w:rsid w:val="4A8FB8A8"/>
    <w:rsid w:val="4A908B8A"/>
    <w:rsid w:val="4A9159F5"/>
    <w:rsid w:val="4AA7F5D2"/>
    <w:rsid w:val="4AB08BEE"/>
    <w:rsid w:val="4AD47DC1"/>
    <w:rsid w:val="4AF4AA28"/>
    <w:rsid w:val="4AF8A700"/>
    <w:rsid w:val="4AF94499"/>
    <w:rsid w:val="4B091803"/>
    <w:rsid w:val="4B0C9DD9"/>
    <w:rsid w:val="4B382F51"/>
    <w:rsid w:val="4B7EB784"/>
    <w:rsid w:val="4B821108"/>
    <w:rsid w:val="4B850A3E"/>
    <w:rsid w:val="4B935E45"/>
    <w:rsid w:val="4B947D48"/>
    <w:rsid w:val="4BACE429"/>
    <w:rsid w:val="4BB59BB3"/>
    <w:rsid w:val="4C7C248A"/>
    <w:rsid w:val="4C86D4C0"/>
    <w:rsid w:val="4C871E61"/>
    <w:rsid w:val="4C88FBA5"/>
    <w:rsid w:val="4C929943"/>
    <w:rsid w:val="4CA0854C"/>
    <w:rsid w:val="4CA2FBB2"/>
    <w:rsid w:val="4CA6B290"/>
    <w:rsid w:val="4CAD07D7"/>
    <w:rsid w:val="4CED005A"/>
    <w:rsid w:val="4CF5A714"/>
    <w:rsid w:val="4D00AAF4"/>
    <w:rsid w:val="4D0A5D6B"/>
    <w:rsid w:val="4D282DAA"/>
    <w:rsid w:val="4D47954D"/>
    <w:rsid w:val="4D5D69A0"/>
    <w:rsid w:val="4D77488D"/>
    <w:rsid w:val="4D78E895"/>
    <w:rsid w:val="4D81828B"/>
    <w:rsid w:val="4DA9A17F"/>
    <w:rsid w:val="4DAFBE1B"/>
    <w:rsid w:val="4DB0F09F"/>
    <w:rsid w:val="4DBAEE2E"/>
    <w:rsid w:val="4DE83E70"/>
    <w:rsid w:val="4DE8C097"/>
    <w:rsid w:val="4DE9E920"/>
    <w:rsid w:val="4E0AF4A9"/>
    <w:rsid w:val="4E22E7CE"/>
    <w:rsid w:val="4E35793A"/>
    <w:rsid w:val="4E3CBBFA"/>
    <w:rsid w:val="4E51206C"/>
    <w:rsid w:val="4E7F4F2A"/>
    <w:rsid w:val="4E8BE988"/>
    <w:rsid w:val="4E8F7372"/>
    <w:rsid w:val="4E90BA5F"/>
    <w:rsid w:val="4E91F63A"/>
    <w:rsid w:val="4EA13C3A"/>
    <w:rsid w:val="4EA347D1"/>
    <w:rsid w:val="4EA7E559"/>
    <w:rsid w:val="4EB0CA84"/>
    <w:rsid w:val="4EDC95EC"/>
    <w:rsid w:val="4F0D2CCB"/>
    <w:rsid w:val="4F0F5CFE"/>
    <w:rsid w:val="4F362CBC"/>
    <w:rsid w:val="4F3CB588"/>
    <w:rsid w:val="4F3DCCC7"/>
    <w:rsid w:val="4F4180F1"/>
    <w:rsid w:val="4F484212"/>
    <w:rsid w:val="4F58A174"/>
    <w:rsid w:val="4F6A6BAF"/>
    <w:rsid w:val="4F863BDE"/>
    <w:rsid w:val="4F8866DD"/>
    <w:rsid w:val="4F8F3B67"/>
    <w:rsid w:val="4F931A8A"/>
    <w:rsid w:val="4FC77B9D"/>
    <w:rsid w:val="4FE3842A"/>
    <w:rsid w:val="4FF6F5F5"/>
    <w:rsid w:val="5006E93F"/>
    <w:rsid w:val="501DB030"/>
    <w:rsid w:val="508A3373"/>
    <w:rsid w:val="509E740D"/>
    <w:rsid w:val="50E41273"/>
    <w:rsid w:val="50E9B5C6"/>
    <w:rsid w:val="5110285D"/>
    <w:rsid w:val="51209146"/>
    <w:rsid w:val="512E8102"/>
    <w:rsid w:val="51378DDF"/>
    <w:rsid w:val="513C60E4"/>
    <w:rsid w:val="514CC135"/>
    <w:rsid w:val="515F312A"/>
    <w:rsid w:val="516C5F51"/>
    <w:rsid w:val="51923422"/>
    <w:rsid w:val="519D16DF"/>
    <w:rsid w:val="51B010D6"/>
    <w:rsid w:val="51B01232"/>
    <w:rsid w:val="51C72F18"/>
    <w:rsid w:val="51C8614D"/>
    <w:rsid w:val="51D4BD03"/>
    <w:rsid w:val="51E53F25"/>
    <w:rsid w:val="51E643AE"/>
    <w:rsid w:val="51E90063"/>
    <w:rsid w:val="5206D788"/>
    <w:rsid w:val="520FCDE3"/>
    <w:rsid w:val="521896C0"/>
    <w:rsid w:val="522BAB21"/>
    <w:rsid w:val="522F5841"/>
    <w:rsid w:val="522F6990"/>
    <w:rsid w:val="5235E67B"/>
    <w:rsid w:val="523D928F"/>
    <w:rsid w:val="5240280A"/>
    <w:rsid w:val="524C250D"/>
    <w:rsid w:val="52546417"/>
    <w:rsid w:val="5276278B"/>
    <w:rsid w:val="528F6772"/>
    <w:rsid w:val="52932603"/>
    <w:rsid w:val="52939343"/>
    <w:rsid w:val="52A42A38"/>
    <w:rsid w:val="52C35D6E"/>
    <w:rsid w:val="52D15A9E"/>
    <w:rsid w:val="52D7186B"/>
    <w:rsid w:val="52DE161D"/>
    <w:rsid w:val="52EFB62F"/>
    <w:rsid w:val="5308BF51"/>
    <w:rsid w:val="53132947"/>
    <w:rsid w:val="531BD674"/>
    <w:rsid w:val="53201D61"/>
    <w:rsid w:val="533ADFCF"/>
    <w:rsid w:val="534D1800"/>
    <w:rsid w:val="538BFAA2"/>
    <w:rsid w:val="538C35B1"/>
    <w:rsid w:val="53D0EBE3"/>
    <w:rsid w:val="53D962F0"/>
    <w:rsid w:val="53DDFF77"/>
    <w:rsid w:val="53DECB6A"/>
    <w:rsid w:val="53EB930C"/>
    <w:rsid w:val="540E08A9"/>
    <w:rsid w:val="54232959"/>
    <w:rsid w:val="5453FA26"/>
    <w:rsid w:val="546803C9"/>
    <w:rsid w:val="54693A3C"/>
    <w:rsid w:val="5473E612"/>
    <w:rsid w:val="549E44D0"/>
    <w:rsid w:val="54A64958"/>
    <w:rsid w:val="54B85CA4"/>
    <w:rsid w:val="54D3102F"/>
    <w:rsid w:val="54D9ED57"/>
    <w:rsid w:val="54F30499"/>
    <w:rsid w:val="54F31210"/>
    <w:rsid w:val="54F31802"/>
    <w:rsid w:val="5526B768"/>
    <w:rsid w:val="5544D406"/>
    <w:rsid w:val="554EF3E5"/>
    <w:rsid w:val="5554EA71"/>
    <w:rsid w:val="5564CD56"/>
    <w:rsid w:val="5568E016"/>
    <w:rsid w:val="556C4A81"/>
    <w:rsid w:val="55932D30"/>
    <w:rsid w:val="5593E7D1"/>
    <w:rsid w:val="55AA68BD"/>
    <w:rsid w:val="55B6C8CB"/>
    <w:rsid w:val="55F3AF5D"/>
    <w:rsid w:val="56384B7B"/>
    <w:rsid w:val="5688D834"/>
    <w:rsid w:val="5696CB72"/>
    <w:rsid w:val="56C0B50A"/>
    <w:rsid w:val="56C779A1"/>
    <w:rsid w:val="56D97301"/>
    <w:rsid w:val="56DAAD61"/>
    <w:rsid w:val="5715A039"/>
    <w:rsid w:val="57262794"/>
    <w:rsid w:val="57327C56"/>
    <w:rsid w:val="573A8E12"/>
    <w:rsid w:val="5772CF52"/>
    <w:rsid w:val="578AB345"/>
    <w:rsid w:val="5799F57E"/>
    <w:rsid w:val="579B04EB"/>
    <w:rsid w:val="57AD8660"/>
    <w:rsid w:val="57BCD118"/>
    <w:rsid w:val="57BF6B20"/>
    <w:rsid w:val="57C5C648"/>
    <w:rsid w:val="57CCEB9D"/>
    <w:rsid w:val="580290CF"/>
    <w:rsid w:val="5804B427"/>
    <w:rsid w:val="58218521"/>
    <w:rsid w:val="583C9291"/>
    <w:rsid w:val="5845E072"/>
    <w:rsid w:val="584FA296"/>
    <w:rsid w:val="58632827"/>
    <w:rsid w:val="5878FE8F"/>
    <w:rsid w:val="58873BD6"/>
    <w:rsid w:val="5888858A"/>
    <w:rsid w:val="588C8FC6"/>
    <w:rsid w:val="58F65379"/>
    <w:rsid w:val="59053584"/>
    <w:rsid w:val="59094134"/>
    <w:rsid w:val="5923C8BB"/>
    <w:rsid w:val="59322F93"/>
    <w:rsid w:val="5933B49A"/>
    <w:rsid w:val="595CBCB3"/>
    <w:rsid w:val="59600FD0"/>
    <w:rsid w:val="599F24F3"/>
    <w:rsid w:val="59BA87DA"/>
    <w:rsid w:val="59C9BEEE"/>
    <w:rsid w:val="59CD03CD"/>
    <w:rsid w:val="59F6E337"/>
    <w:rsid w:val="5A0E2CA7"/>
    <w:rsid w:val="5A0FEC08"/>
    <w:rsid w:val="5A1BD2AE"/>
    <w:rsid w:val="5A1F86ED"/>
    <w:rsid w:val="5A3B35A9"/>
    <w:rsid w:val="5A5E2B53"/>
    <w:rsid w:val="5A695A42"/>
    <w:rsid w:val="5A723ECC"/>
    <w:rsid w:val="5A742B95"/>
    <w:rsid w:val="5A75F5CC"/>
    <w:rsid w:val="5A9149CD"/>
    <w:rsid w:val="5A9743CF"/>
    <w:rsid w:val="5AA5AABF"/>
    <w:rsid w:val="5AEC3E2B"/>
    <w:rsid w:val="5B125A9E"/>
    <w:rsid w:val="5B1A0514"/>
    <w:rsid w:val="5B1E4D34"/>
    <w:rsid w:val="5B563C53"/>
    <w:rsid w:val="5B9358F2"/>
    <w:rsid w:val="5B9723CE"/>
    <w:rsid w:val="5B9C4546"/>
    <w:rsid w:val="5B9F3D8C"/>
    <w:rsid w:val="5BA0881E"/>
    <w:rsid w:val="5BA797A6"/>
    <w:rsid w:val="5BC27AA9"/>
    <w:rsid w:val="5BCA9CE9"/>
    <w:rsid w:val="5BCCF333"/>
    <w:rsid w:val="5BD50642"/>
    <w:rsid w:val="5BDC846B"/>
    <w:rsid w:val="5C02F43C"/>
    <w:rsid w:val="5C0BFAC6"/>
    <w:rsid w:val="5C2A390A"/>
    <w:rsid w:val="5C350583"/>
    <w:rsid w:val="5C39D7EF"/>
    <w:rsid w:val="5C3D063A"/>
    <w:rsid w:val="5C57699D"/>
    <w:rsid w:val="5C5F54D1"/>
    <w:rsid w:val="5C6D4516"/>
    <w:rsid w:val="5C9B1825"/>
    <w:rsid w:val="5CA740A6"/>
    <w:rsid w:val="5CCA3572"/>
    <w:rsid w:val="5CCF96AA"/>
    <w:rsid w:val="5CDA053F"/>
    <w:rsid w:val="5CDF4B0F"/>
    <w:rsid w:val="5CF2749E"/>
    <w:rsid w:val="5CF29C05"/>
    <w:rsid w:val="5D0F8912"/>
    <w:rsid w:val="5D1AB4F7"/>
    <w:rsid w:val="5D210169"/>
    <w:rsid w:val="5D505C8C"/>
    <w:rsid w:val="5D5B49F3"/>
    <w:rsid w:val="5D883456"/>
    <w:rsid w:val="5D8A60CA"/>
    <w:rsid w:val="5D8FEAA2"/>
    <w:rsid w:val="5D96BD9B"/>
    <w:rsid w:val="5DA6CBA4"/>
    <w:rsid w:val="5DCA9798"/>
    <w:rsid w:val="5DD23B0D"/>
    <w:rsid w:val="5DD8A437"/>
    <w:rsid w:val="5DDD436F"/>
    <w:rsid w:val="5DE1115F"/>
    <w:rsid w:val="5DEA187A"/>
    <w:rsid w:val="5DF99F37"/>
    <w:rsid w:val="5E022CCF"/>
    <w:rsid w:val="5E071677"/>
    <w:rsid w:val="5E0DB6B8"/>
    <w:rsid w:val="5E2DD9DE"/>
    <w:rsid w:val="5E36F516"/>
    <w:rsid w:val="5E457615"/>
    <w:rsid w:val="5E48048A"/>
    <w:rsid w:val="5E4AB83D"/>
    <w:rsid w:val="5E633E23"/>
    <w:rsid w:val="5E6A96FA"/>
    <w:rsid w:val="5E7DEB88"/>
    <w:rsid w:val="5EAA34B0"/>
    <w:rsid w:val="5ECF7EF1"/>
    <w:rsid w:val="5EDDFE4E"/>
    <w:rsid w:val="5F08AB55"/>
    <w:rsid w:val="5F1393D9"/>
    <w:rsid w:val="5F2FF4B7"/>
    <w:rsid w:val="5F301F27"/>
    <w:rsid w:val="5F33BA59"/>
    <w:rsid w:val="5F79F58C"/>
    <w:rsid w:val="5F7EB20D"/>
    <w:rsid w:val="5FBFE2D1"/>
    <w:rsid w:val="5FDBD0D5"/>
    <w:rsid w:val="5FF88B9B"/>
    <w:rsid w:val="6000BAFD"/>
    <w:rsid w:val="6004E85C"/>
    <w:rsid w:val="6006A7FD"/>
    <w:rsid w:val="601ADFE7"/>
    <w:rsid w:val="6022F8B7"/>
    <w:rsid w:val="6026AF75"/>
    <w:rsid w:val="6026F553"/>
    <w:rsid w:val="604FA17D"/>
    <w:rsid w:val="60595D85"/>
    <w:rsid w:val="6085BB2F"/>
    <w:rsid w:val="60863B14"/>
    <w:rsid w:val="6096CEB4"/>
    <w:rsid w:val="60A04E17"/>
    <w:rsid w:val="60AAC5E1"/>
    <w:rsid w:val="60D5B187"/>
    <w:rsid w:val="60DBA38C"/>
    <w:rsid w:val="60EBA513"/>
    <w:rsid w:val="60ED8E66"/>
    <w:rsid w:val="61073E62"/>
    <w:rsid w:val="612BE658"/>
    <w:rsid w:val="61409644"/>
    <w:rsid w:val="614AE6E8"/>
    <w:rsid w:val="615E5D1B"/>
    <w:rsid w:val="6183E40E"/>
    <w:rsid w:val="6185606B"/>
    <w:rsid w:val="61A61196"/>
    <w:rsid w:val="61C10AFF"/>
    <w:rsid w:val="61C1EEA5"/>
    <w:rsid w:val="6216837B"/>
    <w:rsid w:val="622BD2A2"/>
    <w:rsid w:val="62457E65"/>
    <w:rsid w:val="6249CDF4"/>
    <w:rsid w:val="6258509F"/>
    <w:rsid w:val="625901FF"/>
    <w:rsid w:val="625E6C07"/>
    <w:rsid w:val="629ABFE3"/>
    <w:rsid w:val="629C40F5"/>
    <w:rsid w:val="62C272B3"/>
    <w:rsid w:val="62CEE576"/>
    <w:rsid w:val="62D18EB2"/>
    <w:rsid w:val="62E8BDFB"/>
    <w:rsid w:val="62F0B94C"/>
    <w:rsid w:val="62F226A0"/>
    <w:rsid w:val="6316822A"/>
    <w:rsid w:val="631F7946"/>
    <w:rsid w:val="6352AA2A"/>
    <w:rsid w:val="63674850"/>
    <w:rsid w:val="6370A134"/>
    <w:rsid w:val="638F4D9E"/>
    <w:rsid w:val="63984D0C"/>
    <w:rsid w:val="63A6A3AC"/>
    <w:rsid w:val="63B128B3"/>
    <w:rsid w:val="63CCD9A6"/>
    <w:rsid w:val="63E0E783"/>
    <w:rsid w:val="63F8A05D"/>
    <w:rsid w:val="63FBE4EC"/>
    <w:rsid w:val="64231A29"/>
    <w:rsid w:val="642E8484"/>
    <w:rsid w:val="6432C6C9"/>
    <w:rsid w:val="6445AF1E"/>
    <w:rsid w:val="644A5F1F"/>
    <w:rsid w:val="6457521F"/>
    <w:rsid w:val="6468F85B"/>
    <w:rsid w:val="6474FA07"/>
    <w:rsid w:val="648D4FB1"/>
    <w:rsid w:val="64918D5D"/>
    <w:rsid w:val="649567E0"/>
    <w:rsid w:val="64E455D4"/>
    <w:rsid w:val="65337E68"/>
    <w:rsid w:val="6533F689"/>
    <w:rsid w:val="653940D5"/>
    <w:rsid w:val="653A97EE"/>
    <w:rsid w:val="653B4F00"/>
    <w:rsid w:val="655D5F0B"/>
    <w:rsid w:val="6576E739"/>
    <w:rsid w:val="65A7C316"/>
    <w:rsid w:val="65C3A0F6"/>
    <w:rsid w:val="65CBA48A"/>
    <w:rsid w:val="65D4A4A8"/>
    <w:rsid w:val="65DD8ED1"/>
    <w:rsid w:val="65EAD6C9"/>
    <w:rsid w:val="660CB7A1"/>
    <w:rsid w:val="661AB6D4"/>
    <w:rsid w:val="661DBFF9"/>
    <w:rsid w:val="662A61C4"/>
    <w:rsid w:val="66625992"/>
    <w:rsid w:val="6684830D"/>
    <w:rsid w:val="668AFFAB"/>
    <w:rsid w:val="66980C57"/>
    <w:rsid w:val="66A5704C"/>
    <w:rsid w:val="66B56C97"/>
    <w:rsid w:val="66C5D829"/>
    <w:rsid w:val="66CAA104"/>
    <w:rsid w:val="66F217C0"/>
    <w:rsid w:val="670298B6"/>
    <w:rsid w:val="671CB04E"/>
    <w:rsid w:val="673AAFE2"/>
    <w:rsid w:val="674BD58B"/>
    <w:rsid w:val="67622497"/>
    <w:rsid w:val="6792B69D"/>
    <w:rsid w:val="67BBCCAB"/>
    <w:rsid w:val="67D33F9A"/>
    <w:rsid w:val="67D7F703"/>
    <w:rsid w:val="67D8569A"/>
    <w:rsid w:val="67F5E385"/>
    <w:rsid w:val="67F96BAB"/>
    <w:rsid w:val="67FC59AA"/>
    <w:rsid w:val="680C5913"/>
    <w:rsid w:val="68242194"/>
    <w:rsid w:val="6828C26E"/>
    <w:rsid w:val="683D689B"/>
    <w:rsid w:val="685C64BE"/>
    <w:rsid w:val="685D7B12"/>
    <w:rsid w:val="686B1424"/>
    <w:rsid w:val="68700E38"/>
    <w:rsid w:val="687A53C4"/>
    <w:rsid w:val="687E2A07"/>
    <w:rsid w:val="6880613D"/>
    <w:rsid w:val="689DD3A4"/>
    <w:rsid w:val="68A88A3B"/>
    <w:rsid w:val="68C86353"/>
    <w:rsid w:val="68CD3D49"/>
    <w:rsid w:val="68D7732B"/>
    <w:rsid w:val="68E5CFD1"/>
    <w:rsid w:val="690073BE"/>
    <w:rsid w:val="690EF504"/>
    <w:rsid w:val="6918BE26"/>
    <w:rsid w:val="692641BF"/>
    <w:rsid w:val="692FEF21"/>
    <w:rsid w:val="69486B2A"/>
    <w:rsid w:val="69529043"/>
    <w:rsid w:val="69680359"/>
    <w:rsid w:val="696F64B7"/>
    <w:rsid w:val="69741BC7"/>
    <w:rsid w:val="69743692"/>
    <w:rsid w:val="6986B360"/>
    <w:rsid w:val="699010FB"/>
    <w:rsid w:val="69D82520"/>
    <w:rsid w:val="69DBD6F3"/>
    <w:rsid w:val="69FACC46"/>
    <w:rsid w:val="6A2ABB30"/>
    <w:rsid w:val="6A2BCF95"/>
    <w:rsid w:val="6A3DE27C"/>
    <w:rsid w:val="6A55F173"/>
    <w:rsid w:val="6A60A1AD"/>
    <w:rsid w:val="6A7420C7"/>
    <w:rsid w:val="6A78E5E0"/>
    <w:rsid w:val="6A7AEE81"/>
    <w:rsid w:val="6A7C7DFB"/>
    <w:rsid w:val="6A9F72C5"/>
    <w:rsid w:val="6AAD73DF"/>
    <w:rsid w:val="6ABCF297"/>
    <w:rsid w:val="6AC12B3B"/>
    <w:rsid w:val="6AC33716"/>
    <w:rsid w:val="6AC8EF7C"/>
    <w:rsid w:val="6ADAAA5E"/>
    <w:rsid w:val="6AE757C5"/>
    <w:rsid w:val="6AE7892E"/>
    <w:rsid w:val="6B0372D4"/>
    <w:rsid w:val="6B15BB0A"/>
    <w:rsid w:val="6B1DB342"/>
    <w:rsid w:val="6B33F2C3"/>
    <w:rsid w:val="6B441763"/>
    <w:rsid w:val="6B731C52"/>
    <w:rsid w:val="6B73AADB"/>
    <w:rsid w:val="6B884FF8"/>
    <w:rsid w:val="6BB403E8"/>
    <w:rsid w:val="6BB94D81"/>
    <w:rsid w:val="6BE0BCAA"/>
    <w:rsid w:val="6BE3E35F"/>
    <w:rsid w:val="6BE5ECD5"/>
    <w:rsid w:val="6BF72549"/>
    <w:rsid w:val="6C0E6BC2"/>
    <w:rsid w:val="6C434FF3"/>
    <w:rsid w:val="6C4A2D16"/>
    <w:rsid w:val="6C54D83A"/>
    <w:rsid w:val="6C5A6954"/>
    <w:rsid w:val="6C6627C0"/>
    <w:rsid w:val="6C6CF065"/>
    <w:rsid w:val="6C82EFAE"/>
    <w:rsid w:val="6C8A7499"/>
    <w:rsid w:val="6C8B3582"/>
    <w:rsid w:val="6CBF0781"/>
    <w:rsid w:val="6CC3D3EB"/>
    <w:rsid w:val="6CCFED67"/>
    <w:rsid w:val="6CD5C410"/>
    <w:rsid w:val="6CDB1CB3"/>
    <w:rsid w:val="6CE5AD14"/>
    <w:rsid w:val="6CF3CE35"/>
    <w:rsid w:val="6D02C62D"/>
    <w:rsid w:val="6D05D759"/>
    <w:rsid w:val="6D07D599"/>
    <w:rsid w:val="6D08851E"/>
    <w:rsid w:val="6D1A7334"/>
    <w:rsid w:val="6D1DBB3B"/>
    <w:rsid w:val="6D240B4D"/>
    <w:rsid w:val="6D284FF2"/>
    <w:rsid w:val="6D3B2217"/>
    <w:rsid w:val="6D443173"/>
    <w:rsid w:val="6D5E3258"/>
    <w:rsid w:val="6D701008"/>
    <w:rsid w:val="6D87610F"/>
    <w:rsid w:val="6D977205"/>
    <w:rsid w:val="6D9CB3AF"/>
    <w:rsid w:val="6DA62BAD"/>
    <w:rsid w:val="6DA8136F"/>
    <w:rsid w:val="6DC77E6E"/>
    <w:rsid w:val="6DE043DD"/>
    <w:rsid w:val="6DE4A761"/>
    <w:rsid w:val="6DEAA0B4"/>
    <w:rsid w:val="6E01F821"/>
    <w:rsid w:val="6E0C9604"/>
    <w:rsid w:val="6E103FFF"/>
    <w:rsid w:val="6E1BF827"/>
    <w:rsid w:val="6E36C39F"/>
    <w:rsid w:val="6E4A58CD"/>
    <w:rsid w:val="6E4EF3E9"/>
    <w:rsid w:val="6E56C111"/>
    <w:rsid w:val="6E695782"/>
    <w:rsid w:val="6E6CE3DB"/>
    <w:rsid w:val="6EA6E710"/>
    <w:rsid w:val="6EB6C1D1"/>
    <w:rsid w:val="6EBF094A"/>
    <w:rsid w:val="6F086300"/>
    <w:rsid w:val="6F20B5ED"/>
    <w:rsid w:val="6F29A111"/>
    <w:rsid w:val="6F30AC42"/>
    <w:rsid w:val="6F3E47C6"/>
    <w:rsid w:val="6F6925ED"/>
    <w:rsid w:val="6F76E5B5"/>
    <w:rsid w:val="6F7F1295"/>
    <w:rsid w:val="6F99F93A"/>
    <w:rsid w:val="6F9ED244"/>
    <w:rsid w:val="6FBE0819"/>
    <w:rsid w:val="6FDAA853"/>
    <w:rsid w:val="6FF11EAB"/>
    <w:rsid w:val="700FF732"/>
    <w:rsid w:val="7019685C"/>
    <w:rsid w:val="70211400"/>
    <w:rsid w:val="704A19FA"/>
    <w:rsid w:val="706C26E2"/>
    <w:rsid w:val="7080B2A6"/>
    <w:rsid w:val="7084C19A"/>
    <w:rsid w:val="7089B5E8"/>
    <w:rsid w:val="708BB6A3"/>
    <w:rsid w:val="70BF21C0"/>
    <w:rsid w:val="70E09192"/>
    <w:rsid w:val="710E1C94"/>
    <w:rsid w:val="71181BCB"/>
    <w:rsid w:val="7124714E"/>
    <w:rsid w:val="7135B369"/>
    <w:rsid w:val="7159A64B"/>
    <w:rsid w:val="7163F930"/>
    <w:rsid w:val="716D1D57"/>
    <w:rsid w:val="719A8435"/>
    <w:rsid w:val="71AB5461"/>
    <w:rsid w:val="71BB6B5C"/>
    <w:rsid w:val="71BFC300"/>
    <w:rsid w:val="71C2CB46"/>
    <w:rsid w:val="71C77C02"/>
    <w:rsid w:val="71DCA558"/>
    <w:rsid w:val="71DCF63A"/>
    <w:rsid w:val="71EEC5D0"/>
    <w:rsid w:val="71F0A18C"/>
    <w:rsid w:val="71F54D23"/>
    <w:rsid w:val="72037CEE"/>
    <w:rsid w:val="72156FD6"/>
    <w:rsid w:val="7220D7CE"/>
    <w:rsid w:val="7224630C"/>
    <w:rsid w:val="723757DF"/>
    <w:rsid w:val="723E77B2"/>
    <w:rsid w:val="7271A46B"/>
    <w:rsid w:val="72742AAD"/>
    <w:rsid w:val="727DA41B"/>
    <w:rsid w:val="7281ACE9"/>
    <w:rsid w:val="72869322"/>
    <w:rsid w:val="7292B617"/>
    <w:rsid w:val="72C7EBAF"/>
    <w:rsid w:val="72CD23E0"/>
    <w:rsid w:val="72EB6266"/>
    <w:rsid w:val="73089E4F"/>
    <w:rsid w:val="730D0FB6"/>
    <w:rsid w:val="732173A7"/>
    <w:rsid w:val="733C858E"/>
    <w:rsid w:val="7340969A"/>
    <w:rsid w:val="73451A34"/>
    <w:rsid w:val="73513142"/>
    <w:rsid w:val="735E6013"/>
    <w:rsid w:val="738395F1"/>
    <w:rsid w:val="7387F880"/>
    <w:rsid w:val="738A6ACD"/>
    <w:rsid w:val="739D88D1"/>
    <w:rsid w:val="73AC64FE"/>
    <w:rsid w:val="73B337EC"/>
    <w:rsid w:val="73B9CDC1"/>
    <w:rsid w:val="73BE342F"/>
    <w:rsid w:val="73FBE947"/>
    <w:rsid w:val="73FD2FF4"/>
    <w:rsid w:val="74230781"/>
    <w:rsid w:val="74331DCA"/>
    <w:rsid w:val="743969FB"/>
    <w:rsid w:val="7445CF5E"/>
    <w:rsid w:val="74534A04"/>
    <w:rsid w:val="745A5D3D"/>
    <w:rsid w:val="749C7690"/>
    <w:rsid w:val="74B9C1AB"/>
    <w:rsid w:val="74E1E566"/>
    <w:rsid w:val="74F28086"/>
    <w:rsid w:val="74FF853C"/>
    <w:rsid w:val="750D409A"/>
    <w:rsid w:val="751FD268"/>
    <w:rsid w:val="753F0AE5"/>
    <w:rsid w:val="754AC6E3"/>
    <w:rsid w:val="755A7A2F"/>
    <w:rsid w:val="7562896C"/>
    <w:rsid w:val="75873B3C"/>
    <w:rsid w:val="75A8926A"/>
    <w:rsid w:val="75BA6C25"/>
    <w:rsid w:val="75CFDAC2"/>
    <w:rsid w:val="75DDA70B"/>
    <w:rsid w:val="75E232A7"/>
    <w:rsid w:val="75ED948F"/>
    <w:rsid w:val="75F3E1A9"/>
    <w:rsid w:val="75F59EC8"/>
    <w:rsid w:val="75F64333"/>
    <w:rsid w:val="761CAD96"/>
    <w:rsid w:val="763F196F"/>
    <w:rsid w:val="76450A5C"/>
    <w:rsid w:val="7660C6E1"/>
    <w:rsid w:val="766E43E9"/>
    <w:rsid w:val="767C530E"/>
    <w:rsid w:val="76815309"/>
    <w:rsid w:val="769BFE41"/>
    <w:rsid w:val="76A2D68A"/>
    <w:rsid w:val="76A755FD"/>
    <w:rsid w:val="76A832BB"/>
    <w:rsid w:val="76AFDD96"/>
    <w:rsid w:val="76B83166"/>
    <w:rsid w:val="76BA7F81"/>
    <w:rsid w:val="76BCF15D"/>
    <w:rsid w:val="76C6048E"/>
    <w:rsid w:val="76CEA59F"/>
    <w:rsid w:val="76DDF52C"/>
    <w:rsid w:val="76F23CA3"/>
    <w:rsid w:val="770675C2"/>
    <w:rsid w:val="7708DFE7"/>
    <w:rsid w:val="7725E822"/>
    <w:rsid w:val="7726B7F6"/>
    <w:rsid w:val="7743DA5B"/>
    <w:rsid w:val="7747F83B"/>
    <w:rsid w:val="774A2957"/>
    <w:rsid w:val="775F2EA5"/>
    <w:rsid w:val="776E8F04"/>
    <w:rsid w:val="7794E2BB"/>
    <w:rsid w:val="77965AF5"/>
    <w:rsid w:val="77A94ADD"/>
    <w:rsid w:val="77ACFE0E"/>
    <w:rsid w:val="77B815E3"/>
    <w:rsid w:val="77C3068E"/>
    <w:rsid w:val="77CD2331"/>
    <w:rsid w:val="77D48F7E"/>
    <w:rsid w:val="77E31DF8"/>
    <w:rsid w:val="77E75115"/>
    <w:rsid w:val="780481C6"/>
    <w:rsid w:val="7810DFC2"/>
    <w:rsid w:val="7819DB1F"/>
    <w:rsid w:val="7819F538"/>
    <w:rsid w:val="7822118F"/>
    <w:rsid w:val="782DC730"/>
    <w:rsid w:val="783A2E30"/>
    <w:rsid w:val="783BB45B"/>
    <w:rsid w:val="786D2CAC"/>
    <w:rsid w:val="786E029F"/>
    <w:rsid w:val="787E4FCC"/>
    <w:rsid w:val="788ABD1B"/>
    <w:rsid w:val="78BC3BBE"/>
    <w:rsid w:val="78C5A249"/>
    <w:rsid w:val="78D59C8C"/>
    <w:rsid w:val="78FB085F"/>
    <w:rsid w:val="7901F79B"/>
    <w:rsid w:val="790590E2"/>
    <w:rsid w:val="790B9D5D"/>
    <w:rsid w:val="7919CCE1"/>
    <w:rsid w:val="79201BC8"/>
    <w:rsid w:val="792DD7FF"/>
    <w:rsid w:val="7938B0D6"/>
    <w:rsid w:val="796FE724"/>
    <w:rsid w:val="79793AF8"/>
    <w:rsid w:val="7981776C"/>
    <w:rsid w:val="79AF2640"/>
    <w:rsid w:val="79B61F22"/>
    <w:rsid w:val="79B69EDD"/>
    <w:rsid w:val="79CDDFC9"/>
    <w:rsid w:val="79CE06AF"/>
    <w:rsid w:val="79DED702"/>
    <w:rsid w:val="79E496F1"/>
    <w:rsid w:val="79F41B53"/>
    <w:rsid w:val="79FDDD3B"/>
    <w:rsid w:val="7A2F7F00"/>
    <w:rsid w:val="7A32FA19"/>
    <w:rsid w:val="7A3AA98F"/>
    <w:rsid w:val="7A6CD367"/>
    <w:rsid w:val="7A8E3E55"/>
    <w:rsid w:val="7A90A8E8"/>
    <w:rsid w:val="7AA38D06"/>
    <w:rsid w:val="7AABB538"/>
    <w:rsid w:val="7AAE5CE6"/>
    <w:rsid w:val="7AB8A8EC"/>
    <w:rsid w:val="7ABECF30"/>
    <w:rsid w:val="7ACA364B"/>
    <w:rsid w:val="7ADF95A3"/>
    <w:rsid w:val="7AF4408A"/>
    <w:rsid w:val="7B2F2330"/>
    <w:rsid w:val="7B34A1ED"/>
    <w:rsid w:val="7B4280C6"/>
    <w:rsid w:val="7B4BCF62"/>
    <w:rsid w:val="7B4F6988"/>
    <w:rsid w:val="7B577881"/>
    <w:rsid w:val="7B95B9CE"/>
    <w:rsid w:val="7BA31C43"/>
    <w:rsid w:val="7BA456FC"/>
    <w:rsid w:val="7BAAA88E"/>
    <w:rsid w:val="7BACB703"/>
    <w:rsid w:val="7BB0BD99"/>
    <w:rsid w:val="7C03F14D"/>
    <w:rsid w:val="7C088CF5"/>
    <w:rsid w:val="7C0E9927"/>
    <w:rsid w:val="7C1119FD"/>
    <w:rsid w:val="7C146F52"/>
    <w:rsid w:val="7C5B62AA"/>
    <w:rsid w:val="7C5ED8E8"/>
    <w:rsid w:val="7C6C09A8"/>
    <w:rsid w:val="7C7706A9"/>
    <w:rsid w:val="7CA84255"/>
    <w:rsid w:val="7CA868D0"/>
    <w:rsid w:val="7CB23738"/>
    <w:rsid w:val="7CBD8068"/>
    <w:rsid w:val="7CCF9380"/>
    <w:rsid w:val="7CDDCCB3"/>
    <w:rsid w:val="7D027B21"/>
    <w:rsid w:val="7D0A4793"/>
    <w:rsid w:val="7D1E9CFE"/>
    <w:rsid w:val="7D47B235"/>
    <w:rsid w:val="7D5ECB50"/>
    <w:rsid w:val="7D60596C"/>
    <w:rsid w:val="7D63A9A6"/>
    <w:rsid w:val="7D6A9ADB"/>
    <w:rsid w:val="7D71BA8E"/>
    <w:rsid w:val="7DAC3015"/>
    <w:rsid w:val="7DBE780F"/>
    <w:rsid w:val="7DC1C975"/>
    <w:rsid w:val="7DC9D69C"/>
    <w:rsid w:val="7DD52568"/>
    <w:rsid w:val="7DE1C9FB"/>
    <w:rsid w:val="7DF7511F"/>
    <w:rsid w:val="7DF76C7B"/>
    <w:rsid w:val="7DF942F9"/>
    <w:rsid w:val="7DFEF38E"/>
    <w:rsid w:val="7E01FA0D"/>
    <w:rsid w:val="7E4B313F"/>
    <w:rsid w:val="7E5A1F97"/>
    <w:rsid w:val="7E659B65"/>
    <w:rsid w:val="7E678A94"/>
    <w:rsid w:val="7E72E0EB"/>
    <w:rsid w:val="7E8B7B1D"/>
    <w:rsid w:val="7E903F4A"/>
    <w:rsid w:val="7E925DDA"/>
    <w:rsid w:val="7E9A9576"/>
    <w:rsid w:val="7EABA574"/>
    <w:rsid w:val="7EAF3850"/>
    <w:rsid w:val="7EC205A9"/>
    <w:rsid w:val="7EC7B699"/>
    <w:rsid w:val="7ED145A1"/>
    <w:rsid w:val="7ED2E155"/>
    <w:rsid w:val="7EF36B92"/>
    <w:rsid w:val="7EF65947"/>
    <w:rsid w:val="7F107464"/>
    <w:rsid w:val="7F32B5E1"/>
    <w:rsid w:val="7F37A151"/>
    <w:rsid w:val="7F52F58C"/>
    <w:rsid w:val="7F595655"/>
    <w:rsid w:val="7F7AF95B"/>
    <w:rsid w:val="7F823F6E"/>
    <w:rsid w:val="7F827FF6"/>
    <w:rsid w:val="7F8C0EAB"/>
    <w:rsid w:val="7F9096AA"/>
    <w:rsid w:val="7F9BD20B"/>
    <w:rsid w:val="7F9BE2D4"/>
    <w:rsid w:val="7F9FFA3B"/>
    <w:rsid w:val="7FA5964E"/>
    <w:rsid w:val="7FCCEEA1"/>
    <w:rsid w:val="7FE704DF"/>
    <w:rsid w:val="7FF74FA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24ADB"/>
  <w15:chartTrackingRefBased/>
  <w15:docId w15:val="{2F1DBBB3-3A98-4396-98E1-9F9609A5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203"/>
    <w:pPr>
      <w:spacing w:line="340" w:lineRule="atLeast"/>
      <w:jc w:val="both"/>
    </w:pPr>
    <w:rPr>
      <w:rFonts w:ascii="Times New Roman" w:eastAsia="Times New Roman" w:hAnsi="Times New Roman"/>
      <w:color w:val="000000"/>
      <w:sz w:val="24"/>
      <w:lang w:eastAsia="de-DE"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CD3203"/>
    <w:pPr>
      <w:spacing w:before="240" w:line="240" w:lineRule="auto"/>
      <w:ind w:firstLine="0"/>
      <w:jc w:val="left"/>
    </w:pPr>
    <w:rPr>
      <w:i/>
    </w:rPr>
  </w:style>
  <w:style w:type="paragraph" w:customStyle="1" w:styleId="MDPI12title">
    <w:name w:val="MDPI_1.2_title"/>
    <w:next w:val="MDPI13authornames"/>
    <w:qFormat/>
    <w:rsid w:val="00CD3203"/>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CD3203"/>
    <w:pPr>
      <w:spacing w:after="120"/>
      <w:ind w:firstLine="0"/>
      <w:jc w:val="left"/>
    </w:pPr>
    <w:rPr>
      <w:b/>
      <w:snapToGrid/>
    </w:rPr>
  </w:style>
  <w:style w:type="paragraph" w:customStyle="1" w:styleId="MDPI14history">
    <w:name w:val="MDPI_1.4_history"/>
    <w:basedOn w:val="MDPI62Acknowledgments"/>
    <w:next w:val="Normal"/>
    <w:qFormat/>
    <w:rsid w:val="00CD3203"/>
    <w:pPr>
      <w:ind w:left="113"/>
      <w:jc w:val="left"/>
    </w:pPr>
    <w:rPr>
      <w:snapToGrid/>
    </w:rPr>
  </w:style>
  <w:style w:type="paragraph" w:customStyle="1" w:styleId="MDPI16affiliation">
    <w:name w:val="MDPI_1.6_affiliation"/>
    <w:basedOn w:val="MDPI62Acknowledgments"/>
    <w:qFormat/>
    <w:rsid w:val="00CD3203"/>
    <w:pPr>
      <w:spacing w:before="0"/>
      <w:ind w:left="311" w:hanging="198"/>
      <w:jc w:val="left"/>
    </w:pPr>
    <w:rPr>
      <w:snapToGrid/>
      <w:szCs w:val="18"/>
    </w:rPr>
  </w:style>
  <w:style w:type="paragraph" w:customStyle="1" w:styleId="MDPI17abstract">
    <w:name w:val="MDPI_1.7_abstract"/>
    <w:basedOn w:val="MDPI31text"/>
    <w:next w:val="MDPI18keywords"/>
    <w:qFormat/>
    <w:rsid w:val="00CD3203"/>
    <w:pPr>
      <w:spacing w:before="240"/>
      <w:ind w:left="113" w:firstLine="0"/>
    </w:pPr>
    <w:rPr>
      <w:snapToGrid/>
    </w:rPr>
  </w:style>
  <w:style w:type="paragraph" w:customStyle="1" w:styleId="MDPI18keywords">
    <w:name w:val="MDPI_1.8_keywords"/>
    <w:basedOn w:val="MDPI31text"/>
    <w:next w:val="Normal"/>
    <w:qFormat/>
    <w:rsid w:val="00CD3203"/>
    <w:pPr>
      <w:spacing w:before="240"/>
      <w:ind w:left="113" w:firstLine="0"/>
    </w:pPr>
  </w:style>
  <w:style w:type="paragraph" w:customStyle="1" w:styleId="MDPI19line">
    <w:name w:val="MDPI_1.9_line"/>
    <w:basedOn w:val="MDPI31text"/>
    <w:qFormat/>
    <w:rsid w:val="00CD3203"/>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CD320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D32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CD320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CD3203"/>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CD3203"/>
    <w:pPr>
      <w:adjustRightInd w:val="0"/>
      <w:snapToGrid w:val="0"/>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CD3203"/>
    <w:pPr>
      <w:ind w:firstLine="0"/>
    </w:pPr>
  </w:style>
  <w:style w:type="paragraph" w:customStyle="1" w:styleId="MDPI33textspaceafter">
    <w:name w:val="MDPI_3.3_text_space_after"/>
    <w:basedOn w:val="MDPI31text"/>
    <w:qFormat/>
    <w:rsid w:val="00CD3203"/>
    <w:pPr>
      <w:spacing w:after="240"/>
    </w:pPr>
  </w:style>
  <w:style w:type="paragraph" w:customStyle="1" w:styleId="MDPI35textbeforelist">
    <w:name w:val="MDPI_3.5_text_before_list"/>
    <w:basedOn w:val="MDPI31text"/>
    <w:qFormat/>
    <w:rsid w:val="00CD3203"/>
    <w:pPr>
      <w:spacing w:after="120"/>
    </w:pPr>
  </w:style>
  <w:style w:type="paragraph" w:customStyle="1" w:styleId="MDPI36textafterlist">
    <w:name w:val="MDPI_3.6_text_after_list"/>
    <w:basedOn w:val="MDPI31text"/>
    <w:qFormat/>
    <w:rsid w:val="00CD3203"/>
    <w:pPr>
      <w:spacing w:before="120"/>
    </w:pPr>
  </w:style>
  <w:style w:type="paragraph" w:customStyle="1" w:styleId="MDPI37itemize">
    <w:name w:val="MDPI_3.7_itemize"/>
    <w:basedOn w:val="MDPI31text"/>
    <w:qFormat/>
    <w:rsid w:val="00CD3203"/>
    <w:pPr>
      <w:numPr>
        <w:numId w:val="4"/>
      </w:numPr>
      <w:ind w:left="425" w:hanging="425"/>
    </w:pPr>
  </w:style>
  <w:style w:type="paragraph" w:customStyle="1" w:styleId="MDPI38bullet">
    <w:name w:val="MDPI_3.8_bullet"/>
    <w:basedOn w:val="MDPI31text"/>
    <w:qFormat/>
    <w:rsid w:val="00CD3203"/>
    <w:pPr>
      <w:numPr>
        <w:numId w:val="5"/>
      </w:numPr>
      <w:ind w:left="425" w:hanging="425"/>
    </w:pPr>
  </w:style>
  <w:style w:type="paragraph" w:customStyle="1" w:styleId="MDPI39equation">
    <w:name w:val="MDPI_3.9_equation"/>
    <w:basedOn w:val="MDPI31text"/>
    <w:qFormat/>
    <w:rsid w:val="00CD3203"/>
    <w:pPr>
      <w:spacing w:before="120" w:after="120"/>
      <w:ind w:left="709" w:firstLine="0"/>
      <w:jc w:val="center"/>
    </w:pPr>
  </w:style>
  <w:style w:type="paragraph" w:customStyle="1" w:styleId="MDPI3aequationnumber">
    <w:name w:val="MDPI_3.a_equation_number"/>
    <w:basedOn w:val="MDPI31text"/>
    <w:qFormat/>
    <w:rsid w:val="00CD3203"/>
    <w:pPr>
      <w:spacing w:before="120" w:after="120" w:line="240" w:lineRule="auto"/>
      <w:ind w:firstLine="0"/>
      <w:jc w:val="right"/>
    </w:pPr>
  </w:style>
  <w:style w:type="paragraph" w:customStyle="1" w:styleId="MDPI62Acknowledgments">
    <w:name w:val="MDPI_6.2_Acknowledgments"/>
    <w:qFormat/>
    <w:rsid w:val="00CD3203"/>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CD3203"/>
    <w:pPr>
      <w:spacing w:before="240" w:after="120" w:line="260" w:lineRule="atLeast"/>
      <w:ind w:left="425" w:right="425"/>
    </w:pPr>
    <w:rPr>
      <w:snapToGrid/>
      <w:szCs w:val="22"/>
    </w:rPr>
  </w:style>
  <w:style w:type="paragraph" w:customStyle="1" w:styleId="MDPI42tablebody">
    <w:name w:val="MDPI_4.2_table_body"/>
    <w:qFormat/>
    <w:rsid w:val="005E14E8"/>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CD3203"/>
    <w:pPr>
      <w:spacing w:before="0"/>
      <w:ind w:left="0" w:right="0"/>
    </w:pPr>
  </w:style>
  <w:style w:type="paragraph" w:customStyle="1" w:styleId="MDPI51figurecaption">
    <w:name w:val="MDPI_5.1_figure_caption"/>
    <w:basedOn w:val="MDPI62Acknowledgments"/>
    <w:qFormat/>
    <w:rsid w:val="00CD3203"/>
    <w:pPr>
      <w:spacing w:after="240" w:line="260" w:lineRule="atLeast"/>
      <w:ind w:left="425" w:right="425"/>
    </w:pPr>
    <w:rPr>
      <w:snapToGrid/>
    </w:rPr>
  </w:style>
  <w:style w:type="paragraph" w:customStyle="1" w:styleId="MDPI52figure">
    <w:name w:val="MDPI_5.2_figure"/>
    <w:qFormat/>
    <w:rsid w:val="00CD3203"/>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CD3203"/>
    <w:pPr>
      <w:spacing w:before="240"/>
    </w:pPr>
    <w:rPr>
      <w:lang w:eastAsia="en-US"/>
    </w:rPr>
  </w:style>
  <w:style w:type="paragraph" w:customStyle="1" w:styleId="MDPI63AuthorContributions">
    <w:name w:val="MDPI_6.3_AuthorContributions"/>
    <w:basedOn w:val="MDPI62Acknowledgments"/>
    <w:qFormat/>
    <w:rsid w:val="00CD3203"/>
    <w:rPr>
      <w:rFonts w:eastAsia="SimSun"/>
      <w:color w:val="auto"/>
      <w:lang w:eastAsia="en-US"/>
    </w:rPr>
  </w:style>
  <w:style w:type="paragraph" w:customStyle="1" w:styleId="MDPI64CoI">
    <w:name w:val="MDPI_6.4_CoI"/>
    <w:basedOn w:val="MDPI62Acknowledgments"/>
    <w:qFormat/>
    <w:rsid w:val="00CD3203"/>
  </w:style>
  <w:style w:type="paragraph" w:customStyle="1" w:styleId="MDPIfooterfirstpage">
    <w:name w:val="MDPI_footer_firstpage"/>
    <w:basedOn w:val="Normal"/>
    <w:qFormat/>
    <w:rsid w:val="00CD3203"/>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CD3203"/>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CD3203"/>
    <w:pPr>
      <w:spacing w:before="240" w:after="120"/>
      <w:ind w:firstLine="0"/>
      <w:jc w:val="left"/>
      <w:outlineLvl w:val="2"/>
    </w:pPr>
  </w:style>
  <w:style w:type="paragraph" w:customStyle="1" w:styleId="MDPI21heading1">
    <w:name w:val="MDPI_2.1_heading1"/>
    <w:basedOn w:val="MDPI23heading3"/>
    <w:qFormat/>
    <w:rsid w:val="00CD3203"/>
    <w:pPr>
      <w:outlineLvl w:val="0"/>
    </w:pPr>
    <w:rPr>
      <w:b/>
    </w:rPr>
  </w:style>
  <w:style w:type="paragraph" w:customStyle="1" w:styleId="MDPI22heading2">
    <w:name w:val="MDPI_2.2_heading2"/>
    <w:basedOn w:val="Normal"/>
    <w:qFormat/>
    <w:rsid w:val="00CD3203"/>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CD3203"/>
    <w:pPr>
      <w:numPr>
        <w:numId w:val="6"/>
      </w:numPr>
      <w:spacing w:before="0" w:line="260" w:lineRule="atLeast"/>
      <w:ind w:left="425" w:hanging="425"/>
    </w:pPr>
  </w:style>
  <w:style w:type="paragraph" w:styleId="BalloonText">
    <w:name w:val="Balloon Text"/>
    <w:basedOn w:val="Normal"/>
    <w:link w:val="BalloonTextChar"/>
    <w:uiPriority w:val="99"/>
    <w:semiHidden/>
    <w:unhideWhenUsed/>
    <w:rsid w:val="00CD3203"/>
    <w:pPr>
      <w:spacing w:line="240" w:lineRule="auto"/>
    </w:pPr>
    <w:rPr>
      <w:sz w:val="18"/>
      <w:szCs w:val="18"/>
    </w:rPr>
  </w:style>
  <w:style w:type="character" w:customStyle="1" w:styleId="BalloonTextChar">
    <w:name w:val="Balloon Text Char"/>
    <w:link w:val="BalloonText"/>
    <w:uiPriority w:val="99"/>
    <w:semiHidden/>
    <w:rsid w:val="00CD3203"/>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CD3203"/>
  </w:style>
  <w:style w:type="table" w:customStyle="1" w:styleId="MDPI41threelinetable">
    <w:name w:val="MDPI_4.1_three_line_table"/>
    <w:basedOn w:val="TableNormal"/>
    <w:uiPriority w:val="99"/>
    <w:rsid w:val="005E14E8"/>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02A07"/>
    <w:rPr>
      <w:color w:val="0563C1"/>
      <w:u w:val="single"/>
    </w:rPr>
  </w:style>
  <w:style w:type="character" w:styleId="UnresolvedMention">
    <w:name w:val="Unresolved Mention"/>
    <w:uiPriority w:val="99"/>
    <w:semiHidden/>
    <w:unhideWhenUsed/>
    <w:rsid w:val="004C46B1"/>
    <w:rPr>
      <w:color w:val="605E5C"/>
      <w:shd w:val="clear" w:color="auto" w:fill="E1DFDD"/>
    </w:rPr>
  </w:style>
  <w:style w:type="paragraph" w:styleId="Footer">
    <w:name w:val="footer"/>
    <w:basedOn w:val="Normal"/>
    <w:link w:val="FooterChar"/>
    <w:uiPriority w:val="99"/>
    <w:unhideWhenUsed/>
    <w:rsid w:val="00632077"/>
    <w:pPr>
      <w:tabs>
        <w:tab w:val="center" w:pos="4153"/>
        <w:tab w:val="right" w:pos="8306"/>
      </w:tabs>
    </w:pPr>
  </w:style>
  <w:style w:type="character" w:customStyle="1" w:styleId="FooterChar">
    <w:name w:val="Footer Char"/>
    <w:link w:val="Footer"/>
    <w:uiPriority w:val="99"/>
    <w:rsid w:val="00632077"/>
    <w:rPr>
      <w:rFonts w:ascii="Times New Roman" w:eastAsia="Times New Roman" w:hAnsi="Times New Roman"/>
      <w:color w:val="000000"/>
      <w:sz w:val="24"/>
      <w:lang w:eastAsia="de-DE"/>
    </w:rPr>
  </w:style>
  <w:style w:type="table" w:styleId="PlainTable4">
    <w:name w:val="Plain Table 4"/>
    <w:basedOn w:val="TableNormal"/>
    <w:uiPriority w:val="44"/>
    <w:rsid w:val="006320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74PublishersNote">
    <w:name w:val="MDPI_7.4_Publisher'sNote"/>
    <w:qFormat/>
    <w:rsid w:val="007A108C"/>
    <w:pPr>
      <w:adjustRightInd w:val="0"/>
      <w:snapToGrid w:val="0"/>
      <w:spacing w:before="240" w:after="240" w:line="200" w:lineRule="atLeast"/>
    </w:pPr>
    <w:rPr>
      <w:rFonts w:ascii="Palatino Linotype" w:hAnsi="Palatino Linotype"/>
      <w:sz w:val="18"/>
      <w:szCs w:val="22"/>
      <w:lang w:eastAsia="zh-CN" w:bidi="ar-SA"/>
    </w:rPr>
  </w:style>
  <w:style w:type="paragraph" w:customStyle="1" w:styleId="MDPIRefeditMendeley">
    <w:name w:val="MDPI_Ref_edit_Mendeley"/>
    <w:basedOn w:val="MDPI71References"/>
    <w:qFormat/>
    <w:rsid w:val="00BF5B9A"/>
    <w:pPr>
      <w:numPr>
        <w:numId w:val="0"/>
      </w:numPr>
      <w:ind w:left="426" w:hanging="426"/>
    </w:pPr>
  </w:style>
  <w:style w:type="character" w:styleId="EndnoteReference">
    <w:name w:val="endnote reference"/>
    <w:uiPriority w:val="99"/>
    <w:semiHidden/>
    <w:unhideWhenUsed/>
    <w:rPr>
      <w:vertAlign w:val="superscript"/>
    </w:rPr>
  </w:style>
  <w:style w:type="character" w:customStyle="1" w:styleId="EndnoteTextChar">
    <w:name w:val="Endnote Text Char"/>
    <w:link w:val="EndnoteText"/>
    <w:uiPriority w:val="99"/>
    <w:semiHidden/>
    <w:rPr>
      <w:sz w:val="20"/>
      <w:szCs w:val="20"/>
    </w:rPr>
  </w:style>
  <w:style w:type="paragraph" w:styleId="EndnoteText">
    <w:name w:val="endnote text"/>
    <w:basedOn w:val="Normal"/>
    <w:link w:val="EndnoteTextChar"/>
    <w:uiPriority w:val="99"/>
    <w:semiHidden/>
    <w:unhideWhenUsed/>
    <w:pPr>
      <w:spacing w:line="240" w:lineRule="auto"/>
    </w:pPr>
    <w:rPr>
      <w:sz w:val="20"/>
    </w:rPr>
  </w:style>
  <w:style w:type="paragraph" w:styleId="Revision">
    <w:name w:val="Revision"/>
    <w:hidden/>
    <w:uiPriority w:val="99"/>
    <w:semiHidden/>
    <w:rsid w:val="003851F0"/>
    <w:rPr>
      <w:rFonts w:ascii="Times New Roman" w:eastAsia="Times New Roman" w:hAnsi="Times New Roman"/>
      <w:color w:val="000000"/>
      <w:sz w:val="24"/>
      <w:lang w:eastAsia="de-DE" w:bidi="ar-SA"/>
    </w:rPr>
  </w:style>
  <w:style w:type="paragraph" w:styleId="ListParagraph">
    <w:name w:val="List Paragraph"/>
    <w:basedOn w:val="Normal"/>
    <w:uiPriority w:val="34"/>
    <w:qFormat/>
    <w:rsid w:val="00112E40"/>
    <w:pPr>
      <w:spacing w:after="160" w:line="259" w:lineRule="auto"/>
      <w:ind w:left="720"/>
      <w:contextualSpacing/>
      <w:jc w:val="left"/>
    </w:pPr>
    <w:rPr>
      <w:rFonts w:asciiTheme="minorHAnsi" w:eastAsiaTheme="minorHAnsi" w:hAnsiTheme="minorHAnsi" w:cstheme="minorBidi"/>
      <w:color w:val="auto"/>
      <w:sz w:val="22"/>
      <w:szCs w:val="28"/>
      <w:lang w:eastAsia="en-US" w:bidi="th-TH"/>
    </w:rPr>
  </w:style>
  <w:style w:type="table" w:customStyle="1" w:styleId="TableGrid1">
    <w:name w:val="Table Grid1"/>
    <w:basedOn w:val="TableNormal"/>
    <w:next w:val="TableGrid"/>
    <w:uiPriority w:val="39"/>
    <w:rsid w:val="00817B33"/>
    <w:rPr>
      <w:rFonts w:eastAsia="Calibri" w:cs="Cordia New"/>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678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nop@eng.cmu.ac.th"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mailto:paskorn@eng.cmu.ac.th" TargetMode="Externa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riengsak@siit.tu.ac.t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g"/><Relationship Id="rId28" Type="http://schemas.openxmlformats.org/officeDocument/2006/relationships/package" Target="embeddings/Microsoft_Visio_Drawing.vsdx"/><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sustainabil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2878CE-D598-4D8A-964D-9F52C10F4C4F}">
  <ds:schemaRefs>
    <ds:schemaRef ds:uri="http://schemas.openxmlformats.org/officeDocument/2006/bibliography"/>
  </ds:schemaRefs>
</ds:datastoreItem>
</file>

<file path=customXml/itemProps2.xml><?xml version="1.0" encoding="utf-8"?>
<ds:datastoreItem xmlns:ds="http://schemas.openxmlformats.org/officeDocument/2006/customXml" ds:itemID="{C6C06D35-79D6-4E52-BD92-B4F4725D9E4A}">
  <ds:schemaRefs>
    <ds:schemaRef ds:uri="http://schemas.microsoft.com/sharepoint/v3/contenttype/forms"/>
  </ds:schemaRefs>
</ds:datastoreItem>
</file>

<file path=customXml/itemProps3.xml><?xml version="1.0" encoding="utf-8"?>
<ds:datastoreItem xmlns:ds="http://schemas.openxmlformats.org/officeDocument/2006/customXml" ds:itemID="{9F2CC34A-F660-4F2A-BD01-31AA936ABB8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E96FA7-C065-4AD0-B08A-336E244C08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sustainability-template.dot</Template>
  <TotalTime>1009</TotalTime>
  <Pages>22</Pages>
  <Words>17332</Words>
  <Characters>98798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Manop Kaewmoracharoen</dc:creator>
  <cp:keywords/>
  <dc:description/>
  <cp:lastModifiedBy>WANARUT BOONYUNG</cp:lastModifiedBy>
  <cp:revision>68</cp:revision>
  <cp:lastPrinted>2020-12-21T01:30:00Z</cp:lastPrinted>
  <dcterms:created xsi:type="dcterms:W3CDTF">2021-01-05T16:45:00Z</dcterms:created>
  <dcterms:modified xsi:type="dcterms:W3CDTF">2021-01-08T13:53:00Z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Document_1">
    <vt:lpwstr>True</vt:lpwstr>
  </property>
  <property fmtid="{D5CDD505-2E9C-101B-9397-08002B2CF9AE}" pid="4" name="Mendeley Citation Style_1">
    <vt:lpwstr>http://csl.mendeley.com/styles/450472291/MDPI-LOGAN-FINAL</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Unique User Id_1">
    <vt:lpwstr>0714c3cb-1add-3d1f-9f4a-667c1a71c6ce</vt:lpwstr>
  </property>
  <property fmtid="{D5CDD505-2E9C-101B-9397-08002B2CF9AE}" pid="9" name="Mendeley Recent Style Name 0_1">
    <vt:lpwstr>American Medical Association 11th edition</vt:lpwstr>
  </property>
  <property fmtid="{D5CDD505-2E9C-101B-9397-08002B2CF9AE}" pid="10" name="Mendeley Recent Style Id 2_1">
    <vt:lpwstr>https://csl.mendeley.com/styles/450472291/ASCE-JCEM</vt:lpwstr>
  </property>
  <property fmtid="{D5CDD505-2E9C-101B-9397-08002B2CF9AE}" pid="11" name="Mendeley Recent Style Name 2_1">
    <vt:lpwstr>American Society of Civil Engineers - JCEM</vt:lpwstr>
  </property>
  <property fmtid="{D5CDD505-2E9C-101B-9397-08002B2CF9AE}" pid="12" name="Mendeley Recent Style Id 3_1">
    <vt:lpwstr>http://www.zotero.org/styles/cbe-life-sciences-education</vt:lpwstr>
  </property>
  <property fmtid="{D5CDD505-2E9C-101B-9397-08002B2CF9AE}" pid="13" name="Mendeley Recent Style Name 3_1">
    <vt:lpwstr>CBE - Life Sciences Education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http://csl.mendeley.com/styles/450472291/MDPI-LOGAN-FINAL</vt:lpwstr>
  </property>
  <property fmtid="{D5CDD505-2E9C-101B-9397-08002B2CF9AE}" pid="21" name="Mendeley Recent Style Name 7_1">
    <vt:lpwstr>MDPI - @Manop (modified from Logan Ganzen)</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8th edition</vt:lpwstr>
  </property>
</Properties>
</file>