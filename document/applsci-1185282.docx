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618FD" w14:textId="5959E2B2" w:rsidR="00FF0BD6" w:rsidRPr="00AF25EC" w:rsidRDefault="00FF0BD6" w:rsidP="00FF0BD6">
      <w:pPr>
        <w:pStyle w:val="MDPI11articletype"/>
        <w:rPr>
          <w:color w:val="auto"/>
        </w:rPr>
      </w:pPr>
      <w:r w:rsidRPr="00AF25EC">
        <w:rPr>
          <w:color w:val="auto"/>
        </w:rPr>
        <w:t>Article</w:t>
      </w:r>
    </w:p>
    <w:p w14:paraId="03D97FA6" w14:textId="1A74B6A7" w:rsidR="00FF0BD6" w:rsidRPr="00AF25EC" w:rsidRDefault="00932D0B" w:rsidP="00FF0BD6">
      <w:pPr>
        <w:pStyle w:val="MDPI12title"/>
        <w:rPr>
          <w:rFonts w:cstheme="minorBidi"/>
          <w:color w:val="auto"/>
          <w:lang w:bidi="th-TH"/>
        </w:rPr>
      </w:pPr>
      <w:r w:rsidRPr="00AF25EC">
        <w:rPr>
          <w:color w:val="auto"/>
        </w:rPr>
        <w:t xml:space="preserve">Planning and Scheduling of a Construction Renovation Project </w:t>
      </w:r>
      <w:r w:rsidR="009F26DD" w:rsidRPr="00AF25EC">
        <w:rPr>
          <w:color w:val="auto"/>
        </w:rPr>
        <w:t>U</w:t>
      </w:r>
      <w:r w:rsidRPr="00AF25EC">
        <w:rPr>
          <w:color w:val="auto"/>
        </w:rPr>
        <w:t>sing BIM-</w:t>
      </w:r>
      <w:r w:rsidR="009F26DD" w:rsidRPr="00AF25EC">
        <w:rPr>
          <w:color w:val="auto"/>
        </w:rPr>
        <w:t>B</w:t>
      </w:r>
      <w:r w:rsidRPr="00AF25EC">
        <w:rPr>
          <w:color w:val="auto"/>
        </w:rPr>
        <w:t>ased Multi-Objective Genetic Algorithm</w:t>
      </w:r>
    </w:p>
    <w:p w14:paraId="4A02BFB2" w14:textId="7F428DB0" w:rsidR="00FF0BD6" w:rsidRPr="00AF25EC" w:rsidRDefault="00D9535E" w:rsidP="00FF0BD6">
      <w:pPr>
        <w:pStyle w:val="MDPI13authornames"/>
        <w:rPr>
          <w:color w:val="auto"/>
        </w:rPr>
      </w:pPr>
      <w:r w:rsidRPr="00AF25EC">
        <w:rPr>
          <w:color w:val="auto"/>
        </w:rPr>
        <w:t xml:space="preserve">Pornpote Nusen </w:t>
      </w:r>
      <w:r w:rsidRPr="00AF25EC">
        <w:rPr>
          <w:color w:val="auto"/>
          <w:vertAlign w:val="superscript"/>
        </w:rPr>
        <w:t>1</w:t>
      </w:r>
      <w:r w:rsidRPr="00AF25EC">
        <w:rPr>
          <w:color w:val="auto"/>
        </w:rPr>
        <w:t xml:space="preserve">, Wanarut Boonyung </w:t>
      </w:r>
      <w:r w:rsidRPr="00AF25EC">
        <w:rPr>
          <w:color w:val="auto"/>
          <w:vertAlign w:val="superscript"/>
        </w:rPr>
        <w:t>2</w:t>
      </w:r>
      <w:r w:rsidRPr="00AF25EC">
        <w:rPr>
          <w:color w:val="auto"/>
        </w:rPr>
        <w:t xml:space="preserve">, Sunita Nusen </w:t>
      </w:r>
      <w:r w:rsidRPr="00AF25EC">
        <w:rPr>
          <w:color w:val="auto"/>
          <w:vertAlign w:val="superscript"/>
        </w:rPr>
        <w:t>3</w:t>
      </w:r>
      <w:r w:rsidRPr="00AF25EC">
        <w:rPr>
          <w:color w:val="auto"/>
        </w:rPr>
        <w:t xml:space="preserve">, Kriengsak Panuwatwanich </w:t>
      </w:r>
      <w:r w:rsidRPr="00AF25EC">
        <w:rPr>
          <w:color w:val="auto"/>
          <w:vertAlign w:val="superscript"/>
        </w:rPr>
        <w:t>4</w:t>
      </w:r>
      <w:r w:rsidRPr="00AF25EC">
        <w:rPr>
          <w:color w:val="auto"/>
        </w:rPr>
        <w:t xml:space="preserve">, </w:t>
      </w:r>
      <w:r w:rsidR="001A599C" w:rsidRPr="00AF25EC">
        <w:rPr>
          <w:color w:val="auto"/>
          <w:cs/>
        </w:rPr>
        <w:br/>
      </w:r>
      <w:r w:rsidRPr="00AF25EC">
        <w:rPr>
          <w:color w:val="auto"/>
        </w:rPr>
        <w:t xml:space="preserve">Paskorn Champrasert </w:t>
      </w:r>
      <w:r w:rsidR="00945434" w:rsidRPr="00AF25EC">
        <w:rPr>
          <w:color w:val="auto"/>
          <w:vertAlign w:val="superscript"/>
        </w:rPr>
        <w:t>2</w:t>
      </w:r>
      <w:r w:rsidRPr="00AF25EC">
        <w:rPr>
          <w:color w:val="auto"/>
          <w:vertAlign w:val="superscript"/>
        </w:rPr>
        <w:t xml:space="preserve"> </w:t>
      </w:r>
      <w:r w:rsidRPr="00AF25EC">
        <w:rPr>
          <w:color w:val="auto"/>
        </w:rPr>
        <w:t xml:space="preserve">and Manop Kaewmoracharoen </w:t>
      </w:r>
      <w:r w:rsidR="00945434" w:rsidRPr="00AF25EC">
        <w:rPr>
          <w:color w:val="auto"/>
          <w:vertAlign w:val="superscript"/>
        </w:rPr>
        <w:t>2</w:t>
      </w:r>
      <w:r w:rsidRPr="00AF25EC">
        <w:rPr>
          <w:color w:val="auto"/>
          <w:vertAlign w:val="superscript"/>
        </w:rPr>
        <w:t>,</w:t>
      </w:r>
      <w:r w:rsidRPr="00AF25EC">
        <w:rPr>
          <w:color w:val="auto"/>
        </w:rPr>
        <w:t>*</w:t>
      </w:r>
    </w:p>
    <w:p w14:paraId="7F93CDAA" w14:textId="4301FFC9" w:rsidR="001A599C" w:rsidRPr="00AF25EC" w:rsidRDefault="00FF0BD6" w:rsidP="00FF0BD6">
      <w:pPr>
        <w:pStyle w:val="MDPI16affiliation"/>
        <w:rPr>
          <w:color w:val="auto"/>
        </w:rPr>
      </w:pPr>
      <w:r w:rsidRPr="00AF25EC">
        <w:rPr>
          <w:color w:val="auto"/>
          <w:vertAlign w:val="superscript"/>
        </w:rPr>
        <w:t>1</w:t>
      </w:r>
      <w:r w:rsidRPr="00AF25EC">
        <w:rPr>
          <w:color w:val="auto"/>
        </w:rPr>
        <w:tab/>
      </w:r>
      <w:r w:rsidR="001A599C" w:rsidRPr="00AF25EC">
        <w:rPr>
          <w:color w:val="auto"/>
        </w:rPr>
        <w:t xml:space="preserve">Department of Civil Engineering, Faculty of Engineering, Chiang Mai University, Chiang Mai, 50200, </w:t>
      </w:r>
      <w:r w:rsidR="001A599C" w:rsidRPr="00AF25EC">
        <w:rPr>
          <w:color w:val="auto"/>
          <w:cs/>
        </w:rPr>
        <w:br/>
      </w:r>
      <w:r w:rsidR="001A599C" w:rsidRPr="00AF25EC">
        <w:rPr>
          <w:color w:val="auto"/>
        </w:rPr>
        <w:t>Thailand; pornpote_n@cmu.ac.th</w:t>
      </w:r>
    </w:p>
    <w:p w14:paraId="6E63C727" w14:textId="4AD367F9" w:rsidR="00945434" w:rsidRPr="00AF25EC" w:rsidRDefault="00FF0BD6" w:rsidP="00945434">
      <w:pPr>
        <w:pStyle w:val="MDPI16affiliation"/>
        <w:rPr>
          <w:color w:val="auto"/>
        </w:rPr>
      </w:pPr>
      <w:r w:rsidRPr="00AF25EC">
        <w:rPr>
          <w:color w:val="auto"/>
          <w:vertAlign w:val="superscript"/>
        </w:rPr>
        <w:t>2</w:t>
      </w:r>
      <w:r w:rsidRPr="00AF25EC">
        <w:rPr>
          <w:color w:val="auto"/>
        </w:rPr>
        <w:tab/>
      </w:r>
      <w:r w:rsidR="00945434" w:rsidRPr="00AF25EC">
        <w:rPr>
          <w:color w:val="auto"/>
        </w:rPr>
        <w:t>Optimization Theory and Applications for Engineering SYStems Research Group (OASYS), Chiang Mai University, Chiang Mai, 50200, Thailand; wanarut.b@gmail.com (W.B.), paskorn@eng.cmu.ac.th (P.C.), manop@eng.cmu.ac.th (M.K.)</w:t>
      </w:r>
    </w:p>
    <w:p w14:paraId="6CA4B623" w14:textId="1E235021" w:rsidR="00481149" w:rsidRPr="00AF25EC" w:rsidRDefault="00481149" w:rsidP="007E3678">
      <w:pPr>
        <w:pStyle w:val="MDPI16affiliation"/>
        <w:rPr>
          <w:color w:val="auto"/>
        </w:rPr>
      </w:pPr>
      <w:r w:rsidRPr="00AF25EC">
        <w:rPr>
          <w:color w:val="auto"/>
          <w:vertAlign w:val="superscript"/>
        </w:rPr>
        <w:t>3</w:t>
      </w:r>
      <w:r w:rsidRPr="00AF25EC">
        <w:rPr>
          <w:color w:val="auto"/>
        </w:rPr>
        <w:tab/>
      </w:r>
      <w:r w:rsidR="007E3678" w:rsidRPr="00AF25EC">
        <w:rPr>
          <w:color w:val="auto"/>
        </w:rPr>
        <w:t>Department of Civil and Environmental Engineering, Faculty of Engineering, Rajamangala University of Technology Lanna, Chiang Mai, 50300, Thailand; sunita@rmutl.ac.th</w:t>
      </w:r>
    </w:p>
    <w:p w14:paraId="2625E535" w14:textId="54078AA8" w:rsidR="00481149" w:rsidRPr="00AF25EC" w:rsidRDefault="00481149" w:rsidP="00945434">
      <w:pPr>
        <w:pStyle w:val="MDPI16affiliation"/>
        <w:rPr>
          <w:rFonts w:cstheme="minorBidi"/>
          <w:color w:val="auto"/>
          <w:cs/>
          <w:lang w:bidi="th-TH"/>
        </w:rPr>
      </w:pPr>
      <w:r w:rsidRPr="00AF25EC">
        <w:rPr>
          <w:color w:val="auto"/>
          <w:vertAlign w:val="superscript"/>
        </w:rPr>
        <w:t>4</w:t>
      </w:r>
      <w:r w:rsidRPr="00AF25EC">
        <w:rPr>
          <w:color w:val="auto"/>
        </w:rPr>
        <w:tab/>
      </w:r>
      <w:r w:rsidR="00F81170" w:rsidRPr="00AF25EC">
        <w:rPr>
          <w:color w:val="auto"/>
        </w:rPr>
        <w:t xml:space="preserve">School of Civil Engineering and Technology, Sirindhorn International Institute of Technology, </w:t>
      </w:r>
      <w:r w:rsidR="00F81170" w:rsidRPr="00AF25EC">
        <w:rPr>
          <w:color w:val="auto"/>
        </w:rPr>
        <w:br/>
        <w:t>Thammasat University, Pathum Thani, 12120 Thailand; kriengsak@siit.tu.ac.th</w:t>
      </w:r>
    </w:p>
    <w:p w14:paraId="765855A2" w14:textId="648738AF" w:rsidR="00FF0BD6" w:rsidRPr="00AF25EC" w:rsidRDefault="00FF0BD6" w:rsidP="00FF0BD6">
      <w:pPr>
        <w:pStyle w:val="MDPI16affiliation"/>
        <w:rPr>
          <w:color w:val="auto"/>
        </w:rPr>
      </w:pPr>
      <w:r w:rsidRPr="00AF25EC">
        <w:rPr>
          <w:color w:val="auto"/>
        </w:rPr>
        <w:t>*</w:t>
      </w:r>
      <w:r w:rsidRPr="00AF25EC">
        <w:rPr>
          <w:color w:val="auto"/>
        </w:rPr>
        <w:tab/>
        <w:t xml:space="preserve">Correspondence: </w:t>
      </w:r>
      <w:r w:rsidR="009414B0" w:rsidRPr="00AF25EC">
        <w:rPr>
          <w:color w:val="auto"/>
        </w:rPr>
        <w:t>manop@eng.cmu.ac.th; Tel.: +66-53-944-157</w:t>
      </w:r>
    </w:p>
    <w:p w14:paraId="35DA1CF7" w14:textId="4E8BFE03" w:rsidR="00DC4E4E" w:rsidRPr="00AF25EC" w:rsidRDefault="00DC4E4E" w:rsidP="00DC4E4E">
      <w:pPr>
        <w:pStyle w:val="MDPI17abstract"/>
        <w:rPr>
          <w:b/>
          <w:color w:val="auto"/>
        </w:rPr>
      </w:pPr>
      <w:r w:rsidRPr="00AF25EC">
        <w:rPr>
          <w:b/>
          <w:color w:val="auto"/>
        </w:rPr>
        <w:t xml:space="preserve">Featured Application: </w:t>
      </w:r>
      <w:r w:rsidR="00C848B3" w:rsidRPr="00AF25EC">
        <w:rPr>
          <w:b/>
          <w:color w:val="auto"/>
        </w:rPr>
        <w:t xml:space="preserve">Building information modelling with </w:t>
      </w:r>
      <w:r w:rsidR="00904452" w:rsidRPr="00AF25EC">
        <w:rPr>
          <w:b/>
          <w:color w:val="auto"/>
        </w:rPr>
        <w:t>multi-objective genetic algorithm</w:t>
      </w:r>
    </w:p>
    <w:p w14:paraId="0B9605FA" w14:textId="34006E5A" w:rsidR="00FF0BD6" w:rsidRPr="00AF25EC" w:rsidRDefault="00FF0BD6" w:rsidP="00FF0BD6">
      <w:pPr>
        <w:pStyle w:val="MDPI17abstract"/>
        <w:rPr>
          <w:color w:val="auto"/>
          <w:szCs w:val="18"/>
        </w:rPr>
      </w:pPr>
      <w:r w:rsidRPr="00AF25EC">
        <w:rPr>
          <w:b/>
          <w:color w:val="auto"/>
          <w:szCs w:val="18"/>
        </w:rPr>
        <w:t xml:space="preserve">Abstract: </w:t>
      </w:r>
      <w:r w:rsidR="00E1472D" w:rsidRPr="00AF25EC">
        <w:rPr>
          <w:color w:val="auto"/>
          <w:szCs w:val="18"/>
        </w:rPr>
        <w:t xml:space="preserve">Construction renovation is known </w:t>
      </w:r>
      <w:r w:rsidR="00702A4C" w:rsidRPr="00AF25EC">
        <w:rPr>
          <w:color w:val="auto"/>
          <w:szCs w:val="18"/>
        </w:rPr>
        <w:t>to be</w:t>
      </w:r>
      <w:r w:rsidR="00E1472D" w:rsidRPr="00AF25EC">
        <w:rPr>
          <w:color w:val="auto"/>
          <w:szCs w:val="18"/>
        </w:rPr>
        <w:t xml:space="preserve"> a complicated type of construction project and prone</w:t>
      </w:r>
      <w:r w:rsidR="008F3FD1" w:rsidRPr="00AF25EC">
        <w:rPr>
          <w:color w:val="auto"/>
          <w:szCs w:val="18"/>
        </w:rPr>
        <w:t xml:space="preserve"> </w:t>
      </w:r>
      <w:r w:rsidR="00E1472D" w:rsidRPr="00AF25EC">
        <w:rPr>
          <w:color w:val="auto"/>
          <w:szCs w:val="18"/>
        </w:rPr>
        <w:t>to error</w:t>
      </w:r>
      <w:r w:rsidR="00FB61E5" w:rsidRPr="00AF25EC">
        <w:rPr>
          <w:color w:val="auto"/>
          <w:szCs w:val="18"/>
        </w:rPr>
        <w:t>s</w:t>
      </w:r>
      <w:r w:rsidR="00E1472D" w:rsidRPr="00AF25EC">
        <w:rPr>
          <w:color w:val="auto"/>
          <w:szCs w:val="18"/>
        </w:rPr>
        <w:t xml:space="preserve"> compar</w:t>
      </w:r>
      <w:r w:rsidR="00702A4C" w:rsidRPr="00AF25EC">
        <w:rPr>
          <w:color w:val="auto"/>
          <w:szCs w:val="18"/>
        </w:rPr>
        <w:t>ed to</w:t>
      </w:r>
      <w:r w:rsidR="00E1472D" w:rsidRPr="00AF25EC">
        <w:rPr>
          <w:color w:val="auto"/>
          <w:szCs w:val="18"/>
        </w:rPr>
        <w:t xml:space="preserve"> new construction. </w:t>
      </w:r>
      <w:r w:rsidR="00A60275" w:rsidRPr="00AF25EC">
        <w:rPr>
          <w:color w:val="auto"/>
          <w:szCs w:val="18"/>
        </w:rPr>
        <w:t xml:space="preserve">The </w:t>
      </w:r>
      <w:r w:rsidR="00DA0568" w:rsidRPr="00AF25EC">
        <w:rPr>
          <w:color w:val="auto"/>
          <w:szCs w:val="18"/>
        </w:rPr>
        <w:t>need to carry out the renovation work while keeping normal business activities running</w:t>
      </w:r>
      <w:r w:rsidR="00702A4C" w:rsidRPr="00AF25EC">
        <w:rPr>
          <w:color w:val="auto"/>
          <w:szCs w:val="18"/>
        </w:rPr>
        <w:t>,</w:t>
      </w:r>
      <w:r w:rsidR="00DA0568" w:rsidRPr="00AF25EC">
        <w:rPr>
          <w:color w:val="auto"/>
          <w:szCs w:val="18"/>
        </w:rPr>
        <w:t xml:space="preserve"> coupled with </w:t>
      </w:r>
      <w:r w:rsidR="00E1472D" w:rsidRPr="00AF25EC">
        <w:rPr>
          <w:color w:val="auto"/>
          <w:szCs w:val="18"/>
        </w:rPr>
        <w:t>strict</w:t>
      </w:r>
      <w:r w:rsidR="00A60275" w:rsidRPr="00AF25EC">
        <w:rPr>
          <w:color w:val="auto"/>
          <w:szCs w:val="18"/>
        </w:rPr>
        <w:t xml:space="preserve"> </w:t>
      </w:r>
      <w:r w:rsidR="00E1472D" w:rsidRPr="00AF25EC">
        <w:rPr>
          <w:color w:val="auto"/>
          <w:szCs w:val="18"/>
        </w:rPr>
        <w:t>governmental building renovation</w:t>
      </w:r>
      <w:r w:rsidR="00A60275" w:rsidRPr="00AF25EC">
        <w:rPr>
          <w:color w:val="auto"/>
          <w:szCs w:val="18"/>
        </w:rPr>
        <w:t xml:space="preserve"> regulation</w:t>
      </w:r>
      <w:r w:rsidR="00702A4C" w:rsidRPr="00AF25EC">
        <w:rPr>
          <w:color w:val="auto"/>
          <w:szCs w:val="18"/>
        </w:rPr>
        <w:t xml:space="preserve">s, </w:t>
      </w:r>
      <w:r w:rsidR="00DA0568" w:rsidRPr="00AF25EC">
        <w:rPr>
          <w:color w:val="auto"/>
          <w:szCs w:val="18"/>
        </w:rPr>
        <w:t>present</w:t>
      </w:r>
      <w:r w:rsidR="00702A4C" w:rsidRPr="00AF25EC">
        <w:rPr>
          <w:color w:val="auto"/>
          <w:szCs w:val="18"/>
        </w:rPr>
        <w:t>s</w:t>
      </w:r>
      <w:r w:rsidR="00DA0568" w:rsidRPr="00AF25EC">
        <w:rPr>
          <w:color w:val="auto"/>
          <w:szCs w:val="18"/>
        </w:rPr>
        <w:t xml:space="preserve"> an important challenge affecting </w:t>
      </w:r>
      <w:r w:rsidR="00E1472D" w:rsidRPr="00AF25EC">
        <w:rPr>
          <w:color w:val="auto"/>
          <w:szCs w:val="18"/>
        </w:rPr>
        <w:t>construction performance. Given the current availability of robust hardware and software, building information modeling (BIM) and optimization tools have become essential tool</w:t>
      </w:r>
      <w:r w:rsidR="00702A4C" w:rsidRPr="00AF25EC">
        <w:rPr>
          <w:color w:val="auto"/>
          <w:szCs w:val="18"/>
        </w:rPr>
        <w:t>s in improving</w:t>
      </w:r>
      <w:r w:rsidR="00E1472D" w:rsidRPr="00AF25EC">
        <w:rPr>
          <w:color w:val="auto"/>
          <w:szCs w:val="18"/>
        </w:rPr>
        <w:t xml:space="preserve"> construction planning, schedul</w:t>
      </w:r>
      <w:r w:rsidR="00CA5C12" w:rsidRPr="00AF25EC">
        <w:rPr>
          <w:color w:val="auto"/>
          <w:szCs w:val="18"/>
        </w:rPr>
        <w:t>ing</w:t>
      </w:r>
      <w:r w:rsidR="00E1472D" w:rsidRPr="00AF25EC">
        <w:rPr>
          <w:color w:val="auto"/>
          <w:szCs w:val="18"/>
        </w:rPr>
        <w:t xml:space="preserve">, and resource management. This study explored opportunities to develop </w:t>
      </w:r>
      <w:r w:rsidR="00702A4C" w:rsidRPr="00AF25EC">
        <w:rPr>
          <w:color w:val="auto"/>
          <w:szCs w:val="18"/>
        </w:rPr>
        <w:t xml:space="preserve">a </w:t>
      </w:r>
      <w:r w:rsidR="00E1472D" w:rsidRPr="00AF25EC">
        <w:rPr>
          <w:color w:val="auto"/>
          <w:szCs w:val="18"/>
        </w:rPr>
        <w:t xml:space="preserve">multi-objective genetic algorithm (MOGA) on existing BIM. The data </w:t>
      </w:r>
      <w:r w:rsidR="00931326" w:rsidRPr="00AF25EC">
        <w:rPr>
          <w:color w:val="auto"/>
          <w:szCs w:val="18"/>
        </w:rPr>
        <w:t>were</w:t>
      </w:r>
      <w:r w:rsidR="00E1472D" w:rsidRPr="00AF25EC">
        <w:rPr>
          <w:color w:val="auto"/>
          <w:szCs w:val="18"/>
        </w:rPr>
        <w:t xml:space="preserve"> retrieved from a renovation project </w:t>
      </w:r>
      <w:r w:rsidR="00CA5C12" w:rsidRPr="00AF25EC">
        <w:rPr>
          <w:color w:val="auto"/>
          <w:szCs w:val="18"/>
        </w:rPr>
        <w:t>over the</w:t>
      </w:r>
      <w:r w:rsidR="00E1472D" w:rsidRPr="00AF25EC">
        <w:rPr>
          <w:color w:val="auto"/>
          <w:szCs w:val="18"/>
        </w:rPr>
        <w:t xml:space="preserve"> 2018-2020</w:t>
      </w:r>
      <w:r w:rsidR="00CA5C12" w:rsidRPr="00AF25EC">
        <w:rPr>
          <w:color w:val="auto"/>
          <w:szCs w:val="18"/>
        </w:rPr>
        <w:t xml:space="preserve"> period</w:t>
      </w:r>
      <w:r w:rsidR="00E1472D" w:rsidRPr="00AF25EC">
        <w:rPr>
          <w:color w:val="auto"/>
          <w:szCs w:val="18"/>
        </w:rPr>
        <w:t xml:space="preserve">. </w:t>
      </w:r>
      <w:r w:rsidR="00702A4C" w:rsidRPr="00AF25EC">
        <w:rPr>
          <w:color w:val="auto"/>
          <w:szCs w:val="18"/>
        </w:rPr>
        <w:t>Direct and indirect project</w:t>
      </w:r>
      <w:r w:rsidR="00E1472D" w:rsidRPr="00AF25EC">
        <w:rPr>
          <w:color w:val="auto"/>
          <w:szCs w:val="18"/>
        </w:rPr>
        <w:t xml:space="preserve"> costs, actual schedule, and resource usage were tracked and retrieved </w:t>
      </w:r>
      <w:r w:rsidR="00931326" w:rsidRPr="00AF25EC">
        <w:rPr>
          <w:color w:val="auto"/>
          <w:szCs w:val="18"/>
        </w:rPr>
        <w:t>to create</w:t>
      </w:r>
      <w:r w:rsidR="00E1472D" w:rsidRPr="00AF25EC">
        <w:rPr>
          <w:color w:val="auto"/>
          <w:szCs w:val="18"/>
        </w:rPr>
        <w:t xml:space="preserve"> a BIM-based MOGA model. </w:t>
      </w:r>
      <w:r w:rsidR="00CA5C12" w:rsidRPr="00AF25EC">
        <w:rPr>
          <w:color w:val="auto"/>
          <w:szCs w:val="18"/>
        </w:rPr>
        <w:t>A</w:t>
      </w:r>
      <w:r w:rsidR="00E1472D" w:rsidRPr="00AF25EC">
        <w:rPr>
          <w:color w:val="auto"/>
          <w:szCs w:val="18"/>
        </w:rPr>
        <w:t>fter 500 generations, optimal results were provided as a Pareto front with 70 combinations among direct costs, time usage and resource allocation. The BIM-MOGA also provided less</w:t>
      </w:r>
      <w:r w:rsidR="00CA5C12" w:rsidRPr="00AF25EC">
        <w:rPr>
          <w:color w:val="auto"/>
          <w:szCs w:val="18"/>
        </w:rPr>
        <w:t xml:space="preserve"> </w:t>
      </w:r>
      <w:r w:rsidR="00E1472D" w:rsidRPr="00AF25EC">
        <w:rPr>
          <w:color w:val="auto"/>
          <w:szCs w:val="18"/>
        </w:rPr>
        <w:t>computation</w:t>
      </w:r>
      <w:r w:rsidR="00CA5C12" w:rsidRPr="00AF25EC">
        <w:rPr>
          <w:color w:val="auto"/>
          <w:szCs w:val="18"/>
        </w:rPr>
        <w:t xml:space="preserve"> time</w:t>
      </w:r>
      <w:r w:rsidR="00E1472D" w:rsidRPr="00AF25EC">
        <w:rPr>
          <w:color w:val="auto"/>
          <w:szCs w:val="18"/>
        </w:rPr>
        <w:t xml:space="preserve"> </w:t>
      </w:r>
      <w:r w:rsidR="00702A4C" w:rsidRPr="00AF25EC">
        <w:rPr>
          <w:color w:val="auto"/>
          <w:szCs w:val="18"/>
        </w:rPr>
        <w:t>compared to</w:t>
      </w:r>
      <w:r w:rsidR="00E1472D" w:rsidRPr="00AF25EC">
        <w:rPr>
          <w:color w:val="auto"/>
          <w:szCs w:val="18"/>
        </w:rPr>
        <w:t xml:space="preserve"> previous </w:t>
      </w:r>
      <w:r w:rsidR="0008706C" w:rsidRPr="00AF25EC">
        <w:rPr>
          <w:color w:val="auto"/>
          <w:szCs w:val="18"/>
        </w:rPr>
        <w:t>studies</w:t>
      </w:r>
      <w:r w:rsidR="00E1472D" w:rsidRPr="00AF25EC">
        <w:rPr>
          <w:color w:val="auto"/>
          <w:szCs w:val="18"/>
        </w:rPr>
        <w:t>. It can be used as an efficient tool for construction planning and scheduling using a combination of existing BIM along with MOGA into professional practice</w:t>
      </w:r>
      <w:r w:rsidR="00702A4C" w:rsidRPr="00AF25EC">
        <w:rPr>
          <w:color w:val="auto"/>
          <w:szCs w:val="18"/>
        </w:rPr>
        <w:t>s</w:t>
      </w:r>
      <w:r w:rsidR="00E1472D" w:rsidRPr="00AF25EC">
        <w:rPr>
          <w:color w:val="auto"/>
          <w:szCs w:val="18"/>
        </w:rPr>
        <w:t xml:space="preserve">. </w:t>
      </w:r>
      <w:r w:rsidR="00CA5C12" w:rsidRPr="00AF25EC">
        <w:rPr>
          <w:color w:val="auto"/>
          <w:szCs w:val="18"/>
        </w:rPr>
        <w:t xml:space="preserve">This approach </w:t>
      </w:r>
      <w:r w:rsidR="0021054E" w:rsidRPr="00AF25EC">
        <w:rPr>
          <w:color w:val="auto"/>
          <w:szCs w:val="18"/>
        </w:rPr>
        <w:t>w</w:t>
      </w:r>
      <w:r w:rsidR="00CA5C12" w:rsidRPr="00AF25EC">
        <w:rPr>
          <w:color w:val="auto"/>
          <w:szCs w:val="18"/>
        </w:rPr>
        <w:t>ould</w:t>
      </w:r>
      <w:r w:rsidR="0021054E" w:rsidRPr="00AF25EC">
        <w:rPr>
          <w:color w:val="auto"/>
          <w:szCs w:val="18"/>
        </w:rPr>
        <w:t xml:space="preserve"> help improve decision-making during</w:t>
      </w:r>
      <w:r w:rsidR="00CA5C12" w:rsidRPr="00AF25EC">
        <w:rPr>
          <w:color w:val="auto"/>
          <w:szCs w:val="18"/>
        </w:rPr>
        <w:t xml:space="preserve"> t</w:t>
      </w:r>
      <w:r w:rsidR="00E1472D" w:rsidRPr="00AF25EC">
        <w:rPr>
          <w:color w:val="auto"/>
          <w:szCs w:val="18"/>
        </w:rPr>
        <w:t xml:space="preserve">he construction process based on the Pareto front data provided.  </w:t>
      </w:r>
    </w:p>
    <w:p w14:paraId="156FFDEC" w14:textId="1356066B" w:rsidR="00FF0BD6" w:rsidRPr="00AF25EC" w:rsidRDefault="00FF0BD6" w:rsidP="00FF0BD6">
      <w:pPr>
        <w:pStyle w:val="MDPI18keywords"/>
        <w:rPr>
          <w:color w:val="auto"/>
          <w:szCs w:val="18"/>
        </w:rPr>
      </w:pPr>
      <w:r w:rsidRPr="00AF25EC">
        <w:rPr>
          <w:b/>
          <w:color w:val="auto"/>
          <w:szCs w:val="18"/>
        </w:rPr>
        <w:t xml:space="preserve">Keywords: </w:t>
      </w:r>
      <w:r w:rsidR="009D7B4D" w:rsidRPr="00AF25EC">
        <w:rPr>
          <w:color w:val="auto"/>
          <w:szCs w:val="18"/>
        </w:rPr>
        <w:t xml:space="preserve">construction </w:t>
      </w:r>
      <w:r w:rsidR="00FC6515" w:rsidRPr="00AF25EC">
        <w:rPr>
          <w:color w:val="auto"/>
          <w:szCs w:val="18"/>
        </w:rPr>
        <w:t>renovation; planning; scheduling; building information modeling; multi-objective genetic algorithm; resource utilization</w:t>
      </w:r>
    </w:p>
    <w:p w14:paraId="046CFFC2" w14:textId="77777777" w:rsidR="00FF0BD6" w:rsidRPr="00AF25EC" w:rsidRDefault="00FF0BD6" w:rsidP="00FF0BD6">
      <w:pPr>
        <w:pStyle w:val="MDPI19line"/>
        <w:rPr>
          <w:color w:val="auto"/>
        </w:rPr>
      </w:pPr>
    </w:p>
    <w:p w14:paraId="5D25D0FD" w14:textId="77777777" w:rsidR="00FF0BD6" w:rsidRPr="00AF25EC" w:rsidRDefault="00FF0BD6" w:rsidP="00FF0BD6">
      <w:pPr>
        <w:pStyle w:val="MDPI21heading1"/>
        <w:rPr>
          <w:color w:val="auto"/>
          <w:lang w:eastAsia="zh-CN"/>
        </w:rPr>
      </w:pPr>
      <w:r w:rsidRPr="00AF25EC">
        <w:rPr>
          <w:color w:val="auto"/>
          <w:lang w:eastAsia="zh-CN"/>
        </w:rPr>
        <w:t>1. Introduction</w:t>
      </w:r>
    </w:p>
    <w:p w14:paraId="36A5C9F1" w14:textId="58735382" w:rsidR="00AA326F" w:rsidRPr="00AF25EC" w:rsidRDefault="00AA326F" w:rsidP="00AA326F">
      <w:pPr>
        <w:pStyle w:val="MDPI31text"/>
        <w:rPr>
          <w:rFonts w:cstheme="minorBidi"/>
          <w:color w:val="auto"/>
          <w:lang w:bidi="th-TH"/>
        </w:rPr>
      </w:pPr>
      <w:r w:rsidRPr="00AF25EC">
        <w:rPr>
          <w:color w:val="auto"/>
        </w:rPr>
        <w:t>Nowadays construction management</w:t>
      </w:r>
      <w:r w:rsidR="00C32035" w:rsidRPr="00AF25EC">
        <w:rPr>
          <w:color w:val="auto"/>
        </w:rPr>
        <w:t xml:space="preserve"> is</w:t>
      </w:r>
      <w:r w:rsidRPr="00AF25EC">
        <w:rPr>
          <w:color w:val="auto"/>
        </w:rPr>
        <w:t xml:space="preserve"> facing several uncontrollable and controllable challenges. </w:t>
      </w:r>
      <w:r w:rsidR="003A63D4" w:rsidRPr="00AF25EC">
        <w:rPr>
          <w:color w:val="auto"/>
        </w:rPr>
        <w:t>U</w:t>
      </w:r>
      <w:r w:rsidRPr="00AF25EC">
        <w:rPr>
          <w:color w:val="auto"/>
        </w:rPr>
        <w:t xml:space="preserve">npredictable weather, local resource scarcity and </w:t>
      </w:r>
      <w:r w:rsidR="00702A4C" w:rsidRPr="00AF25EC">
        <w:rPr>
          <w:color w:val="auto"/>
        </w:rPr>
        <w:t>a range of</w:t>
      </w:r>
      <w:r w:rsidRPr="00AF25EC">
        <w:rPr>
          <w:color w:val="auto"/>
        </w:rPr>
        <w:t xml:space="preserve"> strict regulations</w:t>
      </w:r>
      <w:r w:rsidR="003A63D4" w:rsidRPr="00AF25EC">
        <w:rPr>
          <w:color w:val="auto"/>
        </w:rPr>
        <w:t xml:space="preserve"> are common uncontrollable factors in the construction industry</w:t>
      </w:r>
      <w:r w:rsidRPr="00AF25EC">
        <w:rPr>
          <w:color w:val="auto"/>
        </w:rPr>
        <w:t xml:space="preserve">. Traditional construction management </w:t>
      </w:r>
      <w:r w:rsidR="00C32035" w:rsidRPr="00AF25EC">
        <w:rPr>
          <w:color w:val="auto"/>
        </w:rPr>
        <w:t xml:space="preserve">also </w:t>
      </w:r>
      <w:r w:rsidRPr="00AF25EC">
        <w:rPr>
          <w:color w:val="auto"/>
        </w:rPr>
        <w:t xml:space="preserve">deals with controllable factors such as </w:t>
      </w:r>
      <w:r w:rsidR="00C32035" w:rsidRPr="00AF25EC">
        <w:rPr>
          <w:color w:val="auto"/>
        </w:rPr>
        <w:t>inconsistent</w:t>
      </w:r>
      <w:r w:rsidRPr="00AF25EC">
        <w:rPr>
          <w:color w:val="auto"/>
        </w:rPr>
        <w:t xml:space="preserve"> design, lack of constructability, inaccura</w:t>
      </w:r>
      <w:r w:rsidR="00561621" w:rsidRPr="00AF25EC">
        <w:rPr>
          <w:color w:val="auto"/>
        </w:rPr>
        <w:t>te</w:t>
      </w:r>
      <w:r w:rsidRPr="00AF25EC">
        <w:rPr>
          <w:color w:val="auto"/>
        </w:rPr>
        <w:t xml:space="preserve"> document</w:t>
      </w:r>
      <w:r w:rsidR="00702A4C" w:rsidRPr="00AF25EC">
        <w:rPr>
          <w:color w:val="auto"/>
        </w:rPr>
        <w:t>ation</w:t>
      </w:r>
      <w:r w:rsidRPr="00AF25EC">
        <w:rPr>
          <w:color w:val="auto"/>
        </w:rPr>
        <w:t xml:space="preserve">, and redundant work processes. Building information modeling (BIM) has been widely used for a decade to improve </w:t>
      </w:r>
      <w:r w:rsidR="00D75DB4" w:rsidRPr="00AF25EC">
        <w:rPr>
          <w:color w:val="auto"/>
        </w:rPr>
        <w:t xml:space="preserve">the </w:t>
      </w:r>
      <w:r w:rsidRPr="00AF25EC">
        <w:rPr>
          <w:color w:val="auto"/>
        </w:rPr>
        <w:t xml:space="preserve">efficiency </w:t>
      </w:r>
      <w:r w:rsidR="00D75DB4" w:rsidRPr="00AF25EC">
        <w:rPr>
          <w:color w:val="auto"/>
        </w:rPr>
        <w:t>of</w:t>
      </w:r>
      <w:r w:rsidRPr="00AF25EC">
        <w:rPr>
          <w:color w:val="auto"/>
        </w:rPr>
        <w:t xml:space="preserve"> </w:t>
      </w:r>
      <w:r w:rsidR="00D75DB4" w:rsidRPr="00AF25EC">
        <w:rPr>
          <w:color w:val="auto"/>
        </w:rPr>
        <w:t xml:space="preserve">a </w:t>
      </w:r>
      <w:r w:rsidRPr="00AF25EC">
        <w:rPr>
          <w:color w:val="auto"/>
        </w:rPr>
        <w:t>construction project</w:t>
      </w:r>
      <w:r w:rsidR="00702A4C" w:rsidRPr="00AF25EC">
        <w:rPr>
          <w:color w:val="auto"/>
        </w:rPr>
        <w:t xml:space="preserve">, </w:t>
      </w:r>
      <w:r w:rsidRPr="00AF25EC">
        <w:rPr>
          <w:color w:val="auto"/>
        </w:rPr>
        <w:t>especially</w:t>
      </w:r>
      <w:r w:rsidR="00D75DB4" w:rsidRPr="00AF25EC">
        <w:rPr>
          <w:color w:val="auto"/>
        </w:rPr>
        <w:t xml:space="preserve"> in </w:t>
      </w:r>
      <w:r w:rsidRPr="00AF25EC">
        <w:rPr>
          <w:color w:val="auto"/>
        </w:rPr>
        <w:t>construction planning and document</w:t>
      </w:r>
      <w:r w:rsidR="00D75DB4" w:rsidRPr="00AF25EC">
        <w:rPr>
          <w:color w:val="auto"/>
        </w:rPr>
        <w:t>ation</w:t>
      </w:r>
      <w:r w:rsidRPr="00AF25EC">
        <w:rPr>
          <w:color w:val="auto"/>
        </w:rPr>
        <w:t>. It provides data and visualization to project managers to make better decision</w:t>
      </w:r>
      <w:r w:rsidR="00702A4C" w:rsidRPr="00AF25EC">
        <w:rPr>
          <w:color w:val="auto"/>
        </w:rPr>
        <w:t>s</w:t>
      </w:r>
      <w:r w:rsidRPr="00AF25EC">
        <w:rPr>
          <w:color w:val="auto"/>
        </w:rPr>
        <w:t xml:space="preserve"> for improved quality and faster</w:t>
      </w:r>
      <w:r w:rsidRPr="00AF25EC">
        <w:rPr>
          <w:color w:val="auto"/>
          <w:cs/>
        </w:rPr>
        <w:t xml:space="preserve"> </w:t>
      </w:r>
      <w:r w:rsidRPr="00AF25EC">
        <w:rPr>
          <w:color w:val="auto"/>
        </w:rPr>
        <w:t>processes</w:t>
      </w:r>
      <w:r w:rsidRPr="00AF25EC">
        <w:rPr>
          <w:color w:val="auto"/>
          <w:cs/>
        </w:rPr>
        <w:t xml:space="preserve"> </w:t>
      </w:r>
      <w:r w:rsidRPr="00AF25EC">
        <w:rPr>
          <w:color w:val="auto"/>
        </w:rPr>
        <w:fldChar w:fldCharType="begin" w:fldLock="1"/>
      </w:r>
      <w:r w:rsidRPr="00AF25EC">
        <w:rPr>
          <w:color w:val="auto"/>
        </w:rPr>
        <w:instrText>ADDIN CSL_CITATION {"citationItems":[{"id":"ITEM-1","itemData":{"DOI":"10.1016/j.proeng.2014.12.048","ISSN":"18777058","abstract":"The paper shortly presents the history and development of the traditional design in civil engineering. Next, the idea of Building Information Modelling (BIM) and its practical benefits are described. Main part of the paper is devoted to discussion about what kind of difficulties we may encounter during the implementation of the BIM technology and how they are related to the potential benefits. Case study presents the existing design prepared in BIM technology.","author":[{"dropping-particle":"","family":"Czmoch","given":"Ireneusz","non-dropping-particle":"","parse-names":false,"suffix":""},{"dropping-particle":"","family":"Pękala","given":"Adam","non-dropping-particle":"","parse-names":false,"suffix":""}],"container-title":"Procedia Engineering","id":"ITEM-1","issued":{"date-parts":[["2014","1","1"]]},"page":"210-215","publisher":"Elsevier Ltd","title":"Traditional design versus BIM based design","type":"paper-conference","volume":"91"},"uris":["http://www.mendeley.com/documents/?uuid=d5b7a198-5687-3d95-9417-08c3c035fbfd"]}],"mendeley":{"formattedCitation":"[1]","plainTextFormattedCitation":"[1]","previouslyFormattedCitation":"[1]"},"properties":{"noteIndex":0},"schema":"https://github.com/citation-style-language/schema/raw/master/csl-citation.json"}</w:instrText>
      </w:r>
      <w:r w:rsidRPr="00AF25EC">
        <w:rPr>
          <w:color w:val="auto"/>
        </w:rPr>
        <w:fldChar w:fldCharType="separate"/>
      </w:r>
      <w:r w:rsidRPr="00AF25EC">
        <w:rPr>
          <w:noProof/>
          <w:color w:val="auto"/>
        </w:rPr>
        <w:t>[1]</w:t>
      </w:r>
      <w:r w:rsidRPr="00AF25EC">
        <w:rPr>
          <w:color w:val="auto"/>
        </w:rPr>
        <w:fldChar w:fldCharType="end"/>
      </w:r>
      <w:r w:rsidRPr="00AF25EC">
        <w:rPr>
          <w:color w:val="auto"/>
        </w:rPr>
        <w:t xml:space="preserve">. </w:t>
      </w:r>
      <w:r w:rsidR="00F42E2C" w:rsidRPr="00AF25EC">
        <w:rPr>
          <w:color w:val="auto"/>
        </w:rPr>
        <w:t>Through clash detection</w:t>
      </w:r>
      <w:r w:rsidR="001E06B4" w:rsidRPr="00AF25EC">
        <w:rPr>
          <w:color w:val="auto"/>
        </w:rPr>
        <w:t xml:space="preserve"> capability</w:t>
      </w:r>
      <w:r w:rsidR="00F42E2C" w:rsidRPr="00AF25EC">
        <w:rPr>
          <w:color w:val="auto"/>
        </w:rPr>
        <w:t>,</w:t>
      </w:r>
      <w:r w:rsidR="001E06B4" w:rsidRPr="00AF25EC">
        <w:rPr>
          <w:color w:val="auto"/>
          <w:cs/>
        </w:rPr>
        <w:t xml:space="preserve"> </w:t>
      </w:r>
      <w:r w:rsidR="001E06B4" w:rsidRPr="00AF25EC">
        <w:rPr>
          <w:color w:val="auto"/>
        </w:rPr>
        <w:t>BIM</w:t>
      </w:r>
      <w:r w:rsidRPr="00AF25EC">
        <w:rPr>
          <w:color w:val="auto"/>
        </w:rPr>
        <w:t xml:space="preserve"> also helps </w:t>
      </w:r>
      <w:r w:rsidR="00F42E2C" w:rsidRPr="00AF25EC">
        <w:rPr>
          <w:color w:val="auto"/>
        </w:rPr>
        <w:t>re</w:t>
      </w:r>
      <w:r w:rsidRPr="00AF25EC">
        <w:rPr>
          <w:color w:val="auto"/>
        </w:rPr>
        <w:t>solv</w:t>
      </w:r>
      <w:r w:rsidR="00F42E2C" w:rsidRPr="00AF25EC">
        <w:rPr>
          <w:color w:val="auto"/>
        </w:rPr>
        <w:t>e</w:t>
      </w:r>
      <w:r w:rsidRPr="00AF25EC">
        <w:rPr>
          <w:color w:val="auto"/>
        </w:rPr>
        <w:t xml:space="preserve"> design conflict </w:t>
      </w:r>
      <w:r w:rsidR="00F42E2C" w:rsidRPr="00AF25EC">
        <w:rPr>
          <w:color w:val="auto"/>
        </w:rPr>
        <w:t>resulting from</w:t>
      </w:r>
      <w:r w:rsidR="00702A4C" w:rsidRPr="00AF25EC">
        <w:rPr>
          <w:color w:val="auto"/>
        </w:rPr>
        <w:t xml:space="preserve"> the</w:t>
      </w:r>
      <w:r w:rsidR="00F42E2C" w:rsidRPr="00AF25EC">
        <w:rPr>
          <w:color w:val="auto"/>
        </w:rPr>
        <w:t xml:space="preserve"> complex interface </w:t>
      </w:r>
      <w:r w:rsidR="00F42E2C" w:rsidRPr="00AF25EC">
        <w:rPr>
          <w:color w:val="auto"/>
        </w:rPr>
        <w:lastRenderedPageBreak/>
        <w:t xml:space="preserve">between various building elements which commonly exist in </w:t>
      </w:r>
      <w:r w:rsidRPr="00AF25EC">
        <w:rPr>
          <w:color w:val="auto"/>
        </w:rPr>
        <w:t>large building</w:t>
      </w:r>
      <w:r w:rsidR="00F42E2C" w:rsidRPr="00AF25EC">
        <w:rPr>
          <w:color w:val="auto"/>
        </w:rPr>
        <w:t>s and renovation work</w:t>
      </w:r>
      <w:r w:rsidRPr="00AF25EC">
        <w:rPr>
          <w:color w:val="auto"/>
        </w:rPr>
        <w:t xml:space="preserve"> </w:t>
      </w:r>
      <w:r w:rsidRPr="00AF25EC">
        <w:rPr>
          <w:color w:val="auto"/>
          <w:cs/>
        </w:rPr>
        <w:fldChar w:fldCharType="begin" w:fldLock="1"/>
      </w:r>
      <w:r w:rsidRPr="00AF25EC">
        <w:rPr>
          <w:color w:val="auto"/>
        </w:rPr>
        <w:instrText>ADDIN CSL_CITATION {"citationItems":[{"id":"ITEM-1","itemData":{"DOI":"10.1061/(ASCE)0742-597X(2002)18:4(179)","ISSN":"0742597X","abstract":"This paper presents a case study of a recent office renovation project. The paper investigates the problems that occurred during the design process, analyzes the causes of design iterations and rework, and proposes changes that can improve the design process. The analysis illustrates two design challenges that cause iterations and rework: (1) preexisting, hidden conditions identified late in the design process, and (2) limitations of downstream systems that were not accounted for in upstream decisions. The recommendations propose mechanisms to reduce design rework and duration, and increase the quality of the design solution. The recommendations are (1) to accelerate the discovery of existing conditions, (2) to identify the project constraints that design and construction have to meet, (3) to select the project team early, and (4) to accelerate the iterative design process with a team-based rapid development of schematic design (rapid prototyping). © ASCE.","author":[{"dropping-particle":"","family":"Mitropoulos","given":"Panagiotis","non-dropping-particle":"","parse-names":false,"suffix":""},{"dropping-particle":"","family":"Howell","given":"Gregory A.","non-dropping-particle":"","parse-names":false,"suffix":""}],"container-title":"Journal of Management in Engineering","id":"ITEM-1","issue":"4","issued":{"date-parts":[["2002"]]},"page":"179-185","title":"Renovation projects: Design process problems and improvement mechanisms","type":"article-journal","volume":"18"},"uris":["http://www.mendeley.com/documents/?uuid=4c325028-c7da-4bc5-847c-79d7db5a4e54"]}],"mendeley":{"formattedCitation":"[2]","plainTextFormattedCitation":"[2]","previouslyFormattedCitation":"[2]"},"properties":{"noteIndex":0},"schema":"https://github.com/citation-style-language/schema/raw/master/csl-citation.json"}</w:instrText>
      </w:r>
      <w:r w:rsidRPr="00AF25EC">
        <w:rPr>
          <w:color w:val="auto"/>
          <w:cs/>
        </w:rPr>
        <w:fldChar w:fldCharType="separate"/>
      </w:r>
      <w:r w:rsidRPr="00AF25EC">
        <w:rPr>
          <w:noProof/>
          <w:color w:val="auto"/>
        </w:rPr>
        <w:t>[2]</w:t>
      </w:r>
      <w:r w:rsidRPr="00AF25EC">
        <w:rPr>
          <w:color w:val="auto"/>
          <w:cs/>
        </w:rPr>
        <w:fldChar w:fldCharType="end"/>
      </w:r>
      <w:r w:rsidRPr="00AF25EC">
        <w:rPr>
          <w:color w:val="auto"/>
        </w:rPr>
        <w:t>.</w:t>
      </w:r>
      <w:r w:rsidRPr="00AF25EC">
        <w:rPr>
          <w:rFonts w:cstheme="minorBidi"/>
          <w:color w:val="auto"/>
          <w:lang w:bidi="th-TH"/>
        </w:rPr>
        <w:t xml:space="preserve"> </w:t>
      </w:r>
      <w:r w:rsidRPr="00AF25EC">
        <w:rPr>
          <w:color w:val="auto"/>
        </w:rPr>
        <w:t xml:space="preserve">Construction complexity has </w:t>
      </w:r>
      <w:r w:rsidR="00F42E2C" w:rsidRPr="00AF25EC">
        <w:rPr>
          <w:color w:val="auto"/>
        </w:rPr>
        <w:t xml:space="preserve">a </w:t>
      </w:r>
      <w:r w:rsidRPr="00AF25EC">
        <w:rPr>
          <w:color w:val="auto"/>
        </w:rPr>
        <w:t xml:space="preserve">direct </w:t>
      </w:r>
      <w:r w:rsidR="00F42E2C" w:rsidRPr="00AF25EC">
        <w:rPr>
          <w:color w:val="auto"/>
        </w:rPr>
        <w:t xml:space="preserve">impact on </w:t>
      </w:r>
      <w:r w:rsidRPr="00AF25EC">
        <w:rPr>
          <w:color w:val="auto"/>
        </w:rPr>
        <w:t xml:space="preserve">project communication and performance </w:t>
      </w:r>
      <w:r w:rsidRPr="00AF25EC">
        <w:rPr>
          <w:color w:val="auto"/>
        </w:rPr>
        <w:fldChar w:fldCharType="begin" w:fldLock="1"/>
      </w:r>
      <w:r w:rsidRPr="00AF25EC">
        <w:rPr>
          <w:color w:val="auto"/>
        </w:rPr>
        <w:instrText>ADDIN CSL_CITATION {"citationItems":[{"id":"ITEM-1","itemData":{"DOI":"10.1061/(ASCE)CO.1943-7862.0001306","author":[{"dropping-particle":"","family":"Luo","given":"Lan","non-dropping-particle":"","parse-names":false,"suffix":""},{"dropping-particle":"","family":"He","given":"Qinghua","non-dropping-particle":"","parse-names":false,"suffix":""},{"dropping-particle":"","family":"Jaselskis","given":"Edward","non-dropping-particle":"","parse-names":false,"suffix":""},{"dropping-particle":"","family":"Xie","given":"Jianxun","non-dropping-particle":"","parse-names":false,"suffix":""}],"container-title":"Journal of Construction Engineering and Management","id":"ITEM-1","issue":"7","issued":{"date-parts":[["2017","7","1"]]},"note":"doi: 10.1061/(ASCE)CO.1943-7862.0001306","page":"4017019","publisher":"American Society of Civil Engineers","title":"Construction Project Complexity: Research Trends and Implications","type":"article-journal","volume":"143"},"uris":["http://www.mendeley.com/documents/?uuid=713a0190-c063-485d-b1dc-51ed8c2e8462"]}],"mendeley":{"formattedCitation":"[3]","plainTextFormattedCitation":"[3]","previouslyFormattedCitation":"[3]"},"properties":{"noteIndex":0},"schema":"https://github.com/citation-style-language/schema/raw/master/csl-citation.json"}</w:instrText>
      </w:r>
      <w:r w:rsidRPr="00AF25EC">
        <w:rPr>
          <w:color w:val="auto"/>
        </w:rPr>
        <w:fldChar w:fldCharType="separate"/>
      </w:r>
      <w:r w:rsidRPr="00AF25EC">
        <w:rPr>
          <w:noProof/>
          <w:color w:val="auto"/>
        </w:rPr>
        <w:t>[3]</w:t>
      </w:r>
      <w:r w:rsidRPr="00AF25EC">
        <w:rPr>
          <w:color w:val="auto"/>
        </w:rPr>
        <w:fldChar w:fldCharType="end"/>
      </w:r>
      <w:r w:rsidRPr="00AF25EC">
        <w:rPr>
          <w:color w:val="auto"/>
        </w:rPr>
        <w:t xml:space="preserve">. Construction renovation projects are </w:t>
      </w:r>
      <w:r w:rsidR="00703F80" w:rsidRPr="00AF25EC">
        <w:rPr>
          <w:color w:val="auto"/>
        </w:rPr>
        <w:t xml:space="preserve">particularly </w:t>
      </w:r>
      <w:r w:rsidRPr="00AF25EC">
        <w:rPr>
          <w:color w:val="auto"/>
        </w:rPr>
        <w:t>complex because of physical constraints</w:t>
      </w:r>
      <w:r w:rsidR="00702A4C" w:rsidRPr="00AF25EC">
        <w:rPr>
          <w:color w:val="auto"/>
        </w:rPr>
        <w:t xml:space="preserve">, </w:t>
      </w:r>
      <w:r w:rsidRPr="00AF25EC">
        <w:rPr>
          <w:color w:val="auto"/>
        </w:rPr>
        <w:t xml:space="preserve">such as obsolete conditions, limited access and unknown conditions. Some renovation projects </w:t>
      </w:r>
      <w:r w:rsidR="00703F80" w:rsidRPr="00AF25EC">
        <w:rPr>
          <w:color w:val="auto"/>
        </w:rPr>
        <w:t xml:space="preserve">become </w:t>
      </w:r>
      <w:r w:rsidRPr="00AF25EC">
        <w:rPr>
          <w:color w:val="auto"/>
        </w:rPr>
        <w:t xml:space="preserve">more complex if there is a requirement </w:t>
      </w:r>
      <w:r w:rsidR="00703F80" w:rsidRPr="00AF25EC">
        <w:rPr>
          <w:color w:val="auto"/>
        </w:rPr>
        <w:t>for the</w:t>
      </w:r>
      <w:r w:rsidRPr="00AF25EC">
        <w:rPr>
          <w:color w:val="auto"/>
        </w:rPr>
        <w:t xml:space="preserve"> business </w:t>
      </w:r>
      <w:r w:rsidR="00703F80" w:rsidRPr="00AF25EC">
        <w:rPr>
          <w:color w:val="auto"/>
        </w:rPr>
        <w:t>to remain open</w:t>
      </w:r>
      <w:r w:rsidRPr="00AF25EC">
        <w:rPr>
          <w:color w:val="auto"/>
        </w:rPr>
        <w:t xml:space="preserve"> during </w:t>
      </w:r>
      <w:r w:rsidR="00703F80" w:rsidRPr="00AF25EC">
        <w:rPr>
          <w:color w:val="auto"/>
        </w:rPr>
        <w:t>the renovation</w:t>
      </w:r>
      <w:r w:rsidRPr="00AF25EC">
        <w:rPr>
          <w:color w:val="auto"/>
        </w:rPr>
        <w:t xml:space="preserve">. </w:t>
      </w:r>
      <w:r w:rsidR="00703F80" w:rsidRPr="00AF25EC">
        <w:rPr>
          <w:color w:val="auto"/>
        </w:rPr>
        <w:t>The c</w:t>
      </w:r>
      <w:r w:rsidRPr="00AF25EC">
        <w:rPr>
          <w:color w:val="auto"/>
        </w:rPr>
        <w:t xml:space="preserve">ontractors </w:t>
      </w:r>
      <w:r w:rsidR="001E06B4" w:rsidRPr="00AF25EC">
        <w:rPr>
          <w:color w:val="auto"/>
        </w:rPr>
        <w:t>are required</w:t>
      </w:r>
      <w:r w:rsidRPr="00AF25EC">
        <w:rPr>
          <w:color w:val="auto"/>
        </w:rPr>
        <w:t xml:space="preserve"> </w:t>
      </w:r>
      <w:r w:rsidR="00703F80" w:rsidRPr="00AF25EC">
        <w:rPr>
          <w:color w:val="auto"/>
        </w:rPr>
        <w:t xml:space="preserve">to take extra care in planning </w:t>
      </w:r>
      <w:r w:rsidR="00702A4C" w:rsidRPr="00AF25EC">
        <w:rPr>
          <w:color w:val="auto"/>
        </w:rPr>
        <w:t xml:space="preserve">in order </w:t>
      </w:r>
      <w:r w:rsidR="00703F80" w:rsidRPr="00AF25EC">
        <w:rPr>
          <w:color w:val="auto"/>
        </w:rPr>
        <w:t>to ensure that the construction activities do not interfere with on-going business</w:t>
      </w:r>
      <w:r w:rsidRPr="00AF25EC">
        <w:rPr>
          <w:color w:val="auto"/>
        </w:rPr>
        <w:t xml:space="preserve">. </w:t>
      </w:r>
    </w:p>
    <w:p w14:paraId="1140EC35" w14:textId="545CF76B" w:rsidR="00AA326F" w:rsidRPr="00AF25EC" w:rsidRDefault="001E06B4" w:rsidP="00AA326F">
      <w:pPr>
        <w:pStyle w:val="MDPI31text"/>
        <w:rPr>
          <w:color w:val="auto"/>
        </w:rPr>
      </w:pPr>
      <w:r w:rsidRPr="00AF25EC">
        <w:rPr>
          <w:color w:val="auto"/>
        </w:rPr>
        <w:t xml:space="preserve">The apparent benefit of BIM in dealing with the technical complexity of a construction project has seen a widespread </w:t>
      </w:r>
      <w:r w:rsidR="00AA326F" w:rsidRPr="00AF25EC">
        <w:rPr>
          <w:color w:val="auto"/>
        </w:rPr>
        <w:t>adopt</w:t>
      </w:r>
      <w:r w:rsidRPr="00AF25EC">
        <w:rPr>
          <w:color w:val="auto"/>
        </w:rPr>
        <w:t>ion of</w:t>
      </w:r>
      <w:r w:rsidR="00AA326F" w:rsidRPr="00AF25EC">
        <w:rPr>
          <w:color w:val="auto"/>
        </w:rPr>
        <w:t xml:space="preserve"> BIM technology as a tool to improve efficiency in construction management. </w:t>
      </w:r>
      <w:r w:rsidRPr="00AF25EC">
        <w:rPr>
          <w:color w:val="auto"/>
        </w:rPr>
        <w:t xml:space="preserve">Recently, </w:t>
      </w:r>
      <w:r w:rsidR="00702A4C" w:rsidRPr="00AF25EC">
        <w:rPr>
          <w:color w:val="auto"/>
        </w:rPr>
        <w:t xml:space="preserve">an </w:t>
      </w:r>
      <w:r w:rsidR="00AA326F" w:rsidRPr="00AF25EC">
        <w:rPr>
          <w:color w:val="auto"/>
        </w:rPr>
        <w:t xml:space="preserve">artificial intelligence optimization approach </w:t>
      </w:r>
      <w:r w:rsidRPr="00AF25EC">
        <w:rPr>
          <w:color w:val="auto"/>
        </w:rPr>
        <w:t>has been</w:t>
      </w:r>
      <w:r w:rsidR="00AA326F" w:rsidRPr="00AF25EC">
        <w:rPr>
          <w:color w:val="auto"/>
        </w:rPr>
        <w:t xml:space="preserve"> suggested to </w:t>
      </w:r>
      <w:r w:rsidRPr="00AF25EC">
        <w:rPr>
          <w:color w:val="auto"/>
        </w:rPr>
        <w:t>further enhance BIM capability</w:t>
      </w:r>
      <w:r w:rsidR="00AA326F" w:rsidRPr="00AF25EC">
        <w:rPr>
          <w:color w:val="auto"/>
        </w:rPr>
        <w:t xml:space="preserve">. </w:t>
      </w:r>
      <w:r w:rsidRPr="00AF25EC">
        <w:rPr>
          <w:color w:val="auto"/>
        </w:rPr>
        <w:t>Such an advancement represents</w:t>
      </w:r>
      <w:r w:rsidR="00AA326F" w:rsidRPr="00AF25EC">
        <w:rPr>
          <w:color w:val="auto"/>
        </w:rPr>
        <w:t xml:space="preserve"> a research opportunity to</w:t>
      </w:r>
      <w:r w:rsidR="00866CCB" w:rsidRPr="00AF25EC">
        <w:rPr>
          <w:color w:val="auto"/>
        </w:rPr>
        <w:t xml:space="preserve"> develop and apply </w:t>
      </w:r>
      <w:r w:rsidR="00702A4C" w:rsidRPr="00AF25EC">
        <w:rPr>
          <w:color w:val="auto"/>
        </w:rPr>
        <w:t xml:space="preserve">a </w:t>
      </w:r>
      <w:r w:rsidR="00AA326F" w:rsidRPr="00AF25EC">
        <w:rPr>
          <w:color w:val="auto"/>
        </w:rPr>
        <w:t xml:space="preserve">BIM-based optimization </w:t>
      </w:r>
      <w:r w:rsidR="00866CCB" w:rsidRPr="00AF25EC">
        <w:rPr>
          <w:color w:val="auto"/>
        </w:rPr>
        <w:t xml:space="preserve">approach </w:t>
      </w:r>
      <w:r w:rsidR="00AA326F" w:rsidRPr="00AF25EC">
        <w:rPr>
          <w:color w:val="auto"/>
        </w:rPr>
        <w:t>to existing traditional construction approach</w:t>
      </w:r>
      <w:r w:rsidR="00702A4C" w:rsidRPr="00AF25EC">
        <w:rPr>
          <w:color w:val="auto"/>
        </w:rPr>
        <w:t>es</w:t>
      </w:r>
      <w:r w:rsidR="00AA326F" w:rsidRPr="00AF25EC">
        <w:rPr>
          <w:color w:val="auto"/>
        </w:rPr>
        <w:t>.</w:t>
      </w:r>
    </w:p>
    <w:p w14:paraId="6A2B8A35" w14:textId="77777777" w:rsidR="00A661D6" w:rsidRPr="00AF25EC" w:rsidRDefault="00A661D6" w:rsidP="00A661D6">
      <w:pPr>
        <w:pStyle w:val="MDPI22heading2"/>
        <w:rPr>
          <w:color w:val="auto"/>
        </w:rPr>
      </w:pPr>
      <w:r w:rsidRPr="00AF25EC">
        <w:rPr>
          <w:color w:val="auto"/>
        </w:rPr>
        <w:t>1.1. Building Information Modeling</w:t>
      </w:r>
    </w:p>
    <w:p w14:paraId="2361F616" w14:textId="7D6F4D56" w:rsidR="00A661D6" w:rsidRPr="00AF25EC" w:rsidRDefault="00A661D6" w:rsidP="00A661D6">
      <w:pPr>
        <w:pStyle w:val="MDPI31text"/>
        <w:rPr>
          <w:color w:val="auto"/>
        </w:rPr>
      </w:pPr>
      <w:r w:rsidRPr="00AF25EC">
        <w:rPr>
          <w:color w:val="auto"/>
        </w:rPr>
        <w:t>Building</w:t>
      </w:r>
      <w:r w:rsidRPr="00AF25EC">
        <w:rPr>
          <w:rFonts w:cs="Cordia New"/>
          <w:color w:val="auto"/>
          <w:lang w:bidi="th-TH"/>
        </w:rPr>
        <w:t xml:space="preserve"> information modelling (BIM) was introduced in </w:t>
      </w:r>
      <w:r w:rsidR="00171662" w:rsidRPr="00AF25EC">
        <w:rPr>
          <w:rFonts w:cs="Cordia New"/>
          <w:color w:val="auto"/>
          <w:lang w:bidi="th-TH"/>
        </w:rPr>
        <w:t xml:space="preserve">the </w:t>
      </w:r>
      <w:r w:rsidRPr="00AF25EC">
        <w:rPr>
          <w:rFonts w:cs="Cordia New"/>
          <w:color w:val="auto"/>
          <w:lang w:bidi="th-TH"/>
        </w:rPr>
        <w:t xml:space="preserve">early 2000s as an information model of building elements. It </w:t>
      </w:r>
      <w:r w:rsidR="002F47C4" w:rsidRPr="00AF25EC">
        <w:rPr>
          <w:rFonts w:cs="Cordia New"/>
          <w:color w:val="auto"/>
          <w:lang w:bidi="th-TH"/>
        </w:rPr>
        <w:t>has been</w:t>
      </w:r>
      <w:r w:rsidRPr="00AF25EC">
        <w:rPr>
          <w:rFonts w:cs="Cordia New"/>
          <w:color w:val="auto"/>
          <w:lang w:bidi="th-TH"/>
        </w:rPr>
        <w:t xml:space="preserve"> widely used in </w:t>
      </w:r>
      <w:r w:rsidR="00702A4C" w:rsidRPr="00AF25EC">
        <w:rPr>
          <w:rFonts w:cs="Cordia New"/>
          <w:color w:val="auto"/>
          <w:lang w:bidi="th-TH"/>
        </w:rPr>
        <w:t xml:space="preserve">the </w:t>
      </w:r>
      <w:r w:rsidRPr="00AF25EC">
        <w:rPr>
          <w:rFonts w:cs="Cordia New"/>
          <w:color w:val="auto"/>
          <w:lang w:bidi="th-TH"/>
        </w:rPr>
        <w:t xml:space="preserve">construction industry since then because </w:t>
      </w:r>
      <w:r w:rsidR="002F47C4" w:rsidRPr="00AF25EC">
        <w:rPr>
          <w:rFonts w:cs="Cordia New"/>
          <w:color w:val="auto"/>
          <w:lang w:bidi="th-TH"/>
        </w:rPr>
        <w:t xml:space="preserve">it enables </w:t>
      </w:r>
      <w:r w:rsidRPr="00AF25EC">
        <w:rPr>
          <w:rFonts w:cs="Cordia New"/>
          <w:color w:val="auto"/>
          <w:lang w:bidi="th-TH"/>
        </w:rPr>
        <w:t>better project information flow</w:t>
      </w:r>
      <w:r w:rsidR="003D3BB5" w:rsidRPr="00AF25EC">
        <w:rPr>
          <w:rFonts w:cs="Cordia New"/>
          <w:color w:val="auto"/>
          <w:lang w:bidi="th-TH"/>
        </w:rPr>
        <w:t xml:space="preserve"> </w:t>
      </w:r>
      <w:r w:rsidR="003D3BB5" w:rsidRPr="00AF25EC">
        <w:rPr>
          <w:color w:val="auto"/>
        </w:rPr>
        <w:t>throughout a building life cycle</w:t>
      </w:r>
      <w:r w:rsidR="00702A4C" w:rsidRPr="00AF25EC">
        <w:rPr>
          <w:color w:val="auto"/>
        </w:rPr>
        <w:t>,</w:t>
      </w:r>
      <w:r w:rsidR="003D3BB5" w:rsidRPr="00AF25EC">
        <w:rPr>
          <w:color w:val="auto"/>
        </w:rPr>
        <w:t xml:space="preserve"> from </w:t>
      </w:r>
      <w:r w:rsidR="003D3BB5" w:rsidRPr="00AF25EC">
        <w:rPr>
          <w:rFonts w:cs="Cordia New"/>
          <w:color w:val="auto"/>
          <w:lang w:bidi="th-TH"/>
        </w:rPr>
        <w:t>pre-construction</w:t>
      </w:r>
      <w:r w:rsidR="00702A4C" w:rsidRPr="00AF25EC">
        <w:rPr>
          <w:rFonts w:cs="Cordia New"/>
          <w:color w:val="auto"/>
          <w:lang w:bidi="th-TH"/>
        </w:rPr>
        <w:t xml:space="preserve"> to</w:t>
      </w:r>
      <w:r w:rsidR="003D3BB5" w:rsidRPr="00AF25EC">
        <w:rPr>
          <w:rFonts w:cs="Cordia New"/>
          <w:color w:val="auto"/>
          <w:lang w:bidi="th-TH"/>
        </w:rPr>
        <w:t xml:space="preserve"> construction, post construction, and operation</w:t>
      </w:r>
      <w:r w:rsidRPr="00AF25EC">
        <w:rPr>
          <w:rFonts w:cs="Cordia New"/>
          <w:color w:val="auto"/>
          <w:lang w:bidi="th-TH"/>
        </w:rPr>
        <w:t xml:space="preserve">. </w:t>
      </w:r>
      <w:r w:rsidRPr="00AF25EC">
        <w:rPr>
          <w:color w:val="auto"/>
        </w:rPr>
        <w:t xml:space="preserve">It is used for </w:t>
      </w:r>
      <w:r w:rsidR="002F47C4" w:rsidRPr="00AF25EC">
        <w:rPr>
          <w:color w:val="auto"/>
        </w:rPr>
        <w:t xml:space="preserve">the </w:t>
      </w:r>
      <w:r w:rsidRPr="00AF25EC">
        <w:rPr>
          <w:color w:val="auto"/>
        </w:rPr>
        <w:t xml:space="preserve">improvement of planning and design, clash detection, visualization, cost planning, and data management. </w:t>
      </w:r>
      <w:r w:rsidRPr="00AF25EC">
        <w:rPr>
          <w:rFonts w:cs="Cordia New"/>
          <w:color w:val="auto"/>
          <w:lang w:bidi="th-TH"/>
        </w:rPr>
        <w:t>A BIM model c</w:t>
      </w:r>
      <w:r w:rsidR="0087138F" w:rsidRPr="00AF25EC">
        <w:rPr>
          <w:rFonts w:cs="Cordia New"/>
          <w:color w:val="auto"/>
          <w:lang w:bidi="th-TH"/>
        </w:rPr>
        <w:t>onsists</w:t>
      </w:r>
      <w:r w:rsidRPr="00AF25EC">
        <w:rPr>
          <w:rFonts w:cs="Cordia New"/>
          <w:color w:val="auto"/>
          <w:lang w:bidi="th-TH"/>
        </w:rPr>
        <w:t xml:space="preserve"> of (1) physical properties in three dimension</w:t>
      </w:r>
      <w:r w:rsidR="00702A4C" w:rsidRPr="00AF25EC">
        <w:rPr>
          <w:rFonts w:cs="Cordia New"/>
          <w:color w:val="auto"/>
          <w:lang w:bidi="th-TH"/>
        </w:rPr>
        <w:t>s,</w:t>
      </w:r>
      <w:r w:rsidRPr="00AF25EC">
        <w:rPr>
          <w:rFonts w:cs="Cordia New"/>
          <w:color w:val="auto"/>
          <w:lang w:bidi="th-TH"/>
        </w:rPr>
        <w:t xml:space="preserve"> such as material, density, weight, or location</w:t>
      </w:r>
      <w:r w:rsidR="0087138F" w:rsidRPr="00AF25EC">
        <w:rPr>
          <w:rFonts w:cs="Cordia New"/>
          <w:color w:val="auto"/>
          <w:lang w:bidi="th-TH"/>
        </w:rPr>
        <w:t>;</w:t>
      </w:r>
      <w:r w:rsidRPr="00AF25EC">
        <w:rPr>
          <w:rFonts w:cs="Cordia New"/>
          <w:color w:val="auto"/>
          <w:lang w:bidi="th-TH"/>
        </w:rPr>
        <w:t xml:space="preserve"> and (2) embedded information</w:t>
      </w:r>
      <w:r w:rsidR="00702A4C" w:rsidRPr="00AF25EC">
        <w:rPr>
          <w:rFonts w:cs="Cordia New"/>
          <w:color w:val="auto"/>
          <w:lang w:bidi="th-TH"/>
        </w:rPr>
        <w:t xml:space="preserve">, </w:t>
      </w:r>
      <w:r w:rsidRPr="00AF25EC">
        <w:rPr>
          <w:rFonts w:cs="Cordia New"/>
          <w:color w:val="auto"/>
          <w:lang w:bidi="th-TH"/>
        </w:rPr>
        <w:t>such as construction specification</w:t>
      </w:r>
      <w:r w:rsidR="00702A4C" w:rsidRPr="00AF25EC">
        <w:rPr>
          <w:rFonts w:cs="Cordia New"/>
          <w:color w:val="auto"/>
          <w:lang w:bidi="th-TH"/>
        </w:rPr>
        <w:t>s</w:t>
      </w:r>
      <w:r w:rsidRPr="00AF25EC">
        <w:rPr>
          <w:rFonts w:cs="Cordia New"/>
          <w:color w:val="auto"/>
          <w:lang w:bidi="th-TH"/>
        </w:rPr>
        <w:t xml:space="preserve"> or repair manual</w:t>
      </w:r>
      <w:r w:rsidR="00702A4C" w:rsidRPr="00AF25EC">
        <w:rPr>
          <w:rFonts w:cs="Cordia New"/>
          <w:color w:val="auto"/>
          <w:lang w:bidi="th-TH"/>
        </w:rPr>
        <w:t>s</w:t>
      </w:r>
      <w:r w:rsidRPr="00AF25EC">
        <w:rPr>
          <w:rFonts w:cs="Cordia New"/>
          <w:color w:val="auto"/>
          <w:lang w:bidi="th-TH"/>
        </w:rPr>
        <w:t xml:space="preserve">. Several researchers and practitioners </w:t>
      </w:r>
      <w:r w:rsidR="004B6BD1" w:rsidRPr="00AF25EC">
        <w:rPr>
          <w:rFonts w:cs="Cordia New"/>
          <w:color w:val="auto"/>
          <w:lang w:bidi="th-TH"/>
        </w:rPr>
        <w:t xml:space="preserve">have </w:t>
      </w:r>
      <w:r w:rsidRPr="00AF25EC">
        <w:rPr>
          <w:rFonts w:cs="Cordia New"/>
          <w:color w:val="auto"/>
          <w:lang w:bidi="th-TH"/>
        </w:rPr>
        <w:t>use</w:t>
      </w:r>
      <w:r w:rsidR="00702A4C" w:rsidRPr="00AF25EC">
        <w:rPr>
          <w:rFonts w:cs="Cordia New"/>
          <w:color w:val="auto"/>
          <w:lang w:bidi="th-TH"/>
        </w:rPr>
        <w:t>d</w:t>
      </w:r>
      <w:r w:rsidRPr="00AF25EC">
        <w:rPr>
          <w:rFonts w:cs="Cordia New"/>
          <w:color w:val="auto"/>
          <w:lang w:bidi="th-TH"/>
        </w:rPr>
        <w:t xml:space="preserve"> BIM </w:t>
      </w:r>
      <w:r w:rsidR="00171662" w:rsidRPr="00AF25EC">
        <w:rPr>
          <w:rFonts w:cs="Cordia New"/>
          <w:color w:val="auto"/>
          <w:lang w:bidi="th-TH"/>
        </w:rPr>
        <w:t>in</w:t>
      </w:r>
      <w:r w:rsidRPr="00AF25EC">
        <w:rPr>
          <w:rFonts w:cs="Cordia New"/>
          <w:color w:val="auto"/>
          <w:lang w:bidi="th-TH"/>
        </w:rPr>
        <w:t xml:space="preserve"> </w:t>
      </w:r>
      <w:r w:rsidR="00702A4C" w:rsidRPr="00AF25EC">
        <w:rPr>
          <w:rFonts w:cs="Cordia New"/>
          <w:color w:val="auto"/>
          <w:lang w:bidi="th-TH"/>
        </w:rPr>
        <w:t>a variety of</w:t>
      </w:r>
      <w:r w:rsidRPr="00AF25EC">
        <w:rPr>
          <w:rFonts w:cs="Cordia New"/>
          <w:color w:val="auto"/>
          <w:lang w:bidi="th-TH"/>
        </w:rPr>
        <w:t xml:space="preserve"> aspects. </w:t>
      </w:r>
      <w:r w:rsidR="004B6BD1" w:rsidRPr="00AF25EC">
        <w:rPr>
          <w:rFonts w:cs="Cordia New"/>
          <w:color w:val="auto"/>
          <w:lang w:bidi="th-TH"/>
        </w:rPr>
        <w:t>Most notably, i</w:t>
      </w:r>
      <w:r w:rsidRPr="00AF25EC">
        <w:rPr>
          <w:rFonts w:cs="Cordia New"/>
          <w:color w:val="auto"/>
          <w:lang w:bidi="th-TH"/>
        </w:rPr>
        <w:t xml:space="preserve">t is used to improve communication </w:t>
      </w:r>
      <w:r w:rsidR="00171662" w:rsidRPr="00AF25EC">
        <w:rPr>
          <w:rFonts w:cs="Cordia New"/>
          <w:color w:val="auto"/>
          <w:lang w:bidi="th-TH"/>
        </w:rPr>
        <w:t>between</w:t>
      </w:r>
      <w:r w:rsidRPr="00AF25EC">
        <w:rPr>
          <w:rFonts w:cs="Cordia New"/>
          <w:color w:val="auto"/>
          <w:lang w:bidi="th-TH"/>
        </w:rPr>
        <w:t xml:space="preserve"> the project stakeholder over</w:t>
      </w:r>
      <w:r w:rsidR="00702A4C" w:rsidRPr="00AF25EC">
        <w:rPr>
          <w:rFonts w:cs="Cordia New"/>
          <w:color w:val="auto"/>
          <w:lang w:bidi="th-TH"/>
        </w:rPr>
        <w:t xml:space="preserve"> a</w:t>
      </w:r>
      <w:r w:rsidRPr="00AF25EC">
        <w:rPr>
          <w:rFonts w:cs="Cordia New"/>
          <w:color w:val="auto"/>
          <w:lang w:bidi="th-TH"/>
        </w:rPr>
        <w:t xml:space="preserve"> traditional non-BIM approach</w:t>
      </w:r>
      <w:r w:rsidRPr="00AF25EC">
        <w:rPr>
          <w:color w:val="auto"/>
        </w:rPr>
        <w:t xml:space="preserve"> </w:t>
      </w:r>
      <w:r w:rsidRPr="00AF25EC">
        <w:rPr>
          <w:color w:val="auto"/>
        </w:rPr>
        <w:fldChar w:fldCharType="begin" w:fldLock="1"/>
      </w:r>
      <w:r w:rsidRPr="00AF25EC">
        <w:rPr>
          <w:color w:val="auto"/>
        </w:rPr>
        <w:instrText>ADDIN CSL_CITATION {"citationItems":[{"id":"ITEM-1","itemData":{"ISSN":"2225157X","abstract":"Construction Project Planning, as one of the key processes in the project lifecycle, shapes the empirical foundation of the project success and plays a primary role in optimizing and managing construction operation. Dependence on the traditional techniques and documents in construction planning and scheduling still faces numerous difficulties and obstacles. Recently, research efforts have tried to enhance planning capabilities with improved and even new methods and techniques. This paper reviews the current planning techniques utilized in the construction industry, inspects the current construction planning approach challenges and suggests an integrated solution for better construction plans. This research paper is divided into three main stages. In the first stage, a comprehensive literature review was conducted to identify the construction planning processes, construction planning techniques and the major limitations and challenges facing the current planning process. Then, a survey was carried out in order to verify the construction planning challenges found throughout the literature review. Based on the extracted facts from the survey, the suggestions were introduced as an integrated approach starting from adopting new project delivery methods toward using improved planning techniques.","author":[{"dropping-particle":"","family":"Saad","given":"Modar","non-dropping-particle":"","parse-names":false,"suffix":""},{"dropping-particle":"","family":"Baba","given":"Shukri","non-dropping-particle":"","parse-names":false,"suffix":""},{"dropping-particle":"","family":"Amoudi","given":"Omar","non-dropping-particle":"","parse-names":false,"suffix":""}],"container-title":"Jordan Journal of Civil Engineering","id":"ITEM-1","issue":"2","issued":{"date-parts":[["2015"]]},"page":"185-196","title":"A suggested solution to improve the traditional construction planning approach","type":"article-journal","volume":"9"},"uris":["http://www.mendeley.com/documents/?uuid=a54e5ccb-8c08-4b67-b7bf-748c4f067a10"]}],"mendeley":{"formattedCitation":"[4]","plainTextFormattedCitation":"[4]","previouslyFormattedCitation":"[4]"},"properties":{"noteIndex":0},"schema":"https://github.com/citation-style-language/schema/raw/master/csl-citation.json"}</w:instrText>
      </w:r>
      <w:r w:rsidRPr="00AF25EC">
        <w:rPr>
          <w:color w:val="auto"/>
        </w:rPr>
        <w:fldChar w:fldCharType="separate"/>
      </w:r>
      <w:r w:rsidRPr="00AF25EC">
        <w:rPr>
          <w:noProof/>
          <w:color w:val="auto"/>
        </w:rPr>
        <w:t>[4]</w:t>
      </w:r>
      <w:r w:rsidRPr="00AF25EC">
        <w:rPr>
          <w:color w:val="auto"/>
        </w:rPr>
        <w:fldChar w:fldCharType="end"/>
      </w:r>
      <w:r w:rsidR="004B6BD1" w:rsidRPr="00AF25EC">
        <w:rPr>
          <w:color w:val="auto"/>
        </w:rPr>
        <w:t xml:space="preserve"> and to</w:t>
      </w:r>
      <w:r w:rsidRPr="00AF25EC">
        <w:rPr>
          <w:color w:val="auto"/>
        </w:rPr>
        <w:t xml:space="preserve"> improve information </w:t>
      </w:r>
      <w:r w:rsidR="00702A4C" w:rsidRPr="00AF25EC">
        <w:rPr>
          <w:color w:val="auto"/>
        </w:rPr>
        <w:t>synchronization</w:t>
      </w:r>
      <w:r w:rsidRPr="00AF25EC">
        <w:rPr>
          <w:color w:val="auto"/>
        </w:rPr>
        <w:t xml:space="preserve"> of building coordination in </w:t>
      </w:r>
      <w:r w:rsidR="00702A4C" w:rsidRPr="00AF25EC">
        <w:rPr>
          <w:color w:val="auto"/>
        </w:rPr>
        <w:t xml:space="preserve">a </w:t>
      </w:r>
      <w:r w:rsidRPr="00AF25EC">
        <w:rPr>
          <w:color w:val="auto"/>
        </w:rPr>
        <w:t xml:space="preserve">three-dimensional space. This is </w:t>
      </w:r>
      <w:r w:rsidR="004B6BD1" w:rsidRPr="00AF25EC">
        <w:rPr>
          <w:color w:val="auto"/>
        </w:rPr>
        <w:t xml:space="preserve">a </w:t>
      </w:r>
      <w:r w:rsidR="00702A4C" w:rsidRPr="00AF25EC">
        <w:rPr>
          <w:color w:val="auto"/>
        </w:rPr>
        <w:t>significant</w:t>
      </w:r>
      <w:r w:rsidRPr="00AF25EC">
        <w:rPr>
          <w:color w:val="auto"/>
        </w:rPr>
        <w:t xml:space="preserve"> improvement </w:t>
      </w:r>
      <w:r w:rsidR="00702A4C" w:rsidRPr="00AF25EC">
        <w:rPr>
          <w:color w:val="auto"/>
        </w:rPr>
        <w:t>on</w:t>
      </w:r>
      <w:r w:rsidRPr="00AF25EC">
        <w:rPr>
          <w:color w:val="auto"/>
        </w:rPr>
        <w:t xml:space="preserve"> traditional construction drawings</w:t>
      </w:r>
      <w:r w:rsidR="004B6BD1" w:rsidRPr="00AF25EC">
        <w:rPr>
          <w:color w:val="auto"/>
        </w:rPr>
        <w:t xml:space="preserve"> and is</w:t>
      </w:r>
      <w:r w:rsidRPr="00AF25EC">
        <w:rPr>
          <w:color w:val="auto"/>
        </w:rPr>
        <w:t xml:space="preserve"> very useful for complex projects </w:t>
      </w:r>
      <w:r w:rsidR="004B6BD1" w:rsidRPr="00AF25EC">
        <w:rPr>
          <w:color w:val="auto"/>
        </w:rPr>
        <w:t>such as</w:t>
      </w:r>
      <w:r w:rsidRPr="00AF25EC">
        <w:rPr>
          <w:color w:val="auto"/>
        </w:rPr>
        <w:t xml:space="preserve"> extra-large buildings that require synchroniz</w:t>
      </w:r>
      <w:r w:rsidR="004B6BD1" w:rsidRPr="00AF25EC">
        <w:rPr>
          <w:color w:val="auto"/>
        </w:rPr>
        <w:t>ation</w:t>
      </w:r>
      <w:r w:rsidR="004E037D" w:rsidRPr="00AF25EC">
        <w:rPr>
          <w:color w:val="auto"/>
        </w:rPr>
        <w:t xml:space="preserve"> </w:t>
      </w:r>
      <w:r w:rsidRPr="00AF25EC">
        <w:rPr>
          <w:color w:val="auto"/>
        </w:rPr>
        <w:t xml:space="preserve">between multi-disciplinary </w:t>
      </w:r>
      <w:r w:rsidR="004B6BD1" w:rsidRPr="00AF25EC">
        <w:rPr>
          <w:color w:val="auto"/>
        </w:rPr>
        <w:t xml:space="preserve">parties </w:t>
      </w:r>
      <w:r w:rsidRPr="00AF25EC">
        <w:rPr>
          <w:color w:val="auto"/>
        </w:rPr>
        <w:t xml:space="preserve">as well as multi-source documents </w:t>
      </w:r>
      <w:r w:rsidRPr="00AF25EC">
        <w:rPr>
          <w:color w:val="auto"/>
        </w:rPr>
        <w:fldChar w:fldCharType="begin" w:fldLock="1"/>
      </w:r>
      <w:r w:rsidRPr="00AF25EC">
        <w:rPr>
          <w:color w:val="auto"/>
        </w:rPr>
        <w:instrText>ADDIN CSL_CITATION {"citationItems":[{"id":"ITEM-1","itemData":{"DOI":"10.15181/rfds.v11i3.620","ISSN":"2029-9370","abstract":"The application of Project Management (PM) tools and techniques in public sector is gradually becoming an important issue in developing economies, especially in a new development country like Latvia where projects of different size and structures are undertaken. The paper examined the application of the project management practice in public sector in Latvia. Public sector project management in Latvia become popular in recent years as there is different type of public funding sources available. The paper describes the public sector project management practice in Latvia. Study shows that public sector project maturity level is low and should be improved. Research period covers the time period from January 2013 -- March 2013. (English) [ABSTRACT FROM AUTHOR], Projektų valdymo metodų taikymas besivystančių ekonomikų viešajame sektoriuje tampa vis svarbesnis, ypač tokiose valstybėse kaip Latvija, kur vykdoma daug įvairių projektų. Straipsnyje nagrinėjamos projektų valdymo praktikos Latvijo)","author":[{"dropping-particle":"","family":"Pūlmanis","given":"Emīls","non-dropping-particle":"","parse-names":false,"suffix":""}],"container-title":"Regional Formation and Development Studies","id":"ITEM-1","issue":"3","issued":{"date-parts":[["2014"]]},"title":"Public Sector Project Management Efficiency Problems, Case of Latvia","type":"article-journal","volume":"11"},"uris":["http://www.mendeley.com/documents/?uuid=8bc8fe8b-5a21-472b-b222-01512aa747a1"]}],"mendeley":{"formattedCitation":"[5]","plainTextFormattedCitation":"[5]","previouslyFormattedCitation":"[5]"},"properties":{"noteIndex":0},"schema":"https://github.com/citation-style-language/schema/raw/master/csl-citation.json"}</w:instrText>
      </w:r>
      <w:r w:rsidRPr="00AF25EC">
        <w:rPr>
          <w:color w:val="auto"/>
        </w:rPr>
        <w:fldChar w:fldCharType="separate"/>
      </w:r>
      <w:r w:rsidRPr="00AF25EC">
        <w:rPr>
          <w:noProof/>
          <w:color w:val="auto"/>
        </w:rPr>
        <w:t>[5]</w:t>
      </w:r>
      <w:r w:rsidRPr="00AF25EC">
        <w:rPr>
          <w:color w:val="auto"/>
        </w:rPr>
        <w:fldChar w:fldCharType="end"/>
      </w:r>
      <w:r w:rsidRPr="00AF25EC">
        <w:rPr>
          <w:color w:val="auto"/>
        </w:rPr>
        <w:t xml:space="preserve">. </w:t>
      </w:r>
      <w:r w:rsidR="00702A4C" w:rsidRPr="00AF25EC">
        <w:rPr>
          <w:color w:val="auto"/>
        </w:rPr>
        <w:t>The</w:t>
      </w:r>
      <w:r w:rsidRPr="00AF25EC">
        <w:rPr>
          <w:rFonts w:cs="Cordia New"/>
          <w:color w:val="auto"/>
          <w:lang w:bidi="th-TH"/>
        </w:rPr>
        <w:t xml:space="preserve"> integration of BIM-based quality management model</w:t>
      </w:r>
      <w:r w:rsidRPr="00AF25EC">
        <w:rPr>
          <w:color w:val="auto"/>
        </w:rPr>
        <w:t xml:space="preserve"> is also suggested </w:t>
      </w:r>
      <w:r w:rsidRPr="00AF25EC">
        <w:rPr>
          <w:color w:val="auto"/>
        </w:rPr>
        <w:fldChar w:fldCharType="begin" w:fldLock="1"/>
      </w:r>
      <w:r w:rsidRPr="00AF25EC">
        <w:rPr>
          <w:color w:val="auto"/>
        </w:rPr>
        <w:instrText>ADDIN CSL_CITATION {"citationItems":[{"id":"ITEM-1","itemData":{"DOI":"10.1016/j.autcon.2014.05.009","ISSN":"09265805","abstract":"The potential of Building Information Modeling (BIM) to support a transformation of the processes of design and construction has been evident in the construction industry. Although BIM is considered helpful in improving design quality by eliminating conflicts and reducing rework, there has been little research into using BIM throughout the project for construction quality control and efficient information utilization. Due to the consistency of design data with quality data and construction process with quality control process, the potential of BIM implementation in quality management lies in its ability to present multi-dimensional data including design data and time sequence. This paper explores and discusses the advantages of 4D BIM for a quality application based on construction codes, by constructing the model in a product, organization and process (POP) data definition structure. A case study is provided to validate the use of the proposed 4D BIM application for quality control during the construction phase of the Wuhan International EXPO Center. © 2014 Published by Elsevier B.V.","author":[{"dropping-particle":"","family":"Chen","given":"Lijuan","non-dropping-particle":"","parse-names":false,"suffix":""},{"dropping-particle":"","family":"Luo","given":"Hanbin","non-dropping-particle":"","parse-names":false,"suffix":""}],"container-title":"Automation in Construction","id":"ITEM-1","issued":{"date-parts":[["2014"]]},"page":"64-73","publisher":"Elsevier B.V.","title":"A BIM-based construction quality management model and its applications","type":"article-journal","volume":"46"},"uris":["http://www.mendeley.com/documents/?uuid=7d8c74d3-0033-49f5-89b0-297e2a9c8392"]}],"mendeley":{"formattedCitation":"[6]","plainTextFormattedCitation":"[6]","previouslyFormattedCitation":"[6]"},"properties":{"noteIndex":0},"schema":"https://github.com/citation-style-language/schema/raw/master/csl-citation.json"}</w:instrText>
      </w:r>
      <w:r w:rsidRPr="00AF25EC">
        <w:rPr>
          <w:color w:val="auto"/>
        </w:rPr>
        <w:fldChar w:fldCharType="separate"/>
      </w:r>
      <w:r w:rsidRPr="00AF25EC">
        <w:rPr>
          <w:noProof/>
          <w:color w:val="auto"/>
        </w:rPr>
        <w:t>[6]</w:t>
      </w:r>
      <w:r w:rsidRPr="00AF25EC">
        <w:rPr>
          <w:color w:val="auto"/>
        </w:rPr>
        <w:fldChar w:fldCharType="end"/>
      </w:r>
      <w:r w:rsidRPr="00AF25EC">
        <w:rPr>
          <w:color w:val="auto"/>
        </w:rPr>
        <w:t>.</w:t>
      </w:r>
    </w:p>
    <w:p w14:paraId="002A73E0" w14:textId="455D043B" w:rsidR="00A661D6" w:rsidRPr="00AF25EC" w:rsidRDefault="00A661D6" w:rsidP="00A661D6">
      <w:pPr>
        <w:pStyle w:val="MDPI31text"/>
        <w:rPr>
          <w:color w:val="auto"/>
        </w:rPr>
      </w:pPr>
      <w:r w:rsidRPr="00AF25EC">
        <w:rPr>
          <w:color w:val="auto"/>
        </w:rPr>
        <w:t>BIM has been used for existing buildings in either renovation project</w:t>
      </w:r>
      <w:r w:rsidR="00702A4C" w:rsidRPr="00AF25EC">
        <w:rPr>
          <w:color w:val="auto"/>
        </w:rPr>
        <w:t>s</w:t>
      </w:r>
      <w:r w:rsidRPr="00AF25EC">
        <w:rPr>
          <w:color w:val="auto"/>
        </w:rPr>
        <w:t xml:space="preserve"> or </w:t>
      </w:r>
      <w:r w:rsidR="00866BD8" w:rsidRPr="00AF25EC">
        <w:rPr>
          <w:color w:val="auto"/>
        </w:rPr>
        <w:t xml:space="preserve">for the </w:t>
      </w:r>
      <w:r w:rsidRPr="00AF25EC">
        <w:rPr>
          <w:color w:val="auto"/>
        </w:rPr>
        <w:t xml:space="preserve">improvement of existing facilities. Facility management </w:t>
      </w:r>
      <w:r w:rsidRPr="00AF25EC">
        <w:rPr>
          <w:color w:val="auto"/>
        </w:rPr>
        <w:fldChar w:fldCharType="begin" w:fldLock="1"/>
      </w:r>
      <w:r w:rsidRPr="00AF25EC">
        <w:rPr>
          <w:color w:val="auto"/>
        </w:rPr>
        <w:instrText>ADDIN CSL_CITATION {"citationItems":[{"id":"ITEM-1","itemData":{"DOI":"10.2495/bim150331","abstract":"This paper presents the process of implementation of a building information model for managing an existing building, identifying a development framework and documenting the difficulties that occurred during the implementation of the initial stages. The use of building information modelling (BIM) for the design and construction phase of a building has been thoroughly looked into by researchers and practitioners and there is evidence to support that it is beneficial for reducing cost, time and improving communication. A single shared building information model results in a greater accuracy, clarity and consistency of the information available during the life cycle compared to traditional 2D/3D drawings. Yet the potential use of BIM for the operational and management phase (facilities management), besides maintenance schedules and equipment information and location, is still not clearly identified. The UK Government, institutional clients and major private owners are now demanding BIM for new construction and major refurbishment, but given that 70-75% of the UK building stock that will exist and be in use in 2050 has already been built, a significant part of the existing facilities will not have a building information model till the next major refurbishment. This creates a major gap in the built environment, when it comes to having BIM for existing buildings. This paper presents the initial findings of two case studies, where building information models were developed for two existing buildings using a new framework and concludes that minimal BIM skills are sufficient to construct a base building model that can be implemented over time by facilities managers.","author":[{"dropping-particle":"","family":"Carbonari","given":"G.","non-dropping-particle":"","parse-names":false,"suffix":""},{"dropping-particle":"","family":"Stravoravdis","given":"S.","non-dropping-particle":"","parse-names":false,"suffix":""},{"dropping-particle":"","family":"Gausden","given":"C.","non-dropping-particle":"","parse-names":false,"suffix":""}],"container-title":"Building Information Modelling (BIM) in Design, Construction and Operations","id":"ITEM-1","issued":{"date-parts":[["2015"]]},"page":"395-406","title":"Building information model implementation for existing buildings for facilities management: a framework and two case studies","type":"article-journal","volume":"1"},"uris":["http://www.mendeley.com/documents/?uuid=ba78f34a-b3b8-4e8a-aad7-f055c7739712"]}],"mendeley":{"formattedCitation":"[7]","plainTextFormattedCitation":"[7]","previouslyFormattedCitation":"[7]"},"properties":{"noteIndex":0},"schema":"https://github.com/citation-style-language/schema/raw/master/csl-citation.json"}</w:instrText>
      </w:r>
      <w:r w:rsidRPr="00AF25EC">
        <w:rPr>
          <w:color w:val="auto"/>
        </w:rPr>
        <w:fldChar w:fldCharType="separate"/>
      </w:r>
      <w:r w:rsidRPr="00AF25EC">
        <w:rPr>
          <w:noProof/>
          <w:color w:val="auto"/>
        </w:rPr>
        <w:t>[7]</w:t>
      </w:r>
      <w:r w:rsidRPr="00AF25EC">
        <w:rPr>
          <w:color w:val="auto"/>
        </w:rPr>
        <w:fldChar w:fldCharType="end"/>
      </w:r>
      <w:r w:rsidRPr="00AF25EC">
        <w:rPr>
          <w:color w:val="auto"/>
        </w:rPr>
        <w:t xml:space="preserve"> and sustainability improvement for existing buildings are</w:t>
      </w:r>
      <w:r w:rsidR="00702A4C" w:rsidRPr="00AF25EC">
        <w:rPr>
          <w:color w:val="auto"/>
        </w:rPr>
        <w:t xml:space="preserve"> the major benefits</w:t>
      </w:r>
      <w:r w:rsidRPr="00AF25EC">
        <w:rPr>
          <w:color w:val="auto"/>
        </w:rPr>
        <w:t xml:space="preserve"> </w:t>
      </w:r>
      <w:r w:rsidR="00702A4C" w:rsidRPr="00AF25EC">
        <w:rPr>
          <w:color w:val="auto"/>
        </w:rPr>
        <w:t xml:space="preserve">of </w:t>
      </w:r>
      <w:r w:rsidRPr="00AF25EC">
        <w:rPr>
          <w:color w:val="auto"/>
        </w:rPr>
        <w:t xml:space="preserve">BIM </w:t>
      </w:r>
      <w:r w:rsidRPr="00AF25EC">
        <w:rPr>
          <w:color w:val="auto"/>
        </w:rPr>
        <w:fldChar w:fldCharType="begin" w:fldLock="1"/>
      </w:r>
      <w:r w:rsidRPr="00AF25EC">
        <w:rPr>
          <w:color w:val="auto"/>
        </w:rPr>
        <w:instrText>ADDIN CSL_CITATION {"citationItems":[{"id":"ITEM-1","itemData":{"DOI":"10.1016/j.proeng.2016.04.192","ISBN":"0378-7788","ISSN":"18777058","PMID":"15003161","abstract":"A large number of ongoing research programs are looking into the implementation of Building Information Modelling (BIM) platforms to optimize design and construction processes. BIM based tools (e.g., Bentley AECOsim Building Designer, Tekla Structures, Autodesk Revit's Architecture, Structure, MEP, and Navisworks) can handle numerous types of data input (e.g., 3-D design, energy models, schedules, cost estimates) and offer rigorous simulation and visualization options in an integrated manner allowing engineers and contractors to track and control their projects effectively. A similar set of research projects are investigating the use of sustainability principles (e.g., waste reduction, energy savings, healthy indoor environment) to optimize the management of projects throughout design and construction. The link between BIM and sustainability has been flagged in the literature especially in energy-driven retrofits. Nonetheless, the application of BIM to retrofit existing buildings faces challenges which could be due to the multi-disciplinary nature of information exchange, the timeliness of the exchange, and the wide array of technological components that are needed to ensure an optimal exchange. This paper describes, through a critical review of the literature, the areas which are mostly covered under BIM and sustainability. The purpose of this paper is to examine the overlap between the two topics where BIM offers a platform for reducing energy consumption in existing buildings. Finally, a research agenda on enhancing the role of BIM in energy-driven renovations is proposed.","author":[{"dropping-particle":"","family":"Khaddaj","given":"Maggie","non-dropping-particle":"","parse-names":false,"suffix":""},{"dropping-particle":"","family":"Srour","given":"Issam","non-dropping-particle":"","parse-names":false,"suffix":""}],"container-title":"Procedia Engineering","id":"ITEM-1","issued":{"date-parts":[["2016"]]},"page":"1526-1533","publisher":"Elsevier B.V.","title":"Using BIM to Retrofit Existing Buildings","type":"article-journal","volume":"145"},"uris":["http://www.mendeley.com/documents/?uuid=036d8d05-6dcd-4881-98bb-00807e35dc71"]}],"mendeley":{"formattedCitation":"[8]","plainTextFormattedCitation":"[8]","previouslyFormattedCitation":"[8]"},"properties":{"noteIndex":0},"schema":"https://github.com/citation-style-language/schema/raw/master/csl-citation.json"}</w:instrText>
      </w:r>
      <w:r w:rsidRPr="00AF25EC">
        <w:rPr>
          <w:color w:val="auto"/>
        </w:rPr>
        <w:fldChar w:fldCharType="separate"/>
      </w:r>
      <w:r w:rsidRPr="00AF25EC">
        <w:rPr>
          <w:noProof/>
          <w:color w:val="auto"/>
        </w:rPr>
        <w:t>[8]</w:t>
      </w:r>
      <w:r w:rsidRPr="00AF25EC">
        <w:rPr>
          <w:color w:val="auto"/>
        </w:rPr>
        <w:fldChar w:fldCharType="end"/>
      </w:r>
      <w:r w:rsidRPr="00AF25EC">
        <w:rPr>
          <w:color w:val="auto"/>
        </w:rPr>
        <w:t xml:space="preserve">. It also significantly improves construction processes </w:t>
      </w:r>
      <w:r w:rsidR="00866BD8" w:rsidRPr="00AF25EC">
        <w:rPr>
          <w:color w:val="auto"/>
        </w:rPr>
        <w:t xml:space="preserve">when </w:t>
      </w:r>
      <w:r w:rsidRPr="00AF25EC">
        <w:rPr>
          <w:color w:val="auto"/>
        </w:rPr>
        <w:t xml:space="preserve">working on existing buildings; however, several challenges </w:t>
      </w:r>
      <w:r w:rsidR="004E037D" w:rsidRPr="00AF25EC">
        <w:rPr>
          <w:color w:val="auto"/>
        </w:rPr>
        <w:t>need to be</w:t>
      </w:r>
      <w:r w:rsidRPr="00AF25EC">
        <w:rPr>
          <w:color w:val="auto"/>
        </w:rPr>
        <w:t xml:space="preserve"> addressed</w:t>
      </w:r>
      <w:r w:rsidR="00702A4C" w:rsidRPr="00AF25EC">
        <w:rPr>
          <w:color w:val="auto"/>
        </w:rPr>
        <w:t>,</w:t>
      </w:r>
      <w:r w:rsidRPr="00AF25EC">
        <w:rPr>
          <w:color w:val="auto"/>
        </w:rPr>
        <w:t xml:space="preserve"> including </w:t>
      </w:r>
      <w:r w:rsidR="00702A4C" w:rsidRPr="00AF25EC">
        <w:rPr>
          <w:color w:val="auto"/>
        </w:rPr>
        <w:t xml:space="preserve">the </w:t>
      </w:r>
      <w:r w:rsidRPr="00AF25EC">
        <w:rPr>
          <w:color w:val="auto"/>
        </w:rPr>
        <w:t xml:space="preserve">difficulty of stakeholder involvement and </w:t>
      </w:r>
      <w:r w:rsidR="00702A4C" w:rsidRPr="00AF25EC">
        <w:rPr>
          <w:color w:val="auto"/>
        </w:rPr>
        <w:t xml:space="preserve">the </w:t>
      </w:r>
      <w:r w:rsidRPr="00AF25EC">
        <w:rPr>
          <w:color w:val="auto"/>
        </w:rPr>
        <w:t>lack of automated</w:t>
      </w:r>
      <w:r w:rsidR="00644851" w:rsidRPr="00AF25EC">
        <w:rPr>
          <w:color w:val="auto"/>
        </w:rPr>
        <w:t xml:space="preserve"> </w:t>
      </w:r>
      <w:r w:rsidRPr="00AF25EC">
        <w:rPr>
          <w:color w:val="auto"/>
        </w:rPr>
        <w:t>data</w:t>
      </w:r>
      <w:r w:rsidR="00644851" w:rsidRPr="00AF25EC">
        <w:rPr>
          <w:color w:val="auto"/>
        </w:rPr>
        <w:t xml:space="preserve"> capturing</w:t>
      </w:r>
      <w:r w:rsidRPr="00AF25EC">
        <w:rPr>
          <w:color w:val="auto"/>
        </w:rPr>
        <w:t xml:space="preserve"> </w:t>
      </w:r>
      <w:r w:rsidRPr="00AF25EC">
        <w:rPr>
          <w:color w:val="auto"/>
        </w:rPr>
        <w:fldChar w:fldCharType="begin" w:fldLock="1"/>
      </w:r>
      <w:r w:rsidRPr="00AF25EC">
        <w:rPr>
          <w:color w:val="auto"/>
        </w:rPr>
        <w:instrText>ADDIN CSL_CITATION {"citationItems":[{"id":"ITEM-1","itemData":{"DOI":"10.1016/j.autcon.2013.10.023","ISBN":"0926-5805","ISSN":"09265805","abstract":"While BIM processes are established for new buildings, the majority of existing buildings is not maintained, refurbished or deconstructed with BIM yet. Promising benefits of efficient resource management motivate research to overcome uncertainties of building condition and deficient documentation prevalent in existing buildings. Due to rapid developments in BIM research, involved stakeholders demand a state-of-the-art overview of BIM implementation and research in existing buildings. This paper presents a review of over 180 recent publications on the topic. Results show scarce BIM implementation in existing buildings yet, due to challenges of (1) high modeling/conversion effort from captured building data into semantic BIM objects, (2) updating of information in BIM and (3) handling of uncertain data, objects and relations in BIM occurring in existing buildings. Despite fast developments and spreading standards, challenging research opportunities arise from process automation and BIM adaption to existing buildings' requirements. ?? 2013 Elsevier B.V.","author":[{"dropping-particle":"","family":"Volk","given":"Rebekka","non-dropping-particle":"","parse-names":false,"suffix":""},{"dropping-particle":"","family":"Stengel","given":"Julian","non-dropping-particle":"","parse-names":false,"suffix":""},{"dropping-particle":"","family":"Schultmann","given":"Frank","non-dropping-particle":"","parse-names":false,"suffix":""}],"container-title":"Automation in Construction","id":"ITEM-1","issued":{"date-parts":[["2014"]]},"page":"109-127","title":"Building Information Modeling (BIM) for existing buildings - Literature review and future needs","type":"article-journal","volume":"38"},"uris":["http://www.mendeley.com/documents/?uuid=4afb1299-e3e6-4979-8b7e-27bc1f976701"]}],"mendeley":{"formattedCitation":"[9]","plainTextFormattedCitation":"[9]","previouslyFormattedCitation":"[9]"},"properties":{"noteIndex":0},"schema":"https://github.com/citation-style-language/schema/raw/master/csl-citation.json"}</w:instrText>
      </w:r>
      <w:r w:rsidRPr="00AF25EC">
        <w:rPr>
          <w:color w:val="auto"/>
        </w:rPr>
        <w:fldChar w:fldCharType="separate"/>
      </w:r>
      <w:r w:rsidRPr="00AF25EC">
        <w:rPr>
          <w:noProof/>
          <w:color w:val="auto"/>
        </w:rPr>
        <w:t>[9]</w:t>
      </w:r>
      <w:r w:rsidRPr="00AF25EC">
        <w:rPr>
          <w:color w:val="auto"/>
        </w:rPr>
        <w:fldChar w:fldCharType="end"/>
      </w:r>
      <w:r w:rsidRPr="00AF25EC">
        <w:rPr>
          <w:color w:val="auto"/>
        </w:rPr>
        <w:t xml:space="preserve">. </w:t>
      </w:r>
      <w:r w:rsidR="00122BB0" w:rsidRPr="00AF25EC">
        <w:rPr>
          <w:color w:val="auto"/>
        </w:rPr>
        <w:t>In converting existing buildings to BIM</w:t>
      </w:r>
      <w:r w:rsidRPr="00AF25EC">
        <w:rPr>
          <w:color w:val="auto"/>
        </w:rPr>
        <w:t xml:space="preserve">, </w:t>
      </w:r>
      <w:r w:rsidR="00702A4C" w:rsidRPr="00AF25EC">
        <w:rPr>
          <w:color w:val="auto"/>
        </w:rPr>
        <w:t xml:space="preserve">laser scanning </w:t>
      </w:r>
      <w:r w:rsidRPr="00AF25EC">
        <w:rPr>
          <w:color w:val="auto"/>
        </w:rPr>
        <w:t>survey</w:t>
      </w:r>
      <w:r w:rsidR="00702A4C" w:rsidRPr="00AF25EC">
        <w:rPr>
          <w:color w:val="auto"/>
        </w:rPr>
        <w:t>ance</w:t>
      </w:r>
      <w:r w:rsidRPr="00AF25EC">
        <w:rPr>
          <w:color w:val="auto"/>
        </w:rPr>
        <w:t xml:space="preserve"> and total station technique</w:t>
      </w:r>
      <w:r w:rsidR="00702A4C" w:rsidRPr="00AF25EC">
        <w:rPr>
          <w:color w:val="auto"/>
        </w:rPr>
        <w:t>s</w:t>
      </w:r>
      <w:r w:rsidRPr="00AF25EC">
        <w:rPr>
          <w:color w:val="auto"/>
        </w:rPr>
        <w:t xml:space="preserve"> </w:t>
      </w:r>
      <w:r w:rsidR="00702A4C" w:rsidRPr="00AF25EC">
        <w:rPr>
          <w:color w:val="auto"/>
        </w:rPr>
        <w:t>are</w:t>
      </w:r>
      <w:r w:rsidRPr="00AF25EC">
        <w:rPr>
          <w:color w:val="auto"/>
        </w:rPr>
        <w:t xml:space="preserve"> suggested </w:t>
      </w:r>
      <w:r w:rsidRPr="00AF25EC">
        <w:rPr>
          <w:color w:val="auto"/>
        </w:rPr>
        <w:fldChar w:fldCharType="begin" w:fldLock="1"/>
      </w:r>
      <w:r w:rsidRPr="00AF25EC">
        <w:rPr>
          <w:color w:val="auto"/>
        </w:rPr>
        <w:instrText>ADDIN CSL_CITATION {"citationItems":[{"id":"ITEM-1","itemData":{"DOI":"10.3846/13923730.2013.795187","ISSN":"13923730","abstract":"Building information modelling (BIM) represents the process of development and use of a computer generated model to simulate the planning, design, construction and operation of a building. The utilisation of building information models has increased in recent years due to their economic benefits in design and construction phases and in building management. BIM has been widely applied in the design and construction of new buildings but rarely in the management of existing ones. The point of creating a BIM model for an existing building is to produce accurate information related to the building, including its physical and functional characteristics, geometry and inner spatial relationships. The case study provides a critical appraisal of the process of both collecting accurate survey data using a terrestrial laser scanner combined with a total station and creating a BIM model as the basis of a digital management model. The case study shows that it is possible to detect and define facade damage by integration of the laser scanning point cloud and the creation of the BIM model. The paper will also give an overview of terrestrial laser scanning (TLS), total station surveying, geodetic survey networks and data processing to create a BIM model. © 2013 Copyright © 2013 Vilnius Gediminas Technical University (VGTU) Press.","author":[{"dropping-particle":"","family":"Mill","given":"Tarvo","non-dropping-particle":"","parse-names":false,"suffix":""},{"dropping-particle":"","family":"Alt","given":"Aivars","non-dropping-particle":"","parse-names":false,"suffix":""},{"dropping-particle":"","family":"Liias","given":"Roode","non-dropping-particle":"","parse-names":false,"suffix":""}],"container-title":"Journal of Civil Engineering and Management","id":"ITEM-1","issue":"SUPPL.1","issued":{"date-parts":[["2013"]]},"page":"23-32","publisher":"Taylor &amp; Francis","title":"Combined 3D building surveying techniques-Terrestrial laser scanning (TLS) and total station surveying for BIM data management purposes","type":"article-journal","volume":"19"},"uris":["http://www.mendeley.com/documents/?uuid=dd1b01e3-883f-4fe6-ab40-ca9b38e41e4d"]}],"mendeley":{"formattedCitation":"[10]","plainTextFormattedCitation":"[10]","previouslyFormattedCitation":"[10]"},"properties":{"noteIndex":0},"schema":"https://github.com/citation-style-language/schema/raw/master/csl-citation.json"}</w:instrText>
      </w:r>
      <w:r w:rsidRPr="00AF25EC">
        <w:rPr>
          <w:color w:val="auto"/>
        </w:rPr>
        <w:fldChar w:fldCharType="separate"/>
      </w:r>
      <w:r w:rsidRPr="00AF25EC">
        <w:rPr>
          <w:noProof/>
          <w:color w:val="auto"/>
        </w:rPr>
        <w:t>[10]</w:t>
      </w:r>
      <w:r w:rsidRPr="00AF25EC">
        <w:rPr>
          <w:color w:val="auto"/>
        </w:rPr>
        <w:fldChar w:fldCharType="end"/>
      </w:r>
      <w:r w:rsidRPr="00AF25EC">
        <w:rPr>
          <w:color w:val="auto"/>
        </w:rPr>
        <w:t xml:space="preserve">. This technique is also </w:t>
      </w:r>
      <w:r w:rsidR="004E037D" w:rsidRPr="00AF25EC">
        <w:rPr>
          <w:color w:val="auto"/>
        </w:rPr>
        <w:t>used</w:t>
      </w:r>
      <w:r w:rsidRPr="00AF25EC">
        <w:rPr>
          <w:color w:val="auto"/>
        </w:rPr>
        <w:t xml:space="preserve"> for collecting historical building information </w:t>
      </w:r>
      <w:r w:rsidRPr="00AF25EC">
        <w:rPr>
          <w:color w:val="auto"/>
        </w:rPr>
        <w:fldChar w:fldCharType="begin" w:fldLock="1"/>
      </w:r>
      <w:r w:rsidRPr="00AF25EC">
        <w:rPr>
          <w:color w:val="auto"/>
        </w:rPr>
        <w:instrText>ADDIN CSL_CITATION {"citationItems":[{"id":"ITEM-1","itemData":{"DOI":"10.1016/j.simpat.2015.06.004","ISSN":"1569190X","abstract":"The complexity of historic constructions, with irregular geometry, inhomogeneous materials, variable morphology, alterations and damages, poses numerous challenges in the digital modeling and simulation of structural performances under different types of actions. Although recent developments in Building Information Modeling have introduced advanced simulation capabilities, the numerical characterization of historic buildings is still a challenging task for the lack of reliable procedures for structural simulation. This paper presents an innovative two-step methodology (Cloud-to-BIM-to-FEM) able to convert a historic BIM into a finite element model for structural simulation. The generation of the BIM (Cloud-to-BIM) is carried out with an accurate survey that integrates geometrical aspects, diagnostic analysis based on destructive and non-destructive inspections, material information, element interconnections, and architectural and structural considerations. The BIM is then turned into a finite element model (BIM-to-FEM) with a geometric rationalization which preserves irregularities and anomalies, such as verticality deviation and variable thickness. After setting material properties, loads, and boundary conditions, the structural simulation is run with a detailed model that respects the uniqueness and authenticity of the historic building, without the typical excessive geometric simplifications of the shape. A real case study is illustrated and discussed to prove that a rigorous Cloud-to-BIM-to-FEM workflow allows the generation of an accurate historic BIM from a set of laser scanning point clouds. Structural simulation was carried out with a 3D mesh derived from the BIM in order to take into consideration the geometrical irregularity of a castle. Here, the advantages and disadvantages of the proposed approach are illustrated and discussed.","author":[{"dropping-particle":"","family":"Barazzetti","given":"Luigi","non-dropping-particle":"","parse-names":false,"suffix":""},{"dropping-particle":"","family":"Banfi","given":"Fabrizio","non-dropping-particle":"","parse-names":false,"suffix":""},{"dropping-particle":"","family":"Brumana","given":"Raffaella","non-dropping-particle":"","parse-names":false,"suffix":""},{"dropping-particle":"","family":"Gusmeroli","given":"Gaia","non-dropping-particle":"","parse-names":false,"suffix":""},{"dropping-particle":"","family":"Previtali","given":"Mattia","non-dropping-particle":"","parse-names":false,"suffix":""},{"dropping-particle":"","family":"Schiantarelli","given":"Giuseppe","non-dropping-particle":"","parse-names":false,"suffix":""}],"container-title":"Simulation Modelling Practice and Theory","id":"ITEM-1","issued":{"date-parts":[["2015"]]},"page":"71-87","publisher":"Elsevier B.V.","title":"Cloud-to-BIM-to-FEM: Structural simulation with accurate historic BIM from laser scans","type":"article-journal","volume":"57"},"uris":["http://www.mendeley.com/documents/?uuid=dd2a7cd2-db49-4a65-b75e-0dd672c84a26"]}],"mendeley":{"formattedCitation":"[11]","plainTextFormattedCitation":"[11]","previouslyFormattedCitation":"[11]"},"properties":{"noteIndex":0},"schema":"https://github.com/citation-style-language/schema/raw/master/csl-citation.json"}</w:instrText>
      </w:r>
      <w:r w:rsidRPr="00AF25EC">
        <w:rPr>
          <w:color w:val="auto"/>
        </w:rPr>
        <w:fldChar w:fldCharType="separate"/>
      </w:r>
      <w:r w:rsidRPr="00AF25EC">
        <w:rPr>
          <w:noProof/>
          <w:color w:val="auto"/>
        </w:rPr>
        <w:t>[11]</w:t>
      </w:r>
      <w:r w:rsidRPr="00AF25EC">
        <w:rPr>
          <w:color w:val="auto"/>
        </w:rPr>
        <w:fldChar w:fldCharType="end"/>
      </w:r>
      <w:r w:rsidRPr="00AF25EC">
        <w:rPr>
          <w:color w:val="auto"/>
        </w:rPr>
        <w:t xml:space="preserve">. It can be seen that using BIM as a tool for a </w:t>
      </w:r>
      <w:r w:rsidR="00986B2E" w:rsidRPr="00AF25EC">
        <w:rPr>
          <w:color w:val="auto"/>
        </w:rPr>
        <w:t xml:space="preserve">complex </w:t>
      </w:r>
      <w:r w:rsidRPr="00AF25EC">
        <w:rPr>
          <w:color w:val="auto"/>
        </w:rPr>
        <w:t xml:space="preserve">renovation project is viable </w:t>
      </w:r>
      <w:r w:rsidR="00702A4C" w:rsidRPr="00AF25EC">
        <w:rPr>
          <w:color w:val="auto"/>
        </w:rPr>
        <w:t xml:space="preserve">for making </w:t>
      </w:r>
      <w:r w:rsidR="004E037D" w:rsidRPr="00AF25EC">
        <w:rPr>
          <w:color w:val="auto"/>
        </w:rPr>
        <w:t>the</w:t>
      </w:r>
      <w:r w:rsidRPr="00AF25EC">
        <w:rPr>
          <w:color w:val="auto"/>
        </w:rPr>
        <w:t xml:space="preserve"> project more successful.</w:t>
      </w:r>
    </w:p>
    <w:p w14:paraId="77AC0F98" w14:textId="77777777" w:rsidR="00A661D6" w:rsidRPr="00AF25EC" w:rsidRDefault="00A661D6" w:rsidP="00A661D6">
      <w:pPr>
        <w:pStyle w:val="MDPI22heading2"/>
        <w:rPr>
          <w:color w:val="auto"/>
        </w:rPr>
      </w:pPr>
      <w:r w:rsidRPr="00AF25EC">
        <w:rPr>
          <w:color w:val="auto"/>
        </w:rPr>
        <w:t>1.2. Construction Planning and Scheduling Optimization</w:t>
      </w:r>
    </w:p>
    <w:p w14:paraId="31200FD5" w14:textId="2BF62475" w:rsidR="0052114B" w:rsidRPr="00AF25EC" w:rsidRDefault="00A661D6" w:rsidP="0052114B">
      <w:pPr>
        <w:pStyle w:val="MDPI31text"/>
        <w:rPr>
          <w:color w:val="auto"/>
        </w:rPr>
      </w:pPr>
      <w:r w:rsidRPr="00AF25EC">
        <w:rPr>
          <w:color w:val="auto"/>
        </w:rPr>
        <w:t xml:space="preserve">Construction planning and scheduling are the most important activities during </w:t>
      </w:r>
      <w:r w:rsidR="00023B8A" w:rsidRPr="00AF25EC">
        <w:rPr>
          <w:color w:val="auto"/>
        </w:rPr>
        <w:t xml:space="preserve">the </w:t>
      </w:r>
      <w:r w:rsidRPr="00AF25EC">
        <w:rPr>
          <w:color w:val="auto"/>
        </w:rPr>
        <w:t xml:space="preserve">pre-construction phase. </w:t>
      </w:r>
      <w:r w:rsidR="00023B8A" w:rsidRPr="00AF25EC">
        <w:rPr>
          <w:color w:val="auto"/>
        </w:rPr>
        <w:t>A</w:t>
      </w:r>
      <w:r w:rsidR="00AF6682" w:rsidRPr="00AF25EC">
        <w:rPr>
          <w:color w:val="auto"/>
        </w:rPr>
        <w:t xml:space="preserve"> </w:t>
      </w:r>
      <w:r w:rsidRPr="00AF25EC">
        <w:rPr>
          <w:color w:val="auto"/>
        </w:rPr>
        <w:t>well planned and optimized</w:t>
      </w:r>
      <w:r w:rsidR="00023B8A" w:rsidRPr="00AF25EC">
        <w:rPr>
          <w:color w:val="auto"/>
        </w:rPr>
        <w:t xml:space="preserve"> construction schedule</w:t>
      </w:r>
      <w:r w:rsidRPr="00AF25EC">
        <w:rPr>
          <w:color w:val="auto"/>
        </w:rPr>
        <w:t xml:space="preserve"> </w:t>
      </w:r>
      <w:r w:rsidR="00023B8A" w:rsidRPr="00AF25EC">
        <w:rPr>
          <w:color w:val="auto"/>
        </w:rPr>
        <w:t xml:space="preserve">contributes significantly to a </w:t>
      </w:r>
      <w:r w:rsidRPr="00AF25EC">
        <w:rPr>
          <w:color w:val="auto"/>
        </w:rPr>
        <w:t>success</w:t>
      </w:r>
      <w:r w:rsidR="00023B8A" w:rsidRPr="00AF25EC">
        <w:rPr>
          <w:color w:val="auto"/>
        </w:rPr>
        <w:t>ful project</w:t>
      </w:r>
      <w:r w:rsidRPr="00AF25EC">
        <w:rPr>
          <w:color w:val="auto"/>
        </w:rPr>
        <w:t xml:space="preserve">. Several researchers adopted optimization techniques to solve construction planning and scheduling problems. </w:t>
      </w:r>
      <w:r w:rsidR="00702A4C" w:rsidRPr="00AF25EC">
        <w:rPr>
          <w:color w:val="auto"/>
        </w:rPr>
        <w:t>In the past, l</w:t>
      </w:r>
      <w:r w:rsidRPr="00AF25EC">
        <w:rPr>
          <w:color w:val="auto"/>
        </w:rPr>
        <w:t xml:space="preserve">inear programming </w:t>
      </w:r>
      <w:r w:rsidR="0036421D" w:rsidRPr="00AF25EC">
        <w:rPr>
          <w:color w:val="auto"/>
        </w:rPr>
        <w:t>was</w:t>
      </w:r>
      <w:r w:rsidRPr="00AF25EC">
        <w:rPr>
          <w:color w:val="auto"/>
        </w:rPr>
        <w:t xml:space="preserve"> one of </w:t>
      </w:r>
      <w:r w:rsidR="0036421D" w:rsidRPr="00AF25EC">
        <w:rPr>
          <w:color w:val="auto"/>
        </w:rPr>
        <w:t xml:space="preserve">the </w:t>
      </w:r>
      <w:r w:rsidR="00702A4C" w:rsidRPr="00AF25EC">
        <w:rPr>
          <w:color w:val="auto"/>
        </w:rPr>
        <w:t xml:space="preserve">techniques most </w:t>
      </w:r>
      <w:r w:rsidR="00AF6682" w:rsidRPr="00AF25EC">
        <w:rPr>
          <w:color w:val="auto"/>
        </w:rPr>
        <w:t>widely</w:t>
      </w:r>
      <w:r w:rsidR="00702A4C" w:rsidRPr="00AF25EC">
        <w:rPr>
          <w:color w:val="auto"/>
        </w:rPr>
        <w:t xml:space="preserve"> used</w:t>
      </w:r>
      <w:r w:rsidR="00AF6682" w:rsidRPr="00AF25EC">
        <w:rPr>
          <w:color w:val="auto"/>
        </w:rPr>
        <w:t xml:space="preserve"> </w:t>
      </w:r>
      <w:r w:rsidR="00702A4C" w:rsidRPr="00AF25EC">
        <w:rPr>
          <w:color w:val="auto"/>
        </w:rPr>
        <w:t xml:space="preserve">to solve </w:t>
      </w:r>
      <w:r w:rsidRPr="00AF25EC">
        <w:rPr>
          <w:color w:val="auto"/>
        </w:rPr>
        <w:t xml:space="preserve">this issue. </w:t>
      </w:r>
      <w:r w:rsidR="0052114B" w:rsidRPr="00AF25EC">
        <w:rPr>
          <w:color w:val="auto"/>
        </w:rPr>
        <w:t xml:space="preserve">Multi-objective linear programming is suggested for optimization when faced with constrained resource problems, including construction costs, project duration, resource idle time, and project delivery time </w:t>
      </w:r>
      <w:r w:rsidR="0052114B" w:rsidRPr="00AF25EC">
        <w:rPr>
          <w:color w:val="auto"/>
        </w:rPr>
        <w:fldChar w:fldCharType="begin" w:fldLock="1"/>
      </w:r>
      <w:r w:rsidR="0052114B" w:rsidRPr="00AF25EC">
        <w:rPr>
          <w:color w:val="auto"/>
        </w:rPr>
        <w:instrText>ADDIN CSL_CITATION {"citationItems":[{"id":"ITEM-1","itemData":{"DOI":"10.1061/(asce)0733-9364(2007)133:6(417)","ISSN":"0733-9364","abstract":"Linear repetitive construction projects require large amounts of resources which are used in a sequential manner and therefore effective resource management is very important both in terms of project cost and duration. Existing methodologies such as the critical path method and the repetitive scheduling method optimize the schedule with respect to a single factor, to achieve minimum duration or minimize resource work breaks, respectively. However real life scheduling decisions are more complicated and project managers must make decisions that address the various cost elements in a holistic way. To respond to this need, new methodologies that can be applied through the use of decision support systems should be developed. This paper introduces a multiobjective linear programming model for scheduling linear repetitive projects, which takes into consideration cost elements regarding the project's duration, the idle time of resources, and the delivery time of the project's units. The proposed model can be used to generate alternative schedules based on the relative magnitude and importance of the different cost elements. In this sense, it provides managers with the capability to consider alternative schedules besides those defined by minimum duration or maximizing work continuity of resources. The application of the model to a well known example in the literature demonstrates its use in providing explicatory analysis of the results. © ASCE.","author":[{"dropping-particle":"","family":"Ipsilandis","given":"Pandelis G.","non-dropping-particle":"","parse-names":false,"suffix":""}],"container-title":"Journal of Construction Engineering and Management","id":"ITEM-1","issue":"6","issued":{"date-parts":[["2007","6","1"]]},"page":"417-424","publisher":"American Society of Civil Engineers (ASCE)","title":"Multiobjective Linear Programming Model for Scheduling Linear Repetitive Projects","type":"article-journal","volume":"133"},"uris":["http://www.mendeley.com/documents/?uuid=bf4d40a0-9210-3785-8b48-56f93c476449"]}],"mendeley":{"formattedCitation":"[12]","plainTextFormattedCitation":"[12]","previouslyFormattedCitation":"[12]"},"properties":{"noteIndex":0},"schema":"https://github.com/citation-style-language/schema/raw/master/csl-citation.json"}</w:instrText>
      </w:r>
      <w:r w:rsidR="0052114B" w:rsidRPr="00AF25EC">
        <w:rPr>
          <w:color w:val="auto"/>
        </w:rPr>
        <w:fldChar w:fldCharType="separate"/>
      </w:r>
      <w:r w:rsidR="0052114B" w:rsidRPr="00AF25EC">
        <w:rPr>
          <w:noProof/>
          <w:color w:val="auto"/>
        </w:rPr>
        <w:t>[12]</w:t>
      </w:r>
      <w:r w:rsidR="0052114B" w:rsidRPr="00AF25EC">
        <w:rPr>
          <w:color w:val="auto"/>
        </w:rPr>
        <w:fldChar w:fldCharType="end"/>
      </w:r>
      <w:r w:rsidR="0052114B" w:rsidRPr="00AF25EC">
        <w:rPr>
          <w:color w:val="auto"/>
        </w:rPr>
        <w:t>.. A particle swarm optimization is also suggested for construction scheduling problems in order to solve resource constraint issues [13]</w:t>
      </w:r>
    </w:p>
    <w:p w14:paraId="1EDF3568" w14:textId="0AFE17A3" w:rsidR="00A661D6" w:rsidRPr="00AF25EC" w:rsidRDefault="00A661D6" w:rsidP="00A661D6">
      <w:pPr>
        <w:pStyle w:val="MDPI31text"/>
        <w:rPr>
          <w:color w:val="auto"/>
        </w:rPr>
      </w:pPr>
      <w:r w:rsidRPr="00AF25EC">
        <w:rPr>
          <w:color w:val="auto"/>
        </w:rPr>
        <w:t xml:space="preserve"> An ant colony optimization</w:t>
      </w:r>
      <w:r w:rsidR="00702A4C" w:rsidRPr="00AF25EC">
        <w:rPr>
          <w:color w:val="auto"/>
        </w:rPr>
        <w:t>, which focuses on minimizing project duration while varying activity sequences,</w:t>
      </w:r>
      <w:r w:rsidRPr="00AF25EC">
        <w:rPr>
          <w:color w:val="auto"/>
        </w:rPr>
        <w:t xml:space="preserve"> is another approach for resource-constrained project</w:t>
      </w:r>
      <w:r w:rsidR="00702A4C" w:rsidRPr="00AF25EC">
        <w:rPr>
          <w:color w:val="auto"/>
        </w:rPr>
        <w:t>s</w:t>
      </w:r>
      <w:r w:rsidRPr="00AF25EC">
        <w:rPr>
          <w:color w:val="auto"/>
        </w:rPr>
        <w:t xml:space="preserve"> </w:t>
      </w:r>
      <w:r w:rsidRPr="00AF25EC">
        <w:rPr>
          <w:color w:val="auto"/>
        </w:rPr>
        <w:fldChar w:fldCharType="begin" w:fldLock="1"/>
      </w:r>
      <w:r w:rsidR="00A13B4F">
        <w:rPr>
          <w:color w:val="auto"/>
        </w:rPr>
        <w:instrText>ADDIN CSL_CITATION {"citationItems":[{"id":"ITEM-1","itemData":{"DOI":"10.1061/(asce)me.1943-5479.0000089","ISSN":"0742-597X","abstract":"An ant colony optimization (ACO)-based methodology for solving a multimode resource-constrained project scheduling problem (MRCPSP) with the objective of minimizing project duration is presented. With regards to the need to determine sequence and mode selection of activities for the MRCPSP, two levels of pheromones for each ant are proposed to guide the search course in the ACO algorithm. The corresponding heuristics and probabilities for each type of the pheromone are considered, and their calculation algorithms are presented. The flowchart of the proposed ACO algorithm is described, where a serial schedule generation scheme is adopted to transform an ACO solution into a feasible schedule. The effectiveness and efficiency of the proposed ACO methodology are justified through a series of computational analyses. The study is expected to provide a more effective alternative methodology for solving the MRCPSP by utilizing the ACO theory. © 2012 American Society of Civil Engineers.","author":[{"dropping-particle":"","family":"Zhang","given":"Hong","non-dropping-particle":"","parse-names":false,"suffix":""}],"container-title":"Journal of Management in Engineering","id":"ITEM-1","issue":"2","issued":{"date-parts":[["2012","4","1"]]},"page":"150-159","publisher":"American Society of Civil Engineers (ASCE)","title":"Ant Colony Optimization for Multimode Resource-Constrained Project Scheduling","type":"article-journal","volume":"28"},"uris":["http://www.mendeley.com/documents/?uuid=c9228d6c-b543-3fb4-8eca-abb229ae231a"]}],"mendeley":{"formattedCitation":"[13]","plainTextFormattedCitation":"[13]","previouslyFormattedCitation":"[13]"},"properties":{"noteIndex":0},"schema":"https://github.com/citation-style-language/schema/raw/master/csl-citation.json"}</w:instrText>
      </w:r>
      <w:r w:rsidRPr="00AF25EC">
        <w:rPr>
          <w:color w:val="auto"/>
        </w:rPr>
        <w:fldChar w:fldCharType="separate"/>
      </w:r>
      <w:r w:rsidR="00A13B4F" w:rsidRPr="00A13B4F">
        <w:rPr>
          <w:noProof/>
          <w:color w:val="auto"/>
        </w:rPr>
        <w:t>[13]</w:t>
      </w:r>
      <w:r w:rsidRPr="00AF25EC">
        <w:rPr>
          <w:color w:val="auto"/>
        </w:rPr>
        <w:fldChar w:fldCharType="end"/>
      </w:r>
      <w:r w:rsidRPr="00AF25EC">
        <w:rPr>
          <w:color w:val="auto"/>
        </w:rPr>
        <w:t xml:space="preserve">. Genetic algorithms (GA) have been used in several construction scheduling research </w:t>
      </w:r>
      <w:r w:rsidR="00307283" w:rsidRPr="00AF25EC">
        <w:rPr>
          <w:color w:val="auto"/>
        </w:rPr>
        <w:lastRenderedPageBreak/>
        <w:t>problems</w:t>
      </w:r>
      <w:r w:rsidR="00702A4C" w:rsidRPr="00AF25EC">
        <w:rPr>
          <w:color w:val="auto"/>
        </w:rPr>
        <w:t xml:space="preserve">, </w:t>
      </w:r>
      <w:r w:rsidRPr="00AF25EC">
        <w:rPr>
          <w:color w:val="auto"/>
        </w:rPr>
        <w:t xml:space="preserve">such as resource allocation and leveling optimization </w:t>
      </w:r>
      <w:r w:rsidRPr="00AF25EC">
        <w:rPr>
          <w:color w:val="auto"/>
        </w:rPr>
        <w:fldChar w:fldCharType="begin" w:fldLock="1"/>
      </w:r>
      <w:r w:rsidR="00A13B4F">
        <w:rPr>
          <w:color w:val="auto"/>
        </w:rPr>
        <w:instrText>ADDIN CSL_CITATION {"citationItems":[{"id":"ITEM-1","itemData":{"DOI":"10.1061/(ASCE)0733-9364(1999)125:3(167)","ISSN":"07339364","abstract":"Resource allocation and leveling are among the top challenges in project management. Due to the complexity of projects, resource allocation and leveling have been dealt with as two distinct subproblems solved mainly using heuristic procedures that cannot guarantee optimum solutions. In this paper, improvements are proposed to resource allocation and leveling heuristics, and the Genetic Algorithms (GAs) technique is used to search for near-optimum solution, considering both aspects simultaneously. In the improved heuristics, random priorities are introduced into selected tasks and their impact on the schedule is monitored. The GA procedure then searches for an optimum set of tasks' priorities that produces shorter project duration and better-leveled resource profiles. One major advantage of the procedure is its simple applicability within commercial project management software systems to improve their performance. With a widely used system as an example, a macro program is written to automate the GA procedure. A case study is presented and several experiments conducted to demonstrate the multiobjective benefit of the procedure and outline future extensions.","author":[{"dropping-particle":"","family":"Hegazy","given":"Tarek","non-dropping-particle":"","parse-names":false,"suffix":""}],"container-title":"Journal of Construction Engineering and Management","id":"ITEM-1","issue":"3","issued":{"date-parts":[["1999"]]},"page":"167-175","title":"Optimization of resource allocation and leveling using genetic algorithms","type":"article-journal","volume":"125"},"uris":["http://www.mendeley.com/documents/?uuid=93bfba23-c476-4a47-b769-f66865b29d3b"]}],"mendeley":{"formattedCitation":"[14]","plainTextFormattedCitation":"[14]","previouslyFormattedCitation":"[14]"},"properties":{"noteIndex":0},"schema":"https://github.com/citation-style-language/schema/raw/master/csl-citation.json"}</w:instrText>
      </w:r>
      <w:r w:rsidRPr="00AF25EC">
        <w:rPr>
          <w:color w:val="auto"/>
        </w:rPr>
        <w:fldChar w:fldCharType="separate"/>
      </w:r>
      <w:r w:rsidR="00A13B4F" w:rsidRPr="00A13B4F">
        <w:rPr>
          <w:noProof/>
          <w:color w:val="auto"/>
        </w:rPr>
        <w:t>[14]</w:t>
      </w:r>
      <w:r w:rsidRPr="00AF25EC">
        <w:rPr>
          <w:color w:val="auto"/>
        </w:rPr>
        <w:fldChar w:fldCharType="end"/>
      </w:r>
      <w:r w:rsidRPr="00AF25EC">
        <w:rPr>
          <w:color w:val="auto"/>
        </w:rPr>
        <w:t xml:space="preserve">, concrete precast production optimization </w:t>
      </w:r>
      <w:r w:rsidRPr="00AF25EC">
        <w:rPr>
          <w:color w:val="auto"/>
        </w:rPr>
        <w:fldChar w:fldCharType="begin" w:fldLock="1"/>
      </w:r>
      <w:r w:rsidR="00A13B4F">
        <w:rPr>
          <w:color w:val="auto"/>
        </w:rPr>
        <w:instrText>ADDIN CSL_CITATION {"citationItems":[{"id":"ITEM-1","itemData":{"DOI":"10.1109/cec.2000.870768","abstract":"A flow shop sequencing model (FSSM) that incorporates actual constraints encountered in practice is proposed for the difficult case of specialized precast production scheduling. The model is solved using a Genetic Algorithm (GA). The traditional minimize makespan and the more practical minimize tardiness penalty objective functions are optimized separately, as well as simultaneously using a weighted approach. Experiments are conducted to investigate the effect of increasing population size and seeding the initial population with heuristic solutions. Comparisons between the GA and classical heuristic rules show that the GA is competitive, if not better than heuristic rules in discovering a set of good solutions.","author":[{"dropping-particle":"","family":"Chan","given":"W. T.","non-dropping-particle":"","parse-names":false,"suffix":""},{"dropping-particle":"","family":"Hu","given":"H.","non-dropping-particle":"","parse-names":false,"suffix":""}],"container-title":"Proceedings of the IEEE Conference on Evolutionary Computation, ICEC","id":"ITEM-1","issued":{"date-parts":[["2000"]]},"page":"1087-1094","title":"Precast production scheduling with Genetic Algorithms","type":"paper-conference","volume":"2"},"uris":["http://www.mendeley.com/documents/?uuid=fe460c0d-5022-3507-9e62-7eaa78fcfabd"]}],"mendeley":{"formattedCitation":"[15]","plainTextFormattedCitation":"[15]","previouslyFormattedCitation":"[15]"},"properties":{"noteIndex":0},"schema":"https://github.com/citation-style-language/schema/raw/master/csl-citation.json"}</w:instrText>
      </w:r>
      <w:r w:rsidRPr="00AF25EC">
        <w:rPr>
          <w:color w:val="auto"/>
        </w:rPr>
        <w:fldChar w:fldCharType="separate"/>
      </w:r>
      <w:r w:rsidR="00A13B4F" w:rsidRPr="00A13B4F">
        <w:rPr>
          <w:noProof/>
          <w:color w:val="auto"/>
        </w:rPr>
        <w:t>[15]</w:t>
      </w:r>
      <w:r w:rsidRPr="00AF25EC">
        <w:rPr>
          <w:color w:val="auto"/>
        </w:rPr>
        <w:fldChar w:fldCharType="end"/>
      </w:r>
      <w:r w:rsidRPr="00AF25EC">
        <w:rPr>
          <w:color w:val="auto"/>
        </w:rPr>
        <w:t xml:space="preserve">, and nonproductive resource determination </w:t>
      </w:r>
      <w:r w:rsidRPr="00AF25EC">
        <w:rPr>
          <w:color w:val="auto"/>
        </w:rPr>
        <w:fldChar w:fldCharType="begin" w:fldLock="1"/>
      </w:r>
      <w:r w:rsidR="00A13B4F">
        <w:rPr>
          <w:color w:val="auto"/>
        </w:rPr>
        <w:instrText>ADDIN CSL_CITATION {"citationItems":[{"id":"ITEM-1","itemData":{"DOI":"10.1061/(ASCE)CO.1943-7862.0000097","ISSN":"07339364","abstract":"Construction schedules, generated by network scheduling techniques, often cause undesirable resource fluctuations that are impractical, inefficient, and costly to implement on construction sites. This paper presents the development of two innovative resource leveling metrics to directly measure and minimize the negative impact of resource fluctuations on construction productivity and cost. The first metric quantifies the total amount of resources that need to be temporarily released during low demand periods and rehired at a later stage during high demand periods. The second measures the total number of idle and nonproductive resource days that are caused by undesirable resource fluctuations. The two new metrics are incorporated in a robust and practical optimization model that is capable of generating optimal and practical schedules that maximize the efficiency of resource utilization. An application example is analyzed to illustrate the use of the model and demonstrate its capabilities. The results of this analysis show that the present model and metrics are capable of outperforming existing metrics and eliminating undesirable resource fluctuations and resource idle time. © 2009 ASCE.","author":[{"dropping-particle":"","family":"El-Rayes","given":"Khaled","non-dropping-particle":"","parse-names":false,"suffix":""},{"dropping-particle":"","family":"Jun","given":"Dho Heon","non-dropping-particle":"","parse-names":false,"suffix":""}],"container-title":"Journal of Construction Engineering and Management","id":"ITEM-1","issue":"11","issued":{"date-parts":[["2009"]]},"page":"1172-1180","title":"Optimizing resource leveling in construction projects","type":"article-journal","volume":"135"},"uris":["http://www.mendeley.com/documents/?uuid=e5f72b0e-bf4d-42bf-ba09-260509d76a3b"]}],"mendeley":{"formattedCitation":"[16]","plainTextFormattedCitation":"[16]","previouslyFormattedCitation":"[16]"},"properties":{"noteIndex":0},"schema":"https://github.com/citation-style-language/schema/raw/master/csl-citation.json"}</w:instrText>
      </w:r>
      <w:r w:rsidRPr="00AF25EC">
        <w:rPr>
          <w:color w:val="auto"/>
        </w:rPr>
        <w:fldChar w:fldCharType="separate"/>
      </w:r>
      <w:r w:rsidR="00A13B4F" w:rsidRPr="00A13B4F">
        <w:rPr>
          <w:noProof/>
          <w:color w:val="auto"/>
        </w:rPr>
        <w:t>[16]</w:t>
      </w:r>
      <w:r w:rsidRPr="00AF25EC">
        <w:rPr>
          <w:color w:val="auto"/>
        </w:rPr>
        <w:fldChar w:fldCharType="end"/>
      </w:r>
      <w:r w:rsidRPr="00AF25EC">
        <w:rPr>
          <w:color w:val="auto"/>
        </w:rPr>
        <w:t xml:space="preserve">. </w:t>
      </w:r>
    </w:p>
    <w:p w14:paraId="741089F4" w14:textId="291763EB" w:rsidR="00A661D6" w:rsidRPr="00AF25EC" w:rsidRDefault="00A661D6" w:rsidP="00A661D6">
      <w:pPr>
        <w:pStyle w:val="MDPI31text"/>
        <w:rPr>
          <w:rFonts w:cstheme="minorBidi"/>
          <w:color w:val="auto"/>
          <w:lang w:bidi="th-TH"/>
        </w:rPr>
      </w:pPr>
      <w:r w:rsidRPr="00AF25EC">
        <w:rPr>
          <w:rFonts w:eastAsia="Palatino Linotype"/>
          <w:color w:val="auto"/>
        </w:rPr>
        <w:t xml:space="preserve">In real construction projects, there are </w:t>
      </w:r>
      <w:r w:rsidR="00307283" w:rsidRPr="00AF25EC">
        <w:rPr>
          <w:rFonts w:eastAsia="Palatino Linotype"/>
          <w:color w:val="auto"/>
        </w:rPr>
        <w:t xml:space="preserve">always </w:t>
      </w:r>
      <w:r w:rsidRPr="00AF25EC">
        <w:rPr>
          <w:rFonts w:eastAsia="Palatino Linotype"/>
          <w:color w:val="auto"/>
        </w:rPr>
        <w:t xml:space="preserve">multiple objectives </w:t>
      </w:r>
      <w:r w:rsidR="00307283" w:rsidRPr="00AF25EC">
        <w:rPr>
          <w:rFonts w:eastAsia="Palatino Linotype"/>
          <w:color w:val="auto"/>
        </w:rPr>
        <w:t xml:space="preserve">forming </w:t>
      </w:r>
      <w:r w:rsidRPr="00AF25EC">
        <w:rPr>
          <w:rFonts w:eastAsia="Palatino Linotype"/>
          <w:color w:val="auto"/>
        </w:rPr>
        <w:t>a set of solutions</w:t>
      </w:r>
      <w:r w:rsidR="00307283" w:rsidRPr="00AF25EC">
        <w:rPr>
          <w:rFonts w:eastAsia="Palatino Linotype"/>
          <w:color w:val="auto"/>
        </w:rPr>
        <w:t xml:space="preserve"> as optimization data </w:t>
      </w:r>
      <w:r w:rsidRPr="00AF25EC">
        <w:rPr>
          <w:rFonts w:eastAsia="Palatino Linotype"/>
          <w:color w:val="auto"/>
        </w:rPr>
        <w:t xml:space="preserve">for project managers to make decision. Multi-objective genetic algorithms (MOGA) </w:t>
      </w:r>
      <w:r w:rsidR="00AA2CD3" w:rsidRPr="00AF25EC">
        <w:rPr>
          <w:rFonts w:eastAsia="Palatino Linotype"/>
          <w:color w:val="auto"/>
        </w:rPr>
        <w:t>were</w:t>
      </w:r>
      <w:r w:rsidRPr="00AF25EC">
        <w:rPr>
          <w:rFonts w:eastAsia="Palatino Linotype"/>
          <w:color w:val="auto"/>
        </w:rPr>
        <w:t xml:space="preserve"> first introduced by</w:t>
      </w:r>
      <w:r w:rsidR="003959AD" w:rsidRPr="00AF25EC">
        <w:rPr>
          <w:rFonts w:eastAsia="Palatino Linotype"/>
          <w:color w:val="auto"/>
        </w:rPr>
        <w:t xml:space="preserve"> Tadahiko</w:t>
      </w:r>
      <w:r w:rsidRPr="00AF25EC">
        <w:rPr>
          <w:rFonts w:eastAsia="Palatino Linotype"/>
          <w:color w:val="auto"/>
        </w:rPr>
        <w:t xml:space="preserve"> Murata in 1995</w:t>
      </w:r>
      <w:r w:rsidR="00AA2CD3" w:rsidRPr="00AF25EC">
        <w:rPr>
          <w:rFonts w:eastAsia="Palatino Linotype"/>
          <w:color w:val="auto"/>
        </w:rPr>
        <w:t xml:space="preserve"> to provide decision makers with</w:t>
      </w:r>
      <w:r w:rsidRPr="00AF25EC">
        <w:rPr>
          <w:rFonts w:eastAsia="Palatino Linotype"/>
          <w:color w:val="auto"/>
        </w:rPr>
        <w:t xml:space="preserve"> Pareto optimization </w:t>
      </w:r>
      <w:r w:rsidR="00AA2CD3" w:rsidRPr="00AF25EC">
        <w:rPr>
          <w:rFonts w:eastAsia="Palatino Linotype"/>
          <w:color w:val="auto"/>
        </w:rPr>
        <w:t>instead of constant weights</w:t>
      </w:r>
      <w:r w:rsidRPr="00AF25EC">
        <w:rPr>
          <w:rFonts w:eastAsia="Palatino Linotype"/>
          <w:color w:val="auto"/>
        </w:rPr>
        <w:t xml:space="preserve"> </w:t>
      </w:r>
      <w:r w:rsidRPr="00AF25EC">
        <w:rPr>
          <w:rFonts w:eastAsia="Palatino Linotype"/>
          <w:color w:val="auto"/>
        </w:rPr>
        <w:fldChar w:fldCharType="begin" w:fldLock="1"/>
      </w:r>
      <w:r w:rsidR="00A13B4F">
        <w:rPr>
          <w:rFonts w:eastAsia="Palatino Linotype"/>
          <w:color w:val="auto"/>
        </w:rPr>
        <w:instrText>ADDIN CSL_CITATION {"citationItems":[{"id":"ITEM-1","itemData":{"DOI":"10.1109/icec.1995.489161","abstract":"In this paper, we propose a framework of genetic algorithms to search for Pareto optimal solutions (i.e., non-dominated solutions) of multi-objective optimization problems. Our approach differs from single-objective genetic algorithms in its selection procedure and elite preserve strategy. The selection procedure in our genetic algorithms selects individuals for a crossover operation based on a weighted sum of multiple objective functions. The characteristic feature of the selection procedure is that the weights attached to the multiple objective functions are not constant but randomly specified for each selection. The elite preserve strategy in our genetic algorithms uses multiple elite solutions instead of a single elite solution. That is, a certain number of individuals are selected from a tentative set of Pareto optimal solutions and inherited to the next generation as elite individuals.","author":[{"dropping-particle":"","family":"Murata","given":"Tadahiko","non-dropping-particle":"","parse-names":false,"suffix":""},{"dropping-particle":"","family":"Ishibuchi","given":"Hisao","non-dropping-particle":"","parse-names":false,"suffix":""}],"container-title":"Proceedings of the IEEE Conference on Evolutionary Computation","id":"ITEM-1","issued":{"date-parts":[["1995"]]},"page":"289-294","publisher":"IEEE","title":"MOGA: multi-objective genetic algorithms","type":"paper-conference","volume":"1"},"uris":["http://www.mendeley.com/documents/?uuid=56da018b-f054-3fd0-85a3-f8e6fc9e7e27","http://www.mendeley.com/documents/?uuid=3e141c84-7a5a-479c-bded-01296340ef83"]}],"mendeley":{"formattedCitation":"[17]","plainTextFormattedCitation":"[17]","previouslyFormattedCitation":"[17]"},"properties":{"noteIndex":0},"schema":"https://github.com/citation-style-language/schema/raw/master/csl-citation.json"}</w:instrText>
      </w:r>
      <w:r w:rsidRPr="00AF25EC">
        <w:rPr>
          <w:rFonts w:eastAsia="Palatino Linotype"/>
          <w:color w:val="auto"/>
        </w:rPr>
        <w:fldChar w:fldCharType="separate"/>
      </w:r>
      <w:r w:rsidR="00A13B4F" w:rsidRPr="00A13B4F">
        <w:rPr>
          <w:rFonts w:eastAsia="Palatino Linotype"/>
          <w:noProof/>
          <w:color w:val="auto"/>
        </w:rPr>
        <w:t>[17]</w:t>
      </w:r>
      <w:r w:rsidRPr="00AF25EC">
        <w:rPr>
          <w:rFonts w:eastAsia="Palatino Linotype"/>
          <w:color w:val="auto"/>
        </w:rPr>
        <w:fldChar w:fldCharType="end"/>
      </w:r>
      <w:r w:rsidRPr="00AF25EC">
        <w:rPr>
          <w:rFonts w:eastAsia="Palatino Linotype"/>
          <w:color w:val="auto"/>
        </w:rPr>
        <w:t>.</w:t>
      </w:r>
      <w:r w:rsidRPr="00AF25EC">
        <w:rPr>
          <w:color w:val="auto"/>
        </w:rPr>
        <w:t xml:space="preserve"> It has been discussed </w:t>
      </w:r>
      <w:r w:rsidR="00801AE1" w:rsidRPr="00AF25EC">
        <w:rPr>
          <w:color w:val="auto"/>
        </w:rPr>
        <w:t>in</w:t>
      </w:r>
      <w:r w:rsidRPr="00AF25EC">
        <w:rPr>
          <w:color w:val="auto"/>
        </w:rPr>
        <w:t xml:space="preserve"> several construction optimization </w:t>
      </w:r>
      <w:r w:rsidR="00801AE1" w:rsidRPr="00AF25EC">
        <w:rPr>
          <w:color w:val="auto"/>
        </w:rPr>
        <w:t>studies</w:t>
      </w:r>
      <w:r w:rsidRPr="00AF25EC">
        <w:rPr>
          <w:color w:val="auto"/>
        </w:rPr>
        <w:t xml:space="preserve">. </w:t>
      </w:r>
      <w:r w:rsidR="00DF0D8A" w:rsidRPr="00AF25EC">
        <w:rPr>
          <w:color w:val="auto"/>
        </w:rPr>
        <w:t>For example, it i</w:t>
      </w:r>
      <w:r w:rsidRPr="00AF25EC">
        <w:rPr>
          <w:color w:val="auto"/>
        </w:rPr>
        <w:t xml:space="preserve">s used for construction time-cost trade off optimization </w:t>
      </w:r>
      <w:r w:rsidRPr="00AF25EC">
        <w:rPr>
          <w:color w:val="auto"/>
        </w:rPr>
        <w:fldChar w:fldCharType="begin" w:fldLock="1"/>
      </w:r>
      <w:r w:rsidR="00A13B4F">
        <w:rPr>
          <w:color w:val="auto"/>
        </w:rPr>
        <w:instrText>ADDIN CSL_CITATION {"citationItems":[{"id":"ITEM-1","itemData":{"DOI":"https://doi.org/10.1016/j.autcon.2009.02.001","ISSN":"0926-5805","abstract":"In construction projects, time and cost are manageable objectives with significant interdependencies for which sets of trade-offs may exist. This study presents a new approach for the solution of time–cost trade off problems in an uncertain environment. Fuzzy numbers are used to address the uncertainties in the activities execution times and costs. Fuzzy sets theory is then explicitly embedded into the optimization procedure. A multi-objective genetic algorithm is specially tailored to solve the discontinuous and multi-objective fuzzy time- cost model with relatively large search space. The proposed approach identifies the best set of implementation options defined by the sets of non-dominated solutions Accepted risk level and optimism of the decision maker are addressed using α-cut approach and optimism index (β) respectively. To illustrate the application and performance of the model, two case examples are presented, for which separate Pareto fronts are developed. The fuzzy presentation of the non-dominated solution helps the project manager to apply his own level of risk acceptance and degree of optimism in decision making process. Different risk acceptance level and/or optimism leads to different scheduling and sets of Pareto solutions from which the project manager may select his preferred options.","author":[{"dropping-particle":"","family":"Eshtehardian","given":"Ehsan","non-dropping-particle":"","parse-names":false,"suffix":""},{"dropping-particle":"","family":"Afshar","given":"Abbas","non-dropping-particle":"","parse-names":false,"suffix":""},{"dropping-particle":"","family":"Abbasnia","given":"Reza","non-dropping-particle":"","parse-names":false,"suffix":""}],"container-title":"Automation in Construction","id":"ITEM-1","issue":"5","issued":{"date-parts":[["2009"]]},"page":"692-701","title":"Fuzzy-based MOGA approach to stochastic time–cost trade-off problem","type":"article-journal","volume":"18"},"uris":["http://www.mendeley.com/documents/?uuid=66eb8eba-3453-4e2a-8588-41f72e9db55c","http://www.mendeley.com/documents/?uuid=7f4adc5b-534b-4735-b5de-51479ecb163c"]}],"mendeley":{"formattedCitation":"[18]","plainTextFormattedCitation":"[18]","previouslyFormattedCitation":"[18]"},"properties":{"noteIndex":0},"schema":"https://github.com/citation-style-language/schema/raw/master/csl-citation.json"}</w:instrText>
      </w:r>
      <w:r w:rsidRPr="00AF25EC">
        <w:rPr>
          <w:color w:val="auto"/>
        </w:rPr>
        <w:fldChar w:fldCharType="separate"/>
      </w:r>
      <w:r w:rsidR="00A13B4F" w:rsidRPr="00A13B4F">
        <w:rPr>
          <w:noProof/>
          <w:color w:val="auto"/>
        </w:rPr>
        <w:t>[18]</w:t>
      </w:r>
      <w:r w:rsidRPr="00AF25EC">
        <w:rPr>
          <w:color w:val="auto"/>
        </w:rPr>
        <w:fldChar w:fldCharType="end"/>
      </w:r>
      <w:r w:rsidR="00DF0D8A" w:rsidRPr="00AF25EC">
        <w:rPr>
          <w:color w:val="auto"/>
        </w:rPr>
        <w:t xml:space="preserve"> by defining optimal </w:t>
      </w:r>
      <w:r w:rsidRPr="00AF25EC">
        <w:rPr>
          <w:color w:val="auto"/>
        </w:rPr>
        <w:t>time and cost with variable crane locations and crews by minimizing crane stopp</w:t>
      </w:r>
      <w:r w:rsidR="00AA2CD3" w:rsidRPr="00AF25EC">
        <w:rPr>
          <w:color w:val="auto"/>
        </w:rPr>
        <w:t>age</w:t>
      </w:r>
      <w:r w:rsidRPr="00AF25EC">
        <w:rPr>
          <w:color w:val="auto"/>
        </w:rPr>
        <w:t xml:space="preserve"> time </w:t>
      </w:r>
      <w:r w:rsidRPr="00AF25EC">
        <w:rPr>
          <w:color w:val="auto"/>
        </w:rPr>
        <w:fldChar w:fldCharType="begin" w:fldLock="1"/>
      </w:r>
      <w:r w:rsidR="00A13B4F">
        <w:rPr>
          <w:color w:val="auto"/>
        </w:rPr>
        <w:instrText>ADDIN CSL_CITATION {"citationItems":[{"id":"ITEM-1","itemData":{"DOI":"10.1016/j.autcon.2018.07.015","ISSN":"09265805","abstract":"Cranes often play a central role in transporting materials on building construction sites and are therefore critical to project cost and schedule. This paper presents a new model to simulate the interactions between mobile cranes and associated work crews onsite. The model considers crane type and position, the sequence of components transported, and the number and size of crews at the demand point. A novel hybrid multi-objective Genetic Algorithm (MOGA) is utilized to identify optimal crane and crew configurations that minimize construction cost and duration. The proposed method is demonstrated on an example problem involving the installation of curtain wall panels for a mid-rise office building. The results indicate that considering crane and crew decisions in parallel reduces installation cost by 19.5% and duration by 1.7% compared to considering these decisions sequentially. Furthermore, the number of crews used and the number of crane stops had the most significant impact on project cost and schedule, respectively.","author":[{"dropping-particle":"","family":"Peng","given":"Bo","non-dropping-particle":"","parse-names":false,"suffix":""},{"dropping-particle":"","family":"Flager","given":"Forest Lee","non-dropping-particle":"","parse-names":false,"suffix":""},{"dropping-particle":"","family":"Wu","given":"Jiaao","non-dropping-particle":"","parse-names":false,"suffix":""}],"container-title":"Automation in Construction","id":"ITEM-1","issued":{"date-parts":[["2018","11","1"]]},"page":"10-19","publisher":"Elsevier B.V.","title":"A method to optimize mobile crane and crew interactions to minimize construction cost and time","type":"article-journal","volume":"95"},"uris":["http://www.mendeley.com/documents/?uuid=6bf77fee-a231-332b-9f35-43553107a648"]}],"mendeley":{"formattedCitation":"[19]","plainTextFormattedCitation":"[19]","previouslyFormattedCitation":"[19]"},"properties":{"noteIndex":0},"schema":"https://github.com/citation-style-language/schema/raw/master/csl-citation.json"}</w:instrText>
      </w:r>
      <w:r w:rsidRPr="00AF25EC">
        <w:rPr>
          <w:color w:val="auto"/>
        </w:rPr>
        <w:fldChar w:fldCharType="separate"/>
      </w:r>
      <w:r w:rsidR="00A13B4F" w:rsidRPr="00A13B4F">
        <w:rPr>
          <w:noProof/>
          <w:color w:val="auto"/>
        </w:rPr>
        <w:t>[19]</w:t>
      </w:r>
      <w:r w:rsidRPr="00AF25EC">
        <w:rPr>
          <w:color w:val="auto"/>
        </w:rPr>
        <w:fldChar w:fldCharType="end"/>
      </w:r>
      <w:r w:rsidRPr="00AF25EC">
        <w:rPr>
          <w:color w:val="auto"/>
        </w:rPr>
        <w:t xml:space="preserve">. It is </w:t>
      </w:r>
      <w:r w:rsidR="00DF0D8A" w:rsidRPr="00AF25EC">
        <w:rPr>
          <w:color w:val="auto"/>
        </w:rPr>
        <w:t>also used</w:t>
      </w:r>
      <w:r w:rsidRPr="00AF25EC">
        <w:rPr>
          <w:color w:val="auto"/>
        </w:rPr>
        <w:t xml:space="preserve"> to i</w:t>
      </w:r>
      <w:r w:rsidR="00DF0D8A" w:rsidRPr="00AF25EC">
        <w:rPr>
          <w:color w:val="auto"/>
        </w:rPr>
        <w:t>mprove</w:t>
      </w:r>
      <w:r w:rsidRPr="00AF25EC">
        <w:rPr>
          <w:color w:val="auto"/>
        </w:rPr>
        <w:t xml:space="preserve"> safety by optimiz</w:t>
      </w:r>
      <w:r w:rsidR="00AA2CD3" w:rsidRPr="00AF25EC">
        <w:rPr>
          <w:color w:val="auto"/>
        </w:rPr>
        <w:t xml:space="preserve">ing </w:t>
      </w:r>
      <w:r w:rsidR="003959AD" w:rsidRPr="00AF25EC">
        <w:rPr>
          <w:color w:val="auto"/>
        </w:rPr>
        <w:t>safety</w:t>
      </w:r>
      <w:r w:rsidRPr="00AF25EC">
        <w:rPr>
          <w:color w:val="auto"/>
        </w:rPr>
        <w:t xml:space="preserve"> costs on different project layouts </w:t>
      </w:r>
      <w:r w:rsidRPr="00AF25EC">
        <w:rPr>
          <w:color w:val="auto"/>
        </w:rPr>
        <w:fldChar w:fldCharType="begin" w:fldLock="1"/>
      </w:r>
      <w:r w:rsidR="00A13B4F">
        <w:rPr>
          <w:color w:val="auto"/>
        </w:rPr>
        <w:instrText>ADDIN CSL_CITATION {"citationItems":[{"id":"ITEM-1","itemData":{"DOI":"10.1109/CSO.2014.148","ISBN":"9781479953721","abstract":"The aim of this paper is to consider the construction site layout planning (CSLP) problem under a fuzzy random environment. With consideration of the multi-objective optimization (MOO) model is developed for fulfilling the requirement of reducing cost and improving the site security simultaneously. For solving MOO model, a multi-objective genetic algorithm (MOGA) is designed as a solution method. Finally, the results and comparisons analysis of a case study are presented to demonstrate the practicality and efficiency of the optimization method. A case study of a building project is used to validate the proposed MOO model and the results are very positive.","author":[{"dropping-particle":"","family":"Zhao","given":"Siwei","non-dropping-particle":"","parse-names":false,"suffix":""},{"dropping-particle":"","family":"Li","given":"Zongmin","non-dropping-particle":"","parse-names":false,"suffix":""}],"container-title":"Proceedings - 2014 7th International Joint Conference on Computational Sciences and Optimization, CSO 2014","id":"ITEM-1","issued":{"date-parts":[["2014","10","14"]]},"page":"641-645","publisher":"Institute of Electrical and Electronics Engineers Inc.","title":"Multi-objective optimization for construction site layout planning problem under fuzzy random environment","type":"paper-conference"},"uris":["http://www.mendeley.com/documents/?uuid=798ee46e-6417-36ba-b098-534281d7deea"]}],"mendeley":{"formattedCitation":"[20]","plainTextFormattedCitation":"[20]","previouslyFormattedCitation":"[20]"},"properties":{"noteIndex":0},"schema":"https://github.com/citation-style-language/schema/raw/master/csl-citation.json"}</w:instrText>
      </w:r>
      <w:r w:rsidRPr="00AF25EC">
        <w:rPr>
          <w:color w:val="auto"/>
        </w:rPr>
        <w:fldChar w:fldCharType="separate"/>
      </w:r>
      <w:r w:rsidR="00A13B4F" w:rsidRPr="00A13B4F">
        <w:rPr>
          <w:noProof/>
          <w:color w:val="auto"/>
        </w:rPr>
        <w:t>[20]</w:t>
      </w:r>
      <w:r w:rsidRPr="00AF25EC">
        <w:rPr>
          <w:color w:val="auto"/>
        </w:rPr>
        <w:fldChar w:fldCharType="end"/>
      </w:r>
      <w:r w:rsidRPr="00AF25EC">
        <w:rPr>
          <w:color w:val="auto"/>
        </w:rPr>
        <w:t xml:space="preserve">. Even construction quality is used as an objective function for MOGA along </w:t>
      </w:r>
      <w:r w:rsidR="006F2302" w:rsidRPr="00AF25EC">
        <w:rPr>
          <w:color w:val="auto"/>
        </w:rPr>
        <w:t xml:space="preserve">with </w:t>
      </w:r>
      <w:r w:rsidRPr="00AF25EC">
        <w:rPr>
          <w:color w:val="auto"/>
        </w:rPr>
        <w:t>construction project time and cost with the result</w:t>
      </w:r>
      <w:r w:rsidR="00AA2CD3" w:rsidRPr="00AF25EC">
        <w:rPr>
          <w:color w:val="auto"/>
        </w:rPr>
        <w:t>s</w:t>
      </w:r>
      <w:r w:rsidRPr="00AF25EC">
        <w:rPr>
          <w:color w:val="auto"/>
        </w:rPr>
        <w:t xml:space="preserve"> showing their weights and Pareto solutions </w:t>
      </w:r>
      <w:r w:rsidRPr="00AF25EC">
        <w:rPr>
          <w:color w:val="auto"/>
        </w:rPr>
        <w:fldChar w:fldCharType="begin" w:fldLock="1"/>
      </w:r>
      <w:r w:rsidR="00A13B4F">
        <w:rPr>
          <w:color w:val="auto"/>
        </w:rPr>
        <w:instrText>ADDIN CSL_CITATION {"citationItems":[{"id":"ITEM-1","itemData":{"DOI":"10.1016/j.eswa.2014.11.032","ISSN":"09574174","abstract":"The planning phase of every construction project is entangled with multiple and occasionally conflicting criteria which need to be optimized simultaneously. Multi-criterion decision-making (MCDM) approaches can aid decision-makers in selecting the most appropriate solution among numerous potential Pareto optimal solutions. An evidential reasoning (ER) approach was applied for the first time in the context of project scheduling to identify the best Pareto solution for discrete time-cost-quality trade-off problems (DTCQTPs). An exhaustive framework to synthesize the MCDM approaches with multi-objective optimization techniques was also proposed. To identify all global Pareto optimal solutions, a multi-objective genetic algorithm (MOGA) incorporating the NSGA-II procedure was developed and tested in a highway construction project case study. The Shannon's entropy technique served to determine the relative weights of the objectives according to their contributions to the uncertainty of the results obtained. A benchmark case study of DTCQTP was solved using the proposed methodology, and the Pareto optimal solutions obtained were subsequently ranked using the ER approach. By investigating the performance of each scheduling alternative based on multiple criteria (e.g., time, cost, and quality), the proposed approach proved effective in raising the efficiently of construction project scheduling.","author":[{"dropping-particle":"","family":"Monghasemi","given":"Shahryar","non-dropping-particle":"","parse-names":false,"suffix":""},{"dropping-particle":"","family":"Nikoo","given":"Mohammad Reza","non-dropping-particle":"","parse-names":false,"suffix":""},{"dropping-particle":"","family":"Khaksar Fasaee","given":"Mohammad Ali","non-dropping-particle":"","parse-names":false,"suffix":""},{"dropping-particle":"","family":"Adamowski","given":"Jan","non-dropping-particle":"","parse-names":false,"suffix":""}],"container-title":"Expert Systems with Applications","id":"ITEM-1","issue":"6","issued":{"date-parts":[["2015","4","15"]]},"page":"3089-3104","publisher":"Elsevier Ltd","title":"A novel multi criteria decision making model for optimizing time-cost-quality trade-off problems in construction projects","type":"article-journal","volume":"42"},"uris":["http://www.mendeley.com/documents/?uuid=8bff064b-4116-373d-aeec-03da0c1fe1d8"]}],"mendeley":{"formattedCitation":"[21]","plainTextFormattedCitation":"[21]","previouslyFormattedCitation":"[21]"},"properties":{"noteIndex":0},"schema":"https://github.com/citation-style-language/schema/raw/master/csl-citation.json"}</w:instrText>
      </w:r>
      <w:r w:rsidRPr="00AF25EC">
        <w:rPr>
          <w:color w:val="auto"/>
        </w:rPr>
        <w:fldChar w:fldCharType="separate"/>
      </w:r>
      <w:r w:rsidR="00A13B4F" w:rsidRPr="00A13B4F">
        <w:rPr>
          <w:noProof/>
          <w:color w:val="auto"/>
        </w:rPr>
        <w:t>[21]</w:t>
      </w:r>
      <w:r w:rsidRPr="00AF25EC">
        <w:rPr>
          <w:color w:val="auto"/>
        </w:rPr>
        <w:fldChar w:fldCharType="end"/>
      </w:r>
      <w:r w:rsidRPr="00AF25EC">
        <w:rPr>
          <w:color w:val="auto"/>
        </w:rPr>
        <w:t>.</w:t>
      </w:r>
      <w:r w:rsidR="00A13B4F">
        <w:rPr>
          <w:color w:val="auto"/>
          <w:cs/>
        </w:rPr>
        <w:t xml:space="preserve"> </w:t>
      </w:r>
      <w:r w:rsidR="00A13B4F" w:rsidRPr="00A13B4F">
        <w:rPr>
          <w:color w:val="auto"/>
        </w:rPr>
        <w:t>The optimization results can be used for the decision maker in another application such as planning, scheduling, or even unpredictation situation such as construction logistics network during hazard</w:t>
      </w:r>
      <w:r w:rsidR="00A13B4F">
        <w:rPr>
          <w:color w:val="auto"/>
          <w:cs/>
        </w:rPr>
        <w:t xml:space="preserve"> </w:t>
      </w:r>
      <w:r w:rsidR="00A13B4F">
        <w:rPr>
          <w:color w:val="auto"/>
          <w:cs/>
        </w:rPr>
        <w:fldChar w:fldCharType="begin" w:fldLock="1"/>
      </w:r>
      <w:r w:rsidR="00A13B4F">
        <w:rPr>
          <w:color w:val="auto"/>
        </w:rPr>
        <w:instrText>ADDIN CSL_CITATION {"citationItems":[{"id":"ITEM-1","itemData":{"DOI":"10.3390/su13063172","abstract":"Citation: Tachaudomdach, S.; Upayokin, A.; Kronprasert, N.; Arunotayanun, K. Quantifying Road-Network Robustness toward Flood-Resilient Transportation Systems. Sustainability 2021, 13, 3172. Abstract: Amidst sudden and unprecedented increases in the severity and frequency of climate-change-induced natural disasters, building critical infrastructure resilience has become a prominent policy issue globally for reducing disaster risks. Sustainable measures and procedures to strengthen preparedness, response, and recovery of infrastructures are urgently needed, but the standard for measuring such resilient elements has yet to be consensually developed. This study was undertaken with an aim to quantitatively measure transportation infrastructure robustness, a proactive dimension of resilience capacities and capabilities to withstand disasters; in this case, floods. A four-stage analytical framework was empirically implemented: (1) specifying the system and disturbance (i.e., road network and flood risks in Chiang Mai, Thailand), (2) illustrating the system response using the damaged area as a function of floodwater levels and protection measures, (3) determining recovery thresholds based on land use and system functionality, and (4) quantifying robustness through the application of edge-and node-betweenness centrality models. Various quantifiable indicators of transportation robustness can be revealed; not only flood-damaged areas commonly considered in flood-risk management and spatial planning, but also the numbers of affected traffic links, nodes, and cars are highly valuable for transportation planning in achieving sustainable flood-resilient transportation systems.","author":[{"dropping-particle":"","family":"Tachaudomdach","given":"Suchat","non-dropping-particle":"","parse-names":false,"suffix":""},{"dropping-particle":"","family":"Upayokin","given":"Auttawit","non-dropping-particle":"","parse-names":false,"suffix":""},{"dropping-particle":"","family":"Kronprasert","given":"Nopadon","non-dropping-particle":"","parse-names":false,"suffix":""},{"dropping-particle":"","family":"Arunotayanun","given":"Kriangkrai","non-dropping-particle":"","parse-names":false,"suffix":""}],"container-title":"Sustainability 2021, Vol. 13, Page 3172","id":"ITEM-1","issue":"6","issued":{"date-parts":[["2021","3","13"]]},"page":"3172","publisher":"Multidisciplinary Digital Publishing Institute","title":"Quantifying Road-Network Robustness toward Flood-Resilient Transportation Systems","type":"article-journal","volume":"13"},"uris":["http://www.mendeley.com/documents/?uuid=584dfef9-4e7f-3a0f-95ff-69b001bc7396"]}],"mendeley":{"formattedCitation":"[22]","plainTextFormattedCitation":"[22]","previouslyFormattedCitation":"[22]"},"properties":{"noteIndex":0},"schema":"https://github.com/citation-style-language/schema/raw/master/csl-citation.json"}</w:instrText>
      </w:r>
      <w:r w:rsidR="00A13B4F">
        <w:rPr>
          <w:color w:val="auto"/>
          <w:cs/>
        </w:rPr>
        <w:fldChar w:fldCharType="separate"/>
      </w:r>
      <w:r w:rsidR="00A13B4F" w:rsidRPr="00A13B4F">
        <w:rPr>
          <w:noProof/>
          <w:color w:val="auto"/>
        </w:rPr>
        <w:t>[22]</w:t>
      </w:r>
      <w:r w:rsidR="00A13B4F">
        <w:rPr>
          <w:color w:val="auto"/>
          <w:cs/>
        </w:rPr>
        <w:fldChar w:fldCharType="end"/>
      </w:r>
      <w:r w:rsidR="00A13B4F">
        <w:rPr>
          <w:color w:val="auto"/>
        </w:rPr>
        <w:t>.</w:t>
      </w:r>
    </w:p>
    <w:p w14:paraId="3989582B" w14:textId="5D7777EE" w:rsidR="00A661D6" w:rsidRPr="00AF25EC" w:rsidRDefault="00AA2CD3" w:rsidP="00A661D6">
      <w:pPr>
        <w:pStyle w:val="MDPI31text"/>
        <w:rPr>
          <w:rFonts w:eastAsia="Palatino Linotype"/>
          <w:color w:val="auto"/>
        </w:rPr>
      </w:pPr>
      <w:r w:rsidRPr="00AF25EC">
        <w:rPr>
          <w:rFonts w:eastAsia="Palatino Linotype"/>
          <w:color w:val="auto"/>
        </w:rPr>
        <w:t>A c</w:t>
      </w:r>
      <w:r w:rsidR="00A661D6" w:rsidRPr="00AF25EC">
        <w:rPr>
          <w:rFonts w:eastAsia="Palatino Linotype"/>
          <w:color w:val="auto"/>
        </w:rPr>
        <w:t xml:space="preserve">ombination of BIM and optimization techniques has been used to improve information flow and visualization. </w:t>
      </w:r>
      <w:r w:rsidR="0052114B" w:rsidRPr="00AF25EC">
        <w:rPr>
          <w:rFonts w:eastAsia="Palatino Linotype"/>
          <w:color w:val="auto"/>
        </w:rPr>
        <w:t>An optimization technique such as genetic algorithm (GA) was used with BIM for possibilities usage of information from BIM directly and parsing it to data to GA directly [23]. More than the fuzzy-logic dataset was possibilities usages in GA for construction scheduling [24]. Other applications of BIM-based optimization were used for the construction assembly line [25] and building energy performance evaluation [26].</w:t>
      </w:r>
    </w:p>
    <w:p w14:paraId="3AF7C59F" w14:textId="38DA0811" w:rsidR="00A661D6" w:rsidRPr="00AF25EC" w:rsidRDefault="00A661D6" w:rsidP="00A661D6">
      <w:pPr>
        <w:pStyle w:val="MDPI31text"/>
        <w:rPr>
          <w:rFonts w:eastAsia="Palatino Linotype"/>
          <w:color w:val="auto"/>
          <w:cs/>
        </w:rPr>
      </w:pPr>
      <w:r w:rsidRPr="00AF25EC">
        <w:rPr>
          <w:rFonts w:eastAsia="Palatino Linotype"/>
          <w:color w:val="auto"/>
        </w:rPr>
        <w:t>In this paper</w:t>
      </w:r>
      <w:r w:rsidR="00AA2CD3" w:rsidRPr="00AF25EC">
        <w:rPr>
          <w:rFonts w:eastAsia="Palatino Linotype"/>
          <w:color w:val="auto"/>
        </w:rPr>
        <w:t xml:space="preserve">, </w:t>
      </w:r>
      <w:r w:rsidRPr="00AF25EC">
        <w:rPr>
          <w:rFonts w:eastAsia="Palatino Linotype"/>
          <w:color w:val="auto"/>
        </w:rPr>
        <w:t xml:space="preserve">the authors integrate ideas from previous </w:t>
      </w:r>
      <w:r w:rsidR="00485449" w:rsidRPr="00AF25EC">
        <w:rPr>
          <w:rFonts w:eastAsia="Palatino Linotype"/>
          <w:color w:val="auto"/>
        </w:rPr>
        <w:t xml:space="preserve">studies </w:t>
      </w:r>
      <w:r w:rsidRPr="00AF25EC">
        <w:rPr>
          <w:rFonts w:eastAsia="Palatino Linotype"/>
          <w:color w:val="auto"/>
        </w:rPr>
        <w:t xml:space="preserve">to develop a BIM-based MOGA. A case study of </w:t>
      </w:r>
      <w:r w:rsidR="00B24197" w:rsidRPr="00AF25EC">
        <w:rPr>
          <w:rFonts w:eastAsia="Palatino Linotype"/>
          <w:color w:val="auto"/>
        </w:rPr>
        <w:t>the</w:t>
      </w:r>
      <w:r w:rsidRPr="00AF25EC">
        <w:rPr>
          <w:rFonts w:eastAsia="Palatino Linotype"/>
          <w:color w:val="auto"/>
        </w:rPr>
        <w:t xml:space="preserve"> renovation of </w:t>
      </w:r>
      <w:r w:rsidR="00B24197" w:rsidRPr="00AF25EC">
        <w:rPr>
          <w:rFonts w:eastAsia="Palatino Linotype"/>
          <w:color w:val="auto"/>
        </w:rPr>
        <w:t xml:space="preserve">an </w:t>
      </w:r>
      <w:r w:rsidRPr="00AF25EC">
        <w:rPr>
          <w:rFonts w:eastAsia="Palatino Linotype"/>
          <w:color w:val="auto"/>
        </w:rPr>
        <w:t xml:space="preserve">extra-large building project was used to validate </w:t>
      </w:r>
      <w:r w:rsidR="00B24197" w:rsidRPr="00AF25EC">
        <w:rPr>
          <w:rFonts w:eastAsia="Palatino Linotype"/>
          <w:color w:val="auto"/>
        </w:rPr>
        <w:t xml:space="preserve">the </w:t>
      </w:r>
      <w:r w:rsidRPr="00AF25EC">
        <w:rPr>
          <w:rFonts w:eastAsia="Palatino Linotype"/>
          <w:color w:val="auto"/>
        </w:rPr>
        <w:t xml:space="preserve">proposed BIM-based MOGA. </w:t>
      </w:r>
    </w:p>
    <w:p w14:paraId="43E0C902" w14:textId="77777777" w:rsidR="00FF0BD6" w:rsidRPr="00AF25EC" w:rsidRDefault="00FF0BD6" w:rsidP="00FF0BD6">
      <w:pPr>
        <w:pStyle w:val="MDPI21heading1"/>
        <w:rPr>
          <w:color w:val="auto"/>
        </w:rPr>
      </w:pPr>
      <w:r w:rsidRPr="00AF25EC">
        <w:rPr>
          <w:color w:val="auto"/>
          <w:lang w:eastAsia="zh-CN"/>
        </w:rPr>
        <w:t xml:space="preserve">2. </w:t>
      </w:r>
      <w:r w:rsidRPr="00AF25EC">
        <w:rPr>
          <w:color w:val="auto"/>
        </w:rPr>
        <w:t>Materials and Methods</w:t>
      </w:r>
    </w:p>
    <w:p w14:paraId="2122DA45" w14:textId="77777777" w:rsidR="00801402" w:rsidRPr="00AF25EC" w:rsidRDefault="00801402" w:rsidP="00801402">
      <w:pPr>
        <w:pStyle w:val="MDPI22heading2"/>
        <w:rPr>
          <w:color w:val="auto"/>
        </w:rPr>
      </w:pPr>
      <w:r w:rsidRPr="00AF25EC">
        <w:rPr>
          <w:color w:val="auto"/>
        </w:rPr>
        <w:t xml:space="preserve">2.1. Project Background </w:t>
      </w:r>
    </w:p>
    <w:p w14:paraId="511C4B3A" w14:textId="7232A903" w:rsidR="00801402" w:rsidRPr="00AF25EC" w:rsidRDefault="00801402" w:rsidP="00801402">
      <w:pPr>
        <w:pStyle w:val="MDPI31text"/>
        <w:rPr>
          <w:color w:val="auto"/>
        </w:rPr>
      </w:pPr>
      <w:r w:rsidRPr="00AF25EC">
        <w:rPr>
          <w:color w:val="auto"/>
        </w:rPr>
        <w:t xml:space="preserve">A renovation project of Chiang Mai University Main Library, with </w:t>
      </w:r>
      <w:r w:rsidR="00AA2CD3" w:rsidRPr="00AF25EC">
        <w:rPr>
          <w:color w:val="auto"/>
        </w:rPr>
        <w:t>a</w:t>
      </w:r>
      <w:r w:rsidRPr="00AF25EC">
        <w:rPr>
          <w:color w:val="auto"/>
        </w:rPr>
        <w:t xml:space="preserve"> size of 15,768 square meters</w:t>
      </w:r>
      <w:r w:rsidR="00AA2CD3" w:rsidRPr="00AF25EC">
        <w:rPr>
          <w:color w:val="auto"/>
        </w:rPr>
        <w:t xml:space="preserve"> and</w:t>
      </w:r>
      <w:r w:rsidRPr="00AF25EC">
        <w:rPr>
          <w:color w:val="auto"/>
        </w:rPr>
        <w:t xml:space="preserve"> built in 1964, was used in this research. The exterior and interior of the building </w:t>
      </w:r>
      <w:r w:rsidR="00DD5A38" w:rsidRPr="00AF25EC">
        <w:rPr>
          <w:color w:val="auto"/>
        </w:rPr>
        <w:t xml:space="preserve">are </w:t>
      </w:r>
      <w:r w:rsidRPr="00AF25EC">
        <w:rPr>
          <w:color w:val="auto"/>
        </w:rPr>
        <w:t xml:space="preserve">displayed in </w:t>
      </w:r>
      <w:r w:rsidR="00AA2CD3" w:rsidRPr="00AF25EC">
        <w:rPr>
          <w:color w:val="auto"/>
        </w:rPr>
        <w:t>F</w:t>
      </w:r>
      <w:r w:rsidRPr="00AF25EC">
        <w:rPr>
          <w:color w:val="auto"/>
        </w:rPr>
        <w:t xml:space="preserve">igure 1. The renovation was approved by the </w:t>
      </w:r>
      <w:r w:rsidR="00AA2CD3" w:rsidRPr="00AF25EC">
        <w:rPr>
          <w:color w:val="auto"/>
        </w:rPr>
        <w:t>U</w:t>
      </w:r>
      <w:r w:rsidRPr="00AF25EC">
        <w:rPr>
          <w:color w:val="auto"/>
        </w:rPr>
        <w:t>niversity in 2015 and started in 2018</w:t>
      </w:r>
      <w:r w:rsidR="00AA2CD3" w:rsidRPr="00AF25EC">
        <w:rPr>
          <w:color w:val="auto"/>
        </w:rPr>
        <w:t>,</w:t>
      </w:r>
      <w:r w:rsidRPr="00AF25EC">
        <w:rPr>
          <w:color w:val="auto"/>
        </w:rPr>
        <w:t xml:space="preserve"> with </w:t>
      </w:r>
      <w:r w:rsidR="00AA2CD3" w:rsidRPr="00AF25EC">
        <w:rPr>
          <w:color w:val="auto"/>
        </w:rPr>
        <w:t>a</w:t>
      </w:r>
      <w:r w:rsidRPr="00AF25EC">
        <w:rPr>
          <w:color w:val="auto"/>
        </w:rPr>
        <w:t xml:space="preserve"> budget of 86,000,000 baht (approx. 2,350,000 Euro). The project</w:t>
      </w:r>
      <w:r w:rsidR="00AA2CD3" w:rsidRPr="00AF25EC">
        <w:rPr>
          <w:color w:val="auto"/>
        </w:rPr>
        <w:t>’s</w:t>
      </w:r>
      <w:r w:rsidRPr="00AF25EC">
        <w:rPr>
          <w:color w:val="auto"/>
        </w:rPr>
        <w:t xml:space="preserve"> challenges were (1) </w:t>
      </w:r>
      <w:r w:rsidR="00AA2CD3" w:rsidRPr="00AF25EC">
        <w:rPr>
          <w:color w:val="auto"/>
        </w:rPr>
        <w:t>the requirement for regular operating hours with only partial closure</w:t>
      </w:r>
      <w:r w:rsidRPr="00AF25EC">
        <w:rPr>
          <w:color w:val="auto"/>
        </w:rPr>
        <w:t>, (2) extra-large building regulation</w:t>
      </w:r>
      <w:r w:rsidR="00AA2CD3" w:rsidRPr="00AF25EC">
        <w:rPr>
          <w:color w:val="auto"/>
        </w:rPr>
        <w:t>s</w:t>
      </w:r>
      <w:r w:rsidRPr="00AF25EC">
        <w:rPr>
          <w:color w:val="auto"/>
        </w:rPr>
        <w:t xml:space="preserve">, </w:t>
      </w:r>
      <w:r w:rsidR="00AA2CD3" w:rsidRPr="00AF25EC">
        <w:rPr>
          <w:color w:val="auto"/>
        </w:rPr>
        <w:t xml:space="preserve">as </w:t>
      </w:r>
      <w:r w:rsidRPr="00AF25EC">
        <w:rPr>
          <w:color w:val="auto"/>
        </w:rPr>
        <w:t xml:space="preserve">defined </w:t>
      </w:r>
      <w:r w:rsidR="00AA2CD3" w:rsidRPr="00AF25EC">
        <w:rPr>
          <w:color w:val="auto"/>
        </w:rPr>
        <w:t>by the</w:t>
      </w:r>
      <w:r w:rsidRPr="00AF25EC">
        <w:rPr>
          <w:color w:val="auto"/>
        </w:rPr>
        <w:t xml:space="preserve"> Thailand Ministerial Regulations ACT 33 B.E. 2535 (announced in 1992), and (3) complicated governmental-university regulations. </w:t>
      </w:r>
    </w:p>
    <w:p w14:paraId="3A9DAEBA" w14:textId="7503EAD9" w:rsidR="00F8430D" w:rsidRPr="00AF25EC" w:rsidRDefault="00801402" w:rsidP="00253060">
      <w:pPr>
        <w:pStyle w:val="MDPI31text"/>
        <w:rPr>
          <w:color w:val="auto"/>
        </w:rPr>
      </w:pPr>
      <w:r w:rsidRPr="00AF25EC">
        <w:rPr>
          <w:color w:val="auto"/>
        </w:rPr>
        <w:t>The project started on</w:t>
      </w:r>
      <w:r w:rsidR="00DD5A38" w:rsidRPr="00AF25EC">
        <w:rPr>
          <w:color w:val="auto"/>
        </w:rPr>
        <w:t xml:space="preserve"> the</w:t>
      </w:r>
      <w:r w:rsidRPr="00AF25EC">
        <w:rPr>
          <w:color w:val="auto"/>
        </w:rPr>
        <w:t xml:space="preserve"> 17</w:t>
      </w:r>
      <w:r w:rsidRPr="00AF25EC">
        <w:rPr>
          <w:color w:val="auto"/>
          <w:vertAlign w:val="superscript"/>
        </w:rPr>
        <w:t>th</w:t>
      </w:r>
      <w:r w:rsidRPr="00AF25EC">
        <w:rPr>
          <w:color w:val="auto"/>
        </w:rPr>
        <w:t xml:space="preserve"> October 2018</w:t>
      </w:r>
      <w:r w:rsidR="00AA2CD3" w:rsidRPr="00AF25EC">
        <w:rPr>
          <w:color w:val="auto"/>
        </w:rPr>
        <w:t xml:space="preserve">, </w:t>
      </w:r>
      <w:r w:rsidRPr="00AF25EC">
        <w:rPr>
          <w:color w:val="auto"/>
        </w:rPr>
        <w:t>with</w:t>
      </w:r>
      <w:r w:rsidR="00DD5A38" w:rsidRPr="00AF25EC">
        <w:rPr>
          <w:color w:val="auto"/>
        </w:rPr>
        <w:t xml:space="preserve"> </w:t>
      </w:r>
      <w:r w:rsidR="00AA2CD3" w:rsidRPr="00AF25EC">
        <w:rPr>
          <w:color w:val="auto"/>
        </w:rPr>
        <w:t>a</w:t>
      </w:r>
      <w:r w:rsidRPr="00AF25EC">
        <w:rPr>
          <w:color w:val="auto"/>
        </w:rPr>
        <w:t xml:space="preserve"> </w:t>
      </w:r>
      <w:r w:rsidR="00DD5A38" w:rsidRPr="00AF25EC">
        <w:rPr>
          <w:color w:val="auto"/>
        </w:rPr>
        <w:t xml:space="preserve">construction duration of </w:t>
      </w:r>
      <w:r w:rsidRPr="00AF25EC">
        <w:rPr>
          <w:color w:val="auto"/>
        </w:rPr>
        <w:t>720 day</w:t>
      </w:r>
      <w:r w:rsidR="00DD5A38" w:rsidRPr="00AF25EC">
        <w:rPr>
          <w:color w:val="auto"/>
        </w:rPr>
        <w:t>s</w:t>
      </w:r>
      <w:r w:rsidRPr="00AF25EC">
        <w:rPr>
          <w:color w:val="auto"/>
        </w:rPr>
        <w:t>. The p</w:t>
      </w:r>
      <w:r w:rsidR="00AA2CD3" w:rsidRPr="00AF25EC">
        <w:rPr>
          <w:color w:val="auto"/>
        </w:rPr>
        <w:t>roposed</w:t>
      </w:r>
      <w:r w:rsidRPr="00AF25EC">
        <w:rPr>
          <w:color w:val="auto"/>
        </w:rPr>
        <w:t xml:space="preserve"> schedule</w:t>
      </w:r>
      <w:r w:rsidR="00DD5A38" w:rsidRPr="00AF25EC">
        <w:rPr>
          <w:color w:val="auto"/>
        </w:rPr>
        <w:t xml:space="preserve"> was</w:t>
      </w:r>
      <w:r w:rsidRPr="00AF25EC">
        <w:rPr>
          <w:color w:val="auto"/>
        </w:rPr>
        <w:t xml:space="preserve"> divided into four phases: (1) the 4</w:t>
      </w:r>
      <w:r w:rsidRPr="00AF25EC">
        <w:rPr>
          <w:color w:val="auto"/>
          <w:vertAlign w:val="superscript"/>
        </w:rPr>
        <w:t>th</w:t>
      </w:r>
      <w:r w:rsidRPr="00AF25EC">
        <w:rPr>
          <w:color w:val="auto"/>
        </w:rPr>
        <w:t xml:space="preserve"> floor renovation from day 1</w:t>
      </w:r>
      <w:r w:rsidR="00ED66B1">
        <w:rPr>
          <w:color w:val="auto"/>
        </w:rPr>
        <w:t xml:space="preserve"> to </w:t>
      </w:r>
      <w:r w:rsidRPr="00AF25EC">
        <w:rPr>
          <w:color w:val="auto"/>
        </w:rPr>
        <w:t>180, (2) the 3</w:t>
      </w:r>
      <w:r w:rsidRPr="00AF25EC">
        <w:rPr>
          <w:color w:val="auto"/>
          <w:vertAlign w:val="superscript"/>
        </w:rPr>
        <w:t>rd</w:t>
      </w:r>
      <w:r w:rsidRPr="00AF25EC">
        <w:rPr>
          <w:color w:val="auto"/>
        </w:rPr>
        <w:t xml:space="preserve"> floor renovation from day 181</w:t>
      </w:r>
      <w:r w:rsidR="00ED66B1">
        <w:rPr>
          <w:color w:val="auto"/>
        </w:rPr>
        <w:t xml:space="preserve"> to </w:t>
      </w:r>
      <w:r w:rsidRPr="00AF25EC">
        <w:rPr>
          <w:color w:val="auto"/>
        </w:rPr>
        <w:t>360, (3) the 2</w:t>
      </w:r>
      <w:r w:rsidRPr="00AF25EC">
        <w:rPr>
          <w:color w:val="auto"/>
          <w:vertAlign w:val="superscript"/>
        </w:rPr>
        <w:t>nd</w:t>
      </w:r>
      <w:r w:rsidRPr="00AF25EC">
        <w:rPr>
          <w:color w:val="auto"/>
        </w:rPr>
        <w:t xml:space="preserve"> floor renovation from day 361</w:t>
      </w:r>
      <w:r w:rsidR="00ED66B1">
        <w:rPr>
          <w:color w:val="auto"/>
        </w:rPr>
        <w:t xml:space="preserve"> to </w:t>
      </w:r>
      <w:r w:rsidRPr="00AF25EC">
        <w:rPr>
          <w:color w:val="auto"/>
        </w:rPr>
        <w:t>540, and (4) the 1</w:t>
      </w:r>
      <w:r w:rsidRPr="00AF25EC">
        <w:rPr>
          <w:color w:val="auto"/>
          <w:vertAlign w:val="superscript"/>
        </w:rPr>
        <w:t>st</w:t>
      </w:r>
      <w:r w:rsidRPr="00AF25EC">
        <w:rPr>
          <w:color w:val="auto"/>
        </w:rPr>
        <w:t xml:space="preserve"> floor renovation and landscape from day 541</w:t>
      </w:r>
      <w:r w:rsidR="00ED66B1">
        <w:rPr>
          <w:color w:val="auto"/>
        </w:rPr>
        <w:t xml:space="preserve"> to </w:t>
      </w:r>
      <w:r w:rsidRPr="00AF25EC">
        <w:rPr>
          <w:color w:val="auto"/>
        </w:rPr>
        <w:t xml:space="preserve">720. The project was finally </w:t>
      </w:r>
      <w:r w:rsidR="00ED66B1">
        <w:rPr>
          <w:color w:val="auto"/>
        </w:rPr>
        <w:t>completed</w:t>
      </w:r>
      <w:r w:rsidR="00ED66B1" w:rsidRPr="00AF25EC">
        <w:rPr>
          <w:color w:val="auto"/>
        </w:rPr>
        <w:t xml:space="preserve"> </w:t>
      </w:r>
      <w:r w:rsidRPr="00AF25EC">
        <w:rPr>
          <w:color w:val="auto"/>
        </w:rPr>
        <w:t>on</w:t>
      </w:r>
      <w:r w:rsidR="000A1CC1" w:rsidRPr="00AF25EC">
        <w:rPr>
          <w:color w:val="auto"/>
        </w:rPr>
        <w:t xml:space="preserve"> the</w:t>
      </w:r>
      <w:r w:rsidRPr="00AF25EC">
        <w:rPr>
          <w:color w:val="auto"/>
        </w:rPr>
        <w:t xml:space="preserve"> 2</w:t>
      </w:r>
      <w:r w:rsidRPr="00AF25EC">
        <w:rPr>
          <w:color w:val="auto"/>
          <w:vertAlign w:val="superscript"/>
        </w:rPr>
        <w:t>nd</w:t>
      </w:r>
      <w:r w:rsidRPr="00AF25EC">
        <w:rPr>
          <w:color w:val="auto"/>
        </w:rPr>
        <w:t xml:space="preserve"> November 2020</w:t>
      </w:r>
      <w:r w:rsidR="00AA2CD3" w:rsidRPr="00AF25EC">
        <w:rPr>
          <w:color w:val="auto"/>
        </w:rPr>
        <w:t xml:space="preserve">, after an extension </w:t>
      </w:r>
      <w:r w:rsidRPr="00AF25EC">
        <w:rPr>
          <w:color w:val="auto"/>
        </w:rPr>
        <w:t xml:space="preserve">period of 36 days. The project scopes </w:t>
      </w:r>
      <w:r w:rsidR="00AA2CD3" w:rsidRPr="00AF25EC">
        <w:rPr>
          <w:color w:val="auto"/>
        </w:rPr>
        <w:t>were</w:t>
      </w:r>
      <w:r w:rsidRPr="00AF25EC">
        <w:rPr>
          <w:color w:val="auto"/>
        </w:rPr>
        <w:t xml:space="preserve"> to improve</w:t>
      </w:r>
      <w:r w:rsidR="000A1CC1" w:rsidRPr="00AF25EC">
        <w:rPr>
          <w:color w:val="auto"/>
        </w:rPr>
        <w:t xml:space="preserve"> the</w:t>
      </w:r>
      <w:r w:rsidRPr="00AF25EC">
        <w:rPr>
          <w:color w:val="auto"/>
        </w:rPr>
        <w:t xml:space="preserve"> current look and </w:t>
      </w:r>
      <w:r w:rsidR="000A1CC1" w:rsidRPr="00AF25EC">
        <w:rPr>
          <w:color w:val="auto"/>
        </w:rPr>
        <w:t>atmosphere</w:t>
      </w:r>
      <w:r w:rsidRPr="00AF25EC">
        <w:rPr>
          <w:color w:val="auto"/>
        </w:rPr>
        <w:t xml:space="preserve"> of the building, update MEP (</w:t>
      </w:r>
      <w:r w:rsidRPr="00AF25EC">
        <w:rPr>
          <w:rFonts w:cs="Cordia New"/>
          <w:color w:val="auto"/>
          <w:lang w:bidi="th-TH"/>
        </w:rPr>
        <w:t>mechanical, electrical</w:t>
      </w:r>
      <w:r w:rsidR="00ED66B1">
        <w:rPr>
          <w:rFonts w:cs="Cordia New"/>
          <w:color w:val="auto"/>
          <w:lang w:bidi="th-TH"/>
        </w:rPr>
        <w:t xml:space="preserve"> and</w:t>
      </w:r>
      <w:r w:rsidRPr="00AF25EC">
        <w:rPr>
          <w:rFonts w:cs="Cordia New"/>
          <w:color w:val="auto"/>
          <w:lang w:bidi="th-TH"/>
        </w:rPr>
        <w:t xml:space="preserve"> plumbing) and ICT systems to </w:t>
      </w:r>
      <w:r w:rsidR="00AA2CD3" w:rsidRPr="00AF25EC">
        <w:rPr>
          <w:rFonts w:cs="Cordia New"/>
          <w:color w:val="auto"/>
          <w:lang w:bidi="th-TH"/>
        </w:rPr>
        <w:t>modern</w:t>
      </w:r>
      <w:r w:rsidRPr="00AF25EC">
        <w:rPr>
          <w:rFonts w:cs="Cordia New"/>
          <w:color w:val="auto"/>
          <w:lang w:bidi="th-TH"/>
        </w:rPr>
        <w:t xml:space="preserve"> standards, and to revamp</w:t>
      </w:r>
      <w:r w:rsidR="00F31A31" w:rsidRPr="00AF25EC">
        <w:rPr>
          <w:rFonts w:cs="Cordia New"/>
          <w:color w:val="auto"/>
          <w:lang w:bidi="th-TH"/>
        </w:rPr>
        <w:t xml:space="preserve"> the</w:t>
      </w:r>
      <w:r w:rsidRPr="00AF25EC">
        <w:rPr>
          <w:rFonts w:cs="Cordia New"/>
          <w:color w:val="auto"/>
          <w:lang w:bidi="th-TH"/>
        </w:rPr>
        <w:t xml:space="preserve"> landscape and surrounding area with a new concrete patio. </w:t>
      </w:r>
    </w:p>
    <w:tbl>
      <w:tblPr>
        <w:tblW w:w="0" w:type="auto"/>
        <w:tblLook w:val="04A0" w:firstRow="1" w:lastRow="0" w:firstColumn="1" w:lastColumn="0" w:noHBand="0" w:noVBand="1"/>
      </w:tblPr>
      <w:tblGrid>
        <w:gridCol w:w="6884"/>
        <w:gridCol w:w="3582"/>
      </w:tblGrid>
      <w:tr w:rsidR="00AF25EC" w:rsidRPr="00AF25EC" w14:paraId="26B6D8A1" w14:textId="77777777" w:rsidTr="00703801">
        <w:tc>
          <w:tcPr>
            <w:tcW w:w="4779" w:type="dxa"/>
          </w:tcPr>
          <w:p w14:paraId="6C056A0E" w14:textId="77777777" w:rsidR="00801402" w:rsidRPr="00AF25EC" w:rsidRDefault="00801402" w:rsidP="00253060">
            <w:pPr>
              <w:pStyle w:val="MDPI52figure"/>
              <w:ind w:left="2583"/>
              <w:rPr>
                <w:color w:val="auto"/>
              </w:rPr>
            </w:pPr>
            <w:r w:rsidRPr="00AF25EC">
              <w:rPr>
                <w:noProof/>
                <w:color w:val="auto"/>
              </w:rPr>
              <w:lastRenderedPageBreak/>
              <w:drawing>
                <wp:inline distT="0" distB="0" distL="0" distR="0" wp14:anchorId="1DA853BA" wp14:editId="5DA0C296">
                  <wp:extent cx="3133725" cy="1828800"/>
                  <wp:effectExtent l="0" t="0" r="0" b="0"/>
                  <wp:docPr id="27909221" name="Picture 27909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909221"/>
                          <pic:cNvPicPr/>
                        </pic:nvPicPr>
                        <pic:blipFill>
                          <a:blip r:embed="rId11">
                            <a:extLst>
                              <a:ext uri="{28A0092B-C50C-407E-A947-70E740481C1C}">
                                <a14:useLocalDpi xmlns:a14="http://schemas.microsoft.com/office/drawing/2010/main" val="0"/>
                              </a:ext>
                            </a:extLst>
                          </a:blip>
                          <a:stretch>
                            <a:fillRect/>
                          </a:stretch>
                        </pic:blipFill>
                        <pic:spPr>
                          <a:xfrm>
                            <a:off x="0" y="0"/>
                            <a:ext cx="3133725" cy="1828800"/>
                          </a:xfrm>
                          <a:prstGeom prst="rect">
                            <a:avLst/>
                          </a:prstGeom>
                        </pic:spPr>
                      </pic:pic>
                    </a:graphicData>
                  </a:graphic>
                </wp:inline>
              </w:drawing>
            </w:r>
          </w:p>
          <w:p w14:paraId="26C28D81" w14:textId="77777777" w:rsidR="00801402" w:rsidRPr="00AF25EC" w:rsidRDefault="00801402" w:rsidP="00253060">
            <w:pPr>
              <w:pStyle w:val="MDPI52figure"/>
              <w:ind w:left="2583"/>
              <w:rPr>
                <w:color w:val="auto"/>
              </w:rPr>
            </w:pPr>
            <w:r w:rsidRPr="00AF25EC">
              <w:rPr>
                <w:color w:val="auto"/>
              </w:rPr>
              <w:t>(</w:t>
            </w:r>
            <w:r w:rsidRPr="00AF25EC">
              <w:rPr>
                <w:b/>
                <w:color w:val="auto"/>
              </w:rPr>
              <w:t>a</w:t>
            </w:r>
            <w:r w:rsidRPr="00AF25EC">
              <w:rPr>
                <w:color w:val="auto"/>
              </w:rPr>
              <w:t>)</w:t>
            </w:r>
          </w:p>
        </w:tc>
        <w:tc>
          <w:tcPr>
            <w:tcW w:w="4780" w:type="dxa"/>
          </w:tcPr>
          <w:p w14:paraId="10BB4F6E" w14:textId="77777777" w:rsidR="00801402" w:rsidRPr="00AF25EC" w:rsidRDefault="00801402" w:rsidP="00703801">
            <w:pPr>
              <w:pStyle w:val="MDPI52figure"/>
              <w:rPr>
                <w:color w:val="auto"/>
              </w:rPr>
            </w:pPr>
            <w:r w:rsidRPr="00AF25EC">
              <w:rPr>
                <w:noProof/>
                <w:color w:val="auto"/>
              </w:rPr>
              <w:drawing>
                <wp:inline distT="0" distB="0" distL="0" distR="0" wp14:anchorId="7B55E149" wp14:editId="28B0A3D5">
                  <wp:extent cx="2409825" cy="1828800"/>
                  <wp:effectExtent l="0" t="0" r="0" b="0"/>
                  <wp:docPr id="496547567" name="Picture 496547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6547567"/>
                          <pic:cNvPicPr/>
                        </pic:nvPicPr>
                        <pic:blipFill>
                          <a:blip r:embed="rId12">
                            <a:extLst>
                              <a:ext uri="{28A0092B-C50C-407E-A947-70E740481C1C}">
                                <a14:useLocalDpi xmlns:a14="http://schemas.microsoft.com/office/drawing/2010/main" val="0"/>
                              </a:ext>
                            </a:extLst>
                          </a:blip>
                          <a:stretch>
                            <a:fillRect/>
                          </a:stretch>
                        </pic:blipFill>
                        <pic:spPr>
                          <a:xfrm>
                            <a:off x="0" y="0"/>
                            <a:ext cx="2409825" cy="1828800"/>
                          </a:xfrm>
                          <a:prstGeom prst="rect">
                            <a:avLst/>
                          </a:prstGeom>
                        </pic:spPr>
                      </pic:pic>
                    </a:graphicData>
                  </a:graphic>
                </wp:inline>
              </w:drawing>
            </w:r>
          </w:p>
          <w:p w14:paraId="7CE2DFF6" w14:textId="77777777" w:rsidR="00801402" w:rsidRPr="00AF25EC" w:rsidRDefault="00801402" w:rsidP="00703801">
            <w:pPr>
              <w:pStyle w:val="MDPI52figure"/>
              <w:rPr>
                <w:color w:val="auto"/>
              </w:rPr>
            </w:pPr>
            <w:r w:rsidRPr="00AF25EC">
              <w:rPr>
                <w:color w:val="auto"/>
              </w:rPr>
              <w:t>(</w:t>
            </w:r>
            <w:r w:rsidRPr="00AF25EC">
              <w:rPr>
                <w:b/>
                <w:color w:val="auto"/>
              </w:rPr>
              <w:t>b</w:t>
            </w:r>
            <w:r w:rsidRPr="00AF25EC">
              <w:rPr>
                <w:color w:val="auto"/>
              </w:rPr>
              <w:t>)</w:t>
            </w:r>
          </w:p>
        </w:tc>
      </w:tr>
    </w:tbl>
    <w:p w14:paraId="4FA1607E" w14:textId="0C64632B" w:rsidR="00801402" w:rsidRPr="00AF25EC" w:rsidRDefault="00801402" w:rsidP="00801402">
      <w:pPr>
        <w:pStyle w:val="MDPI51figurecaption"/>
        <w:rPr>
          <w:color w:val="auto"/>
        </w:rPr>
      </w:pPr>
      <w:r w:rsidRPr="00AF25EC">
        <w:rPr>
          <w:b/>
          <w:color w:val="auto"/>
        </w:rPr>
        <w:t>Figure 1.</w:t>
      </w:r>
      <w:r w:rsidRPr="00AF25EC">
        <w:rPr>
          <w:color w:val="auto"/>
        </w:rPr>
        <w:t xml:space="preserve"> Project site of Chiang Mai University Library prior </w:t>
      </w:r>
      <w:r w:rsidR="00ED66B1">
        <w:rPr>
          <w:color w:val="auto"/>
        </w:rPr>
        <w:t xml:space="preserve">to </w:t>
      </w:r>
      <w:r w:rsidRPr="00AF25EC">
        <w:rPr>
          <w:color w:val="auto"/>
        </w:rPr>
        <w:t>renovation: (</w:t>
      </w:r>
      <w:r w:rsidRPr="00AF25EC">
        <w:rPr>
          <w:b/>
          <w:color w:val="auto"/>
        </w:rPr>
        <w:t>a</w:t>
      </w:r>
      <w:r w:rsidRPr="00AF25EC">
        <w:rPr>
          <w:color w:val="auto"/>
        </w:rPr>
        <w:t>) Exterior view from the west side; (</w:t>
      </w:r>
      <w:r w:rsidRPr="00AF25EC">
        <w:rPr>
          <w:b/>
          <w:color w:val="auto"/>
        </w:rPr>
        <w:t>b</w:t>
      </w:r>
      <w:r w:rsidRPr="00AF25EC">
        <w:rPr>
          <w:color w:val="auto"/>
        </w:rPr>
        <w:t>) Interior view on the first floor.</w:t>
      </w:r>
    </w:p>
    <w:p w14:paraId="7CFFB0F7" w14:textId="77777777" w:rsidR="00801402" w:rsidRPr="00AF25EC" w:rsidRDefault="00801402" w:rsidP="00801402">
      <w:pPr>
        <w:pStyle w:val="MDPI23heading3"/>
        <w:rPr>
          <w:color w:val="auto"/>
        </w:rPr>
      </w:pPr>
      <w:r w:rsidRPr="00AF25EC">
        <w:rPr>
          <w:color w:val="auto"/>
        </w:rPr>
        <w:t>2.1.1. Construction Scheduling</w:t>
      </w:r>
    </w:p>
    <w:p w14:paraId="7834E2D9" w14:textId="555241AF" w:rsidR="00801402" w:rsidRPr="00AF25EC" w:rsidRDefault="00F31A31" w:rsidP="00801402">
      <w:pPr>
        <w:pStyle w:val="MDPI31text"/>
        <w:rPr>
          <w:rFonts w:cs="Cordia New"/>
          <w:color w:val="auto"/>
          <w:lang w:bidi="th-TH"/>
        </w:rPr>
      </w:pPr>
      <w:r w:rsidRPr="00AF25EC">
        <w:rPr>
          <w:color w:val="auto"/>
        </w:rPr>
        <w:t>Before</w:t>
      </w:r>
      <w:r w:rsidR="00801402" w:rsidRPr="00AF25EC">
        <w:rPr>
          <w:color w:val="auto"/>
        </w:rPr>
        <w:t xml:space="preserve"> the project</w:t>
      </w:r>
      <w:r w:rsidRPr="00AF25EC">
        <w:rPr>
          <w:color w:val="auto"/>
        </w:rPr>
        <w:t xml:space="preserve"> </w:t>
      </w:r>
      <w:r w:rsidR="00AA2CD3" w:rsidRPr="00AF25EC">
        <w:rPr>
          <w:color w:val="auto"/>
        </w:rPr>
        <w:t>commenced</w:t>
      </w:r>
      <w:r w:rsidR="00BB3940">
        <w:rPr>
          <w:color w:val="auto"/>
        </w:rPr>
        <w:t>,</w:t>
      </w:r>
      <w:r w:rsidR="00801402" w:rsidRPr="00AF25EC">
        <w:rPr>
          <w:color w:val="auto"/>
        </w:rPr>
        <w:t xml:space="preserve"> the project schedule </w:t>
      </w:r>
      <w:r w:rsidRPr="00AF25EC">
        <w:rPr>
          <w:color w:val="auto"/>
        </w:rPr>
        <w:t xml:space="preserve">was </w:t>
      </w:r>
      <w:r w:rsidR="00801402" w:rsidRPr="00AF25EC">
        <w:rPr>
          <w:color w:val="auto"/>
        </w:rPr>
        <w:t>initially set according to the project contract. Information was extracted from the contract</w:t>
      </w:r>
      <w:r w:rsidR="00AA2CD3" w:rsidRPr="00AF25EC">
        <w:rPr>
          <w:color w:val="auto"/>
        </w:rPr>
        <w:t>,</w:t>
      </w:r>
      <w:r w:rsidR="00801402" w:rsidRPr="00AF25EC">
        <w:rPr>
          <w:color w:val="auto"/>
        </w:rPr>
        <w:t xml:space="preserve"> which </w:t>
      </w:r>
      <w:r w:rsidRPr="00AF25EC">
        <w:rPr>
          <w:color w:val="auto"/>
        </w:rPr>
        <w:t>consisted of</w:t>
      </w:r>
      <w:r w:rsidR="00801402" w:rsidRPr="00AF25EC">
        <w:rPr>
          <w:color w:val="auto"/>
        </w:rPr>
        <w:t xml:space="preserve"> a project delivery system, bill of quantities (BOQ), resources, phasing, and payment. Then, during the construction, </w:t>
      </w:r>
      <w:r w:rsidR="00AA2CD3" w:rsidRPr="00AF25EC">
        <w:rPr>
          <w:color w:val="auto"/>
        </w:rPr>
        <w:t xml:space="preserve">the </w:t>
      </w:r>
      <w:r w:rsidR="00801402" w:rsidRPr="00AF25EC">
        <w:rPr>
          <w:color w:val="auto"/>
        </w:rPr>
        <w:t>actual schedule</w:t>
      </w:r>
      <w:r w:rsidRPr="00AF25EC">
        <w:rPr>
          <w:color w:val="auto"/>
        </w:rPr>
        <w:t xml:space="preserve"> and </w:t>
      </w:r>
      <w:r w:rsidR="00801402" w:rsidRPr="00AF25EC">
        <w:rPr>
          <w:color w:val="auto"/>
        </w:rPr>
        <w:t>resource</w:t>
      </w:r>
      <w:r w:rsidR="00AA2CD3" w:rsidRPr="00AF25EC">
        <w:rPr>
          <w:color w:val="auto"/>
        </w:rPr>
        <w:t>s</w:t>
      </w:r>
      <w:r w:rsidR="00801402" w:rsidRPr="00AF25EC">
        <w:rPr>
          <w:color w:val="auto"/>
        </w:rPr>
        <w:t xml:space="preserve"> usage were retrieved on-site from daily site progress reports. The first phase focused on</w:t>
      </w:r>
      <w:r w:rsidR="00AA2CD3" w:rsidRPr="00AF25EC">
        <w:rPr>
          <w:color w:val="auto"/>
        </w:rPr>
        <w:t xml:space="preserve"> the</w:t>
      </w:r>
      <w:r w:rsidR="00801402" w:rsidRPr="00AF25EC">
        <w:rPr>
          <w:color w:val="auto"/>
        </w:rPr>
        <w:t xml:space="preserve"> </w:t>
      </w:r>
      <w:r w:rsidR="00801402" w:rsidRPr="00AF25EC">
        <w:rPr>
          <w:rFonts w:cs="Cordia New"/>
          <w:color w:val="auto"/>
          <w:lang w:bidi="th-TH"/>
        </w:rPr>
        <w:t>demolition of existing walls and removing existing ceilings and floors. Then</w:t>
      </w:r>
      <w:r w:rsidR="00AA2CD3" w:rsidRPr="00AF25EC">
        <w:rPr>
          <w:rFonts w:cs="Cordia New"/>
          <w:color w:val="auto"/>
          <w:lang w:bidi="th-TH"/>
        </w:rPr>
        <w:t xml:space="preserve">, </w:t>
      </w:r>
      <w:r w:rsidR="00801402" w:rsidRPr="00AF25EC">
        <w:rPr>
          <w:rFonts w:cs="Cordia New"/>
          <w:color w:val="auto"/>
          <w:lang w:bidi="th-TH"/>
        </w:rPr>
        <w:t>the project closed each floor</w:t>
      </w:r>
      <w:r w:rsidR="00AA2CD3" w:rsidRPr="00AF25EC">
        <w:rPr>
          <w:rFonts w:cs="Cordia New"/>
          <w:color w:val="auto"/>
          <w:lang w:bidi="th-TH"/>
        </w:rPr>
        <w:t>,</w:t>
      </w:r>
      <w:r w:rsidR="00801402" w:rsidRPr="00AF25EC">
        <w:rPr>
          <w:rFonts w:cs="Cordia New"/>
          <w:color w:val="auto"/>
          <w:lang w:bidi="th-TH"/>
        </w:rPr>
        <w:t xml:space="preserve"> starting </w:t>
      </w:r>
      <w:r w:rsidR="00AA2CD3" w:rsidRPr="00AF25EC">
        <w:rPr>
          <w:rFonts w:cs="Cordia New"/>
          <w:color w:val="auto"/>
          <w:lang w:bidi="th-TH"/>
        </w:rPr>
        <w:t>with</w:t>
      </w:r>
      <w:r w:rsidR="00801402" w:rsidRPr="00AF25EC">
        <w:rPr>
          <w:rFonts w:cs="Cordia New"/>
          <w:color w:val="auto"/>
          <w:lang w:bidi="th-TH"/>
        </w:rPr>
        <w:t xml:space="preserve"> the 4</w:t>
      </w:r>
      <w:r w:rsidR="00801402" w:rsidRPr="00AF25EC">
        <w:rPr>
          <w:rFonts w:cs="Cordia New"/>
          <w:color w:val="auto"/>
          <w:vertAlign w:val="superscript"/>
          <w:lang w:bidi="th-TH"/>
        </w:rPr>
        <w:t>th</w:t>
      </w:r>
      <w:r w:rsidR="00801402" w:rsidRPr="00AF25EC">
        <w:rPr>
          <w:rFonts w:cs="Cordia New"/>
          <w:color w:val="auto"/>
          <w:lang w:bidi="th-TH"/>
        </w:rPr>
        <w:t xml:space="preserve"> floor</w:t>
      </w:r>
      <w:r w:rsidR="00AA2CD3" w:rsidRPr="00AF25EC">
        <w:rPr>
          <w:rFonts w:cs="Cordia New"/>
          <w:color w:val="auto"/>
          <w:lang w:bidi="th-TH"/>
        </w:rPr>
        <w:t xml:space="preserve">, </w:t>
      </w:r>
      <w:r w:rsidRPr="00AF25EC">
        <w:rPr>
          <w:rFonts w:cs="Cordia New"/>
          <w:color w:val="auto"/>
          <w:lang w:bidi="th-TH"/>
        </w:rPr>
        <w:t>while the</w:t>
      </w:r>
      <w:r w:rsidR="00801402" w:rsidRPr="00AF25EC">
        <w:rPr>
          <w:rFonts w:cs="Cordia New"/>
          <w:color w:val="auto"/>
          <w:lang w:bidi="th-TH"/>
        </w:rPr>
        <w:t xml:space="preserve"> 1</w:t>
      </w:r>
      <w:r w:rsidR="00801402" w:rsidRPr="00AF25EC">
        <w:rPr>
          <w:rFonts w:cs="Cordia New"/>
          <w:color w:val="auto"/>
          <w:vertAlign w:val="superscript"/>
          <w:lang w:bidi="th-TH"/>
        </w:rPr>
        <w:t>st</w:t>
      </w:r>
      <w:r w:rsidR="00801402" w:rsidRPr="00AF25EC">
        <w:rPr>
          <w:rFonts w:cs="Cordia New"/>
          <w:color w:val="auto"/>
          <w:lang w:bidi="th-TH"/>
        </w:rPr>
        <w:t>, 2</w:t>
      </w:r>
      <w:r w:rsidR="00801402" w:rsidRPr="00AF25EC">
        <w:rPr>
          <w:rFonts w:cs="Cordia New"/>
          <w:color w:val="auto"/>
          <w:vertAlign w:val="superscript"/>
          <w:lang w:bidi="th-TH"/>
        </w:rPr>
        <w:t>nd</w:t>
      </w:r>
      <w:r w:rsidR="00801402" w:rsidRPr="00AF25EC">
        <w:rPr>
          <w:rFonts w:cs="Cordia New"/>
          <w:color w:val="auto"/>
          <w:lang w:bidi="th-TH"/>
        </w:rPr>
        <w:t>, and 3</w:t>
      </w:r>
      <w:r w:rsidR="00801402" w:rsidRPr="00AF25EC">
        <w:rPr>
          <w:rFonts w:cs="Cordia New"/>
          <w:color w:val="auto"/>
          <w:vertAlign w:val="superscript"/>
          <w:lang w:bidi="th-TH"/>
        </w:rPr>
        <w:t>rd</w:t>
      </w:r>
      <w:r w:rsidR="00801402" w:rsidRPr="00AF25EC">
        <w:rPr>
          <w:rFonts w:cs="Cordia New"/>
          <w:color w:val="auto"/>
          <w:lang w:bidi="th-TH"/>
        </w:rPr>
        <w:t xml:space="preserve"> floors </w:t>
      </w:r>
      <w:r w:rsidR="00BB3940">
        <w:rPr>
          <w:rFonts w:cs="Cordia New"/>
          <w:color w:val="auto"/>
          <w:lang w:bidi="th-TH"/>
        </w:rPr>
        <w:t xml:space="preserve">remained </w:t>
      </w:r>
      <w:r w:rsidR="00BB3940" w:rsidRPr="00AF25EC">
        <w:rPr>
          <w:rFonts w:cs="Cordia New"/>
          <w:color w:val="auto"/>
          <w:lang w:bidi="th-TH"/>
        </w:rPr>
        <w:t>operat</w:t>
      </w:r>
      <w:r w:rsidR="00BB3940">
        <w:rPr>
          <w:rFonts w:cs="Cordia New"/>
          <w:color w:val="auto"/>
          <w:lang w:bidi="th-TH"/>
        </w:rPr>
        <w:t>ional</w:t>
      </w:r>
      <w:r w:rsidR="00BB3940" w:rsidRPr="00AF25EC">
        <w:rPr>
          <w:rFonts w:cs="Cordia New"/>
          <w:color w:val="auto"/>
          <w:lang w:bidi="th-TH"/>
        </w:rPr>
        <w:t xml:space="preserve"> </w:t>
      </w:r>
      <w:r w:rsidR="00801402" w:rsidRPr="00AF25EC">
        <w:rPr>
          <w:rFonts w:cs="Cordia New"/>
          <w:color w:val="auto"/>
          <w:lang w:bidi="th-TH"/>
        </w:rPr>
        <w:t xml:space="preserve">as usual. </w:t>
      </w:r>
    </w:p>
    <w:p w14:paraId="1FEF870F" w14:textId="394ADB36" w:rsidR="00801402" w:rsidRPr="00AF25EC" w:rsidRDefault="00801402" w:rsidP="00801402">
      <w:pPr>
        <w:pStyle w:val="MDPI31text"/>
        <w:rPr>
          <w:rFonts w:cs="Cordia New"/>
          <w:color w:val="auto"/>
          <w:lang w:bidi="th-TH"/>
        </w:rPr>
      </w:pPr>
      <w:r w:rsidRPr="00AF25EC">
        <w:rPr>
          <w:rFonts w:cs="Cordia New"/>
          <w:color w:val="auto"/>
          <w:lang w:bidi="th-TH"/>
        </w:rPr>
        <w:t>The original scheduling data w</w:t>
      </w:r>
      <w:r w:rsidR="00F31A31" w:rsidRPr="00AF25EC">
        <w:rPr>
          <w:rFonts w:cs="Cordia New"/>
          <w:color w:val="auto"/>
          <w:lang w:bidi="th-TH"/>
        </w:rPr>
        <w:t>ere</w:t>
      </w:r>
      <w:r w:rsidRPr="00AF25EC">
        <w:rPr>
          <w:rFonts w:cs="Cordia New"/>
          <w:color w:val="auto"/>
          <w:lang w:bidi="th-TH"/>
        </w:rPr>
        <w:t xml:space="preserve"> retrieved from the main contractor </w:t>
      </w:r>
      <w:r w:rsidR="001460A7">
        <w:rPr>
          <w:rFonts w:cs="Cordia New"/>
          <w:color w:val="auto"/>
          <w:lang w:bidi="th-TH"/>
        </w:rPr>
        <w:t>in the form of</w:t>
      </w:r>
      <w:r w:rsidRPr="00AF25EC">
        <w:rPr>
          <w:rFonts w:cs="Cordia New"/>
          <w:color w:val="auto"/>
          <w:lang w:bidi="th-TH"/>
        </w:rPr>
        <w:t xml:space="preserve"> Microsoft Project and Microsoft Excel files. </w:t>
      </w:r>
      <w:r w:rsidR="00AA2CD3" w:rsidRPr="00AF25EC">
        <w:rPr>
          <w:rFonts w:cs="Cordia New"/>
          <w:color w:val="auto"/>
          <w:lang w:bidi="th-TH"/>
        </w:rPr>
        <w:t>Over two years, o</w:t>
      </w:r>
      <w:r w:rsidRPr="00AF25EC">
        <w:rPr>
          <w:rFonts w:cs="Cordia New"/>
          <w:color w:val="auto"/>
          <w:lang w:bidi="th-TH"/>
        </w:rPr>
        <w:t>n-site data were collected</w:t>
      </w:r>
      <w:r w:rsidR="00AA2CD3" w:rsidRPr="00AF25EC">
        <w:rPr>
          <w:rFonts w:cs="Cordia New"/>
          <w:color w:val="auto"/>
          <w:lang w:bidi="th-TH"/>
        </w:rPr>
        <w:t>,</w:t>
      </w:r>
      <w:r w:rsidRPr="00AF25EC">
        <w:rPr>
          <w:rFonts w:cs="Cordia New"/>
          <w:color w:val="auto"/>
          <w:lang w:bidi="th-TH"/>
        </w:rPr>
        <w:t xml:space="preserve"> including the number of workers, crew sizes, actual durations, and project progress. Then</w:t>
      </w:r>
      <w:r w:rsidR="00AA2CD3" w:rsidRPr="00AF25EC">
        <w:rPr>
          <w:rFonts w:cs="Cordia New"/>
          <w:color w:val="auto"/>
          <w:lang w:bidi="th-TH"/>
        </w:rPr>
        <w:t>,</w:t>
      </w:r>
      <w:r w:rsidRPr="00AF25EC">
        <w:rPr>
          <w:rFonts w:cs="Cordia New"/>
          <w:color w:val="auto"/>
          <w:lang w:bidi="th-TH"/>
        </w:rPr>
        <w:t xml:space="preserve"> all data from different sources were used</w:t>
      </w:r>
      <w:r w:rsidR="00AA2CD3" w:rsidRPr="00AF25EC">
        <w:rPr>
          <w:rFonts w:cs="Cordia New"/>
          <w:color w:val="auto"/>
          <w:lang w:bidi="th-TH"/>
        </w:rPr>
        <w:t xml:space="preserve"> to create the</w:t>
      </w:r>
      <w:r w:rsidRPr="00AF25EC">
        <w:rPr>
          <w:rFonts w:cs="Cordia New"/>
          <w:color w:val="auto"/>
          <w:lang w:bidi="th-TH"/>
        </w:rPr>
        <w:t xml:space="preserve"> BIM.</w:t>
      </w:r>
    </w:p>
    <w:p w14:paraId="431D1767" w14:textId="77777777" w:rsidR="00801402" w:rsidRPr="00AF25EC" w:rsidRDefault="00801402" w:rsidP="00801402">
      <w:pPr>
        <w:pStyle w:val="MDPI23heading3"/>
        <w:rPr>
          <w:color w:val="auto"/>
        </w:rPr>
      </w:pPr>
      <w:r w:rsidRPr="00AF25EC">
        <w:rPr>
          <w:color w:val="auto"/>
        </w:rPr>
        <w:t xml:space="preserve">2.1.2. BIM Model Development </w:t>
      </w:r>
    </w:p>
    <w:p w14:paraId="4E1792CC" w14:textId="5871FF61" w:rsidR="00801402" w:rsidRPr="00AF25EC" w:rsidRDefault="00801402" w:rsidP="00801402">
      <w:pPr>
        <w:pStyle w:val="MDPI31text"/>
        <w:rPr>
          <w:rFonts w:eastAsia="Palatino Linotype"/>
          <w:color w:val="auto"/>
        </w:rPr>
      </w:pPr>
      <w:r w:rsidRPr="00AF25EC">
        <w:rPr>
          <w:rFonts w:eastAsia="Palatino Linotype"/>
          <w:color w:val="auto"/>
        </w:rPr>
        <w:t xml:space="preserve">The original design of the building </w:t>
      </w:r>
      <w:r w:rsidR="00AA2CD3" w:rsidRPr="00AF25EC">
        <w:rPr>
          <w:rFonts w:eastAsia="Palatino Linotype"/>
          <w:color w:val="auto"/>
        </w:rPr>
        <w:t>is</w:t>
      </w:r>
      <w:r w:rsidRPr="00AF25EC">
        <w:rPr>
          <w:rFonts w:eastAsia="Palatino Linotype"/>
          <w:color w:val="auto"/>
        </w:rPr>
        <w:t xml:space="preserve"> illustrated in </w:t>
      </w:r>
      <w:r w:rsidR="00AA2CD3" w:rsidRPr="00AF25EC">
        <w:rPr>
          <w:rFonts w:eastAsia="Palatino Linotype"/>
          <w:color w:val="auto"/>
        </w:rPr>
        <w:t>F</w:t>
      </w:r>
      <w:r w:rsidRPr="00AF25EC">
        <w:rPr>
          <w:rFonts w:eastAsia="Palatino Linotype"/>
          <w:color w:val="auto"/>
        </w:rPr>
        <w:t>igure 2 as an as-built drawing. However, over 50 years there had been several minor renovations and modifications which were not recorded in any hardcopy format. A BIM was developed based on as-is condition from the as-built drawing, terrestrial laser scanning survey data, and on-site survey data.</w:t>
      </w:r>
    </w:p>
    <w:p w14:paraId="796787C7" w14:textId="6F18DBA4" w:rsidR="00801402" w:rsidRPr="00AF25EC" w:rsidRDefault="00801402" w:rsidP="00070095">
      <w:pPr>
        <w:pStyle w:val="MDPI52figure"/>
        <w:ind w:left="2608"/>
        <w:jc w:val="left"/>
        <w:rPr>
          <w:color w:val="auto"/>
        </w:rPr>
      </w:pPr>
      <w:r w:rsidRPr="00AF25EC">
        <w:rPr>
          <w:noProof/>
          <w:color w:val="auto"/>
        </w:rPr>
        <w:drawing>
          <wp:inline distT="0" distB="0" distL="0" distR="0" wp14:anchorId="1B89F507" wp14:editId="36E11696">
            <wp:extent cx="4333875" cy="2430716"/>
            <wp:effectExtent l="0" t="0" r="0" b="8255"/>
            <wp:docPr id="324959535" name="Picture 32495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59535"/>
                    <pic:cNvPicPr/>
                  </pic:nvPicPr>
                  <pic:blipFill rotWithShape="1">
                    <a:blip r:embed="rId13" cstate="print">
                      <a:extLst>
                        <a:ext uri="{BEBA8EAE-BF5A-486C-A8C5-ECC9F3942E4B}">
                          <a14:imgProps xmlns:a14="http://schemas.microsoft.com/office/drawing/2010/main">
                            <a14:imgLayer r:embed="rId14">
                              <a14:imgEffect>
                                <a14:brightnessContrast bright="40000"/>
                              </a14:imgEffect>
                            </a14:imgLayer>
                          </a14:imgProps>
                        </a:ext>
                        <a:ext uri="{28A0092B-C50C-407E-A947-70E740481C1C}">
                          <a14:useLocalDpi xmlns:a14="http://schemas.microsoft.com/office/drawing/2010/main" val="0"/>
                        </a:ext>
                      </a:extLst>
                    </a:blip>
                    <a:srcRect t="16238"/>
                    <a:stretch/>
                  </pic:blipFill>
                  <pic:spPr bwMode="auto">
                    <a:xfrm>
                      <a:off x="0" y="0"/>
                      <a:ext cx="4361198" cy="2446041"/>
                    </a:xfrm>
                    <a:prstGeom prst="rect">
                      <a:avLst/>
                    </a:prstGeom>
                    <a:noFill/>
                    <a:ln>
                      <a:noFill/>
                    </a:ln>
                    <a:extLst>
                      <a:ext uri="{53640926-AAD7-44D8-BBD7-CCE9431645EC}">
                        <a14:shadowObscured xmlns:a14="http://schemas.microsoft.com/office/drawing/2010/main"/>
                      </a:ext>
                    </a:extLst>
                  </pic:spPr>
                </pic:pic>
              </a:graphicData>
            </a:graphic>
          </wp:inline>
        </w:drawing>
      </w:r>
    </w:p>
    <w:p w14:paraId="076D9390" w14:textId="54FDBFFC" w:rsidR="009F2EAD" w:rsidRPr="00AF25EC" w:rsidRDefault="009F2EAD" w:rsidP="00DD77B5">
      <w:pPr>
        <w:pStyle w:val="MDPI51figurecaption"/>
        <w:rPr>
          <w:rFonts w:cstheme="minorBidi"/>
          <w:color w:val="auto"/>
          <w:lang w:bidi="th-TH"/>
        </w:rPr>
      </w:pPr>
      <w:r w:rsidRPr="00AF25EC">
        <w:rPr>
          <w:b/>
          <w:color w:val="auto"/>
        </w:rPr>
        <w:t xml:space="preserve">Figure 2. </w:t>
      </w:r>
      <w:r w:rsidRPr="00AF25EC">
        <w:rPr>
          <w:color w:val="auto"/>
        </w:rPr>
        <w:t xml:space="preserve">Chiang Mai University Library as-built drawing blueprint </w:t>
      </w:r>
      <w:r w:rsidR="00F31A31" w:rsidRPr="00AF25EC">
        <w:rPr>
          <w:color w:val="auto"/>
        </w:rPr>
        <w:t>from</w:t>
      </w:r>
      <w:r w:rsidRPr="00AF25EC">
        <w:rPr>
          <w:color w:val="auto"/>
        </w:rPr>
        <w:t xml:space="preserve"> 1964.</w:t>
      </w:r>
    </w:p>
    <w:p w14:paraId="4EE801A5" w14:textId="7311D1AE" w:rsidR="00801402" w:rsidRPr="00AF25EC" w:rsidRDefault="00801402" w:rsidP="00801402">
      <w:pPr>
        <w:pStyle w:val="MDPI31text"/>
        <w:rPr>
          <w:color w:val="auto"/>
        </w:rPr>
      </w:pPr>
      <w:r w:rsidRPr="00AF25EC">
        <w:rPr>
          <w:rFonts w:eastAsia="Palatino Linotype"/>
          <w:color w:val="auto"/>
        </w:rPr>
        <w:lastRenderedPageBreak/>
        <w:t xml:space="preserve">The </w:t>
      </w:r>
      <w:r w:rsidR="001747AF" w:rsidRPr="00AF25EC">
        <w:rPr>
          <w:rFonts w:eastAsia="Palatino Linotype"/>
          <w:color w:val="auto"/>
        </w:rPr>
        <w:t xml:space="preserve">BIM </w:t>
      </w:r>
      <w:r w:rsidR="001747AF">
        <w:rPr>
          <w:rFonts w:eastAsia="Palatino Linotype"/>
          <w:color w:val="auto"/>
        </w:rPr>
        <w:t xml:space="preserve">of the </w:t>
      </w:r>
      <w:r w:rsidRPr="00AF25EC">
        <w:rPr>
          <w:rFonts w:eastAsia="Palatino Linotype"/>
          <w:color w:val="auto"/>
        </w:rPr>
        <w:t xml:space="preserve">renovation project was initially created based on the as-built drawing; however, several details </w:t>
      </w:r>
      <w:r w:rsidR="00AA2CD3" w:rsidRPr="00AF25EC">
        <w:rPr>
          <w:rFonts w:eastAsia="Palatino Linotype"/>
          <w:color w:val="auto"/>
        </w:rPr>
        <w:t>were</w:t>
      </w:r>
      <w:r w:rsidRPr="00AF25EC">
        <w:rPr>
          <w:rFonts w:eastAsia="Palatino Linotype"/>
          <w:color w:val="auto"/>
        </w:rPr>
        <w:t xml:space="preserve"> missing either </w:t>
      </w:r>
      <w:r w:rsidR="00AA2CD3" w:rsidRPr="00AF25EC">
        <w:rPr>
          <w:rFonts w:eastAsia="Palatino Linotype"/>
          <w:color w:val="auto"/>
        </w:rPr>
        <w:t>due to</w:t>
      </w:r>
      <w:r w:rsidRPr="00AF25EC">
        <w:rPr>
          <w:rFonts w:eastAsia="Palatino Linotype"/>
          <w:color w:val="auto"/>
        </w:rPr>
        <w:t xml:space="preserve"> faded blueprint</w:t>
      </w:r>
      <w:r w:rsidR="00AA2CD3" w:rsidRPr="00AF25EC">
        <w:rPr>
          <w:rFonts w:eastAsia="Palatino Linotype"/>
          <w:color w:val="auto"/>
        </w:rPr>
        <w:t>s</w:t>
      </w:r>
      <w:r w:rsidRPr="00AF25EC">
        <w:rPr>
          <w:rFonts w:eastAsia="Palatino Linotype"/>
          <w:color w:val="auto"/>
        </w:rPr>
        <w:t xml:space="preserve"> or non-recorded </w:t>
      </w:r>
      <w:r w:rsidRPr="00AF25EC">
        <w:rPr>
          <w:rFonts w:eastAsia="Palatino Linotype" w:cstheme="minorBidi"/>
          <w:color w:val="auto"/>
          <w:lang w:bidi="th-TH"/>
        </w:rPr>
        <w:t>renovation activities. Moreover, information from a traditional two-dimension blueprint</w:t>
      </w:r>
      <w:r w:rsidRPr="00AF25EC">
        <w:rPr>
          <w:rFonts w:eastAsia="Palatino Linotype" w:cstheme="minorBidi" w:hint="cs"/>
          <w:color w:val="auto"/>
          <w:cs/>
          <w:lang w:bidi="th-TH"/>
        </w:rPr>
        <w:t xml:space="preserve"> </w:t>
      </w:r>
      <w:r w:rsidRPr="00AF25EC">
        <w:rPr>
          <w:rFonts w:eastAsia="Palatino Linotype" w:cstheme="minorBidi"/>
          <w:color w:val="auto"/>
          <w:lang w:bidi="th-TH"/>
        </w:rPr>
        <w:t>was obscure and prone to error due to several unconnected</w:t>
      </w:r>
      <w:r w:rsidRPr="00AF25EC">
        <w:rPr>
          <w:rFonts w:eastAsia="Palatino Linotype" w:cstheme="minorBidi" w:hint="cs"/>
          <w:color w:val="auto"/>
          <w:cs/>
          <w:lang w:bidi="th-TH"/>
        </w:rPr>
        <w:t xml:space="preserve"> </w:t>
      </w:r>
      <w:r w:rsidRPr="00AF25EC">
        <w:rPr>
          <w:rFonts w:eastAsia="Palatino Linotype" w:cstheme="minorBidi"/>
          <w:color w:val="auto"/>
          <w:lang w:bidi="th-TH"/>
        </w:rPr>
        <w:t>figures, tables and remarks. Then</w:t>
      </w:r>
      <w:r w:rsidR="00AA2CD3" w:rsidRPr="00AF25EC">
        <w:rPr>
          <w:rFonts w:eastAsia="Palatino Linotype" w:cstheme="minorBidi"/>
          <w:color w:val="auto"/>
          <w:lang w:bidi="th-TH"/>
        </w:rPr>
        <w:t xml:space="preserve">, </w:t>
      </w:r>
      <w:r w:rsidRPr="00AF25EC">
        <w:rPr>
          <w:rFonts w:eastAsia="Palatino Linotype" w:cstheme="minorBidi"/>
          <w:color w:val="auto"/>
          <w:lang w:bidi="th-TH"/>
        </w:rPr>
        <w:t xml:space="preserve">a traditional on-site survey along with </w:t>
      </w:r>
      <w:r w:rsidR="00AA2CD3" w:rsidRPr="00AF25EC">
        <w:rPr>
          <w:rFonts w:eastAsia="Palatino Linotype" w:cstheme="minorBidi"/>
          <w:color w:val="auto"/>
          <w:lang w:bidi="th-TH"/>
        </w:rPr>
        <w:t xml:space="preserve">a </w:t>
      </w:r>
      <w:r w:rsidRPr="00AF25EC">
        <w:rPr>
          <w:rFonts w:eastAsia="Palatino Linotype" w:cstheme="minorBidi"/>
          <w:color w:val="auto"/>
          <w:lang w:bidi="th-TH"/>
        </w:rPr>
        <w:t xml:space="preserve">terrestrial laser scan </w:t>
      </w:r>
      <w:r w:rsidR="00AA2CD3" w:rsidRPr="00AF25EC">
        <w:rPr>
          <w:rFonts w:eastAsia="Palatino Linotype" w:cstheme="minorBidi"/>
          <w:color w:val="auto"/>
          <w:lang w:bidi="th-TH"/>
        </w:rPr>
        <w:t>was</w:t>
      </w:r>
      <w:r w:rsidRPr="00AF25EC">
        <w:rPr>
          <w:rFonts w:eastAsia="Palatino Linotype" w:cstheme="minorBidi"/>
          <w:color w:val="auto"/>
          <w:lang w:bidi="th-TH"/>
        </w:rPr>
        <w:t xml:space="preserve"> </w:t>
      </w:r>
      <w:r w:rsidR="00AA2CD3" w:rsidRPr="00AF25EC">
        <w:rPr>
          <w:rFonts w:eastAsia="Palatino Linotype" w:cstheme="minorBidi"/>
          <w:color w:val="auto"/>
          <w:lang w:bidi="th-TH"/>
        </w:rPr>
        <w:t>carried out</w:t>
      </w:r>
      <w:r w:rsidRPr="00AF25EC">
        <w:rPr>
          <w:rFonts w:eastAsia="Palatino Linotype" w:cstheme="minorBidi"/>
          <w:color w:val="auto"/>
          <w:lang w:bidi="th-TH"/>
        </w:rPr>
        <w:t xml:space="preserve"> </w:t>
      </w:r>
      <w:r w:rsidR="00AA2CD3" w:rsidRPr="00AF25EC">
        <w:rPr>
          <w:rFonts w:eastAsia="Palatino Linotype" w:cstheme="minorBidi"/>
          <w:color w:val="auto"/>
          <w:lang w:bidi="th-TH"/>
        </w:rPr>
        <w:t xml:space="preserve">in order </w:t>
      </w:r>
      <w:r w:rsidRPr="00AF25EC">
        <w:rPr>
          <w:rFonts w:eastAsia="Palatino Linotype" w:cstheme="minorBidi"/>
          <w:color w:val="auto"/>
          <w:lang w:bidi="th-TH"/>
        </w:rPr>
        <w:t xml:space="preserve">to collect as-is condition of the building and </w:t>
      </w:r>
      <w:r w:rsidR="00AA2CD3" w:rsidRPr="00AF25EC">
        <w:rPr>
          <w:rFonts w:eastAsia="Palatino Linotype" w:cstheme="minorBidi"/>
          <w:color w:val="auto"/>
          <w:lang w:bidi="th-TH"/>
        </w:rPr>
        <w:t xml:space="preserve">the </w:t>
      </w:r>
      <w:r w:rsidRPr="00AF25EC">
        <w:rPr>
          <w:rFonts w:eastAsia="Palatino Linotype" w:cstheme="minorBidi"/>
          <w:color w:val="auto"/>
          <w:lang w:bidi="th-TH"/>
        </w:rPr>
        <w:t>surrounding area. Three-dimensional point cloud data were retrieved from the survey. Then</w:t>
      </w:r>
      <w:r w:rsidR="00AA2CD3" w:rsidRPr="00AF25EC">
        <w:rPr>
          <w:rFonts w:eastAsia="Palatino Linotype" w:cstheme="minorBidi"/>
          <w:color w:val="auto"/>
          <w:lang w:bidi="th-TH"/>
        </w:rPr>
        <w:t>,</w:t>
      </w:r>
      <w:r w:rsidRPr="00AF25EC">
        <w:rPr>
          <w:rFonts w:eastAsia="Palatino Linotype" w:cstheme="minorBidi"/>
          <w:color w:val="auto"/>
          <w:lang w:bidi="th-TH"/>
        </w:rPr>
        <w:t xml:space="preserve"> the point cloud data w</w:t>
      </w:r>
      <w:r w:rsidR="00C23F8D" w:rsidRPr="00AF25EC">
        <w:rPr>
          <w:rFonts w:eastAsia="Palatino Linotype" w:cstheme="minorBidi"/>
          <w:color w:val="auto"/>
          <w:lang w:bidi="th-TH"/>
        </w:rPr>
        <w:t>ere</w:t>
      </w:r>
      <w:r w:rsidRPr="00AF25EC">
        <w:rPr>
          <w:rFonts w:eastAsia="Palatino Linotype" w:cstheme="minorBidi"/>
          <w:color w:val="auto"/>
          <w:lang w:bidi="th-TH"/>
        </w:rPr>
        <w:t xml:space="preserve"> </w:t>
      </w:r>
      <w:r w:rsidR="00AA2CD3" w:rsidRPr="00AF25EC">
        <w:rPr>
          <w:rFonts w:eastAsia="Palatino Linotype" w:cstheme="minorBidi"/>
          <w:color w:val="auto"/>
          <w:lang w:bidi="th-TH"/>
        </w:rPr>
        <w:t>laid</w:t>
      </w:r>
      <w:r w:rsidRPr="00AF25EC">
        <w:rPr>
          <w:rFonts w:eastAsia="Palatino Linotype" w:cstheme="minorBidi"/>
          <w:color w:val="auto"/>
          <w:lang w:bidi="th-TH"/>
        </w:rPr>
        <w:t xml:space="preserve"> on top of the existing as-built drawings to complete the building information. When data from different sources were combined, discrepancy data appeared</w:t>
      </w:r>
      <w:r w:rsidR="00AA2CD3" w:rsidRPr="00AF25EC">
        <w:rPr>
          <w:rFonts w:eastAsia="Palatino Linotype" w:cstheme="minorBidi"/>
          <w:color w:val="auto"/>
          <w:lang w:bidi="th-TH"/>
        </w:rPr>
        <w:t xml:space="preserve">, </w:t>
      </w:r>
      <w:r w:rsidRPr="00AF25EC">
        <w:rPr>
          <w:rFonts w:eastAsia="Palatino Linotype" w:cstheme="minorBidi"/>
          <w:color w:val="auto"/>
          <w:lang w:bidi="th-TH"/>
        </w:rPr>
        <w:t xml:space="preserve">as illustrated in </w:t>
      </w:r>
      <w:r w:rsidR="00AA2CD3" w:rsidRPr="00AF25EC">
        <w:rPr>
          <w:rFonts w:eastAsia="Palatino Linotype" w:cstheme="minorBidi"/>
          <w:color w:val="auto"/>
          <w:lang w:bidi="th-TH"/>
        </w:rPr>
        <w:t>F</w:t>
      </w:r>
      <w:r w:rsidRPr="00AF25EC">
        <w:rPr>
          <w:rFonts w:eastAsia="Palatino Linotype" w:cstheme="minorBidi"/>
          <w:color w:val="auto"/>
          <w:lang w:bidi="th-TH"/>
        </w:rPr>
        <w:t>igure 3</w:t>
      </w:r>
      <w:r w:rsidR="001747AF">
        <w:rPr>
          <w:rFonts w:eastAsia="Palatino Linotype" w:cstheme="minorBidi"/>
          <w:color w:val="auto"/>
          <w:lang w:bidi="th-TH"/>
        </w:rPr>
        <w:t xml:space="preserve"> which shows</w:t>
      </w:r>
      <w:r w:rsidRPr="00AF25EC">
        <w:rPr>
          <w:rFonts w:eastAsia="Palatino Linotype" w:cstheme="minorBidi"/>
          <w:color w:val="auto"/>
          <w:lang w:bidi="th-TH"/>
        </w:rPr>
        <w:t xml:space="preserve"> an example of an opening position error </w:t>
      </w:r>
      <w:r w:rsidR="00AA2CD3" w:rsidRPr="00AF25EC">
        <w:rPr>
          <w:rFonts w:eastAsia="Palatino Linotype" w:cstheme="minorBidi"/>
          <w:color w:val="auto"/>
          <w:lang w:bidi="th-TH"/>
        </w:rPr>
        <w:t xml:space="preserve">when </w:t>
      </w:r>
      <w:r w:rsidRPr="00AF25EC">
        <w:rPr>
          <w:rFonts w:eastAsia="Palatino Linotype" w:cstheme="minorBidi"/>
          <w:color w:val="auto"/>
          <w:lang w:bidi="th-TH"/>
        </w:rPr>
        <w:t xml:space="preserve">comparing the as-built drawings and as-is condition. </w:t>
      </w:r>
      <w:r w:rsidR="000D56B2" w:rsidRPr="00AF25EC">
        <w:rPr>
          <w:rFonts w:eastAsia="Palatino Linotype" w:cstheme="minorBidi"/>
          <w:color w:val="auto"/>
          <w:lang w:bidi="th-TH"/>
        </w:rPr>
        <w:t>Today</w:t>
      </w:r>
      <w:r w:rsidR="00AA2CD3" w:rsidRPr="00AF25EC">
        <w:rPr>
          <w:rFonts w:eastAsia="Palatino Linotype" w:cstheme="minorBidi"/>
          <w:color w:val="auto"/>
          <w:lang w:bidi="th-TH"/>
        </w:rPr>
        <w:t>,</w:t>
      </w:r>
      <w:r w:rsidR="000D56B2" w:rsidRPr="00AF25EC">
        <w:rPr>
          <w:rFonts w:eastAsia="Palatino Linotype" w:cstheme="minorBidi"/>
          <w:color w:val="auto"/>
          <w:lang w:bidi="th-TH"/>
        </w:rPr>
        <w:t xml:space="preserve"> t</w:t>
      </w:r>
      <w:r w:rsidRPr="00AF25EC">
        <w:rPr>
          <w:rFonts w:eastAsia="Palatino Linotype" w:cstheme="minorBidi"/>
          <w:color w:val="auto"/>
          <w:lang w:bidi="th-TH"/>
        </w:rPr>
        <w:t xml:space="preserve">his approach is a typical initial BIM </w:t>
      </w:r>
      <w:r w:rsidR="001747AF">
        <w:rPr>
          <w:rFonts w:eastAsia="Palatino Linotype" w:cstheme="minorBidi"/>
          <w:color w:val="auto"/>
          <w:lang w:bidi="th-TH"/>
        </w:rPr>
        <w:t>procedure</w:t>
      </w:r>
      <w:r w:rsidRPr="00AF25EC">
        <w:rPr>
          <w:rFonts w:eastAsia="Palatino Linotype" w:cstheme="minorBidi"/>
          <w:color w:val="auto"/>
          <w:lang w:bidi="th-TH"/>
        </w:rPr>
        <w:t xml:space="preserve"> for gathering data in renovation projects.</w:t>
      </w:r>
    </w:p>
    <w:p w14:paraId="3593F19B" w14:textId="77777777" w:rsidR="00801402" w:rsidRPr="00AF25EC" w:rsidRDefault="00801402" w:rsidP="00253060">
      <w:pPr>
        <w:pStyle w:val="MDPI51figurecaption"/>
        <w:rPr>
          <w:color w:val="auto"/>
        </w:rPr>
      </w:pPr>
      <w:r w:rsidRPr="00AF25EC">
        <w:rPr>
          <w:noProof/>
          <w:color w:val="auto"/>
        </w:rPr>
        <w:drawing>
          <wp:inline distT="0" distB="0" distL="0" distR="0" wp14:anchorId="3FC13757" wp14:editId="7274D53A">
            <wp:extent cx="4700016" cy="2437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700016" cy="2437310"/>
                    </a:xfrm>
                    <a:prstGeom prst="rect">
                      <a:avLst/>
                    </a:prstGeom>
                  </pic:spPr>
                </pic:pic>
              </a:graphicData>
            </a:graphic>
          </wp:inline>
        </w:drawing>
      </w:r>
    </w:p>
    <w:p w14:paraId="07A898E9" w14:textId="73EDA2BA" w:rsidR="00801402" w:rsidRPr="00AF25EC" w:rsidRDefault="00801402" w:rsidP="00801402">
      <w:pPr>
        <w:pStyle w:val="MDPI51figurecaption"/>
        <w:rPr>
          <w:color w:val="auto"/>
        </w:rPr>
      </w:pPr>
      <w:r w:rsidRPr="00AF25EC">
        <w:rPr>
          <w:b/>
          <w:color w:val="auto"/>
        </w:rPr>
        <w:t>Figure 3.</w:t>
      </w:r>
      <w:r w:rsidRPr="00AF25EC">
        <w:rPr>
          <w:color w:val="auto"/>
        </w:rPr>
        <w:t xml:space="preserve"> Point cloud dataset from terrestrial laser scanner</w:t>
      </w:r>
      <w:r w:rsidR="003425BB">
        <w:rPr>
          <w:color w:val="auto"/>
        </w:rPr>
        <w:t xml:space="preserve"> overlaid</w:t>
      </w:r>
      <w:r w:rsidRPr="00AF25EC">
        <w:rPr>
          <w:color w:val="auto"/>
        </w:rPr>
        <w:t xml:space="preserve"> on the existing building and its </w:t>
      </w:r>
      <w:r w:rsidR="00253060" w:rsidRPr="00AF25EC">
        <w:rPr>
          <w:color w:val="auto"/>
          <w:cs/>
        </w:rPr>
        <w:br/>
      </w:r>
      <w:r w:rsidRPr="00AF25EC">
        <w:rPr>
          <w:color w:val="auto"/>
        </w:rPr>
        <w:t>surrounding of Chiang Mai University Library.</w:t>
      </w:r>
    </w:p>
    <w:p w14:paraId="69FECEB3" w14:textId="6A9B39BE" w:rsidR="00801402" w:rsidRPr="00AF25EC" w:rsidRDefault="00C328D2" w:rsidP="00801402">
      <w:pPr>
        <w:pStyle w:val="MDPI31text"/>
        <w:rPr>
          <w:rFonts w:eastAsia="Palatino Linotype" w:cstheme="minorBidi"/>
          <w:color w:val="auto"/>
          <w:lang w:bidi="th-TH"/>
        </w:rPr>
      </w:pPr>
      <w:r>
        <w:rPr>
          <w:rFonts w:eastAsia="Palatino Linotype" w:cstheme="minorBidi"/>
          <w:color w:val="auto"/>
          <w:lang w:bidi="th-TH"/>
        </w:rPr>
        <w:t>Following the above procedure</w:t>
      </w:r>
      <w:r w:rsidR="00AA2CD3" w:rsidRPr="00AF25EC">
        <w:rPr>
          <w:rFonts w:eastAsia="Palatino Linotype" w:cstheme="minorBidi"/>
          <w:color w:val="auto"/>
          <w:lang w:bidi="th-TH"/>
        </w:rPr>
        <w:t>, the</w:t>
      </w:r>
      <w:r w:rsidR="00801402" w:rsidRPr="00AF25EC">
        <w:rPr>
          <w:rFonts w:eastAsia="Palatino Linotype" w:cstheme="minorBidi"/>
          <w:color w:val="auto"/>
          <w:lang w:bidi="th-TH"/>
        </w:rPr>
        <w:t xml:space="preserve"> BIM was created for visualization </w:t>
      </w:r>
      <w:r>
        <w:rPr>
          <w:rFonts w:eastAsia="Palatino Linotype" w:cstheme="minorBidi"/>
          <w:color w:val="auto"/>
          <w:lang w:bidi="th-TH"/>
        </w:rPr>
        <w:t xml:space="preserve">of the project </w:t>
      </w:r>
      <w:r w:rsidR="00801402" w:rsidRPr="00AF25EC">
        <w:rPr>
          <w:rFonts w:eastAsia="Palatino Linotype" w:cstheme="minorBidi"/>
          <w:color w:val="auto"/>
          <w:lang w:bidi="th-TH"/>
        </w:rPr>
        <w:t xml:space="preserve">(3D BIM) and </w:t>
      </w:r>
      <w:r w:rsidR="00AA2CD3" w:rsidRPr="00AF25EC">
        <w:rPr>
          <w:rFonts w:eastAsia="Palatino Linotype" w:cstheme="minorBidi"/>
          <w:color w:val="auto"/>
          <w:lang w:bidi="th-TH"/>
        </w:rPr>
        <w:t xml:space="preserve">the </w:t>
      </w:r>
      <w:r w:rsidR="00801402" w:rsidRPr="00AF25EC">
        <w:rPr>
          <w:rFonts w:eastAsia="Palatino Linotype" w:cstheme="minorBidi"/>
          <w:color w:val="auto"/>
          <w:lang w:bidi="th-TH"/>
        </w:rPr>
        <w:t xml:space="preserve">project schedule (4D BIM). </w:t>
      </w:r>
      <w:r w:rsidR="00AA2CD3" w:rsidRPr="00AF25EC">
        <w:rPr>
          <w:rFonts w:eastAsia="Palatino Linotype" w:cstheme="minorBidi"/>
          <w:color w:val="auto"/>
          <w:lang w:bidi="th-TH"/>
        </w:rPr>
        <w:t>F</w:t>
      </w:r>
      <w:r w:rsidR="00801402" w:rsidRPr="00AF25EC">
        <w:rPr>
          <w:rFonts w:eastAsia="Palatino Linotype" w:cstheme="minorBidi"/>
          <w:color w:val="auto"/>
          <w:lang w:bidi="th-TH"/>
        </w:rPr>
        <w:t>igure 4 display</w:t>
      </w:r>
      <w:r w:rsidR="00AA2CD3" w:rsidRPr="00AF25EC">
        <w:rPr>
          <w:rFonts w:eastAsia="Palatino Linotype" w:cstheme="minorBidi"/>
          <w:color w:val="auto"/>
          <w:lang w:bidi="th-TH"/>
        </w:rPr>
        <w:t xml:space="preserve">s </w:t>
      </w:r>
      <w:r w:rsidR="00801402" w:rsidRPr="00AF25EC">
        <w:rPr>
          <w:rFonts w:eastAsia="Palatino Linotype" w:cstheme="minorBidi"/>
          <w:color w:val="auto"/>
          <w:lang w:bidi="th-TH"/>
        </w:rPr>
        <w:t>the 3D BIM model for visualization. It displayed the final appearance when</w:t>
      </w:r>
      <w:r w:rsidR="00AA2CD3" w:rsidRPr="00AF25EC">
        <w:rPr>
          <w:rFonts w:eastAsia="Palatino Linotype" w:cstheme="minorBidi"/>
          <w:color w:val="auto"/>
          <w:lang w:bidi="th-TH"/>
        </w:rPr>
        <w:t xml:space="preserve"> the</w:t>
      </w:r>
      <w:r w:rsidR="00801402" w:rsidRPr="00AF25EC">
        <w:rPr>
          <w:rFonts w:eastAsia="Palatino Linotype" w:cstheme="minorBidi"/>
          <w:color w:val="auto"/>
          <w:lang w:bidi="th-TH"/>
        </w:rPr>
        <w:t xml:space="preserve"> renovation</w:t>
      </w:r>
      <w:r w:rsidR="00AA2CD3" w:rsidRPr="00AF25EC">
        <w:rPr>
          <w:rFonts w:eastAsia="Palatino Linotype" w:cstheme="minorBidi"/>
          <w:color w:val="auto"/>
          <w:lang w:bidi="th-TH"/>
        </w:rPr>
        <w:t xml:space="preserve"> was</w:t>
      </w:r>
      <w:r w:rsidR="00801402" w:rsidRPr="00AF25EC">
        <w:rPr>
          <w:rFonts w:eastAsia="Palatino Linotype" w:cstheme="minorBidi"/>
          <w:color w:val="auto"/>
          <w:lang w:bidi="th-TH"/>
        </w:rPr>
        <w:t xml:space="preserve"> completed. This </w:t>
      </w:r>
      <w:r w:rsidR="00AA2CD3" w:rsidRPr="00AF25EC">
        <w:rPr>
          <w:rFonts w:eastAsia="Palatino Linotype" w:cstheme="minorBidi"/>
          <w:color w:val="auto"/>
          <w:lang w:bidi="th-TH"/>
        </w:rPr>
        <w:t xml:space="preserve">was </w:t>
      </w:r>
      <w:r w:rsidR="00801402" w:rsidRPr="00AF25EC">
        <w:rPr>
          <w:rFonts w:eastAsia="Palatino Linotype" w:cstheme="minorBidi"/>
          <w:color w:val="auto"/>
          <w:lang w:bidi="th-TH"/>
        </w:rPr>
        <w:t xml:space="preserve">used for communication </w:t>
      </w:r>
      <w:r w:rsidR="00AA2CD3" w:rsidRPr="00AF25EC">
        <w:rPr>
          <w:rFonts w:eastAsia="Palatino Linotype" w:cstheme="minorBidi"/>
          <w:color w:val="auto"/>
          <w:lang w:bidi="th-TH"/>
        </w:rPr>
        <w:t>between</w:t>
      </w:r>
      <w:r w:rsidR="00801402" w:rsidRPr="00AF25EC">
        <w:rPr>
          <w:rFonts w:eastAsia="Palatino Linotype" w:cstheme="minorBidi"/>
          <w:color w:val="auto"/>
          <w:lang w:bidi="th-TH"/>
        </w:rPr>
        <w:t xml:space="preserve"> project stakeholders. The scheduling and cost data model </w:t>
      </w:r>
      <w:r w:rsidR="00AA2CD3" w:rsidRPr="00AF25EC">
        <w:rPr>
          <w:rFonts w:eastAsia="Palatino Linotype" w:cstheme="minorBidi"/>
          <w:color w:val="auto"/>
          <w:lang w:bidi="th-TH"/>
        </w:rPr>
        <w:t xml:space="preserve">are </w:t>
      </w:r>
      <w:r w:rsidR="00801402" w:rsidRPr="00AF25EC">
        <w:rPr>
          <w:rFonts w:eastAsia="Palatino Linotype" w:cstheme="minorBidi"/>
          <w:color w:val="auto"/>
          <w:lang w:bidi="th-TH"/>
        </w:rPr>
        <w:t>displayed in</w:t>
      </w:r>
      <w:r w:rsidR="00AA2CD3" w:rsidRPr="00AF25EC">
        <w:rPr>
          <w:rFonts w:eastAsia="Palatino Linotype" w:cstheme="minorBidi"/>
          <w:color w:val="auto"/>
          <w:lang w:bidi="th-TH"/>
        </w:rPr>
        <w:t xml:space="preserve"> the</w:t>
      </w:r>
      <w:r w:rsidR="00801402" w:rsidRPr="00AF25EC">
        <w:rPr>
          <w:rFonts w:eastAsia="Palatino Linotype" w:cstheme="minorBidi"/>
          <w:color w:val="auto"/>
          <w:lang w:bidi="th-TH"/>
        </w:rPr>
        <w:t xml:space="preserve"> BIM from a combination of the 3D BIM and a project Gantt chart</w:t>
      </w:r>
      <w:r w:rsidR="00AA2CD3" w:rsidRPr="00AF25EC">
        <w:rPr>
          <w:rFonts w:eastAsia="Palatino Linotype" w:cstheme="minorBidi"/>
          <w:color w:val="auto"/>
          <w:lang w:bidi="th-TH"/>
        </w:rPr>
        <w:t xml:space="preserve">, </w:t>
      </w:r>
      <w:r w:rsidR="00801402" w:rsidRPr="00AF25EC">
        <w:rPr>
          <w:rFonts w:eastAsia="Palatino Linotype" w:cstheme="minorBidi"/>
          <w:color w:val="auto"/>
          <w:lang w:bidi="th-TH"/>
        </w:rPr>
        <w:t xml:space="preserve">as illustrated in </w:t>
      </w:r>
      <w:r w:rsidR="00AA2CD3" w:rsidRPr="00AF25EC">
        <w:rPr>
          <w:rFonts w:eastAsia="Palatino Linotype" w:cstheme="minorBidi"/>
          <w:color w:val="auto"/>
          <w:lang w:bidi="th-TH"/>
        </w:rPr>
        <w:t>F</w:t>
      </w:r>
      <w:r w:rsidR="00801402" w:rsidRPr="00AF25EC">
        <w:rPr>
          <w:rFonts w:eastAsia="Palatino Linotype" w:cstheme="minorBidi"/>
          <w:color w:val="auto"/>
          <w:lang w:bidi="th-TH"/>
        </w:rPr>
        <w:t xml:space="preserve">igure 5. </w:t>
      </w:r>
      <w:r w:rsidR="00AA2CD3" w:rsidRPr="00AF25EC">
        <w:rPr>
          <w:rFonts w:eastAsia="Palatino Linotype" w:cstheme="minorBidi"/>
          <w:color w:val="auto"/>
          <w:lang w:bidi="th-TH"/>
        </w:rPr>
        <w:t>The a</w:t>
      </w:r>
      <w:r w:rsidR="00801402" w:rsidRPr="00AF25EC">
        <w:rPr>
          <w:rFonts w:eastAsia="Palatino Linotype" w:cstheme="minorBidi"/>
          <w:color w:val="auto"/>
          <w:lang w:bidi="th-TH"/>
        </w:rPr>
        <w:t xml:space="preserve">ppearance of building elements </w:t>
      </w:r>
      <w:r w:rsidR="00AA2CD3" w:rsidRPr="00AF25EC">
        <w:rPr>
          <w:rFonts w:eastAsia="Palatino Linotype" w:cstheme="minorBidi"/>
          <w:color w:val="auto"/>
          <w:lang w:bidi="th-TH"/>
        </w:rPr>
        <w:t xml:space="preserve">was </w:t>
      </w:r>
      <w:r w:rsidR="00801402" w:rsidRPr="00AF25EC">
        <w:rPr>
          <w:rFonts w:eastAsia="Palatino Linotype" w:cstheme="minorBidi"/>
          <w:color w:val="auto"/>
          <w:lang w:bidi="th-TH"/>
        </w:rPr>
        <w:t xml:space="preserve">changed and highlighted according to a specific date. This allowed the project stakeholders </w:t>
      </w:r>
      <w:r w:rsidR="00AA2CD3" w:rsidRPr="00AF25EC">
        <w:rPr>
          <w:rFonts w:eastAsia="Palatino Linotype" w:cstheme="minorBidi"/>
          <w:color w:val="auto"/>
          <w:lang w:bidi="th-TH"/>
        </w:rPr>
        <w:t>to discuss</w:t>
      </w:r>
      <w:r w:rsidR="00801402" w:rsidRPr="00AF25EC">
        <w:rPr>
          <w:rFonts w:eastAsia="Palatino Linotype" w:cstheme="minorBidi"/>
          <w:color w:val="auto"/>
          <w:lang w:bidi="th-TH"/>
        </w:rPr>
        <w:t xml:space="preserve"> and </w:t>
      </w:r>
      <w:r w:rsidR="00AA2CD3" w:rsidRPr="00AF25EC">
        <w:rPr>
          <w:rFonts w:eastAsia="Palatino Linotype" w:cstheme="minorBidi"/>
          <w:color w:val="auto"/>
          <w:lang w:bidi="th-TH"/>
        </w:rPr>
        <w:t>monitor</w:t>
      </w:r>
      <w:r w:rsidR="00801402" w:rsidRPr="00AF25EC">
        <w:rPr>
          <w:rFonts w:eastAsia="Palatino Linotype" w:cstheme="minorBidi"/>
          <w:color w:val="auto"/>
          <w:lang w:bidi="th-TH"/>
        </w:rPr>
        <w:t xml:space="preserve"> the current project schedule in </w:t>
      </w:r>
      <w:r w:rsidR="00AA2CD3" w:rsidRPr="00AF25EC">
        <w:rPr>
          <w:rFonts w:eastAsia="Palatino Linotype" w:cstheme="minorBidi"/>
          <w:color w:val="auto"/>
          <w:lang w:bidi="th-TH"/>
        </w:rPr>
        <w:t xml:space="preserve">an </w:t>
      </w:r>
      <w:r w:rsidR="00801402" w:rsidRPr="00AF25EC">
        <w:rPr>
          <w:rFonts w:eastAsia="Palatino Linotype" w:cstheme="minorBidi"/>
          <w:color w:val="auto"/>
          <w:lang w:bidi="th-TH"/>
        </w:rPr>
        <w:t xml:space="preserve">efficient manner. Moreover, </w:t>
      </w:r>
      <w:r w:rsidR="00AA2CD3" w:rsidRPr="00AF25EC">
        <w:rPr>
          <w:rFonts w:eastAsia="Palatino Linotype" w:cstheme="minorBidi"/>
          <w:color w:val="auto"/>
          <w:lang w:bidi="th-TH"/>
        </w:rPr>
        <w:t xml:space="preserve">the </w:t>
      </w:r>
      <w:r w:rsidR="00801402" w:rsidRPr="00AF25EC">
        <w:rPr>
          <w:rFonts w:eastAsia="Palatino Linotype" w:cstheme="minorBidi"/>
          <w:color w:val="auto"/>
          <w:lang w:bidi="th-TH"/>
        </w:rPr>
        <w:t xml:space="preserve">4D BIM renovation was helpful since several demolition tasks </w:t>
      </w:r>
      <w:r w:rsidR="00AA2CD3" w:rsidRPr="00AF25EC">
        <w:rPr>
          <w:rFonts w:eastAsia="Palatino Linotype" w:cstheme="minorBidi"/>
          <w:color w:val="auto"/>
          <w:lang w:bidi="th-TH"/>
        </w:rPr>
        <w:t>were</w:t>
      </w:r>
      <w:r w:rsidR="00801402" w:rsidRPr="00AF25EC">
        <w:rPr>
          <w:rFonts w:eastAsia="Palatino Linotype" w:cstheme="minorBidi"/>
          <w:color w:val="auto"/>
          <w:lang w:bidi="th-TH"/>
        </w:rPr>
        <w:t xml:space="preserve"> not display</w:t>
      </w:r>
      <w:r w:rsidR="00AA2CD3" w:rsidRPr="00AF25EC">
        <w:rPr>
          <w:rFonts w:eastAsia="Palatino Linotype" w:cstheme="minorBidi"/>
          <w:color w:val="auto"/>
          <w:lang w:bidi="th-TH"/>
        </w:rPr>
        <w:t>ed</w:t>
      </w:r>
      <w:r w:rsidR="00801402" w:rsidRPr="00AF25EC">
        <w:rPr>
          <w:rFonts w:eastAsia="Palatino Linotype" w:cstheme="minorBidi"/>
          <w:color w:val="auto"/>
          <w:lang w:bidi="th-TH"/>
        </w:rPr>
        <w:t xml:space="preserve"> in the model but required significant project resources. This allowed the project stakeholders to plan and schedule for non-element construction task</w:t>
      </w:r>
      <w:r w:rsidR="00AA2CD3" w:rsidRPr="00AF25EC">
        <w:rPr>
          <w:rFonts w:eastAsia="Palatino Linotype" w:cstheme="minorBidi"/>
          <w:color w:val="auto"/>
          <w:lang w:bidi="th-TH"/>
        </w:rPr>
        <w:t>s</w:t>
      </w:r>
      <w:r w:rsidR="00801402" w:rsidRPr="00AF25EC">
        <w:rPr>
          <w:rFonts w:eastAsia="Palatino Linotype" w:cstheme="minorBidi"/>
          <w:color w:val="auto"/>
          <w:lang w:bidi="th-TH"/>
        </w:rPr>
        <w:t xml:space="preserve"> much </w:t>
      </w:r>
      <w:r w:rsidR="00AA2CD3" w:rsidRPr="00AF25EC">
        <w:rPr>
          <w:rFonts w:eastAsia="Palatino Linotype" w:cstheme="minorBidi"/>
          <w:color w:val="auto"/>
          <w:lang w:bidi="th-TH"/>
        </w:rPr>
        <w:t>more easily</w:t>
      </w:r>
      <w:r w:rsidR="00801402" w:rsidRPr="00AF25EC">
        <w:rPr>
          <w:rFonts w:eastAsia="Palatino Linotype" w:cstheme="minorBidi"/>
          <w:color w:val="auto"/>
          <w:lang w:bidi="th-TH"/>
        </w:rPr>
        <w:t xml:space="preserve"> than</w:t>
      </w:r>
      <w:r w:rsidR="00AA2CD3" w:rsidRPr="00AF25EC">
        <w:rPr>
          <w:rFonts w:eastAsia="Palatino Linotype" w:cstheme="minorBidi"/>
          <w:color w:val="auto"/>
          <w:lang w:bidi="th-TH"/>
        </w:rPr>
        <w:t xml:space="preserve"> in a</w:t>
      </w:r>
      <w:r w:rsidR="00801402" w:rsidRPr="00AF25EC">
        <w:rPr>
          <w:rFonts w:eastAsia="Palatino Linotype" w:cstheme="minorBidi"/>
          <w:color w:val="auto"/>
          <w:lang w:bidi="th-TH"/>
        </w:rPr>
        <w:t xml:space="preserve"> traditional approach. In this 4D BIM, a demolition model and a new renovation model </w:t>
      </w:r>
      <w:r w:rsidR="00AA2CD3" w:rsidRPr="00AF25EC">
        <w:rPr>
          <w:rFonts w:eastAsia="Palatino Linotype" w:cstheme="minorBidi"/>
          <w:color w:val="auto"/>
          <w:lang w:bidi="th-TH"/>
        </w:rPr>
        <w:t>were</w:t>
      </w:r>
      <w:r w:rsidR="00801402" w:rsidRPr="00AF25EC">
        <w:rPr>
          <w:rFonts w:eastAsia="Palatino Linotype" w:cstheme="minorBidi"/>
          <w:color w:val="auto"/>
          <w:lang w:bidi="th-TH"/>
        </w:rPr>
        <w:t xml:space="preserve"> overlapped for planning and scheduling </w:t>
      </w:r>
      <w:r w:rsidR="00AA2CD3" w:rsidRPr="00AF25EC">
        <w:rPr>
          <w:rFonts w:eastAsia="Palatino Linotype" w:cstheme="minorBidi"/>
          <w:color w:val="auto"/>
          <w:lang w:bidi="th-TH"/>
        </w:rPr>
        <w:t>in</w:t>
      </w:r>
      <w:r w:rsidR="00801402" w:rsidRPr="00AF25EC">
        <w:rPr>
          <w:rFonts w:eastAsia="Palatino Linotype" w:cstheme="minorBidi"/>
          <w:color w:val="auto"/>
          <w:lang w:bidi="th-TH"/>
        </w:rPr>
        <w:t xml:space="preserve"> different project phases. </w:t>
      </w:r>
    </w:p>
    <w:p w14:paraId="6F4CA1BC" w14:textId="25AC8BA7" w:rsidR="00801402" w:rsidRPr="00AF25EC" w:rsidRDefault="00801402" w:rsidP="00801402">
      <w:pPr>
        <w:pStyle w:val="MDPI31text"/>
        <w:rPr>
          <w:rFonts w:eastAsia="Palatino Linotype"/>
          <w:color w:val="auto"/>
        </w:rPr>
      </w:pPr>
      <w:r w:rsidRPr="00AF25EC">
        <w:rPr>
          <w:rFonts w:eastAsia="Palatino Linotype" w:cstheme="minorBidi"/>
          <w:color w:val="auto"/>
          <w:lang w:bidi="th-TH"/>
        </w:rPr>
        <w:t xml:space="preserve">During construction, schedule and resource information was collected on site and put back </w:t>
      </w:r>
      <w:r w:rsidR="00AA2CD3" w:rsidRPr="00AF25EC">
        <w:rPr>
          <w:rFonts w:eastAsia="Palatino Linotype" w:cstheme="minorBidi"/>
          <w:color w:val="auto"/>
          <w:lang w:bidi="th-TH"/>
        </w:rPr>
        <w:t>in</w:t>
      </w:r>
      <w:r w:rsidRPr="00AF25EC">
        <w:rPr>
          <w:rFonts w:eastAsia="Palatino Linotype" w:cstheme="minorBidi"/>
          <w:color w:val="auto"/>
          <w:lang w:bidi="th-TH"/>
        </w:rPr>
        <w:t xml:space="preserve">to the model for control and monitoring. </w:t>
      </w:r>
      <w:r w:rsidRPr="00AF25EC">
        <w:rPr>
          <w:rFonts w:eastAsia="Palatino Linotype"/>
          <w:color w:val="auto"/>
        </w:rPr>
        <w:t xml:space="preserve">Finally, total cost data </w:t>
      </w:r>
      <w:r w:rsidR="00AA2CD3" w:rsidRPr="00AF25EC">
        <w:rPr>
          <w:rFonts w:eastAsia="Palatino Linotype"/>
          <w:color w:val="auto"/>
        </w:rPr>
        <w:t>were</w:t>
      </w:r>
      <w:r w:rsidRPr="00AF25EC">
        <w:rPr>
          <w:rFonts w:eastAsia="Palatino Linotype"/>
          <w:color w:val="auto"/>
        </w:rPr>
        <w:t xml:space="preserve"> then used for project management throughout the project life cycle. </w:t>
      </w:r>
    </w:p>
    <w:p w14:paraId="69E59B09" w14:textId="77777777" w:rsidR="00801402" w:rsidRPr="00AF25EC" w:rsidRDefault="00801402" w:rsidP="001D2D83">
      <w:pPr>
        <w:pStyle w:val="MDPI51figurecaption"/>
        <w:rPr>
          <w:color w:val="auto"/>
        </w:rPr>
      </w:pPr>
      <w:r w:rsidRPr="00AF25EC">
        <w:rPr>
          <w:noProof/>
          <w:color w:val="auto"/>
        </w:rPr>
        <w:lastRenderedPageBreak/>
        <w:drawing>
          <wp:inline distT="0" distB="0" distL="0" distR="0" wp14:anchorId="0724FCFF" wp14:editId="23E64AAE">
            <wp:extent cx="4699361" cy="2457450"/>
            <wp:effectExtent l="0" t="0" r="6350" b="0"/>
            <wp:docPr id="818878040" name="Picture 818878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8878040"/>
                    <pic:cNvPicPr/>
                  </pic:nvPicPr>
                  <pic:blipFill rotWithShape="1">
                    <a:blip r:embed="rId16">
                      <a:extLst>
                        <a:ext uri="{28A0092B-C50C-407E-A947-70E740481C1C}">
                          <a14:useLocalDpi xmlns:a14="http://schemas.microsoft.com/office/drawing/2010/main" val="0"/>
                        </a:ext>
                      </a:extLst>
                    </a:blip>
                    <a:srcRect l="7743" t="13987" r="13506"/>
                    <a:stretch/>
                  </pic:blipFill>
                  <pic:spPr bwMode="auto">
                    <a:xfrm>
                      <a:off x="0" y="0"/>
                      <a:ext cx="4700016" cy="2457793"/>
                    </a:xfrm>
                    <a:prstGeom prst="rect">
                      <a:avLst/>
                    </a:prstGeom>
                    <a:ln>
                      <a:noFill/>
                    </a:ln>
                    <a:extLst>
                      <a:ext uri="{53640926-AAD7-44D8-BBD7-CCE9431645EC}">
                        <a14:shadowObscured xmlns:a14="http://schemas.microsoft.com/office/drawing/2010/main"/>
                      </a:ext>
                    </a:extLst>
                  </pic:spPr>
                </pic:pic>
              </a:graphicData>
            </a:graphic>
          </wp:inline>
        </w:drawing>
      </w:r>
    </w:p>
    <w:p w14:paraId="28799E49" w14:textId="33730887" w:rsidR="00801402" w:rsidRPr="00AF25EC" w:rsidRDefault="00801402" w:rsidP="001D2D83">
      <w:pPr>
        <w:pStyle w:val="MDPI51figurecaption"/>
        <w:rPr>
          <w:color w:val="auto"/>
        </w:rPr>
      </w:pPr>
      <w:r w:rsidRPr="00AF25EC">
        <w:rPr>
          <w:b/>
          <w:bCs/>
          <w:color w:val="auto"/>
        </w:rPr>
        <w:t>Figure 4.</w:t>
      </w:r>
      <w:r w:rsidRPr="00AF25EC">
        <w:rPr>
          <w:color w:val="auto"/>
        </w:rPr>
        <w:t xml:space="preserve"> Rendered BIM model of Chiang Mai University Library for visualization.</w:t>
      </w:r>
    </w:p>
    <w:p w14:paraId="5F1AED38" w14:textId="77777777" w:rsidR="004061DE" w:rsidRPr="00AF25EC" w:rsidRDefault="004061DE" w:rsidP="001D2D83">
      <w:pPr>
        <w:pStyle w:val="MDPI51figurecaption"/>
        <w:rPr>
          <w:rFonts w:cs="Cordia New"/>
          <w:color w:val="auto"/>
          <w:cs/>
          <w:lang w:bidi="th-TH"/>
        </w:rPr>
      </w:pPr>
    </w:p>
    <w:p w14:paraId="5CBA0D37" w14:textId="77777777" w:rsidR="00801402" w:rsidRPr="00AF25EC" w:rsidRDefault="00801402" w:rsidP="001D2D83">
      <w:pPr>
        <w:pStyle w:val="MDPI51figurecaption"/>
        <w:rPr>
          <w:rFonts w:ascii="Times New Roman" w:eastAsia="SimSun" w:hAnsi="Times New Roman"/>
          <w:color w:val="auto"/>
        </w:rPr>
      </w:pPr>
      <w:r w:rsidRPr="00AF25EC">
        <w:rPr>
          <w:noProof/>
          <w:color w:val="auto"/>
        </w:rPr>
        <w:drawing>
          <wp:inline distT="0" distB="0" distL="0" distR="0" wp14:anchorId="7A8CFAC1" wp14:editId="0D7CB747">
            <wp:extent cx="2350008" cy="13207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Pr="00AF25EC">
        <w:rPr>
          <w:noProof/>
          <w:color w:val="auto"/>
        </w:rPr>
        <w:drawing>
          <wp:inline distT="0" distB="0" distL="0" distR="0" wp14:anchorId="048FC755" wp14:editId="1ADEC59F">
            <wp:extent cx="2350008" cy="13207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8">
                      <a:extLst>
                        <a:ext uri="{28A0092B-C50C-407E-A947-70E740481C1C}">
                          <a14:useLocalDpi xmlns:a14="http://schemas.microsoft.com/office/drawing/2010/main" val="0"/>
                        </a:ext>
                      </a:extLst>
                    </a:blip>
                    <a:stretch>
                      <a:fillRect/>
                    </a:stretch>
                  </pic:blipFill>
                  <pic:spPr>
                    <a:xfrm>
                      <a:off x="0" y="0"/>
                      <a:ext cx="2350008" cy="1320734"/>
                    </a:xfrm>
                    <a:prstGeom prst="rect">
                      <a:avLst/>
                    </a:prstGeom>
                  </pic:spPr>
                </pic:pic>
              </a:graphicData>
            </a:graphic>
          </wp:inline>
        </w:drawing>
      </w:r>
      <w:r w:rsidRPr="00AF25EC">
        <w:rPr>
          <w:noProof/>
          <w:color w:val="auto"/>
        </w:rPr>
        <w:drawing>
          <wp:inline distT="0" distB="0" distL="0" distR="0" wp14:anchorId="6F503203" wp14:editId="729B8157">
            <wp:extent cx="4702631" cy="13716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9">
                      <a:extLst>
                        <a:ext uri="{28A0092B-C50C-407E-A947-70E740481C1C}">
                          <a14:useLocalDpi xmlns:a14="http://schemas.microsoft.com/office/drawing/2010/main" val="0"/>
                        </a:ext>
                      </a:extLst>
                    </a:blip>
                    <a:stretch>
                      <a:fillRect/>
                    </a:stretch>
                  </pic:blipFill>
                  <pic:spPr>
                    <a:xfrm>
                      <a:off x="0" y="0"/>
                      <a:ext cx="4702631" cy="1371600"/>
                    </a:xfrm>
                    <a:prstGeom prst="rect">
                      <a:avLst/>
                    </a:prstGeom>
                  </pic:spPr>
                </pic:pic>
              </a:graphicData>
            </a:graphic>
          </wp:inline>
        </w:drawing>
      </w:r>
    </w:p>
    <w:p w14:paraId="6899E7BF" w14:textId="77777777" w:rsidR="00801402" w:rsidRPr="00AF25EC" w:rsidRDefault="00801402" w:rsidP="001D2D83">
      <w:pPr>
        <w:pStyle w:val="MDPI51figurecaption"/>
        <w:rPr>
          <w:rFonts w:ascii="Times New Roman" w:eastAsia="SimSun" w:hAnsi="Times New Roman"/>
          <w:color w:val="auto"/>
        </w:rPr>
      </w:pPr>
      <w:r w:rsidRPr="00AF25EC">
        <w:rPr>
          <w:noProof/>
          <w:color w:val="auto"/>
        </w:rPr>
        <w:drawing>
          <wp:inline distT="0" distB="0" distL="0" distR="0" wp14:anchorId="52BDE84E" wp14:editId="5A85E25C">
            <wp:extent cx="4626610" cy="2380962"/>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rotWithShape="1">
                    <a:blip r:embed="rId20">
                      <a:extLst>
                        <a:ext uri="{28A0092B-C50C-407E-A947-70E740481C1C}">
                          <a14:useLocalDpi xmlns:a14="http://schemas.microsoft.com/office/drawing/2010/main" val="0"/>
                        </a:ext>
                      </a:extLst>
                    </a:blip>
                    <a:srcRect t="11349"/>
                    <a:stretch/>
                  </pic:blipFill>
                  <pic:spPr bwMode="auto">
                    <a:xfrm>
                      <a:off x="0" y="0"/>
                      <a:ext cx="4627106" cy="2381217"/>
                    </a:xfrm>
                    <a:prstGeom prst="rect">
                      <a:avLst/>
                    </a:prstGeom>
                    <a:ln>
                      <a:noFill/>
                    </a:ln>
                    <a:extLst>
                      <a:ext uri="{53640926-AAD7-44D8-BBD7-CCE9431645EC}">
                        <a14:shadowObscured xmlns:a14="http://schemas.microsoft.com/office/drawing/2010/main"/>
                      </a:ext>
                    </a:extLst>
                  </pic:spPr>
                </pic:pic>
              </a:graphicData>
            </a:graphic>
          </wp:inline>
        </w:drawing>
      </w:r>
    </w:p>
    <w:p w14:paraId="735C7262" w14:textId="77777777" w:rsidR="00801402" w:rsidRPr="00AF25EC" w:rsidRDefault="00801402" w:rsidP="001D2D83">
      <w:pPr>
        <w:pStyle w:val="MDPI51figurecaption"/>
        <w:rPr>
          <w:color w:val="auto"/>
        </w:rPr>
      </w:pPr>
      <w:r w:rsidRPr="00AF25EC">
        <w:rPr>
          <w:b/>
          <w:bCs/>
          <w:color w:val="auto"/>
        </w:rPr>
        <w:t>Figure 5.</w:t>
      </w:r>
      <w:r w:rsidRPr="00AF25EC">
        <w:rPr>
          <w:color w:val="auto"/>
        </w:rPr>
        <w:t xml:space="preserve"> BIM models with Gantt chart scheduling</w:t>
      </w:r>
    </w:p>
    <w:p w14:paraId="72A03DD2" w14:textId="77777777" w:rsidR="00801402" w:rsidRPr="00AF25EC" w:rsidRDefault="00801402" w:rsidP="00801402">
      <w:pPr>
        <w:pStyle w:val="MDPI22heading2"/>
        <w:rPr>
          <w:color w:val="auto"/>
        </w:rPr>
      </w:pPr>
      <w:r w:rsidRPr="00AF25EC">
        <w:rPr>
          <w:color w:val="auto"/>
        </w:rPr>
        <w:lastRenderedPageBreak/>
        <w:t>2.2. Optimization Definitions</w:t>
      </w:r>
    </w:p>
    <w:p w14:paraId="26532D85" w14:textId="580AB78B" w:rsidR="000D6BF2" w:rsidRPr="00AF25EC" w:rsidRDefault="00AA2CD3" w:rsidP="004061DE">
      <w:pPr>
        <w:pStyle w:val="MDPI31text"/>
        <w:rPr>
          <w:noProof/>
          <w:color w:val="auto"/>
        </w:rPr>
      </w:pPr>
      <w:bookmarkStart w:id="0" w:name="_Hlk55908766"/>
      <w:r w:rsidRPr="00AF25EC">
        <w:rPr>
          <w:noProof/>
          <w:color w:val="auto"/>
        </w:rPr>
        <w:t>The o</w:t>
      </w:r>
      <w:r w:rsidR="00801402" w:rsidRPr="00AF25EC">
        <w:rPr>
          <w:noProof/>
          <w:color w:val="auto"/>
        </w:rPr>
        <w:t xml:space="preserve">ptimization problem </w:t>
      </w:r>
      <w:r w:rsidRPr="00AF25EC">
        <w:rPr>
          <w:noProof/>
          <w:color w:val="auto"/>
        </w:rPr>
        <w:t>for</w:t>
      </w:r>
      <w:r w:rsidR="00801402" w:rsidRPr="00AF25EC">
        <w:rPr>
          <w:noProof/>
          <w:color w:val="auto"/>
        </w:rPr>
        <w:t xml:space="preserve"> the multi-objective optimization was defined with</w:t>
      </w:r>
      <w:r w:rsidR="001229F2" w:rsidRPr="00AF25EC">
        <w:rPr>
          <w:noProof/>
          <w:color w:val="auto"/>
        </w:rPr>
        <w:t xml:space="preserve"> the</w:t>
      </w:r>
      <w:r w:rsidR="00801402" w:rsidRPr="00AF25EC">
        <w:rPr>
          <w:noProof/>
          <w:color w:val="auto"/>
        </w:rPr>
        <w:t xml:space="preserve"> goal </w:t>
      </w:r>
      <w:r w:rsidRPr="00AF25EC">
        <w:rPr>
          <w:noProof/>
          <w:color w:val="auto"/>
        </w:rPr>
        <w:t>of</w:t>
      </w:r>
      <w:r w:rsidR="00801402" w:rsidRPr="00AF25EC">
        <w:rPr>
          <w:noProof/>
          <w:color w:val="auto"/>
        </w:rPr>
        <w:t xml:space="preserve"> minimiz</w:t>
      </w:r>
      <w:r w:rsidRPr="00AF25EC">
        <w:rPr>
          <w:noProof/>
          <w:color w:val="auto"/>
        </w:rPr>
        <w:t>ing</w:t>
      </w:r>
      <w:r w:rsidR="00801402" w:rsidRPr="00AF25EC">
        <w:rPr>
          <w:noProof/>
          <w:color w:val="auto"/>
        </w:rPr>
        <w:t xml:space="preserve"> total cost, construction time, and variance </w:t>
      </w:r>
      <w:r w:rsidRPr="00AF25EC">
        <w:rPr>
          <w:noProof/>
          <w:color w:val="auto"/>
        </w:rPr>
        <w:t>in the</w:t>
      </w:r>
      <w:r w:rsidR="00801402" w:rsidRPr="00AF25EC">
        <w:rPr>
          <w:noProof/>
          <w:color w:val="auto"/>
        </w:rPr>
        <w:t xml:space="preserve"> number of workers per day. </w:t>
      </w:r>
      <w:r w:rsidR="0061643F">
        <w:rPr>
          <w:noProof/>
          <w:color w:val="auto"/>
        </w:rPr>
        <w:t xml:space="preserve">The revelent parameters and associated formula are presented below. </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0D98245D" w14:textId="77777777" w:rsidTr="00703801">
        <w:tc>
          <w:tcPr>
            <w:tcW w:w="7428" w:type="dxa"/>
          </w:tcPr>
          <w:p w14:paraId="600603A2" w14:textId="2B2263B2" w:rsidR="000D6BF2" w:rsidRPr="00AF25EC" w:rsidRDefault="004061DE" w:rsidP="001E1780">
            <w:pPr>
              <w:pStyle w:val="MDPI39equation"/>
              <w:tabs>
                <w:tab w:val="right" w:pos="2925"/>
                <w:tab w:val="right" w:pos="3347"/>
                <w:tab w:val="left" w:pos="3489"/>
              </w:tabs>
              <w:jc w:val="left"/>
              <w:rPr>
                <w:color w:val="auto"/>
              </w:rPr>
            </w:pPr>
            <w:r w:rsidRPr="00AF25EC">
              <w:rPr>
                <w:i/>
                <w:iCs/>
                <w:color w:val="auto"/>
              </w:rPr>
              <w:tab/>
              <w:t>Total cost</w:t>
            </w:r>
            <w:r w:rsidR="001E1780" w:rsidRPr="00AF25EC">
              <w:rPr>
                <w:i/>
                <w:iCs/>
                <w:color w:val="auto"/>
              </w:rPr>
              <w:t xml:space="preserve"> </w:t>
            </w:r>
            <w:r w:rsidRPr="00AF25EC">
              <w:rPr>
                <w:i/>
                <w:iCs/>
                <w:color w:val="auto"/>
              </w:rPr>
              <w:t>(Ct)</w:t>
            </w:r>
            <w:r w:rsidR="001E1780" w:rsidRPr="00AF25EC">
              <w:rPr>
                <w:color w:val="auto"/>
              </w:rPr>
              <w:t xml:space="preserve"> </w:t>
            </w:r>
            <w:r w:rsidR="001E1780" w:rsidRPr="00AF25EC">
              <w:rPr>
                <w:i/>
                <w:iCs/>
                <w:color w:val="auto"/>
              </w:rPr>
              <w:tab/>
              <w:t xml:space="preserve"> </w:t>
            </w:r>
            <w:r w:rsidRPr="00AF25EC">
              <w:rPr>
                <w:i/>
                <w:iCs/>
                <w:color w:val="auto"/>
              </w:rPr>
              <w:t>=</w:t>
            </w:r>
            <w:r w:rsidRPr="00AF25EC">
              <w:rPr>
                <w:color w:val="auto"/>
              </w:rPr>
              <w:t xml:space="preserve"> </w:t>
            </w:r>
            <w:r w:rsidRPr="00AF25EC">
              <w:rPr>
                <w:i/>
                <w:iCs/>
                <w:color w:val="auto"/>
              </w:rPr>
              <w:tab/>
              <w:t xml:space="preserve"> DC + IC + LPF</w:t>
            </w:r>
          </w:p>
        </w:tc>
        <w:tc>
          <w:tcPr>
            <w:tcW w:w="431" w:type="dxa"/>
            <w:vAlign w:val="center"/>
          </w:tcPr>
          <w:p w14:paraId="61C64028" w14:textId="77777777" w:rsidR="000D6BF2" w:rsidRPr="00AF25EC" w:rsidRDefault="000D6BF2" w:rsidP="00703801">
            <w:pPr>
              <w:pStyle w:val="MDPI3aequationnumber"/>
              <w:spacing w:line="260" w:lineRule="atLeast"/>
              <w:rPr>
                <w:color w:val="auto"/>
              </w:rPr>
            </w:pPr>
            <w:r w:rsidRPr="00AF25EC">
              <w:rPr>
                <w:color w:val="auto"/>
              </w:rPr>
              <w:t>(1)</w:t>
            </w:r>
          </w:p>
        </w:tc>
      </w:tr>
      <w:tr w:rsidR="00AF25EC" w:rsidRPr="00AF25EC" w14:paraId="01F4E4A4" w14:textId="77777777" w:rsidTr="00703801">
        <w:tc>
          <w:tcPr>
            <w:tcW w:w="7428" w:type="dxa"/>
          </w:tcPr>
          <w:p w14:paraId="70F13110" w14:textId="3242CE7C" w:rsidR="004061DE" w:rsidRPr="00AF25EC" w:rsidRDefault="004061DE" w:rsidP="001E1780">
            <w:pPr>
              <w:pStyle w:val="MDPI39equation"/>
              <w:tabs>
                <w:tab w:val="right" w:pos="2925"/>
                <w:tab w:val="right" w:pos="3347"/>
                <w:tab w:val="left" w:pos="3489"/>
              </w:tabs>
              <w:jc w:val="left"/>
              <w:rPr>
                <w:i/>
                <w:iCs/>
                <w:color w:val="auto"/>
              </w:rPr>
            </w:pPr>
            <w:r w:rsidRPr="00AF25EC">
              <w:rPr>
                <w:i/>
                <w:iCs/>
                <w:color w:val="auto"/>
              </w:rPr>
              <w:tab/>
              <w:t xml:space="preserve"> Direct cost</w:t>
            </w:r>
            <w:r w:rsidR="001E1780" w:rsidRPr="00AF25EC">
              <w:rPr>
                <w:i/>
                <w:iCs/>
                <w:color w:val="auto"/>
              </w:rPr>
              <w:t xml:space="preserve"> </w:t>
            </w:r>
            <w:r w:rsidRPr="00AF25EC">
              <w:rPr>
                <w:i/>
                <w:iCs/>
                <w:color w:val="auto"/>
              </w:rPr>
              <w:t>(DC)</w:t>
            </w:r>
            <w:r w:rsidRPr="00AF25EC">
              <w:rPr>
                <w:color w:val="auto"/>
              </w:rPr>
              <w:t xml:space="preserve"> </w:t>
            </w:r>
            <w:r w:rsidR="001E1780" w:rsidRPr="00AF25EC">
              <w:rPr>
                <w:color w:val="auto"/>
              </w:rPr>
              <w:tab/>
              <w:t xml:space="preserve"> </w:t>
            </w:r>
            <w:r w:rsidRPr="00AF25EC">
              <w:rPr>
                <w:i/>
                <w:iCs/>
                <w:color w:val="auto"/>
              </w:rPr>
              <w:t xml:space="preserve">= </w:t>
            </w:r>
            <w:r w:rsidRPr="00AF25EC">
              <w:rPr>
                <w:i/>
                <w:iCs/>
                <w:color w:val="auto"/>
              </w:rPr>
              <w:tab/>
              <w:t xml:space="preserve"> MC + LC</w:t>
            </w:r>
          </w:p>
        </w:tc>
        <w:tc>
          <w:tcPr>
            <w:tcW w:w="431" w:type="dxa"/>
            <w:vAlign w:val="center"/>
          </w:tcPr>
          <w:p w14:paraId="6FF415CA" w14:textId="3797E895" w:rsidR="004061DE" w:rsidRPr="00AF25EC" w:rsidRDefault="004061DE" w:rsidP="004061DE">
            <w:pPr>
              <w:pStyle w:val="MDPI3aequationnumber"/>
              <w:spacing w:line="260" w:lineRule="atLeast"/>
              <w:rPr>
                <w:color w:val="auto"/>
              </w:rPr>
            </w:pPr>
            <w:r w:rsidRPr="00AF25EC">
              <w:rPr>
                <w:color w:val="auto"/>
              </w:rPr>
              <w:t>(2)</w:t>
            </w:r>
          </w:p>
        </w:tc>
      </w:tr>
      <w:tr w:rsidR="00AF25EC" w:rsidRPr="00AF25EC" w14:paraId="3132C942" w14:textId="77777777" w:rsidTr="00703801">
        <w:tc>
          <w:tcPr>
            <w:tcW w:w="7428" w:type="dxa"/>
          </w:tcPr>
          <w:p w14:paraId="6B1C0151" w14:textId="410CA171" w:rsidR="004061DE" w:rsidRPr="00AF25EC" w:rsidRDefault="001E1780" w:rsidP="001E1780">
            <w:pPr>
              <w:pStyle w:val="MDPI39equation"/>
              <w:tabs>
                <w:tab w:val="right" w:pos="2925"/>
                <w:tab w:val="right" w:pos="3347"/>
                <w:tab w:val="left" w:pos="3489"/>
              </w:tabs>
              <w:jc w:val="left"/>
              <w:rPr>
                <w:i/>
                <w:iCs/>
                <w:color w:val="auto"/>
              </w:rPr>
            </w:pPr>
            <w:r w:rsidRPr="00AF25EC">
              <w:rPr>
                <w:i/>
                <w:iCs/>
                <w:color w:val="auto"/>
              </w:rPr>
              <w:tab/>
              <w:t xml:space="preserve"> </w:t>
            </w:r>
            <w:r w:rsidR="004061DE" w:rsidRPr="00AF25EC">
              <w:rPr>
                <w:i/>
                <w:iCs/>
                <w:color w:val="auto"/>
              </w:rPr>
              <w:t>Indirect cost</w:t>
            </w:r>
            <w:r w:rsidRPr="00AF25EC">
              <w:rPr>
                <w:i/>
                <w:iCs/>
                <w:color w:val="auto"/>
              </w:rPr>
              <w:t xml:space="preserve"> </w:t>
            </w:r>
            <w:r w:rsidR="004061DE" w:rsidRPr="00AF25EC">
              <w:rPr>
                <w:i/>
                <w:iCs/>
                <w:color w:val="auto"/>
              </w:rPr>
              <w:t xml:space="preserve">(IC) </w:t>
            </w:r>
            <w:r w:rsidRPr="00AF25EC">
              <w:rPr>
                <w:i/>
                <w:iCs/>
                <w:color w:val="auto"/>
              </w:rPr>
              <w:tab/>
              <w:t xml:space="preserve"> </w:t>
            </w:r>
            <w:r w:rsidR="004061DE" w:rsidRPr="00AF25EC">
              <w:rPr>
                <w:i/>
                <w:iCs/>
                <w:color w:val="auto"/>
              </w:rPr>
              <w:t xml:space="preserve">= </w:t>
            </w:r>
            <w:r w:rsidRPr="00AF25EC">
              <w:rPr>
                <w:i/>
                <w:iCs/>
                <w:color w:val="auto"/>
              </w:rPr>
              <w:tab/>
              <w:t xml:space="preserve"> </w:t>
            </w:r>
            <w:r w:rsidR="004061DE" w:rsidRPr="00AF25EC">
              <w:rPr>
                <w:i/>
                <w:iCs/>
                <w:color w:val="auto"/>
              </w:rPr>
              <w:t>Indirect factors × Ta</w:t>
            </w:r>
          </w:p>
        </w:tc>
        <w:tc>
          <w:tcPr>
            <w:tcW w:w="431" w:type="dxa"/>
            <w:vAlign w:val="center"/>
          </w:tcPr>
          <w:p w14:paraId="2C6B734B" w14:textId="6A72B0E0" w:rsidR="004061DE" w:rsidRPr="00AF25EC" w:rsidRDefault="004061DE" w:rsidP="004061DE">
            <w:pPr>
              <w:pStyle w:val="MDPI3aequationnumber"/>
              <w:spacing w:line="260" w:lineRule="atLeast"/>
              <w:rPr>
                <w:color w:val="auto"/>
              </w:rPr>
            </w:pPr>
            <w:r w:rsidRPr="00AF25EC">
              <w:rPr>
                <w:color w:val="auto"/>
              </w:rPr>
              <w:t>(3)</w:t>
            </w:r>
          </w:p>
        </w:tc>
      </w:tr>
      <w:tr w:rsidR="00AF25EC" w:rsidRPr="00AF25EC" w14:paraId="321E0AF6" w14:textId="77777777" w:rsidTr="00703801">
        <w:tc>
          <w:tcPr>
            <w:tcW w:w="7428" w:type="dxa"/>
          </w:tcPr>
          <w:p w14:paraId="3B6D9C6A" w14:textId="123B7C63" w:rsidR="004061DE" w:rsidRPr="00AF25EC" w:rsidRDefault="001E1780" w:rsidP="001E1780">
            <w:pPr>
              <w:pStyle w:val="MDPI39equation"/>
              <w:tabs>
                <w:tab w:val="right" w:pos="2925"/>
                <w:tab w:val="right" w:pos="3347"/>
                <w:tab w:val="left" w:pos="3489"/>
              </w:tabs>
              <w:jc w:val="left"/>
              <w:rPr>
                <w:i/>
                <w:iCs/>
                <w:color w:val="auto"/>
              </w:rPr>
            </w:pPr>
            <w:r w:rsidRPr="00AF25EC">
              <w:rPr>
                <w:i/>
                <w:iCs/>
                <w:color w:val="auto"/>
              </w:rPr>
              <w:tab/>
              <w:t xml:space="preserve"> </w:t>
            </w:r>
            <w:r w:rsidR="004061DE" w:rsidRPr="00AF25EC">
              <w:rPr>
                <w:i/>
                <w:iCs/>
                <w:color w:val="auto"/>
              </w:rPr>
              <w:t>Late penalty fee</w:t>
            </w:r>
            <w:r w:rsidRPr="00AF25EC">
              <w:rPr>
                <w:i/>
                <w:iCs/>
                <w:color w:val="auto"/>
              </w:rPr>
              <w:t xml:space="preserve"> </w:t>
            </w:r>
            <w:r w:rsidR="004061DE" w:rsidRPr="00AF25EC">
              <w:rPr>
                <w:i/>
                <w:iCs/>
                <w:color w:val="auto"/>
              </w:rPr>
              <w:t xml:space="preserve">(LPF) </w:t>
            </w:r>
            <w:r w:rsidRPr="00AF25EC">
              <w:rPr>
                <w:i/>
                <w:iCs/>
                <w:color w:val="auto"/>
              </w:rPr>
              <w:tab/>
              <w:t xml:space="preserve"> </w:t>
            </w:r>
            <w:r w:rsidR="004061DE" w:rsidRPr="00AF25EC">
              <w:rPr>
                <w:i/>
                <w:iCs/>
                <w:color w:val="auto"/>
              </w:rPr>
              <w:t xml:space="preserve">= </w:t>
            </w:r>
            <w:r w:rsidRPr="00AF25EC">
              <w:rPr>
                <w:i/>
                <w:iCs/>
                <w:color w:val="auto"/>
              </w:rPr>
              <w:tab/>
              <w:t xml:space="preserve"> </w:t>
            </w:r>
            <w:r w:rsidR="004061DE" w:rsidRPr="00AF25EC">
              <w:rPr>
                <w:i/>
                <w:iCs/>
                <w:color w:val="auto"/>
              </w:rPr>
              <w:t>Daily penalty fee × (Ta – Tc)</w:t>
            </w:r>
          </w:p>
        </w:tc>
        <w:tc>
          <w:tcPr>
            <w:tcW w:w="431" w:type="dxa"/>
            <w:vAlign w:val="center"/>
          </w:tcPr>
          <w:p w14:paraId="77166B44" w14:textId="1C7F1FBD" w:rsidR="004061DE" w:rsidRPr="00AF25EC" w:rsidRDefault="004061DE" w:rsidP="004061DE">
            <w:pPr>
              <w:pStyle w:val="MDPI3aequationnumber"/>
              <w:spacing w:line="260" w:lineRule="atLeast"/>
              <w:rPr>
                <w:color w:val="auto"/>
              </w:rPr>
            </w:pPr>
            <w:r w:rsidRPr="00AF25EC">
              <w:rPr>
                <w:color w:val="auto"/>
              </w:rPr>
              <w:t>(4)</w:t>
            </w:r>
          </w:p>
        </w:tc>
      </w:tr>
    </w:tbl>
    <w:p w14:paraId="05D2EEFC" w14:textId="04314E1F" w:rsidR="001E1780" w:rsidRPr="00AF25EC" w:rsidRDefault="004061DE" w:rsidP="001E1780">
      <w:pPr>
        <w:pStyle w:val="MDPI32textnoindent"/>
        <w:rPr>
          <w:color w:val="auto"/>
        </w:rPr>
      </w:pPr>
      <w:r w:rsidRPr="00AF25EC">
        <w:rPr>
          <w:noProof/>
          <w:color w:val="auto"/>
        </w:rPr>
        <w:t xml:space="preserve">where DC is </w:t>
      </w:r>
      <w:r w:rsidR="00AA2CD3" w:rsidRPr="00AF25EC">
        <w:rPr>
          <w:rFonts w:eastAsia="Palatino Linotype" w:cstheme="minorBidi"/>
          <w:color w:val="auto"/>
          <w:lang w:bidi="th-TH"/>
        </w:rPr>
        <w:t xml:space="preserve">the </w:t>
      </w:r>
      <w:r w:rsidRPr="00AF25EC">
        <w:rPr>
          <w:noProof/>
          <w:color w:val="auto"/>
        </w:rPr>
        <w:t xml:space="preserve">direct cost; IC is </w:t>
      </w:r>
      <w:r w:rsidR="00AA2CD3" w:rsidRPr="00AF25EC">
        <w:rPr>
          <w:rFonts w:eastAsia="Palatino Linotype" w:cstheme="minorBidi"/>
          <w:color w:val="auto"/>
          <w:lang w:bidi="th-TH"/>
        </w:rPr>
        <w:t xml:space="preserve">the </w:t>
      </w:r>
      <w:r w:rsidRPr="00AF25EC">
        <w:rPr>
          <w:noProof/>
          <w:color w:val="auto"/>
        </w:rPr>
        <w:t xml:space="preserve">indirect cost; DC+IC is </w:t>
      </w:r>
      <w:r w:rsidR="00AA2CD3" w:rsidRPr="00AF25EC">
        <w:rPr>
          <w:rFonts w:eastAsia="Palatino Linotype" w:cstheme="minorBidi"/>
          <w:color w:val="auto"/>
          <w:lang w:bidi="th-TH"/>
        </w:rPr>
        <w:t xml:space="preserve">the </w:t>
      </w:r>
      <w:r w:rsidRPr="00AF25EC">
        <w:rPr>
          <w:rFonts w:cs="Browallia New"/>
          <w:noProof/>
          <w:color w:val="auto"/>
          <w:lang w:bidi="th-TH"/>
        </w:rPr>
        <w:t>c</w:t>
      </w:r>
      <w:r w:rsidRPr="00AF25EC">
        <w:rPr>
          <w:noProof/>
          <w:color w:val="auto"/>
        </w:rPr>
        <w:t>ontract price ; LPF is</w:t>
      </w:r>
      <w:r w:rsidR="00AA2CD3" w:rsidRPr="00AF25EC">
        <w:rPr>
          <w:rFonts w:eastAsia="Palatino Linotype" w:cstheme="minorBidi"/>
          <w:color w:val="auto"/>
          <w:lang w:bidi="th-TH"/>
        </w:rPr>
        <w:t xml:space="preserve"> the</w:t>
      </w:r>
      <w:r w:rsidRPr="00AF25EC">
        <w:rPr>
          <w:noProof/>
          <w:color w:val="auto"/>
        </w:rPr>
        <w:t xml:space="preserve"> late penalty fee; MC is </w:t>
      </w:r>
      <w:r w:rsidR="00AA2CD3" w:rsidRPr="00AF25EC">
        <w:rPr>
          <w:rFonts w:eastAsia="Palatino Linotype" w:cstheme="minorBidi"/>
          <w:color w:val="auto"/>
          <w:lang w:bidi="th-TH"/>
        </w:rPr>
        <w:t xml:space="preserve">the </w:t>
      </w:r>
      <w:r w:rsidRPr="00AF25EC">
        <w:rPr>
          <w:noProof/>
          <w:color w:val="auto"/>
        </w:rPr>
        <w:t xml:space="preserve">material cost; LC is </w:t>
      </w:r>
      <w:r w:rsidR="00AA2CD3" w:rsidRPr="00AF25EC">
        <w:rPr>
          <w:rFonts w:eastAsia="Palatino Linotype" w:cstheme="minorBidi"/>
          <w:color w:val="auto"/>
          <w:lang w:bidi="th-TH"/>
        </w:rPr>
        <w:t xml:space="preserve">the </w:t>
      </w:r>
      <w:r w:rsidRPr="00AF25EC">
        <w:rPr>
          <w:noProof/>
          <w:color w:val="auto"/>
        </w:rPr>
        <w:t xml:space="preserve">labor cost; </w:t>
      </w:r>
      <w:r w:rsidRPr="00AF25EC">
        <w:rPr>
          <w:color w:val="auto"/>
        </w:rPr>
        <w:t xml:space="preserve">Ta is </w:t>
      </w:r>
      <w:r w:rsidR="00AA2CD3" w:rsidRPr="00AF25EC">
        <w:rPr>
          <w:rFonts w:eastAsia="Palatino Linotype" w:cstheme="minorBidi"/>
          <w:color w:val="auto"/>
          <w:lang w:bidi="th-TH"/>
        </w:rPr>
        <w:t xml:space="preserve">the </w:t>
      </w:r>
      <w:r w:rsidRPr="00AF25EC">
        <w:rPr>
          <w:color w:val="auto"/>
        </w:rPr>
        <w:t xml:space="preserve">actual construction time; </w:t>
      </w:r>
      <w:r w:rsidRPr="00AF25EC">
        <w:rPr>
          <w:noProof/>
          <w:color w:val="auto"/>
        </w:rPr>
        <w:t xml:space="preserve">and </w:t>
      </w:r>
      <w:r w:rsidRPr="00AF25EC">
        <w:rPr>
          <w:color w:val="auto"/>
        </w:rPr>
        <w:t>Tc</w:t>
      </w:r>
      <w:r w:rsidRPr="00AF25EC">
        <w:rPr>
          <w:color w:val="auto"/>
          <w:vertAlign w:val="subscript"/>
        </w:rPr>
        <w:t xml:space="preserve"> </w:t>
      </w:r>
      <w:r w:rsidRPr="00AF25EC">
        <w:rPr>
          <w:color w:val="auto"/>
        </w:rPr>
        <w:t xml:space="preserve">is </w:t>
      </w:r>
      <w:r w:rsidR="00AA2CD3" w:rsidRPr="00AF25EC">
        <w:rPr>
          <w:rFonts w:eastAsia="Palatino Linotype" w:cstheme="minorBidi"/>
          <w:color w:val="auto"/>
          <w:lang w:bidi="th-TH"/>
        </w:rPr>
        <w:t xml:space="preserve">the </w:t>
      </w:r>
      <w:r w:rsidRPr="00AF25EC">
        <w:rPr>
          <w:color w:val="auto"/>
        </w:rPr>
        <w:t>contract construction time.</w:t>
      </w:r>
      <w:bookmarkEnd w:id="0"/>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02BAC8FA" w14:textId="77777777" w:rsidTr="00703801">
        <w:tc>
          <w:tcPr>
            <w:tcW w:w="7428" w:type="dxa"/>
          </w:tcPr>
          <w:p w14:paraId="0826E5E8" w14:textId="07033BB6" w:rsidR="001E1780" w:rsidRPr="00AF25EC" w:rsidRDefault="001E1780" w:rsidP="001E1780">
            <w:pPr>
              <w:pStyle w:val="MDPI39equation"/>
              <w:tabs>
                <w:tab w:val="right" w:pos="2925"/>
                <w:tab w:val="right" w:pos="3347"/>
                <w:tab w:val="left" w:pos="3489"/>
              </w:tabs>
              <w:ind w:left="90"/>
              <w:jc w:val="left"/>
              <w:rPr>
                <w:color w:val="auto"/>
              </w:rPr>
            </w:pPr>
            <w:r w:rsidRPr="00AF25EC">
              <w:rPr>
                <w:i/>
                <w:iCs/>
                <w:color w:val="auto"/>
              </w:rPr>
              <w:tab/>
              <w:t xml:space="preserve">Actual construction time (Ta) </w:t>
            </w:r>
            <w:r w:rsidRPr="00AF25EC">
              <w:rPr>
                <w:i/>
                <w:iCs/>
                <w:color w:val="auto"/>
              </w:rPr>
              <w:tab/>
              <w:t xml:space="preserve"> = </w:t>
            </w:r>
            <w:r w:rsidRPr="00AF25EC">
              <w:rPr>
                <w:i/>
                <w:iCs/>
                <w:color w:val="auto"/>
              </w:rPr>
              <w:tab/>
              <w:t xml:space="preserve"> Max FT</w:t>
            </w:r>
            <w:r w:rsidRPr="00AF25EC">
              <w:rPr>
                <w:i/>
                <w:iCs/>
                <w:color w:val="auto"/>
                <w:vertAlign w:val="subscript"/>
              </w:rPr>
              <w:t>i</w:t>
            </w:r>
          </w:p>
        </w:tc>
        <w:tc>
          <w:tcPr>
            <w:tcW w:w="431" w:type="dxa"/>
            <w:vAlign w:val="center"/>
          </w:tcPr>
          <w:p w14:paraId="574EBD23" w14:textId="24334ACB" w:rsidR="001E1780" w:rsidRPr="00AF25EC" w:rsidRDefault="001E1780" w:rsidP="00703801">
            <w:pPr>
              <w:pStyle w:val="MDPI3aequationnumber"/>
              <w:spacing w:line="260" w:lineRule="atLeast"/>
              <w:rPr>
                <w:color w:val="auto"/>
              </w:rPr>
            </w:pPr>
            <w:r w:rsidRPr="00AF25EC">
              <w:rPr>
                <w:color w:val="auto"/>
              </w:rPr>
              <w:t>(5)</w:t>
            </w:r>
          </w:p>
        </w:tc>
      </w:tr>
    </w:tbl>
    <w:p w14:paraId="5499EEF1" w14:textId="0A80B0BD" w:rsidR="001E1780" w:rsidRPr="00AF25EC" w:rsidRDefault="001E1780" w:rsidP="004061DE">
      <w:pPr>
        <w:pStyle w:val="MDPI32textnoindent"/>
        <w:rPr>
          <w:noProof/>
          <w:color w:val="auto"/>
        </w:rPr>
      </w:pPr>
      <w:r w:rsidRPr="00AF25EC">
        <w:rPr>
          <w:noProof/>
          <w:color w:val="auto"/>
        </w:rPr>
        <w:t>where</w:t>
      </w:r>
      <w:r w:rsidRPr="00AF25EC">
        <w:rPr>
          <w:i/>
          <w:iCs/>
          <w:color w:val="auto"/>
        </w:rPr>
        <w:t xml:space="preserve"> FT</w:t>
      </w:r>
      <w:r w:rsidRPr="00AF25EC">
        <w:rPr>
          <w:i/>
          <w:iCs/>
          <w:color w:val="auto"/>
          <w:vertAlign w:val="subscript"/>
        </w:rPr>
        <w:t>i</w:t>
      </w:r>
      <w:r w:rsidRPr="00AF25EC">
        <w:rPr>
          <w:noProof/>
          <w:color w:val="auto"/>
        </w:rPr>
        <w:t xml:space="preserve"> is </w:t>
      </w:r>
      <w:r w:rsidR="00AA2CD3" w:rsidRPr="00AF25EC">
        <w:rPr>
          <w:rFonts w:eastAsia="Palatino Linotype" w:cstheme="minorBidi"/>
          <w:color w:val="auto"/>
          <w:lang w:bidi="th-TH"/>
        </w:rPr>
        <w:t xml:space="preserve">the </w:t>
      </w:r>
      <w:r w:rsidRPr="00AF25EC">
        <w:rPr>
          <w:noProof/>
          <w:color w:val="auto"/>
        </w:rPr>
        <w:t>finish time of activity i.</w:t>
      </w:r>
    </w:p>
    <w:p w14:paraId="26874125" w14:textId="1EF101FD" w:rsidR="001E1780" w:rsidRPr="00AF25EC" w:rsidRDefault="001E1780" w:rsidP="001E1780">
      <w:pPr>
        <w:pStyle w:val="MDPI31text"/>
        <w:rPr>
          <w:noProof/>
          <w:color w:val="auto"/>
        </w:rPr>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54DB29C0" w14:textId="77777777" w:rsidTr="00703801">
        <w:tc>
          <w:tcPr>
            <w:tcW w:w="7428" w:type="dxa"/>
          </w:tcPr>
          <w:p w14:paraId="2CC53EC7" w14:textId="1DBABB2D" w:rsidR="001E1780" w:rsidRPr="00AF25EC" w:rsidRDefault="00B4165E" w:rsidP="001E1780">
            <w:pPr>
              <w:pStyle w:val="MDPI39equation"/>
              <w:tabs>
                <w:tab w:val="right" w:pos="2925"/>
                <w:tab w:val="right" w:pos="3347"/>
                <w:tab w:val="left" w:pos="3489"/>
              </w:tabs>
              <w:ind w:left="0"/>
              <w:jc w:val="left"/>
              <w:rPr>
                <w:i/>
                <w:iCs/>
                <w:color w:val="auto"/>
              </w:rPr>
            </w:pPr>
            <m:oMathPara>
              <m:oMath>
                <m:sSub>
                  <m:sSubPr>
                    <m:ctrlPr>
                      <w:rPr>
                        <w:rFonts w:ascii="Cambria Math" w:hAnsi="Cambria Math"/>
                        <w:i/>
                        <w:iCs/>
                        <w:color w:val="auto"/>
                      </w:rPr>
                    </m:ctrlPr>
                  </m:sSubPr>
                  <m:e>
                    <m:r>
                      <w:rPr>
                        <w:rFonts w:ascii="Cambria Math" w:hAnsi="Cambria Math"/>
                        <w:color w:val="auto"/>
                      </w:rPr>
                      <m:t xml:space="preserve">Number of workers per day </m:t>
                    </m:r>
                  </m:e>
                  <m:sub>
                    <m:r>
                      <w:rPr>
                        <w:rFonts w:ascii="Cambria Math" w:hAnsi="Cambria Math"/>
                        <w:color w:val="auto"/>
                      </w:rPr>
                      <m:t>t</m:t>
                    </m:r>
                  </m:sub>
                </m:sSub>
                <m:r>
                  <w:rPr>
                    <w:rFonts w:ascii="Cambria Math" w:hAnsi="Cambria Math"/>
                    <w:color w:val="auto"/>
                  </w:rPr>
                  <m:t>=</m:t>
                </m:r>
                <m:nary>
                  <m:naryPr>
                    <m:chr m:val="∑"/>
                    <m:limLoc m:val="undOvr"/>
                    <m:grow m:val="1"/>
                    <m:ctrlPr>
                      <w:rPr>
                        <w:rFonts w:ascii="Cambria Math" w:hAnsi="Cambria Math"/>
                        <w:i/>
                        <w:iCs/>
                        <w:color w:val="auto"/>
                      </w:rPr>
                    </m:ctrlPr>
                  </m:naryPr>
                  <m:sub>
                    <m:r>
                      <w:rPr>
                        <w:rFonts w:ascii="Cambria Math" w:hAnsi="Cambria Math"/>
                        <w:color w:val="auto"/>
                      </w:rPr>
                      <m:t>i=1</m:t>
                    </m:r>
                  </m:sub>
                  <m:sup>
                    <m:r>
                      <w:rPr>
                        <w:rFonts w:ascii="Cambria Math" w:hAnsi="Cambria Math"/>
                        <w:color w:val="auto"/>
                      </w:rPr>
                      <m:t>n</m:t>
                    </m:r>
                  </m:sup>
                  <m:e>
                    <m:d>
                      <m:dPr>
                        <m:ctrlPr>
                          <w:rPr>
                            <w:rFonts w:ascii="Cambria Math" w:hAnsi="Cambria Math"/>
                            <w:i/>
                            <w:iCs/>
                            <w:color w:val="auto"/>
                          </w:rPr>
                        </m:ctrlPr>
                      </m:dPr>
                      <m:e>
                        <m:f>
                          <m:fPr>
                            <m:ctrlPr>
                              <w:rPr>
                                <w:rFonts w:ascii="Cambria Math" w:hAnsi="Cambria Math"/>
                                <w:i/>
                                <w:iCs/>
                                <w:color w:val="auto"/>
                              </w:rPr>
                            </m:ctrlPr>
                          </m:fPr>
                          <m:num>
                            <m:sSub>
                              <m:sSubPr>
                                <m:ctrlPr>
                                  <w:rPr>
                                    <w:rFonts w:ascii="Cambria Math" w:hAnsi="Cambria Math"/>
                                    <w:i/>
                                    <w:iCs/>
                                    <w:color w:val="auto"/>
                                  </w:rPr>
                                </m:ctrlPr>
                              </m:sSubPr>
                              <m:e>
                                <m:r>
                                  <w:rPr>
                                    <w:rFonts w:ascii="Cambria Math" w:hAnsi="Cambria Math"/>
                                    <w:color w:val="auto"/>
                                  </w:rPr>
                                  <m:t>Q</m:t>
                                </m:r>
                              </m:e>
                              <m:sub>
                                <m:r>
                                  <w:rPr>
                                    <w:rFonts w:ascii="Cambria Math" w:hAnsi="Cambria Math"/>
                                    <w:color w:val="auto"/>
                                  </w:rPr>
                                  <m:t>i</m:t>
                                </m:r>
                              </m:sub>
                            </m:sSub>
                          </m:num>
                          <m:den>
                            <m:sSub>
                              <m:sSubPr>
                                <m:ctrlPr>
                                  <w:rPr>
                                    <w:rFonts w:ascii="Cambria Math" w:hAnsi="Cambria Math"/>
                                    <w:i/>
                                    <w:iCs/>
                                    <w:color w:val="auto"/>
                                  </w:rPr>
                                </m:ctrlPr>
                              </m:sSubPr>
                              <m:e>
                                <m:r>
                                  <w:rPr>
                                    <w:rFonts w:ascii="Cambria Math" w:hAnsi="Cambria Math"/>
                                    <w:color w:val="auto"/>
                                  </w:rPr>
                                  <m:t>D</m:t>
                                </m:r>
                              </m:e>
                              <m:sub>
                                <m:r>
                                  <w:rPr>
                                    <w:rFonts w:ascii="Cambria Math" w:hAnsi="Cambria Math"/>
                                    <w:color w:val="auto"/>
                                  </w:rPr>
                                  <m:t>i</m:t>
                                </m:r>
                              </m:sub>
                            </m:sSub>
                            <m:r>
                              <w:rPr>
                                <w:rFonts w:ascii="Cambria Math" w:hAnsi="Cambria Math"/>
                                <w:color w:val="auto"/>
                              </w:rPr>
                              <m:t xml:space="preserve"> </m:t>
                            </m:r>
                            <m:r>
                              <w:rPr>
                                <w:rFonts w:ascii="Cambria Math" w:hAnsi="Cambria Math"/>
                                <w:i/>
                                <w:color w:val="auto"/>
                              </w:rPr>
                              <w:sym w:font="Symbol" w:char="F0B4"/>
                            </m:r>
                            <m:r>
                              <w:rPr>
                                <w:rFonts w:ascii="Cambria Math" w:hAnsi="Cambria Math"/>
                                <w:color w:val="auto"/>
                              </w:rPr>
                              <m:t xml:space="preserve"> </m:t>
                            </m:r>
                            <m:sSub>
                              <m:sSubPr>
                                <m:ctrlPr>
                                  <w:rPr>
                                    <w:rFonts w:ascii="Cambria Math" w:hAnsi="Cambria Math"/>
                                    <w:i/>
                                    <w:iCs/>
                                    <w:color w:val="auto"/>
                                  </w:rPr>
                                </m:ctrlPr>
                              </m:sSubPr>
                              <m:e>
                                <m:r>
                                  <w:rPr>
                                    <w:rFonts w:ascii="Cambria Math" w:hAnsi="Cambria Math"/>
                                    <w:color w:val="auto"/>
                                  </w:rPr>
                                  <m:t>PDR</m:t>
                                </m:r>
                              </m:e>
                              <m:sub>
                                <m:r>
                                  <w:rPr>
                                    <w:rFonts w:ascii="Cambria Math" w:hAnsi="Cambria Math"/>
                                    <w:color w:val="auto"/>
                                  </w:rPr>
                                  <m:t>i</m:t>
                                </m:r>
                              </m:sub>
                            </m:sSub>
                          </m:den>
                        </m:f>
                      </m:e>
                    </m:d>
                  </m:e>
                </m:nary>
              </m:oMath>
            </m:oMathPara>
          </w:p>
        </w:tc>
        <w:tc>
          <w:tcPr>
            <w:tcW w:w="431" w:type="dxa"/>
            <w:vAlign w:val="center"/>
          </w:tcPr>
          <w:p w14:paraId="2606258C" w14:textId="7FBA9492" w:rsidR="001E1780" w:rsidRPr="00AF25EC" w:rsidRDefault="001E1780" w:rsidP="00703801">
            <w:pPr>
              <w:pStyle w:val="MDPI3aequationnumber"/>
              <w:spacing w:line="260" w:lineRule="atLeast"/>
              <w:rPr>
                <w:color w:val="auto"/>
              </w:rPr>
            </w:pPr>
            <w:r w:rsidRPr="00AF25EC">
              <w:rPr>
                <w:color w:val="auto"/>
              </w:rPr>
              <w:t>(6)</w:t>
            </w:r>
          </w:p>
        </w:tc>
      </w:tr>
      <w:tr w:rsidR="00AF25EC" w:rsidRPr="00AF25EC" w14:paraId="70E492BA" w14:textId="77777777" w:rsidTr="00703801">
        <w:tc>
          <w:tcPr>
            <w:tcW w:w="7428" w:type="dxa"/>
          </w:tcPr>
          <w:p w14:paraId="4AD3DAA9" w14:textId="758F527D" w:rsidR="001E1780" w:rsidRPr="00AF25EC" w:rsidRDefault="001E1780" w:rsidP="001E1780">
            <w:pPr>
              <w:pStyle w:val="MDPI39equation"/>
              <w:tabs>
                <w:tab w:val="right" w:pos="2925"/>
                <w:tab w:val="right" w:pos="3347"/>
                <w:tab w:val="left" w:pos="3489"/>
              </w:tabs>
              <w:ind w:left="0"/>
              <w:jc w:val="left"/>
              <w:rPr>
                <w:iCs/>
                <w:color w:val="auto"/>
              </w:rPr>
            </w:pPr>
            <m:oMathPara>
              <m:oMath>
                <m:r>
                  <w:rPr>
                    <w:rFonts w:ascii="Cambria Math" w:hAnsi="Cambria Math"/>
                    <w:color w:val="auto"/>
                  </w:rPr>
                  <m:t>Workers utilization fluctuation(Mx)=</m:t>
                </m:r>
                <m:nary>
                  <m:naryPr>
                    <m:chr m:val="∑"/>
                    <m:limLoc m:val="undOvr"/>
                    <m:grow m:val="1"/>
                    <m:ctrlPr>
                      <w:rPr>
                        <w:rFonts w:ascii="Cambria Math" w:hAnsi="Cambria Math"/>
                        <w:bCs/>
                        <w:i/>
                        <w:iCs/>
                        <w:color w:val="auto"/>
                      </w:rPr>
                    </m:ctrlPr>
                  </m:naryPr>
                  <m:sub>
                    <m:r>
                      <w:rPr>
                        <w:rFonts w:ascii="Cambria Math" w:hAnsi="Cambria Math"/>
                        <w:color w:val="auto"/>
                      </w:rPr>
                      <m:t>t=1</m:t>
                    </m:r>
                  </m:sub>
                  <m:sup>
                    <m:r>
                      <w:rPr>
                        <w:rFonts w:ascii="Cambria Math" w:hAnsi="Cambria Math"/>
                        <w:color w:val="auto"/>
                      </w:rPr>
                      <m:t>T</m:t>
                    </m:r>
                  </m:sup>
                  <m:e>
                    <m:sSup>
                      <m:sSupPr>
                        <m:ctrlPr>
                          <w:rPr>
                            <w:rFonts w:ascii="Cambria Math" w:hAnsi="Cambria Math"/>
                            <w:bCs/>
                            <w:i/>
                            <w:iCs/>
                            <w:color w:val="auto"/>
                          </w:rPr>
                        </m:ctrlPr>
                      </m:sSupPr>
                      <m:e>
                        <m:r>
                          <w:rPr>
                            <w:rFonts w:ascii="Cambria Math" w:hAnsi="Cambria Math"/>
                            <w:color w:val="auto"/>
                          </w:rPr>
                          <m:t>[</m:t>
                        </m:r>
                        <m:sSub>
                          <m:sSubPr>
                            <m:ctrlPr>
                              <w:rPr>
                                <w:rFonts w:ascii="Cambria Math" w:hAnsi="Cambria Math"/>
                                <w:bCs/>
                                <w:i/>
                                <w:iCs/>
                                <w:color w:val="auto"/>
                              </w:rPr>
                            </m:ctrlPr>
                          </m:sSubPr>
                          <m:e>
                            <m:r>
                              <w:rPr>
                                <w:rFonts w:ascii="Cambria Math" w:hAnsi="Cambria Math"/>
                                <w:color w:val="auto"/>
                              </w:rPr>
                              <m:t xml:space="preserve">Number of workers per day </m:t>
                            </m:r>
                          </m:e>
                          <m:sub>
                            <m:r>
                              <w:rPr>
                                <w:rFonts w:ascii="Cambria Math" w:hAnsi="Cambria Math"/>
                                <w:color w:val="auto"/>
                              </w:rPr>
                              <m:t>t</m:t>
                            </m:r>
                          </m:sub>
                        </m:sSub>
                        <m:r>
                          <w:rPr>
                            <w:rFonts w:ascii="Cambria Math" w:hAnsi="Cambria Math"/>
                            <w:color w:val="auto"/>
                          </w:rPr>
                          <m:t>]</m:t>
                        </m:r>
                      </m:e>
                      <m:sup>
                        <m:r>
                          <w:rPr>
                            <w:rFonts w:ascii="Cambria Math" w:hAnsi="Cambria Math"/>
                            <w:color w:val="auto"/>
                          </w:rPr>
                          <m:t>2</m:t>
                        </m:r>
                      </m:sup>
                    </m:sSup>
                  </m:e>
                </m:nary>
              </m:oMath>
            </m:oMathPara>
          </w:p>
        </w:tc>
        <w:tc>
          <w:tcPr>
            <w:tcW w:w="431" w:type="dxa"/>
            <w:vAlign w:val="center"/>
          </w:tcPr>
          <w:p w14:paraId="3C785F16" w14:textId="187850C3" w:rsidR="001E1780" w:rsidRPr="00AF25EC" w:rsidRDefault="001E1780" w:rsidP="001E1780">
            <w:pPr>
              <w:pStyle w:val="MDPI3aequationnumber"/>
              <w:spacing w:line="260" w:lineRule="atLeast"/>
              <w:rPr>
                <w:color w:val="auto"/>
              </w:rPr>
            </w:pPr>
            <w:r w:rsidRPr="00AF25EC">
              <w:rPr>
                <w:color w:val="auto"/>
              </w:rPr>
              <w:t>(7)</w:t>
            </w:r>
          </w:p>
        </w:tc>
      </w:tr>
    </w:tbl>
    <w:p w14:paraId="4ED3D7E8" w14:textId="36FB1C68" w:rsidR="00801402" w:rsidRPr="00AF25EC" w:rsidRDefault="001E1780" w:rsidP="00A12C93">
      <w:pPr>
        <w:pStyle w:val="MDPI32textnoindent"/>
        <w:rPr>
          <w:color w:val="auto"/>
        </w:rPr>
      </w:pPr>
      <w:r w:rsidRPr="00AF25EC">
        <w:rPr>
          <w:noProof/>
          <w:color w:val="auto"/>
        </w:rPr>
        <w:t>where</w:t>
      </w:r>
      <w:r w:rsidR="00801402" w:rsidRPr="00AF25EC">
        <w:rPr>
          <w:color w:val="auto"/>
        </w:rPr>
        <w:t xml:space="preserve"> n is</w:t>
      </w:r>
      <w:r w:rsidR="001229F2" w:rsidRPr="00AF25EC">
        <w:rPr>
          <w:color w:val="auto"/>
        </w:rPr>
        <w:t xml:space="preserve"> the</w:t>
      </w:r>
      <w:r w:rsidR="00801402" w:rsidRPr="00AF25EC">
        <w:rPr>
          <w:color w:val="auto"/>
        </w:rPr>
        <w:t xml:space="preserve"> total number of activities in day t; Q</w:t>
      </w:r>
      <w:r w:rsidR="00801402" w:rsidRPr="00AF25EC">
        <w:rPr>
          <w:color w:val="auto"/>
          <w:vertAlign w:val="subscript"/>
        </w:rPr>
        <w:t>i</w:t>
      </w:r>
      <w:r w:rsidR="00801402" w:rsidRPr="00AF25EC">
        <w:rPr>
          <w:color w:val="auto"/>
        </w:rPr>
        <w:t xml:space="preserve"> is </w:t>
      </w:r>
      <w:r w:rsidR="00AA2CD3" w:rsidRPr="00AF25EC">
        <w:rPr>
          <w:rFonts w:eastAsia="Palatino Linotype" w:cstheme="minorBidi"/>
          <w:color w:val="auto"/>
          <w:lang w:bidi="th-TH"/>
        </w:rPr>
        <w:t xml:space="preserve">the </w:t>
      </w:r>
      <w:r w:rsidR="00801402" w:rsidRPr="00AF25EC">
        <w:rPr>
          <w:color w:val="auto"/>
        </w:rPr>
        <w:t xml:space="preserve">Quantity of activity i; Di is </w:t>
      </w:r>
      <w:r w:rsidR="00AA2CD3" w:rsidRPr="00AF25EC">
        <w:rPr>
          <w:rFonts w:eastAsia="Palatino Linotype" w:cstheme="minorBidi"/>
          <w:color w:val="auto"/>
          <w:lang w:bidi="th-TH"/>
        </w:rPr>
        <w:t xml:space="preserve">the </w:t>
      </w:r>
      <w:r w:rsidR="00801402" w:rsidRPr="00AF25EC">
        <w:rPr>
          <w:color w:val="auto"/>
        </w:rPr>
        <w:t>Duration of ac</w:t>
      </w:r>
      <w:r w:rsidR="00801402" w:rsidRPr="00AF25EC">
        <w:rPr>
          <w:rFonts w:eastAsia="Palatino Linotype"/>
          <w:color w:val="auto"/>
        </w:rPr>
        <w:t xml:space="preserve">tivity i; PDRi is </w:t>
      </w:r>
      <w:r w:rsidR="00AA2CD3" w:rsidRPr="00AF25EC">
        <w:rPr>
          <w:rFonts w:eastAsia="Palatino Linotype" w:cstheme="minorBidi"/>
          <w:color w:val="auto"/>
          <w:lang w:bidi="th-TH"/>
        </w:rPr>
        <w:t xml:space="preserve">the </w:t>
      </w:r>
      <w:r w:rsidR="00801402" w:rsidRPr="00AF25EC">
        <w:rPr>
          <w:rFonts w:eastAsia="Palatino Linotype"/>
          <w:color w:val="auto"/>
        </w:rPr>
        <w:t xml:space="preserve">Productivity rate of the worker for activity </w:t>
      </w:r>
      <w:r w:rsidRPr="00AF25EC">
        <w:rPr>
          <w:rFonts w:eastAsia="Palatino Linotype"/>
          <w:color w:val="auto"/>
        </w:rPr>
        <w:t>i; and</w:t>
      </w:r>
      <w:bookmarkStart w:id="1" w:name="_Hlk57377227"/>
      <w:r w:rsidR="00801402" w:rsidRPr="00AF25EC">
        <w:rPr>
          <w:noProof/>
          <w:color w:val="auto"/>
        </w:rPr>
        <w:t xml:space="preserve"> T is</w:t>
      </w:r>
      <w:r w:rsidR="001229F2" w:rsidRPr="00AF25EC">
        <w:rPr>
          <w:noProof/>
          <w:color w:val="auto"/>
        </w:rPr>
        <w:t xml:space="preserve"> the</w:t>
      </w:r>
      <w:r w:rsidR="00801402" w:rsidRPr="00AF25EC">
        <w:rPr>
          <w:noProof/>
          <w:color w:val="auto"/>
        </w:rPr>
        <w:t xml:space="preserve"> total number of project working day</w:t>
      </w:r>
      <w:r w:rsidR="001229F2" w:rsidRPr="00AF25EC">
        <w:rPr>
          <w:noProof/>
          <w:color w:val="auto"/>
        </w:rPr>
        <w:t>s</w:t>
      </w:r>
      <w:r w:rsidRPr="00AF25EC">
        <w:rPr>
          <w:noProof/>
          <w:color w:val="auto"/>
        </w:rPr>
        <w:t>.</w:t>
      </w:r>
    </w:p>
    <w:bookmarkEnd w:id="1"/>
    <w:p w14:paraId="300EADCF" w14:textId="77777777" w:rsidR="00801402" w:rsidRPr="00AF25EC" w:rsidRDefault="00801402" w:rsidP="00801402">
      <w:pPr>
        <w:pStyle w:val="MDPI22heading2"/>
        <w:rPr>
          <w:color w:val="auto"/>
        </w:rPr>
      </w:pPr>
      <w:r w:rsidRPr="00AF25EC">
        <w:rPr>
          <w:color w:val="auto"/>
        </w:rPr>
        <w:t>2.3. Problem Definitions</w:t>
      </w:r>
    </w:p>
    <w:p w14:paraId="3E2E9F76" w14:textId="6D2F5C4B" w:rsidR="00801402" w:rsidRPr="00AF25EC" w:rsidRDefault="00AA2CD3" w:rsidP="00801402">
      <w:pPr>
        <w:pStyle w:val="MDPI31text"/>
        <w:rPr>
          <w:color w:val="auto"/>
        </w:rPr>
      </w:pPr>
      <w:r w:rsidRPr="00AF25EC">
        <w:rPr>
          <w:noProof/>
          <w:color w:val="auto"/>
        </w:rPr>
        <w:t>Optimizing</w:t>
      </w:r>
      <w:r w:rsidR="00801402" w:rsidRPr="00AF25EC">
        <w:rPr>
          <w:noProof/>
          <w:color w:val="auto"/>
        </w:rPr>
        <w:t xml:space="preserve"> project cost, duration, and resouce usage while maintaining</w:t>
      </w:r>
      <w:r w:rsidRPr="00AF25EC">
        <w:rPr>
          <w:noProof/>
          <w:color w:val="auto"/>
        </w:rPr>
        <w:t xml:space="preserve"> the</w:t>
      </w:r>
      <w:r w:rsidR="00801402" w:rsidRPr="00AF25EC">
        <w:rPr>
          <w:noProof/>
          <w:color w:val="auto"/>
        </w:rPr>
        <w:t xml:space="preserve"> BIM data</w:t>
      </w:r>
      <w:r w:rsidR="00775B9C">
        <w:rPr>
          <w:noProof/>
          <w:color w:val="auto"/>
        </w:rPr>
        <w:t xml:space="preserve"> collection</w:t>
      </w:r>
      <w:r w:rsidR="00801402" w:rsidRPr="00AF25EC">
        <w:rPr>
          <w:noProof/>
          <w:color w:val="auto"/>
        </w:rPr>
        <w:t xml:space="preserve"> </w:t>
      </w:r>
      <w:r w:rsidRPr="00AF25EC">
        <w:rPr>
          <w:noProof/>
          <w:color w:val="auto"/>
        </w:rPr>
        <w:t>is</w:t>
      </w:r>
      <w:r w:rsidR="00801402" w:rsidRPr="00AF25EC">
        <w:rPr>
          <w:noProof/>
          <w:color w:val="auto"/>
        </w:rPr>
        <w:t xml:space="preserve"> crucial for this research. Typically data in BIM itself </w:t>
      </w:r>
      <w:r w:rsidRPr="00AF25EC">
        <w:rPr>
          <w:noProof/>
          <w:color w:val="auto"/>
        </w:rPr>
        <w:t>are</w:t>
      </w:r>
      <w:r w:rsidR="00801402" w:rsidRPr="00AF25EC">
        <w:rPr>
          <w:noProof/>
          <w:color w:val="auto"/>
        </w:rPr>
        <w:t xml:space="preserve"> interconnect</w:t>
      </w:r>
      <w:r w:rsidR="00C93C1B" w:rsidRPr="00AF25EC">
        <w:rPr>
          <w:noProof/>
          <w:color w:val="auto"/>
        </w:rPr>
        <w:t>ed to</w:t>
      </w:r>
      <w:r w:rsidR="00801402" w:rsidRPr="00AF25EC">
        <w:rPr>
          <w:noProof/>
          <w:color w:val="auto"/>
        </w:rPr>
        <w:t xml:space="preserve"> </w:t>
      </w:r>
      <w:r w:rsidRPr="00AF25EC">
        <w:rPr>
          <w:rFonts w:eastAsia="Palatino Linotype" w:cstheme="minorBidi"/>
          <w:color w:val="auto"/>
          <w:lang w:bidi="th-TH"/>
        </w:rPr>
        <w:t xml:space="preserve">the </w:t>
      </w:r>
      <w:r w:rsidR="00801402" w:rsidRPr="00AF25EC">
        <w:rPr>
          <w:noProof/>
          <w:color w:val="auto"/>
        </w:rPr>
        <w:t>3D model and schedul</w:t>
      </w:r>
      <w:r w:rsidR="00C93C1B" w:rsidRPr="00AF25EC">
        <w:rPr>
          <w:noProof/>
          <w:color w:val="auto"/>
        </w:rPr>
        <w:t>e to</w:t>
      </w:r>
      <w:r w:rsidR="00801402" w:rsidRPr="00AF25EC">
        <w:rPr>
          <w:noProof/>
          <w:color w:val="auto"/>
        </w:rPr>
        <w:t xml:space="preserve"> </w:t>
      </w:r>
      <w:r w:rsidR="0061643F">
        <w:rPr>
          <w:rFonts w:cs="Angsana New"/>
          <w:noProof/>
          <w:color w:val="auto"/>
          <w:lang w:bidi="th-TH"/>
        </w:rPr>
        <w:t xml:space="preserve">enable </w:t>
      </w:r>
      <w:r w:rsidR="00616018">
        <w:rPr>
          <w:rFonts w:cs="Angsana New"/>
          <w:noProof/>
          <w:color w:val="auto"/>
          <w:lang w:bidi="th-TH"/>
        </w:rPr>
        <w:t xml:space="preserve">4D modelling with </w:t>
      </w:r>
      <w:r w:rsidR="00616018">
        <w:rPr>
          <w:noProof/>
          <w:color w:val="auto"/>
        </w:rPr>
        <w:t xml:space="preserve">an </w:t>
      </w:r>
      <w:r w:rsidR="00801402" w:rsidRPr="00AF25EC">
        <w:rPr>
          <w:noProof/>
          <w:color w:val="auto"/>
        </w:rPr>
        <w:t>automatic</w:t>
      </w:r>
      <w:r w:rsidR="00616018">
        <w:rPr>
          <w:noProof/>
          <w:color w:val="auto"/>
        </w:rPr>
        <w:t xml:space="preserve"> update of scheduling information</w:t>
      </w:r>
      <w:r w:rsidR="00801402" w:rsidRPr="00AF25EC">
        <w:rPr>
          <w:noProof/>
          <w:color w:val="auto"/>
        </w:rPr>
        <w:t>. However, when dealing with a complex solution, BIM requires external optimization tools and need</w:t>
      </w:r>
      <w:r w:rsidR="00674524" w:rsidRPr="00AF25EC">
        <w:rPr>
          <w:noProof/>
          <w:color w:val="auto"/>
        </w:rPr>
        <w:t>s</w:t>
      </w:r>
      <w:r w:rsidR="00801402" w:rsidRPr="00AF25EC">
        <w:rPr>
          <w:noProof/>
          <w:color w:val="auto"/>
        </w:rPr>
        <w:t xml:space="preserve"> to leave the BIM data pipeline. This causes redundant manual tasks </w:t>
      </w:r>
      <w:r w:rsidRPr="00AF25EC">
        <w:rPr>
          <w:noProof/>
          <w:color w:val="auto"/>
        </w:rPr>
        <w:t>which are</w:t>
      </w:r>
      <w:r w:rsidR="00801402" w:rsidRPr="00AF25EC">
        <w:rPr>
          <w:noProof/>
          <w:color w:val="auto"/>
        </w:rPr>
        <w:t xml:space="preserve"> prone to error. </w:t>
      </w:r>
      <w:r w:rsidR="00674524" w:rsidRPr="00AF25EC">
        <w:rPr>
          <w:noProof/>
          <w:color w:val="auto"/>
        </w:rPr>
        <w:t>The goal was t</w:t>
      </w:r>
      <w:r w:rsidR="00801402" w:rsidRPr="00AF25EC">
        <w:rPr>
          <w:noProof/>
          <w:color w:val="auto"/>
        </w:rPr>
        <w:t xml:space="preserve">o optimize those objectives and exchange data back and forth via BIM. </w:t>
      </w:r>
      <w:r w:rsidR="00775B9C">
        <w:rPr>
          <w:noProof/>
          <w:color w:val="auto"/>
        </w:rPr>
        <w:t>T</w:t>
      </w:r>
      <w:r w:rsidR="00801402" w:rsidRPr="00AF25EC">
        <w:rPr>
          <w:noProof/>
          <w:color w:val="auto"/>
        </w:rPr>
        <w:t>o satisfy these requirements</w:t>
      </w:r>
      <w:r w:rsidR="00775B9C">
        <w:rPr>
          <w:noProof/>
          <w:color w:val="auto"/>
        </w:rPr>
        <w:t xml:space="preserve">, </w:t>
      </w:r>
      <w:r w:rsidR="00801402" w:rsidRPr="00AF25EC">
        <w:rPr>
          <w:noProof/>
          <w:color w:val="auto"/>
        </w:rPr>
        <w:t>BIM</w:t>
      </w:r>
      <w:r w:rsidR="00775B9C">
        <w:rPr>
          <w:noProof/>
          <w:color w:val="auto"/>
        </w:rPr>
        <w:t xml:space="preserve"> can be used</w:t>
      </w:r>
      <w:r w:rsidR="00801402" w:rsidRPr="00AF25EC">
        <w:rPr>
          <w:noProof/>
          <w:color w:val="auto"/>
        </w:rPr>
        <w:t xml:space="preserve"> </w:t>
      </w:r>
      <w:r w:rsidR="00674524" w:rsidRPr="00AF25EC">
        <w:rPr>
          <w:noProof/>
          <w:color w:val="auto"/>
        </w:rPr>
        <w:t>to</w:t>
      </w:r>
      <w:r w:rsidR="00801402" w:rsidRPr="00AF25EC">
        <w:rPr>
          <w:noProof/>
          <w:color w:val="auto"/>
        </w:rPr>
        <w:t xml:space="preserve"> embed information into a three dimensional representation</w:t>
      </w:r>
      <w:r w:rsidR="00775B9C" w:rsidRPr="00AF25EC">
        <w:rPr>
          <w:noProof/>
          <w:color w:val="auto"/>
        </w:rPr>
        <w:t xml:space="preserve"> </w:t>
      </w:r>
      <w:r w:rsidR="00775B9C" w:rsidRPr="00AF25EC">
        <w:rPr>
          <w:noProof/>
          <w:color w:val="auto"/>
        </w:rPr>
        <w:fldChar w:fldCharType="begin" w:fldLock="1"/>
      </w:r>
      <w:r w:rsidR="00775B9C">
        <w:rPr>
          <w:noProof/>
          <w:color w:val="auto"/>
        </w:rPr>
        <w:instrText>ADDIN CSL_CITATION {"citationItems":[{"id":"ITEM-1","itemData":{"author":[{"dropping-particle":"","family":"Zanchetta","given":"C.","non-dropping-particle":"","parse-names":false,"suffix":""},{"dropping-particle":"","family":"Cecchini","given":"C.","non-dropping-particle":"","parse-names":false,"suffix":""},{"dropping-particle":"","family":"Bellotto","given":"C.","non-dropping-particle":"","parse-names":false,"suffix":""}],"id":"ITEM-1","issued":{"date-parts":[["0"]]},"title":"BIM-Based multi-objective optimization process for energy and comfort simulation: existing tools analysis and workflow proposal on a case study","type":"webpage"},"uris":["http://www.mendeley.com/documents/?uuid=7ef4738e-3267-37ce-a500-61e1c188ffa2","http://www.mendeley.com/documents/?uuid=edf84302-5821-4f6e-bb8c-38d4c6ef95d0"]}],"mendeley":{"formattedCitation":"[23]","plainTextFormattedCitation":"[23]","previouslyFormattedCitation":"[23]"},"properties":{"noteIndex":0},"schema":"https://github.com/citation-style-language/schema/raw/master/csl-citation.json"}</w:instrText>
      </w:r>
      <w:r w:rsidR="00775B9C" w:rsidRPr="00AF25EC">
        <w:rPr>
          <w:noProof/>
          <w:color w:val="auto"/>
        </w:rPr>
        <w:fldChar w:fldCharType="separate"/>
      </w:r>
      <w:r w:rsidR="00775B9C" w:rsidRPr="00A13B4F">
        <w:rPr>
          <w:noProof/>
          <w:color w:val="auto"/>
        </w:rPr>
        <w:t>[23]</w:t>
      </w:r>
      <w:r w:rsidR="00775B9C" w:rsidRPr="00AF25EC">
        <w:rPr>
          <w:noProof/>
          <w:color w:val="auto"/>
        </w:rPr>
        <w:fldChar w:fldCharType="end"/>
      </w:r>
      <w:r w:rsidR="00801402" w:rsidRPr="00AF25EC">
        <w:rPr>
          <w:noProof/>
          <w:color w:val="auto"/>
        </w:rPr>
        <w:t xml:space="preserve"> </w:t>
      </w:r>
      <w:r w:rsidR="00801402" w:rsidRPr="00AF25EC">
        <w:rPr>
          <w:noProof/>
          <w:color w:val="auto"/>
        </w:rPr>
        <w:fldChar w:fldCharType="begin" w:fldLock="1"/>
      </w:r>
      <w:r w:rsidR="00A13B4F">
        <w:rPr>
          <w:noProof/>
          <w:color w:val="auto"/>
        </w:rPr>
        <w:instrText>ADDIN CSL_CITATION {"citationItems":[{"id":"ITEM-1","itemData":{"DOI":"10.1016/j.eswa.2014.05.047","ISSN":"09574174","abstract":"The construction project schedule is one of the most important tools for project managers in the Architecture, Engineering, and Construction (AEC) industry that makes them able to track and manage the time, cost, and quality (a.k.a. Project Management Triangle) of projects. Developing project schedules is almost always troublesome, since it is heavily dependent on project planners' knowledge of work packages, on-the-job-experience, planning capability and oversight. Having a thorough understanding of the project geometries and their internal interacting stability relations plays a significant role in generating practical construction sequencing. On the other hand, the new concept of embedding all the project information into a 3-dimensional representation of a project (a.k.a. Building Information Model or BIM) has recently drawn attention to the construction industry. In this paper, the authors demonstrate a novel approach of retrieving enough information from the BIM of a project and then develop construction sequencing for the installation of the project elements. For this reason a computer application is developed that can automatically derive a structurally (statically) stable construction sequence, using the concept of the Genetic Algorithm (GA). The term \"structurally stable sequencing\" in this article refers to the sequencing order of erection in which the structure remains statically stable locally and globally during the entire installation process. To validate the proposed methodology, the authors designed 21 different experiments and used the proposed method for generating stable construction schedules, which all were successfully accomplished. Therefore, this methodology proposes a novel approach of construction project application of the GA, as an Expert System tool. © 2014 Elsevier Ltd. All rights reserved.","author":[{"dropping-particle":"","family":"Faghihi","given":"Vahid","non-dropping-particle":"","parse-names":false,"suffix":""},{"dropping-particle":"","family":"Reinschmidt","given":"Kenneth F.","non-dropping-particle":"","parse-names":false,"suffix":""},{"dropping-particle":"","family":"Kang","given":"Julian H.","non-dropping-particle":"","parse-names":false,"suffix":""}],"container-title":"Expert Systems with Applications","id":"ITEM-1","issue":"16","issued":{"date-parts":[["2014"]]},"page":"7565-7578","publisher":"Elsevier Ltd","title":"Construction scheduling using Genetic Algorithm based on Building Information Model","type":"article-journal","volume":"41"},"uris":["http://www.mendeley.com/documents/?uuid=bca734fe-973f-4937-8e15-8a15335d2d6c"]}],"mendeley":{"formattedCitation":"[24]","plainTextFormattedCitation":"[24]","previouslyFormattedCitation":"[24]"},"properties":{"noteIndex":0},"schema":"https://github.com/citation-style-language/schema/raw/master/csl-citation.json"}</w:instrText>
      </w:r>
      <w:r w:rsidR="00801402" w:rsidRPr="00AF25EC">
        <w:rPr>
          <w:noProof/>
          <w:color w:val="auto"/>
        </w:rPr>
        <w:fldChar w:fldCharType="separate"/>
      </w:r>
      <w:r w:rsidR="00A13B4F" w:rsidRPr="00A13B4F">
        <w:rPr>
          <w:noProof/>
          <w:color w:val="auto"/>
        </w:rPr>
        <w:t>[24]</w:t>
      </w:r>
      <w:r w:rsidR="00801402" w:rsidRPr="00AF25EC">
        <w:rPr>
          <w:noProof/>
          <w:color w:val="auto"/>
        </w:rPr>
        <w:fldChar w:fldCharType="end"/>
      </w:r>
      <w:r w:rsidR="005C509C">
        <w:rPr>
          <w:noProof/>
          <w:color w:val="auto"/>
        </w:rPr>
        <w:t xml:space="preserve"> and then</w:t>
      </w:r>
      <w:r w:rsidR="00801402" w:rsidRPr="00AF25EC">
        <w:rPr>
          <w:noProof/>
          <w:color w:val="auto"/>
        </w:rPr>
        <w:t xml:space="preserve"> </w:t>
      </w:r>
      <w:r w:rsidR="005C509C">
        <w:rPr>
          <w:noProof/>
          <w:color w:val="auto"/>
        </w:rPr>
        <w:t xml:space="preserve">connected to </w:t>
      </w:r>
      <w:r w:rsidR="005C509C">
        <w:rPr>
          <w:color w:val="auto"/>
        </w:rPr>
        <w:t>m</w:t>
      </w:r>
      <w:r w:rsidR="00801402" w:rsidRPr="00AF25EC">
        <w:rPr>
          <w:color w:val="auto"/>
        </w:rPr>
        <w:t xml:space="preserve">ulti-objective genetic algorithm (MOGA) for solving multi-objective problems. </w:t>
      </w:r>
      <w:r w:rsidR="005C509C">
        <w:rPr>
          <w:color w:val="auto"/>
        </w:rPr>
        <w:t xml:space="preserve">At the end </w:t>
      </w:r>
      <w:r w:rsidR="00801402" w:rsidRPr="00AF25EC">
        <w:rPr>
          <w:color w:val="auto"/>
        </w:rPr>
        <w:t>optimal Pareto front</w:t>
      </w:r>
      <w:r w:rsidR="005C509C">
        <w:rPr>
          <w:color w:val="auto"/>
        </w:rPr>
        <w:t xml:space="preserve"> is provided</w:t>
      </w:r>
      <w:r w:rsidR="00801402" w:rsidRPr="00AF25EC">
        <w:rPr>
          <w:color w:val="auto"/>
        </w:rPr>
        <w:t xml:space="preserve"> for decision makers instead of static objective weights</w:t>
      </w:r>
      <w:r w:rsidR="005C509C">
        <w:rPr>
          <w:color w:val="auto"/>
        </w:rPr>
        <w:t xml:space="preserve"> for cost, duration, and resource</w:t>
      </w:r>
      <w:r w:rsidR="00801402" w:rsidRPr="00AF25EC">
        <w:rPr>
          <w:color w:val="auto"/>
        </w:rPr>
        <w:t>.</w:t>
      </w:r>
    </w:p>
    <w:p w14:paraId="4943DD98" w14:textId="77777777" w:rsidR="003A54F8" w:rsidRPr="00AF25EC" w:rsidRDefault="003A54F8" w:rsidP="003A54F8">
      <w:pPr>
        <w:pStyle w:val="MDPI21heading1"/>
        <w:rPr>
          <w:rFonts w:cs="Cordia New"/>
          <w:color w:val="auto"/>
          <w:cs/>
          <w:lang w:bidi="th-TH"/>
        </w:rPr>
      </w:pPr>
      <w:r w:rsidRPr="00AF25EC">
        <w:rPr>
          <w:color w:val="auto"/>
        </w:rPr>
        <w:t>3. BIM-MOGA Model</w:t>
      </w:r>
    </w:p>
    <w:p w14:paraId="4B98F539" w14:textId="15B724BF" w:rsidR="003A54F8" w:rsidRPr="00AF25EC" w:rsidRDefault="003A54F8" w:rsidP="003A54F8">
      <w:pPr>
        <w:pStyle w:val="MDPI31text"/>
        <w:rPr>
          <w:noProof/>
          <w:color w:val="auto"/>
        </w:rPr>
      </w:pPr>
      <w:r w:rsidRPr="00AF25EC">
        <w:rPr>
          <w:noProof/>
          <w:color w:val="auto"/>
        </w:rPr>
        <w:t>In this section, the development of BIM-MOGA is described. By retrieving</w:t>
      </w:r>
      <w:r w:rsidR="00AA2CD3" w:rsidRPr="00AF25EC">
        <w:rPr>
          <w:noProof/>
          <w:color w:val="auto"/>
        </w:rPr>
        <w:t xml:space="preserve"> project</w:t>
      </w:r>
      <w:r w:rsidRPr="00AF25EC">
        <w:rPr>
          <w:noProof/>
          <w:color w:val="auto"/>
        </w:rPr>
        <w:t xml:space="preserve"> information from the BIM,</w:t>
      </w:r>
      <w:r w:rsidR="00AA2CD3" w:rsidRPr="00AF25EC">
        <w:rPr>
          <w:noProof/>
          <w:color w:val="auto"/>
        </w:rPr>
        <w:t xml:space="preserve"> the</w:t>
      </w:r>
      <w:r w:rsidRPr="00AF25EC">
        <w:rPr>
          <w:noProof/>
          <w:color w:val="auto"/>
        </w:rPr>
        <w:t xml:space="preserve"> MOGA process </w:t>
      </w:r>
      <w:r w:rsidR="00D60B06">
        <w:rPr>
          <w:noProof/>
          <w:color w:val="auto"/>
        </w:rPr>
        <w:t>solves</w:t>
      </w:r>
      <w:r w:rsidRPr="00AF25EC">
        <w:rPr>
          <w:noProof/>
          <w:color w:val="auto"/>
        </w:rPr>
        <w:t xml:space="preserve"> multi-objective optimization problems using GA. </w:t>
      </w:r>
      <w:r w:rsidR="00D60B06">
        <w:rPr>
          <w:noProof/>
          <w:color w:val="auto"/>
        </w:rPr>
        <w:t xml:space="preserve">In doing so, a Pareto front must be firstly defined. </w:t>
      </w:r>
      <w:r w:rsidRPr="00AF25EC">
        <w:rPr>
          <w:noProof/>
          <w:color w:val="auto"/>
        </w:rPr>
        <w:t xml:space="preserve">Once the Pareto front has been defined, the best solution will then be chosen by the decision makers. </w:t>
      </w:r>
      <w:r w:rsidR="00674524" w:rsidRPr="00AF25EC">
        <w:rPr>
          <w:noProof/>
          <w:color w:val="auto"/>
        </w:rPr>
        <w:t>T</w:t>
      </w:r>
      <w:r w:rsidRPr="00AF25EC">
        <w:rPr>
          <w:noProof/>
          <w:color w:val="auto"/>
        </w:rPr>
        <w:t xml:space="preserve">he renovation scheduling </w:t>
      </w:r>
      <w:r w:rsidR="00AA2CD3" w:rsidRPr="00AF25EC">
        <w:rPr>
          <w:noProof/>
          <w:color w:val="auto"/>
        </w:rPr>
        <w:t>was</w:t>
      </w:r>
      <w:r w:rsidRPr="00AF25EC">
        <w:rPr>
          <w:noProof/>
          <w:color w:val="auto"/>
        </w:rPr>
        <w:t xml:space="preserve"> generated by Microsoft Project. After that, the researcher</w:t>
      </w:r>
      <w:r w:rsidR="00674524" w:rsidRPr="00AF25EC">
        <w:rPr>
          <w:noProof/>
          <w:color w:val="auto"/>
        </w:rPr>
        <w:t>s</w:t>
      </w:r>
      <w:r w:rsidRPr="00AF25EC">
        <w:rPr>
          <w:noProof/>
          <w:color w:val="auto"/>
        </w:rPr>
        <w:t xml:space="preserve"> exported the file to Autodesk Navisworks and exported </w:t>
      </w:r>
      <w:r w:rsidR="00AA2CD3" w:rsidRPr="00AF25EC">
        <w:rPr>
          <w:noProof/>
          <w:color w:val="auto"/>
        </w:rPr>
        <w:t xml:space="preserve">the </w:t>
      </w:r>
      <w:r w:rsidRPr="00AF25EC">
        <w:rPr>
          <w:noProof/>
          <w:color w:val="auto"/>
        </w:rPr>
        <w:t>BIM from Autodesk Revit to Autodesk Navisworks in order to create a 4D BIM for the renovation project. This allow</w:t>
      </w:r>
      <w:r w:rsidR="00AA2CD3" w:rsidRPr="00AF25EC">
        <w:rPr>
          <w:noProof/>
          <w:color w:val="auto"/>
        </w:rPr>
        <w:t>ed</w:t>
      </w:r>
      <w:r w:rsidRPr="00AF25EC">
        <w:rPr>
          <w:noProof/>
          <w:color w:val="auto"/>
        </w:rPr>
        <w:t xml:space="preserve"> the concerned parties to </w:t>
      </w:r>
      <w:r w:rsidR="00AA2CD3" w:rsidRPr="00AF25EC">
        <w:rPr>
          <w:noProof/>
          <w:color w:val="auto"/>
        </w:rPr>
        <w:t>monitor</w:t>
      </w:r>
      <w:r w:rsidRPr="00AF25EC">
        <w:rPr>
          <w:noProof/>
          <w:color w:val="auto"/>
        </w:rPr>
        <w:t xml:space="preserve"> the process</w:t>
      </w:r>
      <w:r w:rsidR="00AA2CD3" w:rsidRPr="00AF25EC">
        <w:rPr>
          <w:noProof/>
          <w:color w:val="auto"/>
        </w:rPr>
        <w:t xml:space="preserve"> and </w:t>
      </w:r>
      <w:r w:rsidRPr="00AF25EC">
        <w:rPr>
          <w:noProof/>
          <w:color w:val="auto"/>
        </w:rPr>
        <w:t xml:space="preserve">reduce workloads and conflicts while </w:t>
      </w:r>
      <w:r w:rsidRPr="00AF25EC">
        <w:rPr>
          <w:noProof/>
          <w:color w:val="auto"/>
        </w:rPr>
        <w:lastRenderedPageBreak/>
        <w:t>working at the site. It also help</w:t>
      </w:r>
      <w:r w:rsidR="00AA2CD3" w:rsidRPr="00AF25EC">
        <w:rPr>
          <w:noProof/>
          <w:color w:val="auto"/>
        </w:rPr>
        <w:t>ed</w:t>
      </w:r>
      <w:r w:rsidRPr="00AF25EC">
        <w:rPr>
          <w:noProof/>
          <w:color w:val="auto"/>
        </w:rPr>
        <w:t xml:space="preserve"> improve collaboration between the concerned parties. Each related part is explained in detail in the following sections.</w:t>
      </w:r>
    </w:p>
    <w:p w14:paraId="4DF28568" w14:textId="10E7422A" w:rsidR="00C312F0" w:rsidRPr="00AF25EC" w:rsidRDefault="003A54F8" w:rsidP="00C312F0">
      <w:pPr>
        <w:pStyle w:val="MDPI31text"/>
        <w:rPr>
          <w:rFonts w:eastAsia="Palatino Linotype" w:cs="Palatino Linotype"/>
          <w:color w:val="auto"/>
        </w:rPr>
      </w:pPr>
      <w:r w:rsidRPr="00AF25EC">
        <w:rPr>
          <w:rFonts w:eastAsia="Palatino Linotype" w:cs="Palatino Linotype"/>
          <w:color w:val="auto"/>
        </w:rPr>
        <w:t>The proposed model is a multi-objective optimization for minimizing project duration, cost</w:t>
      </w:r>
      <w:r w:rsidR="00037BDD" w:rsidRPr="00AF25EC">
        <w:rPr>
          <w:rFonts w:eastAsia="Palatino Linotype" w:cs="Palatino Linotype"/>
          <w:color w:val="auto"/>
        </w:rPr>
        <w:t>,</w:t>
      </w:r>
      <w:r w:rsidRPr="00AF25EC">
        <w:rPr>
          <w:rFonts w:eastAsia="Palatino Linotype" w:cs="Palatino Linotype"/>
          <w:color w:val="auto"/>
        </w:rPr>
        <w:t xml:space="preserve"> and resources </w:t>
      </w:r>
      <w:r w:rsidRPr="00AF25EC">
        <w:rPr>
          <w:noProof/>
          <w:color w:val="auto"/>
        </w:rPr>
        <w:t>simultaneously</w:t>
      </w:r>
      <w:r w:rsidRPr="00AF25EC">
        <w:rPr>
          <w:rFonts w:eastAsia="Palatino Linotype" w:cs="Palatino Linotype"/>
          <w:color w:val="auto"/>
        </w:rPr>
        <w:t>. The steps to generate an optimized schedule are illustrated in Figure 5. The optimization model is developed and organized into three main modules: 1) Initialization Module: Construction data are calculated i.e., an initial project schedule and the number of total float days; 2) BIM Module; and 3) MOGA Module. These three main modules are described in more detail in the following sections.</w:t>
      </w:r>
    </w:p>
    <w:p w14:paraId="6BF4D6B9" w14:textId="6765396B" w:rsidR="00C312F0" w:rsidRPr="00AF25EC" w:rsidRDefault="00D833F4" w:rsidP="00C312F0">
      <w:pPr>
        <w:pStyle w:val="MDPI31text"/>
        <w:ind w:firstLine="0"/>
        <w:rPr>
          <w:noProof/>
          <w:color w:val="auto"/>
        </w:rPr>
      </w:pPr>
      <w:r w:rsidRPr="00AF25EC">
        <w:rPr>
          <w:noProof/>
          <w:color w:val="auto"/>
        </w:rPr>
        <mc:AlternateContent>
          <mc:Choice Requires="wpg">
            <w:drawing>
              <wp:anchor distT="0" distB="0" distL="114300" distR="114300" simplePos="0" relativeHeight="251659264" behindDoc="0" locked="0" layoutInCell="1" allowOverlap="1" wp14:anchorId="2FFA3289" wp14:editId="690E01A7">
                <wp:simplePos x="0" y="0"/>
                <wp:positionH relativeFrom="margin">
                  <wp:posOffset>1743075</wp:posOffset>
                </wp:positionH>
                <wp:positionV relativeFrom="paragraph">
                  <wp:posOffset>211455</wp:posOffset>
                </wp:positionV>
                <wp:extent cx="4735195" cy="4324350"/>
                <wp:effectExtent l="0" t="0" r="27305" b="19050"/>
                <wp:wrapTopAndBottom/>
                <wp:docPr id="9" name="Group 9"/>
                <wp:cNvGraphicFramePr/>
                <a:graphic xmlns:a="http://schemas.openxmlformats.org/drawingml/2006/main">
                  <a:graphicData uri="http://schemas.microsoft.com/office/word/2010/wordprocessingGroup">
                    <wpg:wgp>
                      <wpg:cNvGrpSpPr/>
                      <wpg:grpSpPr>
                        <a:xfrm>
                          <a:off x="0" y="0"/>
                          <a:ext cx="4735195" cy="4324350"/>
                          <a:chOff x="0" y="0"/>
                          <a:chExt cx="6134100" cy="5194536"/>
                        </a:xfrm>
                      </wpg:grpSpPr>
                      <wpg:grpSp>
                        <wpg:cNvPr id="10" name="Group 10"/>
                        <wpg:cNvGrpSpPr/>
                        <wpg:grpSpPr>
                          <a:xfrm>
                            <a:off x="0" y="0"/>
                            <a:ext cx="1851660" cy="4130040"/>
                            <a:chOff x="0" y="0"/>
                            <a:chExt cx="1851660" cy="4130040"/>
                          </a:xfrm>
                        </wpg:grpSpPr>
                        <wps:wsp>
                          <wps:cNvPr id="11" name="Rectangle 11"/>
                          <wps:cNvSpPr/>
                          <wps:spPr>
                            <a:xfrm>
                              <a:off x="0" y="0"/>
                              <a:ext cx="1851660" cy="4130040"/>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44780" y="5334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540AF341" w14:textId="1A438D74" w:rsidR="007F030A" w:rsidRPr="008516BF" w:rsidRDefault="007F030A" w:rsidP="00D833F4">
                                <w:pPr>
                                  <w:jc w:val="center"/>
                                </w:pPr>
                                <w:r w:rsidRPr="003629C6">
                                  <w:t xml:space="preserve">2D </w:t>
                                </w:r>
                                <w:r>
                                  <w:t>p</w:t>
                                </w:r>
                                <w:r w:rsidRPr="003629C6">
                                  <w:t>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44780" y="1264921"/>
                              <a:ext cx="1524000" cy="634258"/>
                            </a:xfrm>
                            <a:prstGeom prst="rect">
                              <a:avLst/>
                            </a:prstGeom>
                          </wps:spPr>
                          <wps:style>
                            <a:lnRef idx="2">
                              <a:schemeClr val="dk1"/>
                            </a:lnRef>
                            <a:fillRef idx="1">
                              <a:schemeClr val="lt1"/>
                            </a:fillRef>
                            <a:effectRef idx="0">
                              <a:schemeClr val="dk1"/>
                            </a:effectRef>
                            <a:fontRef idx="minor">
                              <a:schemeClr val="dk1"/>
                            </a:fontRef>
                          </wps:style>
                          <wps:txbx>
                            <w:txbxContent>
                              <w:p w14:paraId="4322EDBD" w14:textId="5CBF401C" w:rsidR="007F030A" w:rsidRPr="003629C6" w:rsidRDefault="007F030A" w:rsidP="00D833F4">
                                <w:pPr>
                                  <w:jc w:val="center"/>
                                </w:pPr>
                                <w:r w:rsidRPr="008516BF">
                                  <w:t>Planned</w:t>
                                </w:r>
                                <w:r w:rsidRPr="003629C6">
                                  <w:t xml:space="preserve"> </w:t>
                                </w:r>
                                <w:r>
                                  <w:t>s</w:t>
                                </w:r>
                                <w:r w:rsidRPr="003629C6">
                                  <w:t>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52400" y="20116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E073F6E" w14:textId="77777777" w:rsidR="007F030A" w:rsidRPr="003629C6" w:rsidRDefault="007F030A" w:rsidP="008516BF">
                                <w:r w:rsidRPr="003629C6">
                                  <w:t xml:space="preserve">Actual </w:t>
                                </w:r>
                                <w:r w:rsidRPr="008516BF">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60020" y="274320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67193BA5" w14:textId="77777777" w:rsidR="007F030A" w:rsidRPr="008516BF" w:rsidRDefault="007F030A" w:rsidP="00D833F4">
                                <w:pPr>
                                  <w:jc w:val="center"/>
                                </w:pPr>
                                <w:r w:rsidRPr="003629C6">
                                  <w:t>Budget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60020" y="3474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4E121D3B" w14:textId="77777777" w:rsidR="007F030A" w:rsidRPr="003629C6" w:rsidRDefault="007F030A" w:rsidP="00D833F4">
                                <w:pPr>
                                  <w:jc w:val="center"/>
                                </w:pPr>
                                <w:r w:rsidRPr="003629C6">
                                  <w:t xml:space="preserve">Actual </w:t>
                                </w:r>
                                <w:r w:rsidRPr="008516BF">
                                  <w:t>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06680" y="45720"/>
                              <a:ext cx="1554481" cy="66366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7F836AE" w14:textId="77777777" w:rsidR="007F030A" w:rsidRPr="001F7DF5" w:rsidRDefault="007F030A" w:rsidP="001F7DF5">
                                <w:r w:rsidRPr="001F7DF5">
                                  <w:t>Construction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Connector: Elbow 18"/>
                        <wps:cNvCnPr/>
                        <wps:spPr>
                          <a:xfrm>
                            <a:off x="1668780" y="769620"/>
                            <a:ext cx="624840" cy="5029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onnector: Elbow 19"/>
                        <wps:cNvCnPr/>
                        <wps:spPr>
                          <a:xfrm>
                            <a:off x="1661160" y="1470660"/>
                            <a:ext cx="617220" cy="5943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0" name="Group 20"/>
                        <wpg:cNvGrpSpPr/>
                        <wpg:grpSpPr>
                          <a:xfrm>
                            <a:off x="2156460" y="272835"/>
                            <a:ext cx="1851660" cy="4074816"/>
                            <a:chOff x="0" y="-374865"/>
                            <a:chExt cx="1851660" cy="4074816"/>
                          </a:xfrm>
                        </wpg:grpSpPr>
                        <wps:wsp>
                          <wps:cNvPr id="21" name="Rectangle 21"/>
                          <wps:cNvSpPr/>
                          <wps:spPr>
                            <a:xfrm>
                              <a:off x="137160" y="42672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856674E" w14:textId="110597D4" w:rsidR="007F030A" w:rsidRPr="003629C6" w:rsidRDefault="007F030A" w:rsidP="00D833F4">
                                <w:pPr>
                                  <w:jc w:val="center"/>
                                </w:pPr>
                                <w:r w:rsidRPr="003629C6">
                                  <w:t xml:space="preserve">3D </w:t>
                                </w:r>
                                <w:r>
                                  <w:t>m</w:t>
                                </w:r>
                                <w:r w:rsidRPr="008516BF">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44780" y="121158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25C62116" w14:textId="4D736B03" w:rsidR="007F030A" w:rsidRPr="003629C6" w:rsidRDefault="007F030A" w:rsidP="00D833F4">
                                <w:pPr>
                                  <w:jc w:val="center"/>
                                </w:pPr>
                                <w:r w:rsidRPr="003629C6">
                                  <w:t xml:space="preserve">4D </w:t>
                                </w:r>
                                <w:r>
                                  <w:t>m</w:t>
                                </w:r>
                                <w:r w:rsidRPr="008516BF">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52400" y="2004060"/>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3CF0054F" w14:textId="6F1E7B06" w:rsidR="007F030A" w:rsidRPr="003629C6" w:rsidRDefault="007F030A" w:rsidP="00D833F4">
                                <w:pPr>
                                  <w:jc w:val="center"/>
                                </w:pPr>
                                <w:r w:rsidRPr="003629C6">
                                  <w:t xml:space="preserve">BIM </w:t>
                                </w:r>
                                <w:r>
                                  <w:t>m</w:t>
                                </w:r>
                                <w:r w:rsidRPr="008516BF">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60177"/>
                              <a:ext cx="1851660" cy="3860128"/>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44781" y="-374865"/>
                              <a:ext cx="1524000" cy="7351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F088A01" w14:textId="77777777" w:rsidR="007F030A" w:rsidRPr="003629C6" w:rsidRDefault="007F030A" w:rsidP="00C312F0">
                                <w:pPr>
                                  <w:pStyle w:val="MDPI52figure"/>
                                </w:pPr>
                                <w:r w:rsidRPr="003629C6">
                                  <w:t>BIM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67640" y="2773680"/>
                              <a:ext cx="1524000" cy="800418"/>
                            </a:xfrm>
                            <a:prstGeom prst="rect">
                              <a:avLst/>
                            </a:prstGeom>
                          </wps:spPr>
                          <wps:style>
                            <a:lnRef idx="2">
                              <a:schemeClr val="dk1"/>
                            </a:lnRef>
                            <a:fillRef idx="1">
                              <a:schemeClr val="lt1"/>
                            </a:fillRef>
                            <a:effectRef idx="0">
                              <a:schemeClr val="dk1"/>
                            </a:effectRef>
                            <a:fontRef idx="minor">
                              <a:schemeClr val="dk1"/>
                            </a:fontRef>
                          </wps:style>
                          <wps:txbx>
                            <w:txbxContent>
                              <w:p w14:paraId="65A32E30" w14:textId="79891FD1" w:rsidR="007F030A" w:rsidRPr="003629C6" w:rsidRDefault="007F030A" w:rsidP="00D833F4">
                                <w:pPr>
                                  <w:jc w:val="center"/>
                                </w:pPr>
                                <w:r>
                                  <w:t>BIM v</w:t>
                                </w:r>
                                <w:r w:rsidRPr="008516BF">
                                  <w:t>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914400" y="92964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937260" y="169926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944880" y="2506980"/>
                              <a:ext cx="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0" name="Straight Arrow Connector 30"/>
                        <wps:cNvCnPr/>
                        <wps:spPr>
                          <a:xfrm>
                            <a:off x="1699260" y="222504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1722120" y="2918460"/>
                            <a:ext cx="5638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Connector: Elbow 32"/>
                        <wps:cNvCnPr/>
                        <wps:spPr>
                          <a:xfrm flipV="1">
                            <a:off x="1699260" y="3017520"/>
                            <a:ext cx="579120" cy="7315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Connector: Elbow 33"/>
                        <wps:cNvCnPr>
                          <a:stCxn id="23" idx="3"/>
                          <a:endCxn id="36" idx="1"/>
                        </wps:cNvCnPr>
                        <wps:spPr>
                          <a:xfrm flipV="1">
                            <a:off x="3832861" y="1760989"/>
                            <a:ext cx="594359" cy="1130802"/>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4" name="Group 34"/>
                        <wpg:cNvGrpSpPr/>
                        <wpg:grpSpPr>
                          <a:xfrm>
                            <a:off x="4282440" y="890867"/>
                            <a:ext cx="1851660" cy="4303669"/>
                            <a:chOff x="0" y="-610273"/>
                            <a:chExt cx="1851660" cy="4303669"/>
                          </a:xfrm>
                        </wpg:grpSpPr>
                        <wps:wsp>
                          <wps:cNvPr id="35" name="Rectangle 35"/>
                          <wps:cNvSpPr/>
                          <wps:spPr>
                            <a:xfrm>
                              <a:off x="0" y="-526279"/>
                              <a:ext cx="1851660" cy="4219675"/>
                            </a:xfrm>
                            <a:prstGeom prst="rect">
                              <a:avLst/>
                            </a:prstGeom>
                            <a:noFill/>
                            <a:ln>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44780" y="-72898"/>
                              <a:ext cx="1524000" cy="665495"/>
                            </a:xfrm>
                            <a:prstGeom prst="rect">
                              <a:avLst/>
                            </a:prstGeom>
                          </wps:spPr>
                          <wps:style>
                            <a:lnRef idx="2">
                              <a:schemeClr val="dk1"/>
                            </a:lnRef>
                            <a:fillRef idx="1">
                              <a:schemeClr val="lt1"/>
                            </a:fillRef>
                            <a:effectRef idx="0">
                              <a:schemeClr val="dk1"/>
                            </a:effectRef>
                            <a:fontRef idx="minor">
                              <a:schemeClr val="dk1"/>
                            </a:fontRef>
                          </wps:style>
                          <wps:txbx>
                            <w:txbxContent>
                              <w:p w14:paraId="402FE1DF" w14:textId="0F35E855" w:rsidR="007F030A" w:rsidRPr="003629C6" w:rsidRDefault="007F030A" w:rsidP="00D833F4">
                                <w:pPr>
                                  <w:jc w:val="center"/>
                                </w:pPr>
                                <w:r w:rsidRPr="008516BF">
                                  <w:t>Optimization</w:t>
                                </w:r>
                                <w:r>
                                  <w:t xml:space="preser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52401" y="947651"/>
                              <a:ext cx="1524000" cy="683030"/>
                            </a:xfrm>
                            <a:prstGeom prst="rect">
                              <a:avLst/>
                            </a:prstGeom>
                          </wps:spPr>
                          <wps:style>
                            <a:lnRef idx="2">
                              <a:schemeClr val="dk1"/>
                            </a:lnRef>
                            <a:fillRef idx="1">
                              <a:schemeClr val="lt1"/>
                            </a:fillRef>
                            <a:effectRef idx="0">
                              <a:schemeClr val="dk1"/>
                            </a:effectRef>
                            <a:fontRef idx="minor">
                              <a:schemeClr val="dk1"/>
                            </a:fontRef>
                          </wps:style>
                          <wps:txbx>
                            <w:txbxContent>
                              <w:p w14:paraId="75A3A70E" w14:textId="524FD37C" w:rsidR="007F030A" w:rsidRPr="003629C6" w:rsidRDefault="007F030A" w:rsidP="008516BF">
                                <w:pPr>
                                  <w:jc w:val="center"/>
                                </w:pPr>
                                <w:r>
                                  <w:t>Decision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60020" y="2102538"/>
                              <a:ext cx="1524000" cy="721092"/>
                            </a:xfrm>
                            <a:prstGeom prst="rect">
                              <a:avLst/>
                            </a:prstGeom>
                          </wps:spPr>
                          <wps:style>
                            <a:lnRef idx="2">
                              <a:schemeClr val="dk1"/>
                            </a:lnRef>
                            <a:fillRef idx="1">
                              <a:schemeClr val="lt1"/>
                            </a:fillRef>
                            <a:effectRef idx="0">
                              <a:schemeClr val="dk1"/>
                            </a:effectRef>
                            <a:fontRef idx="minor">
                              <a:schemeClr val="dk1"/>
                            </a:fontRef>
                          </wps:style>
                          <wps:txbx>
                            <w:txbxContent>
                              <w:p w14:paraId="224CC231" w14:textId="1E35D93C" w:rsidR="007F030A" w:rsidRPr="003629C6" w:rsidRDefault="007F030A" w:rsidP="008516BF">
                                <w:pPr>
                                  <w:jc w:val="center"/>
                                </w:pPr>
                                <w:r>
                                  <w:t>Genetic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60020" y="3123701"/>
                              <a:ext cx="1524000" cy="480060"/>
                            </a:xfrm>
                            <a:prstGeom prst="rect">
                              <a:avLst/>
                            </a:prstGeom>
                          </wps:spPr>
                          <wps:style>
                            <a:lnRef idx="2">
                              <a:schemeClr val="dk1"/>
                            </a:lnRef>
                            <a:fillRef idx="1">
                              <a:schemeClr val="lt1"/>
                            </a:fillRef>
                            <a:effectRef idx="0">
                              <a:schemeClr val="dk1"/>
                            </a:effectRef>
                            <a:fontRef idx="minor">
                              <a:schemeClr val="dk1"/>
                            </a:fontRef>
                          </wps:style>
                          <wps:txbx>
                            <w:txbxContent>
                              <w:p w14:paraId="75C2A03F" w14:textId="77777777" w:rsidR="007F030A" w:rsidRPr="008516BF" w:rsidRDefault="007F030A" w:rsidP="00D833F4">
                                <w:pPr>
                                  <w:jc w:val="center"/>
                                </w:pPr>
                                <w:r w:rsidRPr="003629C6">
                                  <w:t>Pareto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99059" y="-610273"/>
                              <a:ext cx="1569721" cy="5373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68A97E8" w14:textId="77777777" w:rsidR="007F030A" w:rsidRPr="003629C6" w:rsidRDefault="007F030A" w:rsidP="00C312F0">
                                <w:pPr>
                                  <w:pStyle w:val="MDPI52figure"/>
                                </w:pPr>
                                <w:r w:rsidRPr="003629C6">
                                  <w:t>MOGA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929640" y="1679510"/>
                              <a:ext cx="0" cy="342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944881" y="2895267"/>
                              <a:ext cx="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Connector: Elbow 48"/>
                        <wps:cNvCnPr>
                          <a:stCxn id="40" idx="1"/>
                          <a:endCxn id="26" idx="3"/>
                        </wps:cNvCnPr>
                        <wps:spPr>
                          <a:xfrm rot="10800000">
                            <a:off x="3848100" y="3821590"/>
                            <a:ext cx="594360" cy="1043283"/>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FA3289" id="Group 9" o:spid="_x0000_s1026" style="position:absolute;left:0;text-align:left;margin-left:137.25pt;margin-top:16.65pt;width:372.85pt;height:340.5pt;z-index:251659264;mso-position-horizontal-relative:margin;mso-width-relative:margin;mso-height-relative:margin" coordsize="61341,5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">
                <v:group id="Group 10" o:spid="_x0000_s1027" style="position:absolute;width:18516;height:41300" coordsize="18516,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28" style="position:absolute;width:18516;height:41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" filled="f" strokecolor="#bfbfbf [2412]" strokeweight="1pt">
                    <v:stroke dashstyle="dash"/>
                  </v:rect>
                  <v:rect id="Rectangle 12" o:spid="_x0000_s1029" style="position:absolute;left:1447;top:5334;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540AF341" w14:textId="1A438D74" w:rsidR="007F030A" w:rsidRPr="008516BF" w:rsidRDefault="007F030A" w:rsidP="00D833F4">
                          <w:pPr>
                            <w:jc w:val="center"/>
                          </w:pPr>
                          <w:r w:rsidRPr="003629C6">
                            <w:t xml:space="preserve">2D </w:t>
                          </w:r>
                          <w:r>
                            <w:t>p</w:t>
                          </w:r>
                          <w:r w:rsidRPr="003629C6">
                            <w:t>lan</w:t>
                          </w:r>
                        </w:p>
                      </w:txbxContent>
                    </v:textbox>
                  </v:rect>
                  <v:rect id="Rectangle 13" o:spid="_x0000_s1030" style="position:absolute;left:1447;top:12649;width:15240;height: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4322EDBD" w14:textId="5CBF401C" w:rsidR="007F030A" w:rsidRPr="003629C6" w:rsidRDefault="007F030A" w:rsidP="00D833F4">
                          <w:pPr>
                            <w:jc w:val="center"/>
                          </w:pPr>
                          <w:r w:rsidRPr="008516BF">
                            <w:t>Planned</w:t>
                          </w:r>
                          <w:r w:rsidRPr="003629C6">
                            <w:t xml:space="preserve"> </w:t>
                          </w:r>
                          <w:r>
                            <w:t>s</w:t>
                          </w:r>
                          <w:r w:rsidRPr="003629C6">
                            <w:t>chedule</w:t>
                          </w:r>
                        </w:p>
                      </w:txbxContent>
                    </v:textbox>
                  </v:rect>
                  <v:rect id="Rectangle 14" o:spid="_x0000_s1031" style="position:absolute;left:1524;top:20116;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2E073F6E" w14:textId="77777777" w:rsidR="007F030A" w:rsidRPr="003629C6" w:rsidRDefault="007F030A" w:rsidP="008516BF">
                          <w:r w:rsidRPr="003629C6">
                            <w:t xml:space="preserve">Actual </w:t>
                          </w:r>
                          <w:r w:rsidRPr="008516BF">
                            <w:t>schedule</w:t>
                          </w:r>
                        </w:p>
                      </w:txbxContent>
                    </v:textbox>
                  </v:rect>
                  <v:rect id="Rectangle 15" o:spid="_x0000_s1032" style="position:absolute;left:1600;top:27432;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textbox>
                      <w:txbxContent>
                        <w:p w14:paraId="67193BA5" w14:textId="77777777" w:rsidR="007F030A" w:rsidRPr="008516BF" w:rsidRDefault="007F030A" w:rsidP="00D833F4">
                          <w:pPr>
                            <w:jc w:val="center"/>
                          </w:pPr>
                          <w:r w:rsidRPr="003629C6">
                            <w:t>Budget cost</w:t>
                          </w:r>
                        </w:p>
                      </w:txbxContent>
                    </v:textbox>
                  </v:rect>
                  <v:rect id="Rectangle 16" o:spid="_x0000_s1033" style="position:absolute;left:1600;top:3474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" fillcolor="white [3201]" strokecolor="black [3200]" strokeweight="1pt">
                    <v:textbox>
                      <w:txbxContent>
                        <w:p w14:paraId="4E121D3B" w14:textId="77777777" w:rsidR="007F030A" w:rsidRPr="003629C6" w:rsidRDefault="007F030A" w:rsidP="00D833F4">
                          <w:pPr>
                            <w:jc w:val="center"/>
                          </w:pPr>
                          <w:r w:rsidRPr="003629C6">
                            <w:t xml:space="preserve">Actual </w:t>
                          </w:r>
                          <w:r w:rsidRPr="008516BF">
                            <w:t>cost</w:t>
                          </w:r>
                        </w:p>
                      </w:txbxContent>
                    </v:textbox>
                  </v:rect>
                  <v:rect id="Rectangle 17" o:spid="_x0000_s1034" style="position:absolute;left:1066;top:457;width:15545;height:6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" filled="f" stroked="f" strokeweight="1pt">
                    <v:textbox>
                      <w:txbxContent>
                        <w:p w14:paraId="27F836AE" w14:textId="77777777" w:rsidR="007F030A" w:rsidRPr="001F7DF5" w:rsidRDefault="007F030A" w:rsidP="001F7DF5">
                          <w:r w:rsidRPr="001F7DF5">
                            <w:t>Construction data</w:t>
                          </w: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 o:spid="_x0000_s1035" type="#_x0000_t34" style="position:absolute;left:16687;top:7696;width:6249;height:50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" strokecolor="black [3213]" strokeweight=".5pt">
                  <v:stroke endarrow="block"/>
                </v:shape>
                <v:shape id="Connector: Elbow 19" o:spid="_x0000_s1036" type="#_x0000_t34" style="position:absolute;left:16611;top:14706;width:6172;height:59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" strokecolor="black [3213]" strokeweight=".5pt">
                  <v:stroke endarrow="block"/>
                </v:shape>
                <v:group id="Group 20" o:spid="_x0000_s1037" style="position:absolute;left:21564;top:2728;width:18517;height:40748" coordorigin=",-3748" coordsize="18516,4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21" o:spid="_x0000_s1038" style="position:absolute;left:1371;top:426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7856674E" w14:textId="110597D4" w:rsidR="007F030A" w:rsidRPr="003629C6" w:rsidRDefault="007F030A" w:rsidP="00D833F4">
                          <w:pPr>
                            <w:jc w:val="center"/>
                          </w:pPr>
                          <w:r w:rsidRPr="003629C6">
                            <w:t xml:space="preserve">3D </w:t>
                          </w:r>
                          <w:r>
                            <w:t>m</w:t>
                          </w:r>
                          <w:r w:rsidRPr="008516BF">
                            <w:t>odel</w:t>
                          </w:r>
                        </w:p>
                      </w:txbxContent>
                    </v:textbox>
                  </v:rect>
                  <v:rect id="Rectangle 22" o:spid="_x0000_s1039" style="position:absolute;left:1447;top:12115;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textbox>
                      <w:txbxContent>
                        <w:p w14:paraId="25C62116" w14:textId="4D736B03" w:rsidR="007F030A" w:rsidRPr="003629C6" w:rsidRDefault="007F030A" w:rsidP="00D833F4">
                          <w:pPr>
                            <w:jc w:val="center"/>
                          </w:pPr>
                          <w:r w:rsidRPr="003629C6">
                            <w:t xml:space="preserve">4D </w:t>
                          </w:r>
                          <w:r>
                            <w:t>m</w:t>
                          </w:r>
                          <w:r w:rsidRPr="008516BF">
                            <w:t>odel</w:t>
                          </w:r>
                        </w:p>
                      </w:txbxContent>
                    </v:textbox>
                  </v:rect>
                  <v:rect id="Rectangle 23" o:spid="_x0000_s1040" style="position:absolute;left:1524;top:20040;width:1524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textbox>
                      <w:txbxContent>
                        <w:p w14:paraId="3CF0054F" w14:textId="6F1E7B06" w:rsidR="007F030A" w:rsidRPr="003629C6" w:rsidRDefault="007F030A" w:rsidP="00D833F4">
                          <w:pPr>
                            <w:jc w:val="center"/>
                          </w:pPr>
                          <w:r w:rsidRPr="003629C6">
                            <w:t xml:space="preserve">BIM </w:t>
                          </w:r>
                          <w:r>
                            <w:t>m</w:t>
                          </w:r>
                          <w:r w:rsidRPr="008516BF">
                            <w:t>odel</w:t>
                          </w:r>
                        </w:p>
                      </w:txbxContent>
                    </v:textbox>
                  </v:rect>
                  <v:rect id="Rectangle 24" o:spid="_x0000_s1041" style="position:absolute;top:-1601;width:18516;height:3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" filled="f" strokecolor="#bfbfbf [2412]" strokeweight="1pt">
                    <v:stroke dashstyle="dash"/>
                  </v:rect>
                  <v:rect id="Rectangle 25" o:spid="_x0000_s1042" style="position:absolute;left:1447;top:-3748;width:15240;height:7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1NwwAAANsAAAAPAAAAZHJzL2Rvd25yZXYueG1sRI9PawIx&#10;FMTvBb9DeIK3mlWw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ws99TcMAAADbAAAADwAA&#10;AAAAAAAAAAAAAAAHAgAAZHJzL2Rvd25yZXYueG1sUEsFBgAAAAADAAMAtwAAAPcCAAAAAA==&#10;" filled="f" stroked="f" strokeweight="1pt">
                    <v:textbox>
                      <w:txbxContent>
                        <w:p w14:paraId="5F088A01" w14:textId="77777777" w:rsidR="007F030A" w:rsidRPr="003629C6" w:rsidRDefault="007F030A" w:rsidP="00C312F0">
                          <w:pPr>
                            <w:pStyle w:val="MDPI52figure"/>
                          </w:pPr>
                          <w:r w:rsidRPr="003629C6">
                            <w:t>BIM</w:t>
                          </w:r>
                        </w:p>
                      </w:txbxContent>
                    </v:textbox>
                  </v:rect>
                  <v:rect id="Rectangle 26" o:spid="_x0000_s1043" style="position:absolute;left:1676;top:27736;width:15240;height:8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65A32E30" w14:textId="79891FD1" w:rsidR="007F030A" w:rsidRPr="003629C6" w:rsidRDefault="007F030A" w:rsidP="00D833F4">
                          <w:pPr>
                            <w:jc w:val="center"/>
                          </w:pPr>
                          <w:r>
                            <w:t>BIM v</w:t>
                          </w:r>
                          <w:r w:rsidRPr="008516BF">
                            <w:t>isualization</w:t>
                          </w:r>
                        </w:p>
                      </w:txbxContent>
                    </v:textbox>
                  </v:rect>
                  <v:shapetype id="_x0000_t32" coordsize="21600,21600" o:spt="32" o:oned="t" path="m,l21600,21600e" filled="f">
                    <v:path arrowok="t" fillok="f" o:connecttype="none"/>
                    <o:lock v:ext="edit" shapetype="t"/>
                  </v:shapetype>
                  <v:shape id="Straight Arrow Connector 27" o:spid="_x0000_s1044" type="#_x0000_t32" style="position:absolute;left:9144;top:92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" strokecolor="black [3213]" strokeweight=".5pt">
                    <v:stroke endarrow="block" joinstyle="miter"/>
                  </v:shape>
                  <v:shape id="Straight Arrow Connector 28" o:spid="_x0000_s1045" type="#_x0000_t32" style="position:absolute;left:9372;top:1699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" strokecolor="black [3213]" strokeweight=".5pt">
                    <v:stroke endarrow="block" joinstyle="miter"/>
                  </v:shape>
                  <v:shape id="Straight Arrow Connector 29" o:spid="_x0000_s1046" type="#_x0000_t32" style="position:absolute;left:9448;top:250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" strokecolor="black [3213]" strokeweight=".5pt">
                    <v:stroke endarrow="block" joinstyle="miter"/>
                  </v:shape>
                </v:group>
                <v:shape id="Straight Arrow Connector 30" o:spid="_x0000_s1047" type="#_x0000_t32" style="position:absolute;left:16992;top:22250;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" strokecolor="black [3213]" strokeweight=".5pt">
                  <v:stroke endarrow="block" joinstyle="miter"/>
                </v:shape>
                <v:shape id="Straight Arrow Connector 31" o:spid="_x0000_s1048" type="#_x0000_t32" style="position:absolute;left:17221;top:29184;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" strokecolor="black [3213]" strokeweight=".5pt">
                  <v:stroke endarrow="block" joinstyle="miter"/>
                </v:shape>
                <v:shape id="Connector: Elbow 32" o:spid="_x0000_s1049" type="#_x0000_t34" style="position:absolute;left:16992;top:30175;width:5791;height:7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" strokecolor="black [3213]" strokeweight=".5pt">
                  <v:stroke endarrow="block"/>
                </v:shape>
                <v:shape id="Connector: Elbow 33" o:spid="_x0000_s1050" type="#_x0000_t34" style="position:absolute;left:38328;top:17609;width:5944;height:1130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" strokecolor="black [3213]" strokeweight=".5pt">
                  <v:stroke endarrow="block"/>
                </v:shape>
                <v:group id="Group 34" o:spid="_x0000_s1051" style="position:absolute;left:42824;top:8908;width:18517;height:43037" coordorigin=",-6102" coordsize="18516,4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5" o:spid="_x0000_s1052" style="position:absolute;top:-5262;width:18516;height:4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" filled="f" strokecolor="#bfbfbf [2412]" strokeweight="1pt">
                    <v:stroke dashstyle="dash"/>
                  </v:rect>
                  <v:rect id="Rectangle 36" o:spid="_x0000_s1053" style="position:absolute;left:1447;top:-728;width:15240;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402FE1DF" w14:textId="0F35E855" w:rsidR="007F030A" w:rsidRPr="003629C6" w:rsidRDefault="007F030A" w:rsidP="00D833F4">
                          <w:pPr>
                            <w:jc w:val="center"/>
                          </w:pPr>
                          <w:r w:rsidRPr="008516BF">
                            <w:t>Optimization</w:t>
                          </w:r>
                          <w:r>
                            <w:t xml:space="preserve"> model</w:t>
                          </w:r>
                        </w:p>
                      </w:txbxContent>
                    </v:textbox>
                  </v:rect>
                  <v:rect id="Rectangle 38" o:spid="_x0000_s1054" style="position:absolute;left:1524;top:9476;width:15240;height:6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75A3A70E" w14:textId="524FD37C" w:rsidR="007F030A" w:rsidRPr="003629C6" w:rsidRDefault="007F030A" w:rsidP="008516BF">
                          <w:pPr>
                            <w:jc w:val="center"/>
                          </w:pPr>
                          <w:r>
                            <w:t>Decision variables</w:t>
                          </w:r>
                        </w:p>
                      </w:txbxContent>
                    </v:textbox>
                  </v:rect>
                  <v:rect id="Rectangle 39" o:spid="_x0000_s1055" style="position:absolute;left:1600;top:21025;width:15240;height:7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224CC231" w14:textId="1E35D93C" w:rsidR="007F030A" w:rsidRPr="003629C6" w:rsidRDefault="007F030A" w:rsidP="008516BF">
                          <w:pPr>
                            <w:jc w:val="center"/>
                          </w:pPr>
                          <w:r>
                            <w:t>Genetic operations</w:t>
                          </w:r>
                        </w:p>
                      </w:txbxContent>
                    </v:textbox>
                  </v:rect>
                  <v:rect id="Rectangle 40" o:spid="_x0000_s1056" style="position:absolute;left:1600;top:31237;width:15240;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75C2A03F" w14:textId="77777777" w:rsidR="007F030A" w:rsidRPr="008516BF" w:rsidRDefault="007F030A" w:rsidP="00D833F4">
                          <w:pPr>
                            <w:jc w:val="center"/>
                          </w:pPr>
                          <w:r w:rsidRPr="003629C6">
                            <w:t>Pareto front</w:t>
                          </w:r>
                        </w:p>
                      </w:txbxContent>
                    </v:textbox>
                  </v:rect>
                  <v:rect id="Rectangle 41" o:spid="_x0000_s1057" style="position:absolute;left:990;top:-6102;width:15697;height:5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468A97E8" w14:textId="77777777" w:rsidR="007F030A" w:rsidRPr="003629C6" w:rsidRDefault="007F030A" w:rsidP="00C312F0">
                          <w:pPr>
                            <w:pStyle w:val="MDPI52figure"/>
                          </w:pPr>
                          <w:r w:rsidRPr="003629C6">
                            <w:t>MOGA</w:t>
                          </w:r>
                        </w:p>
                      </w:txbxContent>
                    </v:textbox>
                  </v:rect>
                  <v:shape id="Straight Arrow Connector 46" o:spid="_x0000_s1058" type="#_x0000_t32" style="position:absolute;left:9296;top:16795;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" strokecolor="black [3213]" strokeweight=".5pt">
                    <v:stroke endarrow="block" joinstyle="miter"/>
                  </v:shape>
                  <v:shape id="Straight Arrow Connector 47" o:spid="_x0000_s1059" type="#_x0000_t32" style="position:absolute;left:9448;top:28952;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" strokecolor="black [3213]" strokeweight=".5pt">
                    <v:stroke endarrow="block" joinstyle="miter"/>
                  </v:shape>
                </v:group>
                <v:shape id="Connector: Elbow 48" o:spid="_x0000_s1060" type="#_x0000_t34" style="position:absolute;left:38481;top:38215;width:5943;height:1043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" strokecolor="black [3213]" strokeweight=".5pt">
                  <v:stroke endarrow="block"/>
                </v:shape>
                <w10:wrap type="topAndBottom" anchorx="margin"/>
              </v:group>
            </w:pict>
          </mc:Fallback>
        </mc:AlternateContent>
      </w:r>
      <w:r w:rsidRPr="00AF25EC">
        <w:rPr>
          <w:noProof/>
          <w:color w:val="auto"/>
        </w:rPr>
        <mc:AlternateContent>
          <mc:Choice Requires="wps">
            <w:drawing>
              <wp:anchor distT="0" distB="0" distL="114300" distR="114300" simplePos="0" relativeHeight="251661312" behindDoc="0" locked="0" layoutInCell="1" allowOverlap="1" wp14:anchorId="241B8A26" wp14:editId="31589D68">
                <wp:simplePos x="0" y="0"/>
                <wp:positionH relativeFrom="column">
                  <wp:posOffset>5743575</wp:posOffset>
                </wp:positionH>
                <wp:positionV relativeFrom="paragraph">
                  <wp:posOffset>1992630</wp:posOffset>
                </wp:positionV>
                <wp:extent cx="0" cy="221615"/>
                <wp:effectExtent l="76200" t="0" r="57150" b="64135"/>
                <wp:wrapNone/>
                <wp:docPr id="3" name="Straight Arrow Connector 3"/>
                <wp:cNvGraphicFramePr/>
                <a:graphic xmlns:a="http://schemas.openxmlformats.org/drawingml/2006/main">
                  <a:graphicData uri="http://schemas.microsoft.com/office/word/2010/wordprocessingShape">
                    <wps:wsp>
                      <wps:cNvCnPr/>
                      <wps:spPr>
                        <a:xfrm>
                          <a:off x="0" y="0"/>
                          <a:ext cx="0" cy="2216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4996C" id="Straight Arrow Connector 3" o:spid="_x0000_s1026" type="#_x0000_t32" style="position:absolute;margin-left:452.25pt;margin-top:156.9pt;width:0;height:17.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" strokecolor="black [3213]" strokeweight=".5pt">
                <v:stroke endarrow="block" joinstyle="miter"/>
              </v:shape>
            </w:pict>
          </mc:Fallback>
        </mc:AlternateContent>
      </w:r>
    </w:p>
    <w:p w14:paraId="0FBB70D8" w14:textId="5E731A70" w:rsidR="00C312F0" w:rsidRPr="00AF25EC" w:rsidRDefault="00C312F0" w:rsidP="00C312F0">
      <w:pPr>
        <w:pStyle w:val="MDPI51figurecaption"/>
        <w:rPr>
          <w:rFonts w:cs="Cordia New"/>
          <w:color w:val="auto"/>
          <w:lang w:bidi="th-TH"/>
        </w:rPr>
      </w:pPr>
      <w:r w:rsidRPr="00AF25EC">
        <w:rPr>
          <w:b/>
          <w:bCs/>
          <w:color w:val="auto"/>
        </w:rPr>
        <w:t>Figure 5.</w:t>
      </w:r>
      <w:r w:rsidRPr="00AF25EC">
        <w:rPr>
          <w:color w:val="auto"/>
        </w:rPr>
        <w:t xml:space="preserve"> The flow diagram of optimization procedure.</w:t>
      </w:r>
    </w:p>
    <w:p w14:paraId="30DE075C" w14:textId="211675EA" w:rsidR="003A54F8" w:rsidRPr="00AF25EC" w:rsidRDefault="003A54F8" w:rsidP="003A54F8">
      <w:pPr>
        <w:pStyle w:val="MDPI22heading2"/>
        <w:rPr>
          <w:rFonts w:ascii="Angsana New" w:eastAsia="Palatino Linotype" w:hAnsi="Angsana New" w:cs="Angsana New"/>
          <w:color w:val="auto"/>
          <w:lang w:bidi="th-TH"/>
        </w:rPr>
      </w:pPr>
      <w:r w:rsidRPr="00AF25EC">
        <w:rPr>
          <w:color w:val="auto"/>
        </w:rPr>
        <w:t>3.1 Initialization Module</w:t>
      </w:r>
    </w:p>
    <w:p w14:paraId="50CD341B" w14:textId="77777777" w:rsidR="003A54F8" w:rsidRPr="00AF25EC" w:rsidRDefault="003A54F8" w:rsidP="003A54F8">
      <w:pPr>
        <w:pStyle w:val="MDPI31text"/>
        <w:rPr>
          <w:rFonts w:eastAsia="Palatino Linotype" w:cstheme="minorBidi"/>
          <w:noProof/>
          <w:color w:val="auto"/>
          <w:cs/>
          <w:lang w:bidi="th-TH"/>
        </w:rPr>
      </w:pPr>
      <w:r w:rsidRPr="00AF25EC">
        <w:rPr>
          <w:rFonts w:eastAsia="Palatino Linotype" w:cs="Palatino Linotype"/>
          <w:noProof/>
          <w:color w:val="auto"/>
        </w:rPr>
        <w:t>There are three main calculations for this module as listed.</w:t>
      </w:r>
    </w:p>
    <w:p w14:paraId="6B54C7EC" w14:textId="77777777" w:rsidR="003A54F8" w:rsidRPr="00AF25EC" w:rsidRDefault="003A54F8" w:rsidP="003A54F8">
      <w:pPr>
        <w:pStyle w:val="MDPI23heading3"/>
        <w:rPr>
          <w:rFonts w:eastAsia="Palatino Linotype"/>
          <w:noProof/>
          <w:color w:val="auto"/>
        </w:rPr>
      </w:pPr>
      <w:r w:rsidRPr="00AF25EC">
        <w:rPr>
          <w:rFonts w:eastAsia="Palatino Linotype"/>
          <w:color w:val="auto"/>
        </w:rPr>
        <w:t>3.1.1 Actual construction time</w:t>
      </w:r>
      <w:r w:rsidRPr="00AF25EC">
        <w:rPr>
          <w:rFonts w:eastAsia="Palatino Linotype"/>
          <w:noProof/>
          <w:color w:val="auto"/>
          <w:cs/>
          <w:lang w:bidi="th-TH"/>
        </w:rPr>
        <w:t xml:space="preserve"> </w:t>
      </w:r>
      <w:r w:rsidRPr="00AF25EC">
        <w:rPr>
          <w:rFonts w:eastAsia="Palatino Linotype"/>
          <w:color w:val="auto"/>
        </w:rPr>
        <w:t>(Ta) calculation</w:t>
      </w:r>
      <w:r w:rsidRPr="00AF25EC">
        <w:rPr>
          <w:rFonts w:eastAsia="Palatino Linotype"/>
          <w:noProof/>
          <w:color w:val="auto"/>
        </w:rPr>
        <w:t>s</w:t>
      </w:r>
    </w:p>
    <w:p w14:paraId="2E8699F4" w14:textId="68F69687" w:rsidR="003A54F8" w:rsidRPr="00AF25EC" w:rsidRDefault="009873E9" w:rsidP="003A54F8">
      <w:pPr>
        <w:pStyle w:val="MDPI31text"/>
        <w:rPr>
          <w:rFonts w:eastAsia="Palatino Linotype"/>
          <w:noProof/>
          <w:color w:val="auto"/>
        </w:rPr>
      </w:pPr>
      <w:r w:rsidRPr="00AF25EC">
        <w:rPr>
          <w:rFonts w:eastAsia="Palatino Linotype"/>
          <w:color w:val="auto"/>
        </w:rPr>
        <w:t>The calculation used c</w:t>
      </w:r>
      <w:r w:rsidR="003A54F8" w:rsidRPr="00AF25EC">
        <w:rPr>
          <w:rFonts w:eastAsia="Palatino Linotype"/>
          <w:color w:val="auto"/>
        </w:rPr>
        <w:t>onstruction data from each activity and project calendar constraint,</w:t>
      </w:r>
      <w:r w:rsidR="003A54F8" w:rsidRPr="00AF25EC">
        <w:rPr>
          <w:rFonts w:eastAsia="Palatino Linotype"/>
          <w:color w:val="auto"/>
          <w:cs/>
          <w:lang w:bidi="th-TH"/>
        </w:rPr>
        <w:t xml:space="preserve"> </w:t>
      </w:r>
      <w:r w:rsidR="003A54F8" w:rsidRPr="00AF25EC">
        <w:rPr>
          <w:rFonts w:eastAsia="Palatino Linotype"/>
          <w:color w:val="auto"/>
        </w:rPr>
        <w:t>i.e., activity duration</w:t>
      </w:r>
      <w:r w:rsidR="003A54F8" w:rsidRPr="00AF25EC">
        <w:rPr>
          <w:rFonts w:eastAsia="Palatino Linotype"/>
          <w:color w:val="auto"/>
          <w:cs/>
          <w:lang w:bidi="th-TH"/>
        </w:rPr>
        <w:t xml:space="preserve"> </w:t>
      </w:r>
      <w:r w:rsidR="003A54F8" w:rsidRPr="00AF25EC">
        <w:rPr>
          <w:rFonts w:eastAsia="Palatino Linotype"/>
          <w:color w:val="auto"/>
        </w:rPr>
        <w:t>(D</w:t>
      </w:r>
      <w:r w:rsidR="003A54F8" w:rsidRPr="00AF25EC">
        <w:rPr>
          <w:rFonts w:eastAsia="Palatino Linotype"/>
          <w:color w:val="auto"/>
          <w:vertAlign w:val="subscript"/>
        </w:rPr>
        <w:t>i</w:t>
      </w:r>
      <w:r w:rsidR="003A54F8" w:rsidRPr="00AF25EC">
        <w:rPr>
          <w:rFonts w:eastAsia="Palatino Linotype"/>
          <w:color w:val="auto"/>
        </w:rPr>
        <w:t>), activity sequence and exception date</w:t>
      </w:r>
      <w:r w:rsidR="003A54F8" w:rsidRPr="00AF25EC">
        <w:rPr>
          <w:rFonts w:eastAsia="Palatino Linotype"/>
          <w:color w:val="auto"/>
          <w:cs/>
          <w:lang w:bidi="th-TH"/>
        </w:rPr>
        <w:t xml:space="preserve"> </w:t>
      </w:r>
      <w:r w:rsidR="003A54F8" w:rsidRPr="00AF25EC">
        <w:rPr>
          <w:rFonts w:eastAsia="Palatino Linotype"/>
          <w:color w:val="auto"/>
        </w:rPr>
        <w:t>(e</w:t>
      </w:r>
      <w:r w:rsidR="003A54F8" w:rsidRPr="00AF25EC">
        <w:rPr>
          <w:rFonts w:eastAsia="Palatino Linotype"/>
          <w:color w:val="auto"/>
          <w:vertAlign w:val="subscript"/>
        </w:rPr>
        <w:t>i</w:t>
      </w:r>
      <w:r w:rsidR="003A54F8" w:rsidRPr="00AF25EC">
        <w:rPr>
          <w:rFonts w:eastAsia="Palatino Linotype"/>
          <w:color w:val="auto"/>
        </w:rPr>
        <w:t xml:space="preserve">) from </w:t>
      </w:r>
      <w:r w:rsidR="00AA2CD3" w:rsidRPr="00AF25EC">
        <w:rPr>
          <w:rFonts w:eastAsia="Palatino Linotype"/>
          <w:color w:val="auto"/>
        </w:rPr>
        <w:t xml:space="preserve">the </w:t>
      </w:r>
      <w:r w:rsidR="003A54F8" w:rsidRPr="00AF25EC">
        <w:rPr>
          <w:rFonts w:eastAsia="Palatino Linotype"/>
          <w:color w:val="auto"/>
        </w:rPr>
        <w:t xml:space="preserve">baseline schedule. The precedence networks were </w:t>
      </w:r>
      <w:r w:rsidR="00BF65BC">
        <w:rPr>
          <w:rFonts w:eastAsia="Palatino Linotype"/>
          <w:color w:val="auto"/>
        </w:rPr>
        <w:t>created using</w:t>
      </w:r>
      <w:r w:rsidR="003A54F8" w:rsidRPr="00AF25EC">
        <w:rPr>
          <w:rFonts w:eastAsia="Palatino Linotype"/>
          <w:color w:val="auto"/>
        </w:rPr>
        <w:t xml:space="preserve"> Precedence Diagram Method (PDM). In PDM, there are four precedence relationship constraints: Finish to Start (FS), Start to Start (SS), Finish-Finish (FF) and Start-Finish (SF) with overlapping time (L</w:t>
      </w:r>
      <w:r w:rsidR="003A54F8" w:rsidRPr="00AF25EC">
        <w:rPr>
          <w:rFonts w:eastAsia="Palatino Linotype"/>
          <w:color w:val="auto"/>
          <w:vertAlign w:val="subscript"/>
        </w:rPr>
        <w:t>i</w:t>
      </w:r>
      <w:r w:rsidR="003A54F8" w:rsidRPr="00AF25EC">
        <w:rPr>
          <w:rFonts w:eastAsia="Palatino Linotype"/>
          <w:color w:val="auto"/>
        </w:rPr>
        <w:t xml:space="preserve">). </w:t>
      </w:r>
      <w:r w:rsidR="00AA2CD3" w:rsidRPr="00AF25EC">
        <w:rPr>
          <w:rFonts w:eastAsia="Palatino Linotype"/>
          <w:noProof/>
          <w:color w:val="auto"/>
        </w:rPr>
        <w:t>The P</w:t>
      </w:r>
      <w:r w:rsidR="00BF65BC">
        <w:rPr>
          <w:rFonts w:eastAsia="Palatino Linotype"/>
          <w:noProof/>
          <w:color w:val="auto"/>
        </w:rPr>
        <w:t>DM</w:t>
      </w:r>
      <w:r w:rsidR="003A54F8" w:rsidRPr="00AF25EC">
        <w:rPr>
          <w:rFonts w:eastAsia="Palatino Linotype"/>
          <w:noProof/>
          <w:color w:val="auto"/>
        </w:rPr>
        <w:t xml:space="preserve"> </w:t>
      </w:r>
      <w:r w:rsidR="00BF65BC" w:rsidRPr="00AF25EC">
        <w:rPr>
          <w:rFonts w:eastAsia="Palatino Linotype"/>
          <w:noProof/>
          <w:color w:val="auto"/>
        </w:rPr>
        <w:t>c</w:t>
      </w:r>
      <w:r w:rsidR="00BF65BC">
        <w:rPr>
          <w:rFonts w:eastAsia="Palatino Linotype"/>
          <w:noProof/>
          <w:color w:val="auto"/>
        </w:rPr>
        <w:t>alcuation</w:t>
      </w:r>
      <w:r w:rsidR="00BF65BC" w:rsidRPr="00AF25EC">
        <w:rPr>
          <w:rFonts w:eastAsia="Palatino Linotype"/>
          <w:noProof/>
          <w:color w:val="auto"/>
        </w:rPr>
        <w:t xml:space="preserve"> </w:t>
      </w:r>
      <w:r w:rsidR="003A54F8" w:rsidRPr="00AF25EC">
        <w:rPr>
          <w:rFonts w:eastAsia="Palatino Linotype"/>
          <w:noProof/>
          <w:color w:val="auto"/>
        </w:rPr>
        <w:t>procedure used sequential forward and backward calculations via the network to calculate the early start times</w:t>
      </w:r>
      <w:r w:rsidR="00AA2CD3" w:rsidRPr="00AF25EC">
        <w:rPr>
          <w:rFonts w:eastAsia="Palatino Linotype"/>
          <w:noProof/>
          <w:color w:val="auto"/>
        </w:rPr>
        <w:t xml:space="preserve"> </w:t>
      </w:r>
      <w:r w:rsidR="003A54F8" w:rsidRPr="00AF25EC">
        <w:rPr>
          <w:rFonts w:eastAsia="Palatino Linotype"/>
          <w:noProof/>
          <w:color w:val="auto"/>
        </w:rPr>
        <w:t>(ST</w:t>
      </w:r>
      <w:r w:rsidR="003A54F8" w:rsidRPr="00AF25EC">
        <w:rPr>
          <w:rFonts w:eastAsia="Palatino Linotype"/>
          <w:noProof/>
          <w:color w:val="auto"/>
          <w:vertAlign w:val="subscript"/>
        </w:rPr>
        <w:t>i</w:t>
      </w:r>
      <w:r w:rsidR="003A54F8" w:rsidRPr="00AF25EC">
        <w:rPr>
          <w:rFonts w:eastAsia="Palatino Linotype"/>
          <w:noProof/>
          <w:color w:val="auto"/>
        </w:rPr>
        <w:t>) to early finish times (FT</w:t>
      </w:r>
      <w:r w:rsidR="003A54F8" w:rsidRPr="00AF25EC">
        <w:rPr>
          <w:rFonts w:eastAsia="Palatino Linotype"/>
          <w:noProof/>
          <w:color w:val="auto"/>
          <w:vertAlign w:val="subscript"/>
        </w:rPr>
        <w:t>i</w:t>
      </w:r>
      <w:r w:rsidR="003A54F8" w:rsidRPr="00AF25EC">
        <w:rPr>
          <w:rFonts w:eastAsia="Palatino Linotype"/>
          <w:noProof/>
          <w:color w:val="auto"/>
        </w:rPr>
        <w:t xml:space="preserve">), </w:t>
      </w:r>
      <w:r w:rsidR="00AA2CD3" w:rsidRPr="00AF25EC">
        <w:rPr>
          <w:rFonts w:eastAsia="Palatino Linotype"/>
          <w:noProof/>
          <w:color w:val="auto"/>
        </w:rPr>
        <w:t xml:space="preserve">and </w:t>
      </w:r>
      <w:r w:rsidR="003A54F8" w:rsidRPr="00AF25EC">
        <w:rPr>
          <w:rFonts w:eastAsia="Palatino Linotype"/>
          <w:noProof/>
          <w:color w:val="auto"/>
        </w:rPr>
        <w:t>late start times</w:t>
      </w:r>
      <w:r w:rsidR="00AA2CD3" w:rsidRPr="00AF25EC">
        <w:rPr>
          <w:rFonts w:eastAsia="Palatino Linotype"/>
          <w:noProof/>
          <w:color w:val="auto"/>
        </w:rPr>
        <w:t xml:space="preserve"> </w:t>
      </w:r>
      <w:r w:rsidR="003A54F8" w:rsidRPr="00AF25EC">
        <w:rPr>
          <w:rFonts w:eastAsia="Palatino Linotype"/>
          <w:noProof/>
          <w:color w:val="auto"/>
        </w:rPr>
        <w:t>(LS</w:t>
      </w:r>
      <w:r w:rsidR="003A54F8" w:rsidRPr="00AF25EC">
        <w:rPr>
          <w:rFonts w:eastAsia="Palatino Linotype"/>
          <w:noProof/>
          <w:color w:val="auto"/>
          <w:vertAlign w:val="subscript"/>
        </w:rPr>
        <w:t>i</w:t>
      </w:r>
      <w:r w:rsidR="003A54F8" w:rsidRPr="00AF25EC">
        <w:rPr>
          <w:rFonts w:eastAsia="Palatino Linotype"/>
          <w:noProof/>
          <w:color w:val="auto"/>
        </w:rPr>
        <w:t>) to late finish times</w:t>
      </w:r>
      <w:r w:rsidR="00AA2CD3" w:rsidRPr="00AF25EC">
        <w:rPr>
          <w:rFonts w:eastAsia="Palatino Linotype"/>
          <w:noProof/>
          <w:color w:val="auto"/>
        </w:rPr>
        <w:t xml:space="preserve"> </w:t>
      </w:r>
      <w:r w:rsidR="003A54F8" w:rsidRPr="00AF25EC">
        <w:rPr>
          <w:rFonts w:eastAsia="Palatino Linotype"/>
          <w:noProof/>
          <w:color w:val="auto"/>
        </w:rPr>
        <w:t>(LF</w:t>
      </w:r>
      <w:r w:rsidR="003A54F8" w:rsidRPr="00AF25EC">
        <w:rPr>
          <w:rFonts w:eastAsia="Palatino Linotype"/>
          <w:noProof/>
          <w:color w:val="auto"/>
          <w:vertAlign w:val="subscript"/>
        </w:rPr>
        <w:t>i</w:t>
      </w:r>
      <w:r w:rsidR="003A54F8" w:rsidRPr="00AF25EC">
        <w:rPr>
          <w:rFonts w:eastAsia="Palatino Linotype"/>
          <w:noProof/>
          <w:color w:val="auto"/>
        </w:rPr>
        <w:t>) for each activity. From these values, actual construction time</w:t>
      </w:r>
      <w:r w:rsidR="00AA2CD3" w:rsidRPr="00AF25EC">
        <w:rPr>
          <w:rFonts w:eastAsia="Palatino Linotype"/>
          <w:noProof/>
          <w:color w:val="auto"/>
        </w:rPr>
        <w:t xml:space="preserve"> </w:t>
      </w:r>
      <w:r w:rsidR="003A54F8" w:rsidRPr="00AF25EC">
        <w:rPr>
          <w:rFonts w:eastAsia="Palatino Linotype"/>
          <w:noProof/>
          <w:color w:val="auto"/>
        </w:rPr>
        <w:t>(Ta) and total float time</w:t>
      </w:r>
      <w:r w:rsidR="00AA2CD3" w:rsidRPr="00AF25EC">
        <w:rPr>
          <w:rFonts w:eastAsia="Palatino Linotype"/>
          <w:noProof/>
          <w:color w:val="auto"/>
        </w:rPr>
        <w:t xml:space="preserve"> </w:t>
      </w:r>
      <w:r w:rsidR="003A54F8" w:rsidRPr="00AF25EC">
        <w:rPr>
          <w:rFonts w:eastAsia="Palatino Linotype"/>
          <w:noProof/>
          <w:color w:val="auto"/>
        </w:rPr>
        <w:t>(TF</w:t>
      </w:r>
      <w:r w:rsidR="003A54F8" w:rsidRPr="00AF25EC">
        <w:rPr>
          <w:rFonts w:eastAsia="Palatino Linotype"/>
          <w:noProof/>
          <w:color w:val="auto"/>
          <w:vertAlign w:val="subscript"/>
        </w:rPr>
        <w:t>i</w:t>
      </w:r>
      <w:r w:rsidR="003A54F8" w:rsidRPr="00AF25EC">
        <w:rPr>
          <w:rFonts w:eastAsia="Palatino Linotype"/>
          <w:noProof/>
          <w:color w:val="auto"/>
        </w:rPr>
        <w:t>)</w:t>
      </w:r>
      <w:r w:rsidR="003A54F8" w:rsidRPr="00AF25EC">
        <w:rPr>
          <w:rFonts w:eastAsia="Palatino Linotype"/>
          <w:noProof/>
          <w:color w:val="auto"/>
          <w:sz w:val="19"/>
          <w:szCs w:val="19"/>
        </w:rPr>
        <w:t xml:space="preserve"> </w:t>
      </w:r>
      <w:r w:rsidR="00AA2CD3" w:rsidRPr="00AF25EC">
        <w:rPr>
          <w:rFonts w:eastAsia="Palatino Linotype"/>
          <w:noProof/>
          <w:color w:val="auto"/>
        </w:rPr>
        <w:t>were</w:t>
      </w:r>
      <w:r w:rsidR="003A54F8" w:rsidRPr="00AF25EC">
        <w:rPr>
          <w:rFonts w:eastAsia="Palatino Linotype"/>
          <w:noProof/>
          <w:color w:val="auto"/>
        </w:rPr>
        <w:t xml:space="preserve"> determined using eq.5</w:t>
      </w:r>
      <w:r w:rsidR="00BF65BC">
        <w:rPr>
          <w:rFonts w:eastAsia="Palatino Linotype"/>
          <w:noProof/>
          <w:color w:val="auto"/>
        </w:rPr>
        <w:t>, as presented previously,</w:t>
      </w:r>
      <w:r w:rsidR="003A54F8" w:rsidRPr="00AF25EC">
        <w:rPr>
          <w:rFonts w:eastAsia="Palatino Linotype"/>
          <w:noProof/>
          <w:color w:val="auto"/>
        </w:rPr>
        <w:t xml:space="preserve"> and eq.8</w:t>
      </w:r>
      <w:r w:rsidR="00BF65BC">
        <w:rPr>
          <w:rFonts w:eastAsia="Palatino Linotype"/>
          <w:noProof/>
          <w:color w:val="auto"/>
        </w:rPr>
        <w:t xml:space="preserve"> below.</w:t>
      </w:r>
    </w:p>
    <w:p w14:paraId="7BEAF698" w14:textId="77777777" w:rsidR="00700CAA" w:rsidRPr="00AF25EC" w:rsidRDefault="00700CAA" w:rsidP="00700CAA">
      <w:pPr>
        <w:pStyle w:val="MDPI32textnoindent"/>
        <w:rPr>
          <w:color w:val="auto"/>
        </w:rPr>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44BD74F3" w14:textId="77777777" w:rsidTr="00703801">
        <w:tc>
          <w:tcPr>
            <w:tcW w:w="7428" w:type="dxa"/>
          </w:tcPr>
          <w:p w14:paraId="000311DE" w14:textId="0F065278" w:rsidR="00700CAA" w:rsidRPr="00AF25EC" w:rsidRDefault="00700CAA" w:rsidP="00700CAA">
            <w:pPr>
              <w:pStyle w:val="MDPI39equation"/>
              <w:tabs>
                <w:tab w:val="right" w:pos="2925"/>
                <w:tab w:val="right" w:pos="3347"/>
                <w:tab w:val="left" w:pos="3489"/>
              </w:tabs>
              <w:ind w:left="90"/>
              <w:rPr>
                <w:color w:val="auto"/>
              </w:rPr>
            </w:pPr>
            <m:oMathPara>
              <m:oMath>
                <m:r>
                  <w:rPr>
                    <w:rFonts w:ascii="Cambria Math" w:eastAsia="Palatino Linotype" w:hAnsi="Cambria Math" w:cs="Palatino Linotype"/>
                    <w:color w:val="auto"/>
                  </w:rPr>
                  <w:lastRenderedPageBreak/>
                  <m:t>T</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F</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=L</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F</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FT</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D</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m:t>
                </m:r>
                <m:sSub>
                  <m:sSubPr>
                    <m:ctrlPr>
                      <w:rPr>
                        <w:rFonts w:ascii="Cambria Math" w:eastAsia="Palatino Linotype" w:hAnsi="Cambria Math" w:cs="Palatino Linotype"/>
                        <w:i/>
                        <w:color w:val="auto"/>
                      </w:rPr>
                    </m:ctrlPr>
                  </m:sSubPr>
                  <m:e>
                    <m:r>
                      <w:rPr>
                        <w:rFonts w:ascii="Cambria Math" w:eastAsia="Palatino Linotype" w:hAnsi="Cambria Math" w:cs="Palatino Linotype"/>
                        <w:color w:val="auto"/>
                      </w:rPr>
                      <m:t>ⅇ</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+1</m:t>
                </m:r>
              </m:oMath>
            </m:oMathPara>
          </w:p>
        </w:tc>
        <w:tc>
          <w:tcPr>
            <w:tcW w:w="431" w:type="dxa"/>
            <w:vAlign w:val="center"/>
          </w:tcPr>
          <w:p w14:paraId="10D133D0" w14:textId="73911213" w:rsidR="00700CAA" w:rsidRPr="00AF25EC" w:rsidRDefault="00700CAA" w:rsidP="00703801">
            <w:pPr>
              <w:pStyle w:val="MDPI3aequationnumber"/>
              <w:spacing w:line="260" w:lineRule="atLeast"/>
              <w:rPr>
                <w:color w:val="auto"/>
              </w:rPr>
            </w:pPr>
            <w:r w:rsidRPr="00AF25EC">
              <w:rPr>
                <w:color w:val="auto"/>
              </w:rPr>
              <w:t>(8)</w:t>
            </w:r>
          </w:p>
        </w:tc>
      </w:tr>
    </w:tbl>
    <w:p w14:paraId="6A80010D" w14:textId="195E6A62" w:rsidR="003A54F8" w:rsidRPr="00AF25EC" w:rsidRDefault="00700CAA" w:rsidP="00700CAA">
      <w:pPr>
        <w:pStyle w:val="MDPI32textnoindent"/>
        <w:rPr>
          <w:rFonts w:eastAsia="Palatino Linotype"/>
          <w:noProof/>
          <w:color w:val="auto"/>
          <w:lang w:bidi="th-TH"/>
        </w:rPr>
      </w:pPr>
      <w:r w:rsidRPr="00AF25EC">
        <w:rPr>
          <w:noProof/>
          <w:color w:val="auto"/>
        </w:rPr>
        <w:t>where</w:t>
      </w:r>
      <w:r w:rsidRPr="00AF25EC">
        <w:rPr>
          <w:rFonts w:eastAsia="Palatino Linotype"/>
          <w:noProof/>
          <w:color w:val="auto"/>
        </w:rPr>
        <w:t xml:space="preserve"> </w:t>
      </w:r>
      <w:r w:rsidR="003A54F8" w:rsidRPr="00AF25EC">
        <w:rPr>
          <w:rFonts w:eastAsia="Palatino Linotype"/>
          <w:i/>
          <w:iCs/>
          <w:noProof/>
          <w:color w:val="auto"/>
        </w:rPr>
        <w:t>TF</w:t>
      </w:r>
      <w:r w:rsidR="003A54F8" w:rsidRPr="00AF25EC">
        <w:rPr>
          <w:rFonts w:eastAsia="Palatino Linotype"/>
          <w:i/>
          <w:iCs/>
          <w:noProof/>
          <w:color w:val="auto"/>
          <w:vertAlign w:val="subscript"/>
        </w:rPr>
        <w:t>i</w:t>
      </w:r>
      <w:r w:rsidR="003A54F8" w:rsidRPr="00AF25EC">
        <w:rPr>
          <w:rFonts w:eastAsia="Palatino Linotype"/>
          <w:noProof/>
          <w:color w:val="auto"/>
          <w:vertAlign w:val="subscript"/>
        </w:rPr>
        <w:t xml:space="preserve"> </w:t>
      </w:r>
      <w:r w:rsidR="003A54F8" w:rsidRPr="00AF25EC">
        <w:rPr>
          <w:rFonts w:eastAsia="Palatino Linotype"/>
          <w:noProof/>
          <w:color w:val="auto"/>
        </w:rPr>
        <w:t>= total float of activity</w:t>
      </w:r>
      <w:r w:rsidR="003A54F8" w:rsidRPr="00AF25EC">
        <w:rPr>
          <w:rFonts w:eastAsia="Palatino Linotype"/>
          <w:noProof/>
          <w:color w:val="auto"/>
          <w:cs/>
          <w:lang w:bidi="th-TH"/>
        </w:rPr>
        <w:t xml:space="preserve"> </w:t>
      </w:r>
      <w:r w:rsidR="003A54F8" w:rsidRPr="00AF25EC">
        <w:rPr>
          <w:rFonts w:eastAsia="Palatino Linotype"/>
          <w:i/>
          <w:iCs/>
          <w:noProof/>
          <w:color w:val="auto"/>
          <w:cs/>
          <w:lang w:bidi="th-TH"/>
        </w:rPr>
        <w:t>i</w:t>
      </w:r>
    </w:p>
    <w:p w14:paraId="4BB54C1A" w14:textId="77777777" w:rsidR="003A54F8" w:rsidRPr="00AF25EC" w:rsidRDefault="003A54F8" w:rsidP="003A54F8">
      <w:pPr>
        <w:pStyle w:val="MDPI23heading3"/>
        <w:rPr>
          <w:rFonts w:eastAsia="Palatino Linotype"/>
          <w:noProof/>
          <w:color w:val="auto"/>
        </w:rPr>
      </w:pPr>
      <w:r w:rsidRPr="00AF25EC">
        <w:rPr>
          <w:rFonts w:eastAsia="Palatino Linotype"/>
          <w:noProof/>
          <w:color w:val="auto"/>
        </w:rPr>
        <w:t>3.1.2 Resource utilization fluctuation (Mx) calculations</w:t>
      </w:r>
    </w:p>
    <w:p w14:paraId="05356F5E" w14:textId="6CB8235C" w:rsidR="003A54F8" w:rsidRPr="00AF25EC" w:rsidRDefault="003A54F8" w:rsidP="003A54F8">
      <w:pPr>
        <w:pStyle w:val="MDPI31text"/>
        <w:rPr>
          <w:rFonts w:eastAsia="Palatino Linotype"/>
          <w:color w:val="auto"/>
        </w:rPr>
      </w:pPr>
      <w:r w:rsidRPr="00AF25EC">
        <w:rPr>
          <w:rFonts w:eastAsia="Palatino Linotype"/>
          <w:noProof/>
          <w:color w:val="auto"/>
        </w:rPr>
        <w:t xml:space="preserve"> </w:t>
      </w:r>
      <w:r w:rsidR="0052114B" w:rsidRPr="00AF25EC">
        <w:rPr>
          <w:rFonts w:eastAsia="Palatino Linotype"/>
          <w:noProof/>
          <w:color w:val="auto"/>
        </w:rPr>
        <w:t xml:space="preserve">The resource utilization fluctuation, </w:t>
      </w:r>
      <w:r w:rsidR="00BF65BC">
        <w:rPr>
          <w:rFonts w:eastAsia="Palatino Linotype"/>
          <w:noProof/>
          <w:color w:val="auto"/>
        </w:rPr>
        <w:t xml:space="preserve">also known </w:t>
      </w:r>
      <w:r w:rsidR="0052114B" w:rsidRPr="00AF25EC">
        <w:rPr>
          <w:rFonts w:eastAsia="Palatino Linotype"/>
          <w:noProof/>
          <w:color w:val="auto"/>
        </w:rPr>
        <w:t>as</w:t>
      </w:r>
      <w:r w:rsidR="00BF65BC">
        <w:rPr>
          <w:rFonts w:eastAsia="Palatino Linotype"/>
          <w:noProof/>
          <w:color w:val="auto"/>
        </w:rPr>
        <w:t xml:space="preserve"> the static</w:t>
      </w:r>
      <w:r w:rsidR="0052114B" w:rsidRPr="00AF25EC">
        <w:rPr>
          <w:rFonts w:eastAsia="Palatino Linotype"/>
          <w:noProof/>
          <w:color w:val="auto"/>
        </w:rPr>
        <w:t xml:space="preserve"> moment</w:t>
      </w:r>
      <w:r w:rsidR="00BF65BC">
        <w:rPr>
          <w:rFonts w:eastAsia="Palatino Linotype"/>
          <w:noProof/>
          <w:color w:val="auto"/>
        </w:rPr>
        <w:t xml:space="preserve"> </w:t>
      </w:r>
      <w:r w:rsidR="0052114B" w:rsidRPr="00AF25EC">
        <w:rPr>
          <w:rFonts w:eastAsia="Palatino Linotype"/>
          <w:noProof/>
          <w:color w:val="auto"/>
        </w:rPr>
        <w:t>Mx, is calculated by sum</w:t>
      </w:r>
      <w:r w:rsidR="00DA0427">
        <w:rPr>
          <w:rFonts w:eastAsia="Palatino Linotype"/>
          <w:noProof/>
          <w:color w:val="auto"/>
        </w:rPr>
        <w:t>ming</w:t>
      </w:r>
      <w:r w:rsidR="0052114B" w:rsidRPr="00AF25EC">
        <w:rPr>
          <w:rFonts w:eastAsia="Palatino Linotype"/>
          <w:noProof/>
          <w:color w:val="auto"/>
        </w:rPr>
        <w:t xml:space="preserve"> the total numbers of daily fluctuations in eq 6-7. The flucutation numbers were calculated from each acitiviy i (Qi) and each worker productivity rate i (PDRi).</w:t>
      </w:r>
    </w:p>
    <w:p w14:paraId="6DFE2E88" w14:textId="77777777" w:rsidR="003A54F8" w:rsidRPr="00AF25EC" w:rsidRDefault="003A54F8" w:rsidP="003A54F8">
      <w:pPr>
        <w:pStyle w:val="MDPI23heading3"/>
        <w:rPr>
          <w:rFonts w:eastAsia="Palatino Linotype"/>
          <w:noProof/>
          <w:color w:val="auto"/>
        </w:rPr>
      </w:pPr>
      <w:r w:rsidRPr="00AF25EC">
        <w:rPr>
          <w:rFonts w:eastAsia="Palatino Linotype"/>
          <w:color w:val="auto"/>
        </w:rPr>
        <w:t xml:space="preserve">3.1.3 </w:t>
      </w:r>
      <w:r w:rsidRPr="00AF25EC">
        <w:rPr>
          <w:rFonts w:eastAsia="Palatino Linotype"/>
          <w:noProof/>
          <w:color w:val="auto"/>
        </w:rPr>
        <w:t>Total Cost (Ct) calculations</w:t>
      </w:r>
    </w:p>
    <w:p w14:paraId="53C847F9" w14:textId="3426A9B3" w:rsidR="00700CAA" w:rsidRPr="00AF25EC" w:rsidRDefault="003A54F8" w:rsidP="00700CAA">
      <w:pPr>
        <w:pStyle w:val="MDPI31text"/>
        <w:rPr>
          <w:rFonts w:eastAsia="Palatino Linotype" w:cs="Palatino Linotype"/>
          <w:noProof/>
          <w:color w:val="auto"/>
        </w:rPr>
      </w:pPr>
      <w:r w:rsidRPr="00AF25EC">
        <w:rPr>
          <w:rFonts w:eastAsia="Palatino Linotype" w:cs="Palatino Linotype"/>
          <w:noProof/>
          <w:color w:val="auto"/>
        </w:rPr>
        <w:t>Total cost (Ct) is calculated using eq.1,</w:t>
      </w:r>
      <w:r w:rsidRPr="00AF25EC">
        <w:rPr>
          <w:rFonts w:eastAsia="Palatino Linotype" w:cs="Palatino Linotype"/>
          <w:noProof/>
          <w:color w:val="auto"/>
          <w:sz w:val="16"/>
          <w:szCs w:val="16"/>
        </w:rPr>
        <w:t xml:space="preserve"> </w:t>
      </w:r>
      <w:r w:rsidRPr="00AF25EC">
        <w:rPr>
          <w:rFonts w:eastAsia="Palatino Linotype" w:cs="Palatino Linotype"/>
          <w:noProof/>
          <w:color w:val="auto"/>
        </w:rPr>
        <w:t xml:space="preserve">which is referred to as direct cost (DC), indirect cost (IC) and late penalty fee (LPF). DC is calculated using eq.2 </w:t>
      </w:r>
      <w:r w:rsidR="00AA2CD3" w:rsidRPr="00AF25EC">
        <w:rPr>
          <w:rFonts w:eastAsia="Palatino Linotype" w:cs="Palatino Linotype"/>
          <w:noProof/>
          <w:color w:val="auto"/>
        </w:rPr>
        <w:t>which</w:t>
      </w:r>
      <w:r w:rsidRPr="00AF25EC">
        <w:rPr>
          <w:rFonts w:eastAsia="Palatino Linotype" w:cs="Palatino Linotype"/>
          <w:noProof/>
          <w:color w:val="auto"/>
        </w:rPr>
        <w:t xml:space="preserve"> includes material cost and </w:t>
      </w:r>
      <w:r w:rsidRPr="00AF25EC">
        <w:rPr>
          <w:rFonts w:eastAsia="Palatino Linotype" w:cs="Palatino Linotype"/>
          <w:noProof/>
          <w:color w:val="auto"/>
          <w:sz w:val="19"/>
          <w:szCs w:val="19"/>
        </w:rPr>
        <w:t>labor cost,</w:t>
      </w:r>
      <w:r w:rsidRPr="00AF25EC">
        <w:rPr>
          <w:rFonts w:eastAsia="Palatino Linotype" w:cs="Palatino Linotype"/>
          <w:noProof/>
          <w:color w:val="auto"/>
        </w:rPr>
        <w:t xml:space="preserve"> </w:t>
      </w:r>
      <w:r w:rsidR="00AA2CD3" w:rsidRPr="00AF25EC">
        <w:rPr>
          <w:rFonts w:eastAsia="Palatino Linotype" w:cs="Palatino Linotype"/>
          <w:noProof/>
          <w:color w:val="auto"/>
        </w:rPr>
        <w:t xml:space="preserve">with </w:t>
      </w:r>
      <w:r w:rsidRPr="00AF25EC">
        <w:rPr>
          <w:rFonts w:eastAsia="Palatino Linotype" w:cs="Palatino Linotype"/>
          <w:noProof/>
          <w:color w:val="auto"/>
        </w:rPr>
        <w:t xml:space="preserve">material cost </w:t>
      </w:r>
      <w:r w:rsidR="00AA2CD3" w:rsidRPr="00AF25EC">
        <w:rPr>
          <w:rFonts w:eastAsia="Palatino Linotype" w:cs="Palatino Linotype"/>
          <w:noProof/>
          <w:color w:val="auto"/>
        </w:rPr>
        <w:t>being</w:t>
      </w:r>
      <w:r w:rsidRPr="00AF25EC">
        <w:rPr>
          <w:rFonts w:eastAsia="Palatino Linotype" w:cs="Palatino Linotype"/>
          <w:noProof/>
          <w:color w:val="auto"/>
        </w:rPr>
        <w:t xml:space="preserve"> a function of material quantity from BIM as shown in eq.9</w:t>
      </w:r>
      <w:r w:rsidR="00AA2CD3" w:rsidRPr="00AF25EC">
        <w:rPr>
          <w:rFonts w:eastAsia="Palatino Linotype" w:cs="Palatino Linotype"/>
          <w:noProof/>
          <w:color w:val="auto"/>
        </w:rPr>
        <w:t xml:space="preserve"> and </w:t>
      </w:r>
      <w:r w:rsidRPr="00AF25EC">
        <w:rPr>
          <w:rFonts w:eastAsia="Palatino Linotype" w:cs="Palatino Linotype"/>
          <w:noProof/>
          <w:color w:val="auto"/>
        </w:rPr>
        <w:t xml:space="preserve">labor cost </w:t>
      </w:r>
      <w:r w:rsidR="00AA2CD3" w:rsidRPr="00AF25EC">
        <w:rPr>
          <w:rFonts w:eastAsia="Palatino Linotype" w:cs="Palatino Linotype"/>
          <w:noProof/>
          <w:color w:val="auto"/>
        </w:rPr>
        <w:t>being</w:t>
      </w:r>
      <w:r w:rsidR="000A6B51" w:rsidRPr="00AF25EC">
        <w:rPr>
          <w:rFonts w:eastAsia="Palatino Linotype" w:cs="Palatino Linotype"/>
          <w:noProof/>
          <w:color w:val="auto"/>
        </w:rPr>
        <w:t xml:space="preserve"> the</w:t>
      </w:r>
      <w:r w:rsidRPr="00AF25EC">
        <w:rPr>
          <w:rFonts w:eastAsia="Palatino Linotype" w:cs="Palatino Linotype"/>
          <w:noProof/>
          <w:color w:val="auto"/>
        </w:rPr>
        <w:t xml:space="preserve"> function of daily payrate of workers as shown in eq.10. IC is </w:t>
      </w:r>
      <w:r w:rsidR="00BE6764" w:rsidRPr="00AF25EC">
        <w:rPr>
          <w:rFonts w:eastAsia="Palatino Linotype" w:cs="Palatino Linotype"/>
          <w:noProof/>
          <w:color w:val="auto"/>
        </w:rPr>
        <w:t>calcula</w:t>
      </w:r>
      <w:r w:rsidR="00BE6764">
        <w:rPr>
          <w:rFonts w:eastAsia="Palatino Linotype" w:cs="Palatino Linotype"/>
          <w:noProof/>
          <w:color w:val="auto"/>
        </w:rPr>
        <w:t>t</w:t>
      </w:r>
      <w:r w:rsidR="00BE6764" w:rsidRPr="00AF25EC">
        <w:rPr>
          <w:rFonts w:eastAsia="Palatino Linotype" w:cs="Palatino Linotype"/>
          <w:noProof/>
          <w:color w:val="auto"/>
        </w:rPr>
        <w:t xml:space="preserve">ed </w:t>
      </w:r>
      <w:r w:rsidRPr="00AF25EC">
        <w:rPr>
          <w:rFonts w:eastAsia="Palatino Linotype" w:cs="Palatino Linotype"/>
          <w:noProof/>
          <w:color w:val="auto"/>
        </w:rPr>
        <w:t xml:space="preserve">using eq.3 </w:t>
      </w:r>
      <w:r w:rsidRPr="00AF25EC">
        <w:rPr>
          <w:rFonts w:eastAsia="Palatino Linotype" w:cs="Palatino Linotype"/>
          <w:noProof/>
          <w:color w:val="auto"/>
          <w:sz w:val="19"/>
          <w:szCs w:val="19"/>
        </w:rPr>
        <w:t>and</w:t>
      </w:r>
      <w:r w:rsidRPr="00AF25EC">
        <w:rPr>
          <w:rFonts w:eastAsia="Palatino Linotype" w:cs="Palatino Linotype"/>
          <w:noProof/>
          <w:color w:val="auto"/>
        </w:rPr>
        <w:t xml:space="preserve"> LPF is calculated using eq.4</w:t>
      </w:r>
      <w:r w:rsidR="00BE6764">
        <w:rPr>
          <w:rFonts w:eastAsia="Palatino Linotype" w:cs="Palatino Linotype"/>
          <w:noProof/>
          <w:color w:val="auto"/>
        </w:rPr>
        <w:t xml:space="preserve"> as presented earlier.</w:t>
      </w:r>
    </w:p>
    <w:p w14:paraId="457DF080" w14:textId="77777777" w:rsidR="00700CAA" w:rsidRPr="00AF25EC" w:rsidRDefault="00700CAA" w:rsidP="00700CAA">
      <w:pPr>
        <w:pStyle w:val="MDPI32textnoindent"/>
        <w:rPr>
          <w:color w:val="auto"/>
        </w:rPr>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03D6591D" w14:textId="77777777" w:rsidTr="00703801">
        <w:tc>
          <w:tcPr>
            <w:tcW w:w="7428" w:type="dxa"/>
          </w:tcPr>
          <w:p w14:paraId="0B803E90" w14:textId="333A4377" w:rsidR="00700CAA" w:rsidRPr="00AF25EC" w:rsidRDefault="00C65551" w:rsidP="00703801">
            <w:pPr>
              <w:pStyle w:val="MDPI39equation"/>
              <w:tabs>
                <w:tab w:val="right" w:pos="2925"/>
                <w:tab w:val="right" w:pos="3347"/>
                <w:tab w:val="left" w:pos="3489"/>
              </w:tabs>
              <w:ind w:left="90"/>
              <w:rPr>
                <w:i/>
                <w:iCs/>
                <w:color w:val="auto"/>
              </w:rPr>
            </w:pPr>
            <m:oMathPara>
              <m:oMath>
                <m:r>
                  <w:rPr>
                    <w:rFonts w:ascii="Cambria Math" w:eastAsia="Palatino Linotype" w:hAnsi="Cambria Math" w:cs="Palatino Linotype"/>
                    <w:color w:val="auto"/>
                  </w:rPr>
                  <m:t>Material cost(MC)=</m:t>
                </m:r>
                <m:nary>
                  <m:naryPr>
                    <m:chr m:val="∑"/>
                    <m:limLoc m:val="undOvr"/>
                    <m:grow m:val="1"/>
                    <m:ctrlPr>
                      <w:rPr>
                        <w:rFonts w:ascii="Cambria Math" w:eastAsia="Palatino Linotype" w:hAnsi="Cambria Math" w:cs="Palatino Linotype"/>
                        <w:bCs/>
                        <w:i/>
                        <w:iCs/>
                        <w:color w:val="auto"/>
                      </w:rPr>
                    </m:ctrlPr>
                  </m:naryPr>
                  <m:sub>
                    <m:r>
                      <w:rPr>
                        <w:rFonts w:ascii="Cambria Math" w:eastAsia="Palatino Linotype" w:hAnsi="Cambria Math" w:cs="Palatino Linotype"/>
                        <w:color w:val="auto"/>
                      </w:rPr>
                      <m:t>i=1</m:t>
                    </m:r>
                  </m:sub>
                  <m:sup>
                    <m:r>
                      <w:rPr>
                        <w:rFonts w:ascii="Cambria Math" w:eastAsia="Palatino Linotype" w:hAnsi="Cambria Math" w:cs="Palatino Linotype"/>
                        <w:color w:val="auto"/>
                      </w:rPr>
                      <m:t>N</m:t>
                    </m:r>
                  </m:sup>
                  <m:e>
                    <m:r>
                      <w:rPr>
                        <w:rFonts w:ascii="Cambria Math" w:eastAsia="Palatino Linotype" w:hAnsi="Cambria Math" w:cs="Palatino Linotype"/>
                        <w:color w:val="auto"/>
                      </w:rPr>
                      <m:t>[</m:t>
                    </m:r>
                    <m:sSub>
                      <m:sSubPr>
                        <m:ctrlPr>
                          <w:rPr>
                            <w:rFonts w:ascii="Cambria Math" w:eastAsia="Palatino Linotype" w:hAnsi="Cambria Math" w:cs="Palatino Linotype"/>
                            <w:bCs/>
                            <w:i/>
                            <w:iCs/>
                            <w:color w:val="auto"/>
                          </w:rPr>
                        </m:ctrlPr>
                      </m:sSubPr>
                      <m:e>
                        <m:r>
                          <w:rPr>
                            <w:rFonts w:ascii="Cambria Math" w:eastAsia="Palatino Linotype" w:hAnsi="Cambria Math" w:cs="Palatino Linotype"/>
                            <w:color w:val="auto"/>
                          </w:rPr>
                          <m:t>Material cost unit rate</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 xml:space="preserve"> </m:t>
                    </m:r>
                    <m:r>
                      <w:rPr>
                        <w:rFonts w:ascii="Cambria Math" w:eastAsia="Palatino Linotype" w:hAnsi="Cambria Math" w:cs="Palatino Linotype"/>
                        <w:i/>
                        <w:color w:val="auto"/>
                      </w:rPr>
                      <w:sym w:font="Symbol" w:char="F0B4"/>
                    </m:r>
                    <m:r>
                      <w:rPr>
                        <w:rFonts w:ascii="Cambria Math" w:eastAsia="Palatino Linotype" w:hAnsi="Cambria Math" w:cs="Palatino Linotype"/>
                        <w:color w:val="auto"/>
                      </w:rPr>
                      <m:t xml:space="preserve"> </m:t>
                    </m:r>
                    <m:sSub>
                      <m:sSubPr>
                        <m:ctrlPr>
                          <w:rPr>
                            <w:rFonts w:ascii="Cambria Math" w:eastAsia="Palatino Linotype" w:hAnsi="Cambria Math" w:cs="Palatino Linotype"/>
                            <w:i/>
                            <w:iCs/>
                            <w:color w:val="auto"/>
                          </w:rPr>
                        </m:ctrlPr>
                      </m:sSubPr>
                      <m:e>
                        <m:r>
                          <w:rPr>
                            <w:rFonts w:ascii="Cambria Math" w:eastAsia="Palatino Linotype" w:hAnsi="Cambria Math" w:cs="Palatino Linotype"/>
                            <w:color w:val="auto"/>
                          </w:rPr>
                          <m:t>Q</m:t>
                        </m:r>
                      </m:e>
                      <m:sub>
                        <m:r>
                          <w:rPr>
                            <w:rFonts w:ascii="Cambria Math" w:eastAsia="Palatino Linotype" w:hAnsi="Cambria Math" w:cs="Palatino Linotype"/>
                            <w:color w:val="auto"/>
                          </w:rPr>
                          <m:t>i</m:t>
                        </m:r>
                      </m:sub>
                    </m:sSub>
                    <m:r>
                      <w:rPr>
                        <w:rFonts w:ascii="Cambria Math" w:eastAsia="Palatino Linotype" w:hAnsi="Cambria Math" w:cs="Palatino Linotype"/>
                        <w:color w:val="auto"/>
                      </w:rPr>
                      <m:t xml:space="preserve"> ] </m:t>
                    </m:r>
                  </m:e>
                </m:nary>
              </m:oMath>
            </m:oMathPara>
          </w:p>
        </w:tc>
        <w:tc>
          <w:tcPr>
            <w:tcW w:w="431" w:type="dxa"/>
            <w:vAlign w:val="center"/>
          </w:tcPr>
          <w:p w14:paraId="51ECC88B" w14:textId="12A147A6" w:rsidR="00700CAA" w:rsidRPr="00AF25EC" w:rsidRDefault="00700CAA" w:rsidP="00703801">
            <w:pPr>
              <w:pStyle w:val="MDPI3aequationnumber"/>
              <w:spacing w:line="260" w:lineRule="atLeast"/>
              <w:rPr>
                <w:color w:val="auto"/>
              </w:rPr>
            </w:pPr>
            <w:r w:rsidRPr="00AF25EC">
              <w:rPr>
                <w:color w:val="auto"/>
              </w:rPr>
              <w:t>(9)</w:t>
            </w:r>
          </w:p>
        </w:tc>
      </w:tr>
      <w:tr w:rsidR="00AF25EC" w:rsidRPr="00AF25EC" w14:paraId="6AAF2C05" w14:textId="77777777" w:rsidTr="00703801">
        <w:tc>
          <w:tcPr>
            <w:tcW w:w="7428" w:type="dxa"/>
          </w:tcPr>
          <w:p w14:paraId="457624B0" w14:textId="5D3AF9EE" w:rsidR="00700CAA" w:rsidRPr="00AF25EC" w:rsidRDefault="00C65551" w:rsidP="00703801">
            <w:pPr>
              <w:pStyle w:val="MDPI39equation"/>
              <w:tabs>
                <w:tab w:val="right" w:pos="2925"/>
                <w:tab w:val="right" w:pos="3347"/>
                <w:tab w:val="left" w:pos="3489"/>
              </w:tabs>
              <w:ind w:left="90"/>
              <w:rPr>
                <w:i/>
                <w:iCs/>
                <w:color w:val="auto"/>
              </w:rPr>
            </w:pPr>
            <m:oMathPara>
              <m:oMath>
                <m:r>
                  <w:rPr>
                    <w:rFonts w:ascii="Cambria Math" w:eastAsia="Palatino Linotype" w:hAnsi="Cambria Math" w:cs="Palatino Linotype"/>
                    <w:color w:val="auto"/>
                  </w:rPr>
                  <m:t>Labor cost(LC)=</m:t>
                </m:r>
                <m:nary>
                  <m:naryPr>
                    <m:chr m:val="∑"/>
                    <m:limLoc m:val="undOvr"/>
                    <m:grow m:val="1"/>
                    <m:ctrlPr>
                      <w:rPr>
                        <w:rFonts w:ascii="Cambria Math" w:eastAsia="Palatino Linotype" w:hAnsi="Cambria Math" w:cs="Palatino Linotype"/>
                        <w:bCs/>
                        <w:i/>
                        <w:iCs/>
                        <w:color w:val="auto"/>
                      </w:rPr>
                    </m:ctrlPr>
                  </m:naryPr>
                  <m:sub>
                    <m:r>
                      <w:rPr>
                        <w:rFonts w:ascii="Cambria Math" w:eastAsia="Palatino Linotype" w:hAnsi="Cambria Math" w:cs="Palatino Linotype"/>
                        <w:color w:val="auto"/>
                      </w:rPr>
                      <m:t>t=1</m:t>
                    </m:r>
                  </m:sub>
                  <m:sup>
                    <m:r>
                      <w:rPr>
                        <w:rFonts w:ascii="Cambria Math" w:eastAsia="Palatino Linotype" w:hAnsi="Cambria Math" w:cs="Palatino Linotype"/>
                        <w:color w:val="auto"/>
                      </w:rPr>
                      <m:t>Ta</m:t>
                    </m:r>
                  </m:sup>
                  <m:e>
                    <m:r>
                      <w:rPr>
                        <w:rFonts w:ascii="Cambria Math" w:eastAsia="Palatino Linotype" w:hAnsi="Cambria Math" w:cs="Palatino Linotype"/>
                        <w:color w:val="auto"/>
                      </w:rPr>
                      <m:t>[</m:t>
                    </m:r>
                    <m:sSub>
                      <m:sSubPr>
                        <m:ctrlPr>
                          <w:rPr>
                            <w:rFonts w:ascii="Cambria Math" w:eastAsia="Palatino Linotype" w:hAnsi="Cambria Math" w:cs="Palatino Linotype"/>
                            <w:bCs/>
                            <w:i/>
                            <w:iCs/>
                            <w:color w:val="auto"/>
                          </w:rPr>
                        </m:ctrlPr>
                      </m:sSubPr>
                      <m:e>
                        <m:r>
                          <w:rPr>
                            <w:rFonts w:ascii="Cambria Math" w:eastAsia="Palatino Linotype" w:hAnsi="Cambria Math" w:cs="Palatino Linotype"/>
                            <w:color w:val="auto"/>
                          </w:rPr>
                          <m:t xml:space="preserve">Number of workers per day </m:t>
                        </m:r>
                      </m:e>
                      <m:sub>
                        <m:r>
                          <w:rPr>
                            <w:rFonts w:ascii="Cambria Math" w:eastAsia="Palatino Linotype" w:hAnsi="Cambria Math" w:cs="Palatino Linotype"/>
                            <w:color w:val="auto"/>
                          </w:rPr>
                          <m:t>t</m:t>
                        </m:r>
                      </m:sub>
                    </m:sSub>
                    <m:r>
                      <w:rPr>
                        <w:rFonts w:ascii="Cambria Math" w:eastAsia="Palatino Linotype" w:hAnsi="Cambria Math" w:cs="Palatino Linotype"/>
                        <w:color w:val="auto"/>
                      </w:rPr>
                      <m:t xml:space="preserve"> </m:t>
                    </m:r>
                    <m:r>
                      <w:rPr>
                        <w:rFonts w:ascii="Cambria Math" w:eastAsia="Palatino Linotype" w:hAnsi="Cambria Math" w:cs="Palatino Linotype"/>
                        <w:i/>
                        <w:color w:val="auto"/>
                      </w:rPr>
                      <w:sym w:font="Symbol" w:char="F0B4"/>
                    </m:r>
                    <m:r>
                      <w:rPr>
                        <w:rFonts w:ascii="Cambria Math" w:eastAsia="Palatino Linotype" w:hAnsi="Cambria Math" w:cs="Palatino Linotype"/>
                        <w:color w:val="auto"/>
                      </w:rPr>
                      <m:t xml:space="preserve"> </m:t>
                    </m:r>
                    <m:sSub>
                      <m:sSubPr>
                        <m:ctrlPr>
                          <w:rPr>
                            <w:rFonts w:ascii="Cambria Math" w:eastAsia="Palatino Linotype" w:hAnsi="Cambria Math" w:cs="Palatino Linotype"/>
                            <w:bCs/>
                            <w:i/>
                            <w:iCs/>
                            <w:color w:val="auto"/>
                          </w:rPr>
                        </m:ctrlPr>
                      </m:sSubPr>
                      <m:e>
                        <m:r>
                          <w:rPr>
                            <w:rFonts w:ascii="Cambria Math" w:eastAsia="Palatino Linotype" w:hAnsi="Cambria Math" w:cs="Palatino Linotype"/>
                            <w:color w:val="auto"/>
                          </w:rPr>
                          <m:t xml:space="preserve">Pay rate </m:t>
                        </m:r>
                      </m:e>
                      <m:sub>
                        <m:r>
                          <w:rPr>
                            <w:rFonts w:ascii="Cambria Math" w:eastAsia="Palatino Linotype" w:hAnsi="Cambria Math" w:cs="Palatino Linotype"/>
                            <w:color w:val="auto"/>
                          </w:rPr>
                          <m:t>t</m:t>
                        </m:r>
                      </m:sub>
                    </m:sSub>
                    <m:r>
                      <w:rPr>
                        <w:rFonts w:ascii="Cambria Math" w:eastAsia="Palatino Linotype" w:hAnsi="Cambria Math" w:cs="Palatino Linotype"/>
                        <w:color w:val="auto"/>
                      </w:rPr>
                      <m:t xml:space="preserve"> ] </m:t>
                    </m:r>
                  </m:e>
                </m:nary>
              </m:oMath>
            </m:oMathPara>
          </w:p>
        </w:tc>
        <w:tc>
          <w:tcPr>
            <w:tcW w:w="431" w:type="dxa"/>
            <w:vAlign w:val="center"/>
          </w:tcPr>
          <w:p w14:paraId="606A5797" w14:textId="18F418C9" w:rsidR="00700CAA" w:rsidRPr="00AF25EC" w:rsidRDefault="00700CAA" w:rsidP="00703801">
            <w:pPr>
              <w:pStyle w:val="MDPI3aequationnumber"/>
              <w:spacing w:line="260" w:lineRule="atLeast"/>
              <w:rPr>
                <w:color w:val="auto"/>
              </w:rPr>
            </w:pPr>
            <w:r w:rsidRPr="00AF25EC">
              <w:rPr>
                <w:color w:val="auto"/>
              </w:rPr>
              <w:t>(10)</w:t>
            </w:r>
          </w:p>
        </w:tc>
      </w:tr>
    </w:tbl>
    <w:p w14:paraId="4A9B4B3D" w14:textId="77777777" w:rsidR="003A54F8" w:rsidRPr="00AF25EC" w:rsidRDefault="003A54F8" w:rsidP="003A54F8">
      <w:pPr>
        <w:pStyle w:val="MDPI22heading2"/>
        <w:rPr>
          <w:rFonts w:eastAsia="Palatino Linotype"/>
          <w:color w:val="auto"/>
          <w:szCs w:val="20"/>
        </w:rPr>
      </w:pPr>
      <w:r w:rsidRPr="00AF25EC">
        <w:rPr>
          <w:rFonts w:eastAsia="Palatino Linotype"/>
          <w:color w:val="auto"/>
        </w:rPr>
        <w:t>3.2 BIM Module</w:t>
      </w:r>
    </w:p>
    <w:p w14:paraId="0CF7F0BC" w14:textId="4ACD8B39" w:rsidR="003A54F8" w:rsidRPr="00AF25EC" w:rsidRDefault="003A54F8" w:rsidP="00C312F0">
      <w:pPr>
        <w:pStyle w:val="MDPI31text"/>
        <w:rPr>
          <w:rFonts w:cs="Cordia New"/>
          <w:color w:val="auto"/>
          <w:lang w:bidi="th-TH"/>
        </w:rPr>
      </w:pPr>
      <w:r w:rsidRPr="00AF25EC">
        <w:rPr>
          <w:rFonts w:eastAsia="Palatino Linotype" w:cs="Palatino Linotype"/>
          <w:noProof/>
          <w:color w:val="auto"/>
          <w:lang w:bidi="th-TH"/>
        </w:rPr>
        <w:t xml:space="preserve">Once the construction data </w:t>
      </w:r>
      <w:r w:rsidR="0052114B" w:rsidRPr="00AF25EC">
        <w:rPr>
          <w:rFonts w:eastAsia="Palatino Linotype" w:cs="Palatino Linotype"/>
          <w:noProof/>
          <w:color w:val="auto"/>
          <w:lang w:bidi="th-TH"/>
        </w:rPr>
        <w:t>were</w:t>
      </w:r>
      <w:r w:rsidRPr="00AF25EC">
        <w:rPr>
          <w:rFonts w:eastAsia="Palatino Linotype" w:cs="Palatino Linotype"/>
          <w:noProof/>
          <w:color w:val="auto"/>
          <w:lang w:bidi="th-TH"/>
        </w:rPr>
        <w:t xml:space="preserve"> calculated, they </w:t>
      </w:r>
      <w:r w:rsidR="00752BCD" w:rsidRPr="00AF25EC">
        <w:rPr>
          <w:rFonts w:eastAsia="Palatino Linotype" w:cs="Palatino Linotype"/>
          <w:noProof/>
          <w:color w:val="auto"/>
          <w:lang w:bidi="th-TH"/>
        </w:rPr>
        <w:t>were</w:t>
      </w:r>
      <w:r w:rsidRPr="00AF25EC">
        <w:rPr>
          <w:rFonts w:eastAsia="Palatino Linotype" w:cs="Palatino Linotype"/>
          <w:noProof/>
          <w:color w:val="auto"/>
          <w:lang w:bidi="th-TH"/>
        </w:rPr>
        <w:t xml:space="preserve"> transferred to </w:t>
      </w:r>
      <w:r w:rsidR="00A520F0" w:rsidRPr="00AF25EC">
        <w:rPr>
          <w:rFonts w:eastAsia="Palatino Linotype" w:cs="Palatino Linotype"/>
          <w:noProof/>
          <w:color w:val="auto"/>
          <w:lang w:bidi="th-TH"/>
        </w:rPr>
        <w:t xml:space="preserve">the </w:t>
      </w:r>
      <w:r w:rsidRPr="00AF25EC">
        <w:rPr>
          <w:rFonts w:eastAsia="Palatino Linotype" w:cs="Palatino Linotype"/>
          <w:noProof/>
          <w:color w:val="auto"/>
          <w:lang w:bidi="th-TH"/>
        </w:rPr>
        <w:t xml:space="preserve">BIM module. </w:t>
      </w:r>
      <w:r w:rsidRPr="00AF25EC">
        <w:rPr>
          <w:noProof/>
          <w:color w:val="auto"/>
        </w:rPr>
        <w:t>BIM enable</w:t>
      </w:r>
      <w:r w:rsidR="00752BCD" w:rsidRPr="00AF25EC">
        <w:rPr>
          <w:noProof/>
          <w:color w:val="auto"/>
        </w:rPr>
        <w:t>d</w:t>
      </w:r>
      <w:r w:rsidRPr="00AF25EC">
        <w:rPr>
          <w:noProof/>
          <w:color w:val="auto"/>
        </w:rPr>
        <w:t xml:space="preserve"> the concerned parties to see the 3D visualization of the project in its current stage. </w:t>
      </w:r>
      <w:r w:rsidR="00A520F0" w:rsidRPr="00AF25EC">
        <w:rPr>
          <w:noProof/>
          <w:color w:val="auto"/>
        </w:rPr>
        <w:t>A</w:t>
      </w:r>
      <w:r w:rsidRPr="00AF25EC">
        <w:rPr>
          <w:noProof/>
          <w:color w:val="auto"/>
        </w:rPr>
        <w:t xml:space="preserve"> collision check </w:t>
      </w:r>
      <w:r w:rsidR="00752BCD" w:rsidRPr="00AF25EC">
        <w:rPr>
          <w:noProof/>
          <w:color w:val="auto"/>
        </w:rPr>
        <w:t>was</w:t>
      </w:r>
      <w:r w:rsidRPr="00AF25EC">
        <w:rPr>
          <w:noProof/>
          <w:color w:val="auto"/>
        </w:rPr>
        <w:t xml:space="preserve"> conducted before the start of the construction</w:t>
      </w:r>
      <w:r w:rsidR="00301FE0">
        <w:rPr>
          <w:noProof/>
          <w:color w:val="auto"/>
        </w:rPr>
        <w:t xml:space="preserve"> to identify any visible clash between building elements.</w:t>
      </w:r>
      <w:r w:rsidRPr="00AF25EC">
        <w:rPr>
          <w:noProof/>
          <w:color w:val="auto"/>
        </w:rPr>
        <w:t xml:space="preserve"> </w:t>
      </w:r>
      <w:r w:rsidRPr="00AF25EC">
        <w:rPr>
          <w:rFonts w:eastAsia="Palatino Linotype" w:cs="Palatino Linotype"/>
          <w:noProof/>
          <w:color w:val="auto"/>
          <w:lang w:bidi="th-TH"/>
        </w:rPr>
        <w:t xml:space="preserve">The schedule </w:t>
      </w:r>
      <w:r w:rsidRPr="00AF25EC">
        <w:rPr>
          <w:rFonts w:eastAsia="Palatino Linotype"/>
          <w:color w:val="auto"/>
        </w:rPr>
        <w:t>planning</w:t>
      </w:r>
      <w:r w:rsidRPr="00AF25EC">
        <w:rPr>
          <w:rFonts w:eastAsia="Palatino Linotype" w:cs="Palatino Linotype"/>
          <w:noProof/>
          <w:color w:val="auto"/>
          <w:lang w:bidi="th-TH"/>
        </w:rPr>
        <w:t xml:space="preserve"> </w:t>
      </w:r>
      <w:r w:rsidR="00752BCD" w:rsidRPr="00AF25EC">
        <w:rPr>
          <w:rFonts w:eastAsia="Palatino Linotype" w:cs="Palatino Linotype"/>
          <w:noProof/>
          <w:color w:val="auto"/>
          <w:lang w:bidi="th-TH"/>
        </w:rPr>
        <w:t>was</w:t>
      </w:r>
      <w:r w:rsidRPr="00AF25EC">
        <w:rPr>
          <w:rFonts w:eastAsia="Palatino Linotype" w:cs="Palatino Linotype"/>
          <w:noProof/>
          <w:color w:val="auto"/>
          <w:lang w:bidi="th-TH"/>
        </w:rPr>
        <w:t xml:space="preserve"> correlate</w:t>
      </w:r>
      <w:r w:rsidR="00A520F0" w:rsidRPr="00AF25EC">
        <w:rPr>
          <w:rFonts w:eastAsia="Palatino Linotype" w:cs="Palatino Linotype"/>
          <w:noProof/>
          <w:color w:val="auto"/>
          <w:lang w:bidi="th-TH"/>
        </w:rPr>
        <w:t>d</w:t>
      </w:r>
      <w:r w:rsidRPr="00AF25EC">
        <w:rPr>
          <w:rFonts w:eastAsia="Palatino Linotype" w:cs="Palatino Linotype"/>
          <w:noProof/>
          <w:color w:val="auto"/>
          <w:lang w:bidi="th-TH"/>
        </w:rPr>
        <w:t xml:space="preserve"> with the model. The BIM-based schedule was integrated to the 4D model and used as a visualization tool. </w:t>
      </w:r>
      <w:r w:rsidRPr="00AF25EC">
        <w:rPr>
          <w:noProof/>
          <w:color w:val="auto"/>
        </w:rPr>
        <w:t xml:space="preserve">The Activity ID generated by the 4D BIM </w:t>
      </w:r>
      <w:r w:rsidR="00A520F0" w:rsidRPr="00AF25EC">
        <w:rPr>
          <w:noProof/>
          <w:color w:val="auto"/>
        </w:rPr>
        <w:t>was</w:t>
      </w:r>
      <w:r w:rsidRPr="00AF25EC">
        <w:rPr>
          <w:noProof/>
          <w:color w:val="auto"/>
        </w:rPr>
        <w:t xml:space="preserve"> used to link schedules with 3D objects. To create the actual construction stimulation, actual work start time and end time </w:t>
      </w:r>
      <w:r w:rsidR="00752BCD" w:rsidRPr="00AF25EC">
        <w:rPr>
          <w:noProof/>
          <w:color w:val="auto"/>
        </w:rPr>
        <w:t>were</w:t>
      </w:r>
      <w:r w:rsidRPr="00AF25EC">
        <w:rPr>
          <w:noProof/>
          <w:color w:val="auto"/>
        </w:rPr>
        <w:t xml:space="preserve"> </w:t>
      </w:r>
      <w:r w:rsidR="00301FE0">
        <w:rPr>
          <w:noProof/>
          <w:color w:val="auto"/>
        </w:rPr>
        <w:t>fed</w:t>
      </w:r>
      <w:r w:rsidRPr="00AF25EC">
        <w:rPr>
          <w:noProof/>
          <w:color w:val="auto"/>
        </w:rPr>
        <w:t xml:space="preserve"> in</w:t>
      </w:r>
      <w:r w:rsidR="00301FE0">
        <w:rPr>
          <w:noProof/>
          <w:color w:val="auto"/>
        </w:rPr>
        <w:t>to</w:t>
      </w:r>
      <w:r w:rsidRPr="00AF25EC">
        <w:rPr>
          <w:noProof/>
          <w:color w:val="auto"/>
        </w:rPr>
        <w:t xml:space="preserve"> the model.</w:t>
      </w:r>
      <w:r w:rsidRPr="00AF25EC">
        <w:rPr>
          <w:rFonts w:eastAsia="Palatino Linotype" w:cs="Palatino Linotype"/>
          <w:noProof/>
          <w:color w:val="auto"/>
          <w:lang w:bidi="th-TH"/>
        </w:rPr>
        <w:t xml:space="preserve"> Resource</w:t>
      </w:r>
      <w:r w:rsidR="00752BCD" w:rsidRPr="00AF25EC">
        <w:rPr>
          <w:rFonts w:eastAsia="Palatino Linotype" w:cs="Palatino Linotype"/>
          <w:noProof/>
          <w:color w:val="auto"/>
          <w:lang w:bidi="th-TH"/>
        </w:rPr>
        <w:t>s</w:t>
      </w:r>
      <w:r w:rsidRPr="00AF25EC">
        <w:rPr>
          <w:rFonts w:eastAsia="Palatino Linotype" w:cs="Palatino Linotype"/>
          <w:noProof/>
          <w:color w:val="auto"/>
          <w:lang w:bidi="th-TH"/>
        </w:rPr>
        <w:t xml:space="preserve"> and cost </w:t>
      </w:r>
      <w:r w:rsidR="00752BCD" w:rsidRPr="00AF25EC">
        <w:rPr>
          <w:rFonts w:eastAsia="Palatino Linotype" w:cs="Palatino Linotype"/>
          <w:noProof/>
          <w:color w:val="auto"/>
          <w:lang w:bidi="th-TH"/>
        </w:rPr>
        <w:t>were</w:t>
      </w:r>
      <w:r w:rsidRPr="00AF25EC">
        <w:rPr>
          <w:rFonts w:eastAsia="Palatino Linotype" w:cs="Palatino Linotype"/>
          <w:noProof/>
          <w:color w:val="auto"/>
          <w:lang w:bidi="th-TH"/>
        </w:rPr>
        <w:t xml:space="preserve"> also </w:t>
      </w:r>
      <w:r w:rsidR="00A520F0" w:rsidRPr="00AF25EC">
        <w:rPr>
          <w:rFonts w:eastAsia="Palatino Linotype" w:cs="Palatino Linotype"/>
          <w:noProof/>
          <w:color w:val="auto"/>
          <w:lang w:bidi="th-TH"/>
        </w:rPr>
        <w:t>monitored</w:t>
      </w:r>
      <w:r w:rsidRPr="00AF25EC">
        <w:rPr>
          <w:rFonts w:eastAsia="Palatino Linotype" w:cs="Palatino Linotype"/>
          <w:noProof/>
          <w:color w:val="auto"/>
          <w:lang w:bidi="th-TH"/>
        </w:rPr>
        <w:t xml:space="preserve">. </w:t>
      </w:r>
      <w:r w:rsidR="00A520F0" w:rsidRPr="00AF25EC">
        <w:rPr>
          <w:rFonts w:eastAsia="Palatino Linotype" w:cs="Palatino Linotype"/>
          <w:noProof/>
          <w:color w:val="auto"/>
          <w:lang w:bidi="th-TH"/>
        </w:rPr>
        <w:t xml:space="preserve">The </w:t>
      </w:r>
      <w:r w:rsidRPr="00AF25EC">
        <w:rPr>
          <w:rFonts w:eastAsia="Palatino Linotype" w:cs="Palatino Linotype"/>
          <w:noProof/>
          <w:color w:val="auto"/>
          <w:lang w:bidi="th-TH"/>
        </w:rPr>
        <w:t xml:space="preserve">“BIM Model” </w:t>
      </w:r>
      <w:r w:rsidR="00752BCD" w:rsidRPr="00AF25EC">
        <w:rPr>
          <w:rFonts w:eastAsia="Palatino Linotype" w:cs="Palatino Linotype"/>
          <w:noProof/>
          <w:color w:val="auto"/>
          <w:lang w:bidi="th-TH"/>
        </w:rPr>
        <w:t>was</w:t>
      </w:r>
      <w:r w:rsidRPr="00AF25EC">
        <w:rPr>
          <w:rFonts w:eastAsia="Palatino Linotype" w:cs="Palatino Linotype"/>
          <w:noProof/>
          <w:color w:val="auto"/>
          <w:lang w:bidi="th-TH"/>
        </w:rPr>
        <w:t xml:space="preserve"> used during the process as a dynamic management process simulation of project progress. A baseline schedule providing required BIM data </w:t>
      </w:r>
      <w:r w:rsidR="00752BCD" w:rsidRPr="00AF25EC">
        <w:rPr>
          <w:rFonts w:eastAsia="Palatino Linotype" w:cs="Palatino Linotype"/>
          <w:noProof/>
          <w:color w:val="auto"/>
          <w:lang w:bidi="th-TH"/>
        </w:rPr>
        <w:t>was</w:t>
      </w:r>
      <w:r w:rsidRPr="00AF25EC">
        <w:rPr>
          <w:rFonts w:eastAsia="Palatino Linotype" w:cs="Palatino Linotype"/>
          <w:noProof/>
          <w:color w:val="auto"/>
          <w:lang w:bidi="th-TH"/>
        </w:rPr>
        <w:t xml:space="preserve"> </w:t>
      </w:r>
      <w:r w:rsidR="00752BCD" w:rsidRPr="00AF25EC">
        <w:rPr>
          <w:rFonts w:eastAsia="Palatino Linotype" w:cs="Palatino Linotype"/>
          <w:noProof/>
          <w:color w:val="auto"/>
          <w:lang w:bidi="th-TH"/>
        </w:rPr>
        <w:t>subsequently</w:t>
      </w:r>
      <w:r w:rsidRPr="00AF25EC">
        <w:rPr>
          <w:rFonts w:eastAsia="Palatino Linotype" w:cs="Palatino Linotype"/>
          <w:noProof/>
          <w:color w:val="auto"/>
          <w:lang w:bidi="th-TH"/>
        </w:rPr>
        <w:t xml:space="preserve"> imported to the optimization module. </w:t>
      </w:r>
    </w:p>
    <w:p w14:paraId="1EDB0C2E" w14:textId="77777777" w:rsidR="003A54F8" w:rsidRPr="00AF25EC" w:rsidRDefault="003A54F8" w:rsidP="003A54F8">
      <w:pPr>
        <w:pStyle w:val="MDPI22heading2"/>
        <w:rPr>
          <w:rFonts w:eastAsia="Palatino Linotype"/>
          <w:color w:val="auto"/>
        </w:rPr>
      </w:pPr>
      <w:r w:rsidRPr="00AF25EC">
        <w:rPr>
          <w:rFonts w:eastAsia="Palatino Linotype"/>
          <w:color w:val="auto"/>
        </w:rPr>
        <w:t>3.3 MOGA Module</w:t>
      </w:r>
    </w:p>
    <w:p w14:paraId="546EF6CF" w14:textId="4A62F48E" w:rsidR="003A54F8" w:rsidRPr="00AF25EC" w:rsidRDefault="00A520F0" w:rsidP="003A54F8">
      <w:pPr>
        <w:pStyle w:val="MDPI31text"/>
        <w:rPr>
          <w:rFonts w:eastAsia="Palatino Linotype" w:cstheme="minorBidi"/>
          <w:noProof/>
          <w:color w:val="auto"/>
          <w:cs/>
          <w:lang w:bidi="th-TH"/>
        </w:rPr>
      </w:pPr>
      <w:r w:rsidRPr="00AF25EC">
        <w:rPr>
          <w:rFonts w:eastAsia="Palatino Linotype"/>
          <w:noProof/>
          <w:color w:val="auto"/>
          <w:lang w:bidi="th-TH"/>
        </w:rPr>
        <w:t xml:space="preserve">The </w:t>
      </w:r>
      <w:r w:rsidR="001D7D18" w:rsidRPr="00AF25EC">
        <w:rPr>
          <w:rFonts w:eastAsia="Palatino Linotype"/>
          <w:noProof/>
          <w:color w:val="auto"/>
          <w:lang w:bidi="th-TH"/>
        </w:rPr>
        <w:t xml:space="preserve">MOGA module starts </w:t>
      </w:r>
      <w:r w:rsidR="00967998" w:rsidRPr="00AF25EC">
        <w:rPr>
          <w:rFonts w:eastAsia="Palatino Linotype"/>
          <w:noProof/>
          <w:color w:val="auto"/>
          <w:lang w:bidi="th-TH"/>
        </w:rPr>
        <w:t xml:space="preserve">by defining </w:t>
      </w:r>
      <w:r w:rsidR="001D7D18" w:rsidRPr="00AF25EC">
        <w:rPr>
          <w:rFonts w:eastAsia="Palatino Linotype"/>
          <w:noProof/>
          <w:color w:val="auto"/>
          <w:lang w:bidi="th-TH"/>
        </w:rPr>
        <w:t>optimization objectives, constraints, and project parameters. The parameters</w:t>
      </w:r>
      <w:r w:rsidRPr="00AF25EC">
        <w:rPr>
          <w:rFonts w:eastAsia="Palatino Linotype"/>
          <w:noProof/>
          <w:color w:val="auto"/>
          <w:lang w:bidi="th-TH"/>
        </w:rPr>
        <w:t xml:space="preserve"> which</w:t>
      </w:r>
      <w:r w:rsidR="001D7D18" w:rsidRPr="00AF25EC">
        <w:rPr>
          <w:rFonts w:eastAsia="Palatino Linotype"/>
          <w:noProof/>
          <w:color w:val="auto"/>
          <w:lang w:bidi="th-TH"/>
        </w:rPr>
        <w:t xml:space="preserve"> </w:t>
      </w:r>
      <w:r w:rsidR="001B2ACA" w:rsidRPr="00AF25EC">
        <w:rPr>
          <w:rFonts w:eastAsia="Palatino Linotype"/>
          <w:noProof/>
          <w:color w:val="auto"/>
          <w:lang w:bidi="th-TH"/>
        </w:rPr>
        <w:t>are</w:t>
      </w:r>
      <w:r w:rsidR="001D7D18" w:rsidRPr="00AF25EC">
        <w:rPr>
          <w:rFonts w:eastAsia="Palatino Linotype"/>
          <w:noProof/>
          <w:color w:val="auto"/>
          <w:lang w:bidi="th-TH"/>
        </w:rPr>
        <w:t xml:space="preserve"> retrieved from construction data </w:t>
      </w:r>
      <w:r w:rsidR="001B2ACA" w:rsidRPr="00AF25EC">
        <w:rPr>
          <w:rFonts w:eastAsia="Palatino Linotype"/>
          <w:noProof/>
          <w:color w:val="auto"/>
          <w:lang w:bidi="th-TH"/>
        </w:rPr>
        <w:t>are</w:t>
      </w:r>
      <w:r w:rsidR="001D7D18" w:rsidRPr="00AF25EC">
        <w:rPr>
          <w:rFonts w:eastAsia="Palatino Linotype"/>
          <w:noProof/>
          <w:color w:val="auto"/>
          <w:lang w:bidi="th-TH"/>
        </w:rPr>
        <w:t xml:space="preserve">  project activities, activit</w:t>
      </w:r>
      <w:r w:rsidRPr="00AF25EC">
        <w:rPr>
          <w:rFonts w:eastAsia="Palatino Linotype"/>
          <w:noProof/>
          <w:color w:val="auto"/>
          <w:lang w:bidi="th-TH"/>
        </w:rPr>
        <w:t>y</w:t>
      </w:r>
      <w:r w:rsidR="001D7D18" w:rsidRPr="00AF25EC">
        <w:rPr>
          <w:rFonts w:eastAsia="Palatino Linotype"/>
          <w:noProof/>
          <w:color w:val="auto"/>
          <w:lang w:bidi="th-TH"/>
        </w:rPr>
        <w:t xml:space="preserve"> predecessors, successors, resource availability, </w:t>
      </w:r>
      <w:r w:rsidR="00967998" w:rsidRPr="00AF25EC">
        <w:rPr>
          <w:rFonts w:eastAsia="Palatino Linotype"/>
          <w:noProof/>
          <w:color w:val="auto"/>
          <w:lang w:bidi="th-TH"/>
        </w:rPr>
        <w:t>cost data and project calendars. Then</w:t>
      </w:r>
      <w:r w:rsidRPr="00AF25EC">
        <w:rPr>
          <w:rFonts w:eastAsia="Palatino Linotype"/>
          <w:noProof/>
          <w:color w:val="auto"/>
          <w:lang w:bidi="th-TH"/>
        </w:rPr>
        <w:t>,</w:t>
      </w:r>
      <w:r w:rsidR="003A54F8" w:rsidRPr="00AF25EC">
        <w:rPr>
          <w:rFonts w:eastAsia="Palatino Linotype"/>
          <w:noProof/>
          <w:color w:val="auto"/>
          <w:lang w:bidi="th-TH"/>
        </w:rPr>
        <w:t xml:space="preserve"> </w:t>
      </w:r>
      <w:r w:rsidR="001D7D18" w:rsidRPr="00AF25EC">
        <w:rPr>
          <w:rFonts w:eastAsia="Palatino Linotype"/>
          <w:noProof/>
          <w:color w:val="auto"/>
          <w:lang w:bidi="th-TH"/>
        </w:rPr>
        <w:t>a</w:t>
      </w:r>
      <w:r w:rsidR="003A54F8" w:rsidRPr="00AF25EC">
        <w:rPr>
          <w:rFonts w:eastAsia="Palatino Linotype"/>
          <w:noProof/>
          <w:color w:val="auto"/>
          <w:lang w:bidi="th-TH"/>
        </w:rPr>
        <w:t xml:space="preserve"> genetic algorithm optimizer</w:t>
      </w:r>
      <w:r w:rsidR="00967998" w:rsidRPr="00AF25EC">
        <w:rPr>
          <w:rFonts w:eastAsia="Palatino Linotype"/>
          <w:noProof/>
          <w:color w:val="auto"/>
          <w:lang w:bidi="th-TH"/>
        </w:rPr>
        <w:t xml:space="preserve"> </w:t>
      </w:r>
      <w:r w:rsidR="001B2ACA" w:rsidRPr="00AF25EC">
        <w:rPr>
          <w:rFonts w:eastAsia="Palatino Linotype"/>
          <w:noProof/>
          <w:color w:val="auto"/>
          <w:lang w:bidi="th-TH"/>
        </w:rPr>
        <w:t>i</w:t>
      </w:r>
      <w:r w:rsidR="00967998" w:rsidRPr="00AF25EC">
        <w:rPr>
          <w:rFonts w:eastAsia="Palatino Linotype"/>
          <w:noProof/>
          <w:color w:val="auto"/>
          <w:lang w:bidi="th-TH"/>
        </w:rPr>
        <w:t xml:space="preserve">s </w:t>
      </w:r>
      <w:r w:rsidR="00301FE0">
        <w:rPr>
          <w:rFonts w:eastAsia="Palatino Linotype"/>
          <w:noProof/>
          <w:color w:val="auto"/>
          <w:lang w:bidi="th-TH"/>
        </w:rPr>
        <w:t>employed</w:t>
      </w:r>
      <w:r w:rsidR="003A54F8" w:rsidRPr="00AF25EC">
        <w:rPr>
          <w:rFonts w:eastAsia="Palatino Linotype"/>
          <w:noProof/>
          <w:color w:val="auto"/>
          <w:lang w:bidi="th-TH"/>
        </w:rPr>
        <w:t>.</w:t>
      </w:r>
      <w:r w:rsidR="001D7D18" w:rsidRPr="00AF25EC">
        <w:rPr>
          <w:rFonts w:eastAsia="Palatino Linotype"/>
          <w:noProof/>
          <w:color w:val="auto"/>
          <w:lang w:bidi="th-TH"/>
        </w:rPr>
        <w:t xml:space="preserve"> </w:t>
      </w:r>
      <w:r w:rsidR="003A54F8" w:rsidRPr="00AF25EC">
        <w:rPr>
          <w:rFonts w:eastAsia="Palatino Linotype"/>
          <w:noProof/>
          <w:color w:val="auto"/>
          <w:lang w:bidi="th-TH"/>
        </w:rPr>
        <w:t xml:space="preserve">Once the MOGA process </w:t>
      </w:r>
      <w:r w:rsidR="00246162" w:rsidRPr="00AF25EC">
        <w:rPr>
          <w:rFonts w:eastAsia="Palatino Linotype"/>
          <w:noProof/>
          <w:color w:val="auto"/>
          <w:lang w:bidi="th-TH"/>
        </w:rPr>
        <w:t xml:space="preserve">is </w:t>
      </w:r>
      <w:r w:rsidR="003A54F8" w:rsidRPr="00AF25EC">
        <w:rPr>
          <w:rFonts w:eastAsia="Palatino Linotype"/>
          <w:noProof/>
          <w:color w:val="auto"/>
          <w:lang w:bidi="th-TH"/>
        </w:rPr>
        <w:t>complet</w:t>
      </w:r>
      <w:r w:rsidR="001B106F" w:rsidRPr="00AF25EC">
        <w:rPr>
          <w:rFonts w:eastAsia="Palatino Linotype"/>
          <w:noProof/>
          <w:color w:val="auto"/>
          <w:lang w:bidi="th-TH"/>
        </w:rPr>
        <w:t>e</w:t>
      </w:r>
      <w:r w:rsidR="003A54F8" w:rsidRPr="00AF25EC">
        <w:rPr>
          <w:rFonts w:eastAsia="Palatino Linotype"/>
          <w:noProof/>
          <w:color w:val="auto"/>
          <w:lang w:bidi="th-TH"/>
        </w:rPr>
        <w:t xml:space="preserve">, </w:t>
      </w:r>
      <w:r w:rsidR="000559AC" w:rsidRPr="00AF25EC">
        <w:rPr>
          <w:rFonts w:eastAsia="Palatino Linotype"/>
          <w:noProof/>
          <w:color w:val="auto"/>
          <w:lang w:bidi="th-TH"/>
        </w:rPr>
        <w:t>several</w:t>
      </w:r>
      <w:r w:rsidR="003A54F8" w:rsidRPr="00AF25EC">
        <w:rPr>
          <w:rFonts w:eastAsia="Palatino Linotype"/>
          <w:noProof/>
          <w:color w:val="auto"/>
          <w:lang w:bidi="th-TH"/>
        </w:rPr>
        <w:t xml:space="preserve"> optimal solutions </w:t>
      </w:r>
      <w:r w:rsidR="001B2ACA" w:rsidRPr="00AF25EC">
        <w:rPr>
          <w:rFonts w:eastAsia="Palatino Linotype"/>
          <w:noProof/>
          <w:color w:val="auto"/>
          <w:lang w:bidi="th-TH"/>
        </w:rPr>
        <w:t>ar</w:t>
      </w:r>
      <w:r w:rsidR="001D7D18" w:rsidRPr="00AF25EC">
        <w:rPr>
          <w:rFonts w:eastAsia="Palatino Linotype"/>
          <w:noProof/>
          <w:color w:val="auto"/>
          <w:lang w:bidi="th-TH"/>
        </w:rPr>
        <w:t>e</w:t>
      </w:r>
      <w:r w:rsidR="003A54F8" w:rsidRPr="00AF25EC">
        <w:rPr>
          <w:rFonts w:eastAsia="Palatino Linotype"/>
          <w:noProof/>
          <w:color w:val="auto"/>
          <w:lang w:bidi="th-TH"/>
        </w:rPr>
        <w:t xml:space="preserve"> obtained</w:t>
      </w:r>
      <w:r w:rsidR="000559AC" w:rsidRPr="00AF25EC">
        <w:rPr>
          <w:rFonts w:eastAsia="Palatino Linotype"/>
          <w:noProof/>
          <w:color w:val="auto"/>
          <w:lang w:bidi="th-TH"/>
        </w:rPr>
        <w:t xml:space="preserve"> as</w:t>
      </w:r>
      <w:r w:rsidR="00246162" w:rsidRPr="00AF25EC">
        <w:rPr>
          <w:rFonts w:eastAsia="Palatino Linotype"/>
          <w:noProof/>
          <w:color w:val="auto"/>
          <w:lang w:bidi="th-TH"/>
        </w:rPr>
        <w:t xml:space="preserve"> a</w:t>
      </w:r>
      <w:r w:rsidR="000559AC" w:rsidRPr="00AF25EC">
        <w:rPr>
          <w:rFonts w:eastAsia="Palatino Linotype"/>
          <w:noProof/>
          <w:color w:val="auto"/>
          <w:lang w:bidi="th-TH"/>
        </w:rPr>
        <w:t xml:space="preserve"> Pareto front. The data is</w:t>
      </w:r>
      <w:r w:rsidR="001D7D18" w:rsidRPr="00AF25EC">
        <w:rPr>
          <w:rFonts w:eastAsia="Palatino Linotype"/>
          <w:noProof/>
          <w:color w:val="auto"/>
          <w:lang w:bidi="th-TH"/>
        </w:rPr>
        <w:t xml:space="preserve"> then </w:t>
      </w:r>
      <w:r w:rsidR="000559AC" w:rsidRPr="00AF25EC">
        <w:rPr>
          <w:rFonts w:eastAsia="Palatino Linotype"/>
          <w:noProof/>
          <w:color w:val="auto"/>
          <w:lang w:bidi="th-TH"/>
        </w:rPr>
        <w:t>used in BIM for scheduling, budgeting, and planning for different optimal alternatives</w:t>
      </w:r>
      <w:r w:rsidR="003A54F8" w:rsidRPr="00AF25EC">
        <w:rPr>
          <w:rFonts w:eastAsia="Palatino Linotype"/>
          <w:noProof/>
          <w:color w:val="auto"/>
          <w:lang w:bidi="th-TH"/>
        </w:rPr>
        <w:t xml:space="preserve">. </w:t>
      </w:r>
      <w:r w:rsidR="000559AC" w:rsidRPr="00AF25EC">
        <w:rPr>
          <w:rFonts w:eastAsia="Palatino Linotype"/>
          <w:noProof/>
          <w:color w:val="auto"/>
          <w:lang w:bidi="th-TH"/>
        </w:rPr>
        <w:t xml:space="preserve">This </w:t>
      </w:r>
      <w:r w:rsidR="003A54F8" w:rsidRPr="00AF25EC">
        <w:rPr>
          <w:rFonts w:eastAsia="Palatino Linotype"/>
          <w:noProof/>
          <w:color w:val="auto"/>
          <w:lang w:bidi="th-TH"/>
        </w:rPr>
        <w:t>allow</w:t>
      </w:r>
      <w:r w:rsidR="001B2ACA" w:rsidRPr="00AF25EC">
        <w:rPr>
          <w:rFonts w:eastAsia="Palatino Linotype"/>
          <w:noProof/>
          <w:color w:val="auto"/>
          <w:lang w:bidi="th-TH"/>
        </w:rPr>
        <w:t>s</w:t>
      </w:r>
      <w:r w:rsidR="003A54F8" w:rsidRPr="00AF25EC">
        <w:rPr>
          <w:rFonts w:eastAsia="Palatino Linotype"/>
          <w:noProof/>
          <w:color w:val="auto"/>
          <w:lang w:bidi="th-TH"/>
        </w:rPr>
        <w:t xml:space="preserve"> </w:t>
      </w:r>
      <w:r w:rsidR="001D7D18" w:rsidRPr="00AF25EC">
        <w:rPr>
          <w:rFonts w:eastAsia="Palatino Linotype"/>
          <w:noProof/>
          <w:color w:val="auto"/>
          <w:lang w:bidi="th-TH"/>
        </w:rPr>
        <w:t xml:space="preserve">a </w:t>
      </w:r>
      <w:r w:rsidR="003A54F8" w:rsidRPr="00AF25EC">
        <w:rPr>
          <w:rFonts w:eastAsia="Palatino Linotype"/>
          <w:noProof/>
          <w:color w:val="auto"/>
          <w:lang w:bidi="th-TH"/>
        </w:rPr>
        <w:t xml:space="preserve">decision maker to select </w:t>
      </w:r>
      <w:r w:rsidR="000559AC" w:rsidRPr="00AF25EC">
        <w:rPr>
          <w:rFonts w:eastAsia="Palatino Linotype"/>
          <w:noProof/>
          <w:color w:val="auto"/>
          <w:lang w:bidi="th-TH"/>
        </w:rPr>
        <w:t>an</w:t>
      </w:r>
      <w:r w:rsidR="003A54F8" w:rsidRPr="00AF25EC">
        <w:rPr>
          <w:rFonts w:eastAsia="Palatino Linotype"/>
          <w:noProof/>
          <w:color w:val="auto"/>
          <w:lang w:bidi="th-TH"/>
        </w:rPr>
        <w:t xml:space="preserve"> optimum solution from a set of solutions based on </w:t>
      </w:r>
      <w:r w:rsidR="000559AC" w:rsidRPr="00AF25EC">
        <w:rPr>
          <w:rFonts w:eastAsia="Palatino Linotype"/>
          <w:noProof/>
          <w:color w:val="auto"/>
          <w:lang w:bidi="th-TH"/>
        </w:rPr>
        <w:t xml:space="preserve">construction project </w:t>
      </w:r>
      <w:r w:rsidR="003A54F8" w:rsidRPr="00AF25EC">
        <w:rPr>
          <w:rFonts w:eastAsia="Palatino Linotype"/>
          <w:noProof/>
          <w:color w:val="auto"/>
          <w:lang w:bidi="th-TH"/>
        </w:rPr>
        <w:t>constraints.</w:t>
      </w:r>
    </w:p>
    <w:p w14:paraId="3FFF4295" w14:textId="77777777" w:rsidR="003A54F8" w:rsidRPr="00AF25EC" w:rsidRDefault="003A54F8" w:rsidP="003A54F8">
      <w:pPr>
        <w:pStyle w:val="MDPI23heading3"/>
        <w:rPr>
          <w:color w:val="auto"/>
        </w:rPr>
      </w:pPr>
      <w:r w:rsidRPr="00AF25EC">
        <w:rPr>
          <w:color w:val="auto"/>
        </w:rPr>
        <w:t>3.3.1 Optimization Model</w:t>
      </w:r>
    </w:p>
    <w:p w14:paraId="3FBB7CF1" w14:textId="71A1AD2C" w:rsidR="004108C9" w:rsidRDefault="007F030A" w:rsidP="004108C9">
      <w:pPr>
        <w:pStyle w:val="MDPI31text"/>
        <w:rPr>
          <w:color w:val="auto"/>
        </w:rPr>
      </w:pPr>
      <w:r w:rsidRPr="000734CF">
        <w:rPr>
          <w:color w:val="auto"/>
        </w:rPr>
        <w:t xml:space="preserve">Considering the multi-objective optimization problem with different scales and units, the nondominated sorting genetic algorithm 2 (NSGA-II) </w:t>
      </w:r>
      <w:r w:rsidRPr="000734CF">
        <w:rPr>
          <w:color w:val="auto"/>
        </w:rPr>
        <w:fldChar w:fldCharType="begin" w:fldLock="1"/>
      </w:r>
      <w:r w:rsidRPr="000734CF">
        <w:rPr>
          <w:color w:val="auto"/>
        </w:rPr>
        <w:instrText>ADDIN CSL_CITATION {"citationItems":[{"id":"ITEM-1","itemData":{"DOI":"10.1109/4235.996017","ISSN":"1089778X","abstract":"Multiobjective evolutionary algorithms (EAs) that use nondominated sorting and sharing have been criticized mainly for their: 1) O(MN3) computational complexity (where M is the number of objectives and N is the population size); 2) nonelitism approach; and 3) the need for specifying a sharing parameter. In this paper, we suggest a nondominated sorting-based multiobjective EA (MOEA), called nondominated sorting genetic algorithm II (NSGA-II), which alleviates all the above three difficulties. Specifically, a fast nondominated sorting approach with O(MN2) computational complexity is presented. Also, a selection operator is presented that creates a mating pool by combining the parent and offspring populations and selecting the best (with respect to fitness and spread) N solutions. Simulation results on difficult test problems show that the proposed NSGA-II, in most problems, is able to find much better spread of solutions and better convergence near the true Pareto-optimal front compared to Pareto-archived evolution strategy and strength-Pareto EA - two other elitist MOEAs that pay special attention to creating a diverse Pareto-optimal front. Moreover, we modify the definition of dominance in order to solve constrained multiobjective problems efficiently. Simulation results of the constrained NSGA-II on a number of test problems, including a five-objective seven-constraint nonlinear problem, are compared with another constrained multiobjective optimizer and much better performance of NSGA-II is observed.","author":[{"dropping-particle":"","family":"Deb","given":"Kalyanmoy","non-dropping-particle":"","parse-names":false,"suffix":""},{"dropping-particle":"","family":"Pratap","given":"Amrit","non-dropping-particle":"","parse-names":false,"suffix":""},{"dropping-particle":"","family":"Agarwal","given":"Sameer","non-dropping-particle":"","parse-names":false,"suffix":""},{"dropping-particle":"","family":"Meyarivan","given":"T.","non-dropping-particle":"","parse-names":false,"suffix":""}],"container-title":"IEEE Transactions on Evolutionary Computation","id":"ITEM-1","issue":"2","issued":{"date-parts":[["2002","4"]]},"page":"182-197","title":"A fast and elitist multiobjective genetic algorithm: NSGA-II","type":"article-journal","volume":"6"},"uris":["http://www.mendeley.com/documents/?uuid=e9a74949-eabe-326d-91f1-9139736d81b3"]}],"mendeley":{"formattedCitation":"[25]","plainTextFormattedCitation":"[25]","previouslyFormattedCitation":"[25]"},"properties":{"noteIndex":0},"schema":"https://github.com/citation-style-language/schema/raw/master/csl-citation.json"}</w:instrText>
      </w:r>
      <w:r w:rsidRPr="000734CF">
        <w:rPr>
          <w:color w:val="auto"/>
        </w:rPr>
        <w:fldChar w:fldCharType="separate"/>
      </w:r>
      <w:r w:rsidRPr="000734CF">
        <w:rPr>
          <w:noProof/>
          <w:color w:val="auto"/>
        </w:rPr>
        <w:t>[25]</w:t>
      </w:r>
      <w:r w:rsidRPr="000734CF">
        <w:rPr>
          <w:color w:val="auto"/>
        </w:rPr>
        <w:fldChar w:fldCharType="end"/>
      </w:r>
      <w:r w:rsidRPr="000734CF">
        <w:rPr>
          <w:color w:val="auto"/>
        </w:rPr>
        <w:t xml:space="preserve"> is adopted in order t</w:t>
      </w:r>
      <w:r w:rsidR="003A54F8" w:rsidRPr="000734CF">
        <w:rPr>
          <w:color w:val="auto"/>
        </w:rPr>
        <w:t xml:space="preserve">o minimize three objectives </w:t>
      </w:r>
      <w:r w:rsidR="00037BDD" w:rsidRPr="000734CF">
        <w:rPr>
          <w:color w:val="auto"/>
        </w:rPr>
        <w:t xml:space="preserve">as listed </w:t>
      </w:r>
      <w:r w:rsidR="003A54F8" w:rsidRPr="000734CF">
        <w:rPr>
          <w:color w:val="auto"/>
        </w:rPr>
        <w:t xml:space="preserve">in </w:t>
      </w:r>
      <w:r w:rsidR="00301FE0" w:rsidRPr="000734CF">
        <w:rPr>
          <w:color w:val="auto"/>
        </w:rPr>
        <w:t xml:space="preserve">eq. </w:t>
      </w:r>
      <w:r w:rsidR="003A54F8" w:rsidRPr="000734CF">
        <w:rPr>
          <w:color w:val="auto"/>
        </w:rPr>
        <w:t>11</w:t>
      </w:r>
      <w:r w:rsidR="00037BDD" w:rsidRPr="000734CF">
        <w:rPr>
          <w:color w:val="auto"/>
        </w:rPr>
        <w:t xml:space="preserve"> to </w:t>
      </w:r>
      <w:r w:rsidR="003A54F8" w:rsidRPr="000734CF">
        <w:rPr>
          <w:color w:val="auto"/>
        </w:rPr>
        <w:t>13</w:t>
      </w:r>
      <w:r w:rsidRPr="000734CF">
        <w:rPr>
          <w:color w:val="auto"/>
        </w:rPr>
        <w:t>. Furthermore, because of deficiencies with respect to depicting the optimal Pareto front, the</w:t>
      </w:r>
      <w:r w:rsidR="003A54F8" w:rsidRPr="000734CF">
        <w:rPr>
          <w:color w:val="auto"/>
        </w:rPr>
        <w:t xml:space="preserve"> weighted-sum </w:t>
      </w:r>
      <w:r w:rsidR="00DD357C" w:rsidRPr="000734CF">
        <w:rPr>
          <w:color w:val="auto"/>
        </w:rPr>
        <w:t>genetic algorithm approach</w:t>
      </w:r>
      <w:r w:rsidR="00037BDD" w:rsidRPr="000734CF">
        <w:rPr>
          <w:color w:val="auto"/>
        </w:rPr>
        <w:t xml:space="preserve"> </w:t>
      </w:r>
      <w:r w:rsidR="003A54F8" w:rsidRPr="000734CF">
        <w:rPr>
          <w:color w:val="auto"/>
        </w:rPr>
        <w:fldChar w:fldCharType="begin" w:fldLock="1"/>
      </w:r>
      <w:r w:rsidR="00A13B4F" w:rsidRPr="000734CF">
        <w:rPr>
          <w:color w:val="auto"/>
        </w:rPr>
        <w:instrText>ADDIN CSL_CITATION {"citationItems":[{"id":"ITEM-1","itemData":{"DOI":"10.1108/ECAM-05-2018-0217","ISSN":"09699988","abstract":"Purpose: The purpose of this paper is to present a newly developed multi-objective optimization method for the time, cost and work interruptions for repetitive scheduling while considering uncertainties associated with different input parameters. Design/methodology/approach: The design of the developed method is based on integrating six modules: uncertainty and defuzzification module using fuzzy set theory, schedule calculations module using the integration of linear scheduling method (LSM) and critical chain project management (CCPM), cost calculations module that considers direct and indirect costs, delay penalty, and work interruptions cost, multi-objective optimization module using Evolver © 7.5.2 as a genetic algorithm (GA) software, module for identifying multiple critical sequences and schedule buffers, and reporting module. Findings: For duration optimization that utilizes fuzzy inputs without interruptions or adding buffers, duration and cost generated by the developed method are found to be 90 and 99 percent of those reported in the literature, respectively. For cost optimization that utilizes fuzzy inputs without interruptions, project duration generated by the developed method is found to be 93 percent of that reported in the literature after adding buffers. The developed method accelerates the generation of optimum schedules. Originality/value: Unlike methods reported in the literature, the proposed method is the first multi-objective optimization method that integrates LSM and the CCPM. This method considers uncertainties of productivity rates, quantities and availability of resources while utilizing multi-objective GA function to minimize project duration, cost and work interruptions simultaneously. Schedule buffers are assigned whether optimized schedule allows for interruptions or not. This method considers delay and work interruption penalties, and bonus payments.","author":[{"dropping-particle":"","family":"Salama","given":"Tarek","non-dropping-particle":"","parse-names":false,"suffix":""},{"dropping-particle":"","family":"Moselhi","given":"Osama","non-dropping-particle":"","parse-names":false,"suffix":""}],"container-title":"Engineering, Construction and Architectural Management","id":"ITEM-1","issue":"7","issued":{"date-parts":[["2019","8","19"]]},"page":"1294-1320","publisher":"Emerald Group Publishing Ltd.","title":"Multi-objective optimization for repetitive scheduling under uncertainty","type":"article-journal","volume":"26"},"uris":["http://www.mendeley.com/documents/?uuid=6a459b70-cff9-3501-9893-2af1cafded5b"]}],"mendeley":{"formattedCitation":"[26]","plainTextFormattedCitation":"[26]","previouslyFormattedCitation":"[26]"},"properties":{"noteIndex":0},"schema":"https://github.com/citation-style-language/schema/raw/master/csl-citation.json"}</w:instrText>
      </w:r>
      <w:r w:rsidR="003A54F8" w:rsidRPr="000734CF">
        <w:rPr>
          <w:color w:val="auto"/>
        </w:rPr>
        <w:fldChar w:fldCharType="separate"/>
      </w:r>
      <w:r w:rsidR="00A13B4F" w:rsidRPr="000734CF">
        <w:rPr>
          <w:noProof/>
          <w:color w:val="auto"/>
        </w:rPr>
        <w:t>[26]</w:t>
      </w:r>
      <w:r w:rsidR="003A54F8" w:rsidRPr="000734CF">
        <w:rPr>
          <w:color w:val="auto"/>
        </w:rPr>
        <w:fldChar w:fldCharType="end"/>
      </w:r>
      <w:r w:rsidRPr="000734CF">
        <w:rPr>
          <w:color w:val="auto"/>
        </w:rPr>
        <w:t xml:space="preserve"> is not an option for the multi-objective optimization problem.</w:t>
      </w:r>
      <w:r w:rsidR="00994398" w:rsidRPr="00994398">
        <w:rPr>
          <w:color w:val="auto"/>
        </w:rPr>
        <w:t xml:space="preserve"> </w:t>
      </w:r>
      <w:r w:rsidR="00560FBE" w:rsidRPr="00AF25EC">
        <w:rPr>
          <w:color w:val="auto"/>
        </w:rPr>
        <w:t xml:space="preserve">Several </w:t>
      </w:r>
      <w:r w:rsidR="003A54F8" w:rsidRPr="00AF25EC">
        <w:rPr>
          <w:color w:val="auto"/>
        </w:rPr>
        <w:t>optimal solutions for multi-objective problem</w:t>
      </w:r>
      <w:r w:rsidR="00246162" w:rsidRPr="00AF25EC">
        <w:rPr>
          <w:color w:val="auto"/>
        </w:rPr>
        <w:t>s</w:t>
      </w:r>
      <w:r w:rsidR="003A54F8" w:rsidRPr="00AF25EC">
        <w:rPr>
          <w:color w:val="auto"/>
        </w:rPr>
        <w:t xml:space="preserve"> </w:t>
      </w:r>
      <w:r w:rsidR="00560FBE" w:rsidRPr="00AF25EC">
        <w:rPr>
          <w:color w:val="auto"/>
        </w:rPr>
        <w:t>are</w:t>
      </w:r>
      <w:r w:rsidR="003A54F8" w:rsidRPr="00AF25EC">
        <w:rPr>
          <w:color w:val="auto"/>
        </w:rPr>
        <w:t xml:space="preserve"> obtained</w:t>
      </w:r>
      <w:r w:rsidR="00560FBE" w:rsidRPr="00AF25EC">
        <w:rPr>
          <w:color w:val="auto"/>
        </w:rPr>
        <w:t xml:space="preserve"> with </w:t>
      </w:r>
      <w:r w:rsidR="00246162" w:rsidRPr="00AF25EC">
        <w:rPr>
          <w:color w:val="auto"/>
        </w:rPr>
        <w:t xml:space="preserve">the </w:t>
      </w:r>
      <w:r w:rsidR="00560FBE" w:rsidRPr="00AF25EC">
        <w:rPr>
          <w:color w:val="auto"/>
        </w:rPr>
        <w:t>following objectives and constraints.</w:t>
      </w:r>
    </w:p>
    <w:p w14:paraId="6B61E494" w14:textId="77777777" w:rsidR="004108C9" w:rsidRDefault="004108C9" w:rsidP="004108C9">
      <w:pPr>
        <w:pStyle w:val="MDPI31text"/>
        <w:rPr>
          <w:color w:val="auto"/>
        </w:rPr>
      </w:pPr>
    </w:p>
    <w:p w14:paraId="47A1EFDD" w14:textId="6D40D615" w:rsidR="00703801" w:rsidRPr="004108C9" w:rsidRDefault="00703801" w:rsidP="004108C9">
      <w:pPr>
        <w:pStyle w:val="MDPI31text"/>
        <w:rPr>
          <w:color w:val="auto"/>
        </w:rPr>
      </w:pPr>
      <w:r w:rsidRPr="00AF25EC">
        <w:rPr>
          <w:color w:val="auto"/>
        </w:rPr>
        <w:t>O</w:t>
      </w:r>
      <w:r w:rsidR="003A54F8" w:rsidRPr="00AF25EC">
        <w:rPr>
          <w:color w:val="auto"/>
        </w:rPr>
        <w:t>bjectives</w:t>
      </w:r>
      <w:r w:rsidRPr="00AF25EC">
        <w:rPr>
          <w:color w:val="auto"/>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23D500FA" w14:textId="77777777" w:rsidTr="00703801">
        <w:tc>
          <w:tcPr>
            <w:tcW w:w="7428" w:type="dxa"/>
          </w:tcPr>
          <w:p w14:paraId="6929A7EF" w14:textId="75FA3213" w:rsidR="00703801" w:rsidRPr="00AF25EC" w:rsidRDefault="00703801" w:rsidP="00703801">
            <w:pPr>
              <w:pStyle w:val="MDPI39equation"/>
              <w:tabs>
                <w:tab w:val="right" w:pos="2925"/>
                <w:tab w:val="right" w:pos="3347"/>
                <w:tab w:val="left" w:pos="3489"/>
              </w:tabs>
              <w:ind w:left="90"/>
              <w:rPr>
                <w:color w:val="auto"/>
              </w:rPr>
            </w:pPr>
            <w:r w:rsidRPr="00AF25EC">
              <w:rPr>
                <w:i/>
                <w:iCs/>
                <w:color w:val="auto"/>
              </w:rPr>
              <w:t>Minimize f1(s, x) : T</w:t>
            </w:r>
            <w:r w:rsidRPr="00AF25EC">
              <w:rPr>
                <w:i/>
                <w:iCs/>
                <w:color w:val="auto"/>
                <w:vertAlign w:val="subscript"/>
              </w:rPr>
              <w:t>a</w:t>
            </w:r>
          </w:p>
        </w:tc>
        <w:tc>
          <w:tcPr>
            <w:tcW w:w="431" w:type="dxa"/>
            <w:vAlign w:val="center"/>
          </w:tcPr>
          <w:p w14:paraId="7E1C6ED6" w14:textId="59E29E60" w:rsidR="00703801" w:rsidRPr="00AF25EC" w:rsidRDefault="00703801" w:rsidP="00703801">
            <w:pPr>
              <w:pStyle w:val="MDPI3aequationnumber"/>
              <w:spacing w:line="260" w:lineRule="atLeast"/>
              <w:rPr>
                <w:color w:val="auto"/>
              </w:rPr>
            </w:pPr>
            <w:r w:rsidRPr="00AF25EC">
              <w:rPr>
                <w:color w:val="auto"/>
              </w:rPr>
              <w:t>(11)</w:t>
            </w:r>
          </w:p>
        </w:tc>
      </w:tr>
      <w:tr w:rsidR="00AF25EC" w:rsidRPr="00AF25EC" w14:paraId="7E876095" w14:textId="77777777" w:rsidTr="00703801">
        <w:tc>
          <w:tcPr>
            <w:tcW w:w="7428" w:type="dxa"/>
          </w:tcPr>
          <w:p w14:paraId="4E919D3B" w14:textId="1B30D5D4" w:rsidR="00703801" w:rsidRPr="00AF25EC" w:rsidRDefault="00703801" w:rsidP="00703801">
            <w:pPr>
              <w:pStyle w:val="MDPI39equation"/>
              <w:tabs>
                <w:tab w:val="right" w:pos="2925"/>
                <w:tab w:val="right" w:pos="3347"/>
                <w:tab w:val="left" w:pos="3489"/>
              </w:tabs>
              <w:ind w:left="90"/>
              <w:rPr>
                <w:i/>
                <w:iCs/>
                <w:color w:val="auto"/>
              </w:rPr>
            </w:pPr>
            <w:r w:rsidRPr="00AF25EC">
              <w:rPr>
                <w:i/>
                <w:iCs/>
                <w:color w:val="auto"/>
              </w:rPr>
              <w:t>Minimize f2(s, x) : Ct</w:t>
            </w:r>
          </w:p>
        </w:tc>
        <w:tc>
          <w:tcPr>
            <w:tcW w:w="431" w:type="dxa"/>
            <w:vAlign w:val="center"/>
          </w:tcPr>
          <w:p w14:paraId="4349BA93" w14:textId="366DD72C" w:rsidR="00703801" w:rsidRPr="00AF25EC" w:rsidRDefault="00703801" w:rsidP="00703801">
            <w:pPr>
              <w:pStyle w:val="MDPI3aequationnumber"/>
              <w:spacing w:line="260" w:lineRule="atLeast"/>
              <w:rPr>
                <w:color w:val="auto"/>
              </w:rPr>
            </w:pPr>
            <w:r w:rsidRPr="00AF25EC">
              <w:rPr>
                <w:color w:val="auto"/>
              </w:rPr>
              <w:t>(12)</w:t>
            </w:r>
          </w:p>
        </w:tc>
      </w:tr>
      <w:tr w:rsidR="00AF25EC" w:rsidRPr="00AF25EC" w14:paraId="1F4212CD" w14:textId="77777777" w:rsidTr="00703801">
        <w:tc>
          <w:tcPr>
            <w:tcW w:w="7428" w:type="dxa"/>
          </w:tcPr>
          <w:p w14:paraId="0486BFD4" w14:textId="7EB0FC10" w:rsidR="00703801" w:rsidRPr="00AF25EC" w:rsidRDefault="00703801" w:rsidP="00703801">
            <w:pPr>
              <w:pStyle w:val="MDPI39equation"/>
              <w:tabs>
                <w:tab w:val="right" w:pos="2925"/>
                <w:tab w:val="right" w:pos="3347"/>
                <w:tab w:val="left" w:pos="3489"/>
              </w:tabs>
              <w:ind w:left="90"/>
              <w:rPr>
                <w:i/>
                <w:iCs/>
                <w:color w:val="auto"/>
              </w:rPr>
            </w:pPr>
            <w:r w:rsidRPr="00AF25EC">
              <w:rPr>
                <w:i/>
                <w:iCs/>
                <w:color w:val="auto"/>
              </w:rPr>
              <w:t>Minimize f3(s, x) : Mx</w:t>
            </w:r>
          </w:p>
        </w:tc>
        <w:tc>
          <w:tcPr>
            <w:tcW w:w="431" w:type="dxa"/>
            <w:vAlign w:val="center"/>
          </w:tcPr>
          <w:p w14:paraId="4079E48F" w14:textId="512EB49C" w:rsidR="00703801" w:rsidRPr="00AF25EC" w:rsidRDefault="00703801" w:rsidP="00703801">
            <w:pPr>
              <w:pStyle w:val="MDPI3aequationnumber"/>
              <w:spacing w:line="260" w:lineRule="atLeast"/>
              <w:rPr>
                <w:color w:val="auto"/>
              </w:rPr>
            </w:pPr>
            <w:r w:rsidRPr="00AF25EC">
              <w:rPr>
                <w:color w:val="auto"/>
              </w:rPr>
              <w:t>(13)</w:t>
            </w:r>
          </w:p>
        </w:tc>
      </w:tr>
    </w:tbl>
    <w:p w14:paraId="23F9BE0C" w14:textId="337F63FB" w:rsidR="003A54F8" w:rsidRPr="00AF25EC" w:rsidRDefault="00703801" w:rsidP="00703801">
      <w:pPr>
        <w:pStyle w:val="MDPI32textnoindent"/>
        <w:rPr>
          <w:noProof/>
          <w:color w:val="auto"/>
        </w:rPr>
      </w:pPr>
      <w:r w:rsidRPr="00AF25EC">
        <w:rPr>
          <w:noProof/>
          <w:color w:val="auto"/>
        </w:rPr>
        <w:t xml:space="preserve">where </w:t>
      </w:r>
      <w:r w:rsidR="003A54F8" w:rsidRPr="00AF25EC">
        <w:rPr>
          <w:color w:val="auto"/>
          <w:szCs w:val="20"/>
        </w:rPr>
        <w:t xml:space="preserve">Ta is </w:t>
      </w:r>
      <w:r w:rsidR="00246162" w:rsidRPr="00AF25EC">
        <w:rPr>
          <w:color w:val="auto"/>
          <w:szCs w:val="20"/>
        </w:rPr>
        <w:t>the</w:t>
      </w:r>
      <w:r w:rsidR="00301FE0">
        <w:rPr>
          <w:rFonts w:cs="Angsana New" w:hint="cs"/>
          <w:color w:val="auto"/>
          <w:szCs w:val="20"/>
          <w:cs/>
          <w:lang w:bidi="th-TH"/>
        </w:rPr>
        <w:t xml:space="preserve"> </w:t>
      </w:r>
      <w:r w:rsidR="00301FE0">
        <w:rPr>
          <w:rFonts w:cs="Angsana New"/>
          <w:color w:val="auto"/>
          <w:szCs w:val="20"/>
          <w:lang w:bidi="th-TH"/>
        </w:rPr>
        <w:t>actual</w:t>
      </w:r>
      <w:r w:rsidR="003A54F8" w:rsidRPr="00AF25EC">
        <w:rPr>
          <w:color w:val="auto"/>
          <w:szCs w:val="20"/>
        </w:rPr>
        <w:t xml:space="preserve"> construction time, Ct is </w:t>
      </w:r>
      <w:r w:rsidR="00246162" w:rsidRPr="00AF25EC">
        <w:rPr>
          <w:color w:val="auto"/>
          <w:szCs w:val="20"/>
        </w:rPr>
        <w:t xml:space="preserve">the </w:t>
      </w:r>
      <w:r w:rsidR="003A54F8" w:rsidRPr="00AF25EC">
        <w:rPr>
          <w:color w:val="auto"/>
          <w:szCs w:val="20"/>
        </w:rPr>
        <w:t xml:space="preserve">total cost, Mx is </w:t>
      </w:r>
      <w:r w:rsidR="00246162" w:rsidRPr="00AF25EC">
        <w:rPr>
          <w:color w:val="auto"/>
          <w:szCs w:val="20"/>
        </w:rPr>
        <w:t xml:space="preserve">the </w:t>
      </w:r>
      <w:r w:rsidR="003A54F8" w:rsidRPr="00AF25EC">
        <w:rPr>
          <w:color w:val="auto"/>
          <w:szCs w:val="20"/>
        </w:rPr>
        <w:t xml:space="preserve">worker utilization fluctuation moment, </w:t>
      </w:r>
      <w:r w:rsidR="003A54F8" w:rsidRPr="00AF25EC">
        <w:rPr>
          <w:i/>
          <w:iCs/>
          <w:color w:val="auto"/>
          <w:szCs w:val="20"/>
        </w:rPr>
        <w:t>s</w:t>
      </w:r>
      <w:r w:rsidR="003A54F8" w:rsidRPr="00AF25EC">
        <w:rPr>
          <w:color w:val="auto"/>
          <w:szCs w:val="20"/>
        </w:rPr>
        <w:t xml:space="preserve"> is </w:t>
      </w:r>
      <w:r w:rsidR="00246162" w:rsidRPr="00AF25EC">
        <w:rPr>
          <w:color w:val="auto"/>
          <w:szCs w:val="20"/>
        </w:rPr>
        <w:t xml:space="preserve">the </w:t>
      </w:r>
      <w:r w:rsidR="003A54F8" w:rsidRPr="00AF25EC">
        <w:rPr>
          <w:bCs/>
          <w:color w:val="auto"/>
        </w:rPr>
        <w:t>shifting</w:t>
      </w:r>
      <w:r w:rsidR="003A54F8" w:rsidRPr="00AF25EC">
        <w:rPr>
          <w:color w:val="auto"/>
          <w:szCs w:val="20"/>
        </w:rPr>
        <w:t xml:space="preserve"> time set, and </w:t>
      </w:r>
      <w:r w:rsidR="003A54F8" w:rsidRPr="00AF25EC">
        <w:rPr>
          <w:i/>
          <w:iCs/>
          <w:color w:val="auto"/>
          <w:szCs w:val="20"/>
        </w:rPr>
        <w:t>x</w:t>
      </w:r>
      <w:r w:rsidR="003A54F8" w:rsidRPr="00AF25EC">
        <w:rPr>
          <w:color w:val="auto"/>
          <w:szCs w:val="20"/>
        </w:rPr>
        <w:t xml:space="preserve"> is </w:t>
      </w:r>
      <w:r w:rsidR="00246162" w:rsidRPr="00AF25EC">
        <w:rPr>
          <w:color w:val="auto"/>
          <w:szCs w:val="20"/>
        </w:rPr>
        <w:t xml:space="preserve">the </w:t>
      </w:r>
      <w:r w:rsidR="003A54F8" w:rsidRPr="00AF25EC">
        <w:rPr>
          <w:color w:val="auto"/>
          <w:szCs w:val="20"/>
        </w:rPr>
        <w:t>predecessor option set.</w:t>
      </w:r>
    </w:p>
    <w:p w14:paraId="722D1761" w14:textId="77777777" w:rsidR="00B934D0" w:rsidRDefault="00B934D0" w:rsidP="00703801">
      <w:pPr>
        <w:pStyle w:val="MDPI31text"/>
        <w:rPr>
          <w:color w:val="auto"/>
        </w:rPr>
      </w:pPr>
    </w:p>
    <w:p w14:paraId="2B4728AF" w14:textId="06792FD8" w:rsidR="00703801" w:rsidRPr="00AF25EC" w:rsidRDefault="003A54F8" w:rsidP="00703801">
      <w:pPr>
        <w:pStyle w:val="MDPI31text"/>
        <w:rPr>
          <w:color w:val="auto"/>
        </w:rPr>
      </w:pPr>
      <w:r w:rsidRPr="00AF25EC">
        <w:rPr>
          <w:color w:val="auto"/>
        </w:rPr>
        <w:t>Constraints</w:t>
      </w:r>
      <w:r w:rsidR="00703801" w:rsidRPr="00AF25EC">
        <w:rPr>
          <w:color w:val="auto"/>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7B588614" w14:textId="77777777" w:rsidTr="00703801">
        <w:tc>
          <w:tcPr>
            <w:tcW w:w="7428" w:type="dxa"/>
          </w:tcPr>
          <w:p w14:paraId="63F079D8" w14:textId="5B13C0F1" w:rsidR="00703801" w:rsidRPr="00AF25EC" w:rsidRDefault="00703801" w:rsidP="00703801">
            <w:pPr>
              <w:pStyle w:val="MDPI31text"/>
              <w:ind w:left="0" w:firstLine="0"/>
              <w:jc w:val="center"/>
              <w:rPr>
                <w:rFonts w:ascii="Cambria Math" w:hAnsi="Cambria Math"/>
                <w:color w:val="auto"/>
                <w:oMath/>
              </w:rPr>
            </w:pPr>
            <m:oMathPara>
              <m:oMath>
                <m:r>
                  <w:rPr>
                    <w:rFonts w:ascii="Cambria Math" w:hAnsi="Cambria Math"/>
                    <w:color w:val="auto"/>
                  </w:rPr>
                  <m:t>Ta≤ Maximum Contract days</m:t>
                </m:r>
              </m:oMath>
            </m:oMathPara>
          </w:p>
        </w:tc>
        <w:tc>
          <w:tcPr>
            <w:tcW w:w="431" w:type="dxa"/>
            <w:vAlign w:val="center"/>
          </w:tcPr>
          <w:p w14:paraId="1B7F3D1F" w14:textId="070FFCF5" w:rsidR="00703801" w:rsidRPr="00AF25EC" w:rsidRDefault="00703801" w:rsidP="00703801">
            <w:pPr>
              <w:pStyle w:val="MDPI3aequationnumber"/>
              <w:spacing w:line="260" w:lineRule="atLeast"/>
              <w:rPr>
                <w:color w:val="auto"/>
              </w:rPr>
            </w:pPr>
            <w:r w:rsidRPr="00AF25EC">
              <w:rPr>
                <w:color w:val="auto"/>
              </w:rPr>
              <w:t>(14)</w:t>
            </w:r>
          </w:p>
        </w:tc>
      </w:tr>
      <w:tr w:rsidR="00AF25EC" w:rsidRPr="00AF25EC" w14:paraId="6E54980D" w14:textId="77777777" w:rsidTr="00703801">
        <w:tc>
          <w:tcPr>
            <w:tcW w:w="7428" w:type="dxa"/>
          </w:tcPr>
          <w:p w14:paraId="0E1CB9D6" w14:textId="33D1723A" w:rsidR="00703801" w:rsidRPr="00AF25EC" w:rsidRDefault="00B4165E" w:rsidP="00703801">
            <w:pPr>
              <w:pStyle w:val="MDPI39equation"/>
              <w:tabs>
                <w:tab w:val="right" w:pos="2925"/>
                <w:tab w:val="right" w:pos="3347"/>
                <w:tab w:val="left" w:pos="3489"/>
              </w:tabs>
              <w:ind w:left="90"/>
              <w:rPr>
                <w:i/>
                <w:iCs/>
                <w:color w:val="auto"/>
              </w:rPr>
            </w:pPr>
            <m:oMathPara>
              <m:oMath>
                <m:sSub>
                  <m:sSubPr>
                    <m:ctrlPr>
                      <w:rPr>
                        <w:rFonts w:ascii="Cambria Math" w:hAnsi="Cambria Math"/>
                        <w:bCs/>
                        <w:i/>
                        <w:iCs/>
                        <w:color w:val="auto"/>
                      </w:rPr>
                    </m:ctrlPr>
                  </m:sSubPr>
                  <m:e>
                    <m:r>
                      <w:rPr>
                        <w:rFonts w:ascii="Cambria Math" w:hAnsi="Cambria Math"/>
                        <w:color w:val="auto"/>
                      </w:rPr>
                      <m:t>r</m:t>
                    </m:r>
                  </m:e>
                  <m:sub>
                    <m:r>
                      <w:rPr>
                        <w:rFonts w:ascii="Cambria Math" w:hAnsi="Cambria Math"/>
                        <w:color w:val="auto"/>
                      </w:rPr>
                      <m:t>xt</m:t>
                    </m:r>
                  </m:sub>
                </m:sSub>
                <m:r>
                  <w:rPr>
                    <w:rFonts w:ascii="Cambria Math" w:hAnsi="Cambria Math"/>
                    <w:color w:val="auto"/>
                  </w:rPr>
                  <m:t>≤</m:t>
                </m:r>
                <m:sSub>
                  <m:sSubPr>
                    <m:ctrlPr>
                      <w:rPr>
                        <w:rFonts w:ascii="Cambria Math" w:hAnsi="Cambria Math"/>
                        <w:bCs/>
                        <w:i/>
                        <w:iCs/>
                        <w:color w:val="auto"/>
                      </w:rPr>
                    </m:ctrlPr>
                  </m:sSubPr>
                  <m:e>
                    <m:r>
                      <w:rPr>
                        <w:rFonts w:ascii="Cambria Math" w:hAnsi="Cambria Math"/>
                        <w:color w:val="auto"/>
                      </w:rPr>
                      <m:t>MWA</m:t>
                    </m:r>
                  </m:e>
                  <m:sub>
                    <m:r>
                      <w:rPr>
                        <w:rFonts w:ascii="Cambria Math" w:hAnsi="Cambria Math"/>
                        <w:color w:val="auto"/>
                      </w:rPr>
                      <m:t>x</m:t>
                    </m:r>
                  </m:sub>
                </m:sSub>
              </m:oMath>
            </m:oMathPara>
          </w:p>
        </w:tc>
        <w:tc>
          <w:tcPr>
            <w:tcW w:w="431" w:type="dxa"/>
            <w:vAlign w:val="center"/>
          </w:tcPr>
          <w:p w14:paraId="7F11F0EC" w14:textId="6D519F6C" w:rsidR="00703801" w:rsidRPr="00AF25EC" w:rsidRDefault="00703801" w:rsidP="00703801">
            <w:pPr>
              <w:pStyle w:val="MDPI3aequationnumber"/>
              <w:spacing w:line="260" w:lineRule="atLeast"/>
              <w:rPr>
                <w:color w:val="auto"/>
              </w:rPr>
            </w:pPr>
            <w:r w:rsidRPr="00AF25EC">
              <w:rPr>
                <w:color w:val="auto"/>
              </w:rPr>
              <w:t>(15)</w:t>
            </w:r>
          </w:p>
        </w:tc>
      </w:tr>
      <w:tr w:rsidR="00AF25EC" w:rsidRPr="00AF25EC" w14:paraId="63558050" w14:textId="77777777" w:rsidTr="00703801">
        <w:tc>
          <w:tcPr>
            <w:tcW w:w="7428" w:type="dxa"/>
          </w:tcPr>
          <w:p w14:paraId="3E5A108D" w14:textId="1F7C2AD9" w:rsidR="00703801" w:rsidRPr="00AF25EC" w:rsidRDefault="00703801" w:rsidP="00703801">
            <w:pPr>
              <w:pStyle w:val="MDPI39equation"/>
              <w:tabs>
                <w:tab w:val="right" w:pos="2925"/>
                <w:tab w:val="right" w:pos="3347"/>
                <w:tab w:val="left" w:pos="3489"/>
              </w:tabs>
              <w:ind w:left="90"/>
              <w:rPr>
                <w:i/>
                <w:iCs/>
                <w:color w:val="auto"/>
              </w:rPr>
            </w:pPr>
            <m:oMathPara>
              <m:oMath>
                <m:r>
                  <w:rPr>
                    <w:rFonts w:ascii="Cambria Math" w:hAnsi="Cambria Math"/>
                    <w:color w:val="auto"/>
                  </w:rPr>
                  <m:t>LPF≤10% of Contract price</m:t>
                </m:r>
              </m:oMath>
            </m:oMathPara>
          </w:p>
        </w:tc>
        <w:tc>
          <w:tcPr>
            <w:tcW w:w="431" w:type="dxa"/>
            <w:vAlign w:val="center"/>
          </w:tcPr>
          <w:p w14:paraId="2039C55F" w14:textId="205692D2" w:rsidR="00703801" w:rsidRPr="00AF25EC" w:rsidRDefault="00703801" w:rsidP="00703801">
            <w:pPr>
              <w:pStyle w:val="MDPI3aequationnumber"/>
              <w:spacing w:line="260" w:lineRule="atLeast"/>
              <w:rPr>
                <w:color w:val="auto"/>
              </w:rPr>
            </w:pPr>
            <w:r w:rsidRPr="00AF25EC">
              <w:rPr>
                <w:color w:val="auto"/>
              </w:rPr>
              <w:t>(16)</w:t>
            </w:r>
          </w:p>
        </w:tc>
      </w:tr>
    </w:tbl>
    <w:p w14:paraId="03A44967" w14:textId="5C74CB10" w:rsidR="00560FBE" w:rsidRPr="00AF25EC" w:rsidRDefault="00703801" w:rsidP="00703801">
      <w:pPr>
        <w:pStyle w:val="MDPI31text"/>
        <w:ind w:firstLine="0"/>
        <w:rPr>
          <w:bCs/>
          <w:i/>
          <w:iCs/>
          <w:color w:val="auto"/>
        </w:rPr>
      </w:pPr>
      <w:r w:rsidRPr="00AF25EC">
        <w:rPr>
          <w:noProof/>
          <w:color w:val="auto"/>
        </w:rPr>
        <w:t xml:space="preserve">where </w:t>
      </w:r>
      <m:oMath>
        <m:sSub>
          <m:sSubPr>
            <m:ctrlPr>
              <w:rPr>
                <w:rFonts w:ascii="Cambria Math" w:hAnsi="Cambria Math"/>
                <w:bCs/>
                <w:i/>
                <w:color w:val="auto"/>
              </w:rPr>
            </m:ctrlPr>
          </m:sSubPr>
          <m:e>
            <m:r>
              <w:rPr>
                <w:rFonts w:ascii="Cambria Math" w:hAnsi="Cambria Math"/>
                <w:color w:val="auto"/>
              </w:rPr>
              <m:t>r</m:t>
            </m:r>
          </m:e>
          <m:sub>
            <m:r>
              <w:rPr>
                <w:rFonts w:ascii="Cambria Math" w:hAnsi="Cambria Math"/>
                <w:color w:val="auto"/>
              </w:rPr>
              <m:t>xt</m:t>
            </m:r>
          </m:sub>
        </m:sSub>
      </m:oMath>
      <w:r w:rsidR="003A54F8" w:rsidRPr="00AF25EC">
        <w:rPr>
          <w:bCs/>
          <w:color w:val="auto"/>
        </w:rPr>
        <w:t xml:space="preserve"> is </w:t>
      </w:r>
      <w:r w:rsidR="00246162" w:rsidRPr="00AF25EC">
        <w:rPr>
          <w:color w:val="auto"/>
          <w:szCs w:val="20"/>
        </w:rPr>
        <w:t xml:space="preserve">the </w:t>
      </w:r>
      <w:r w:rsidR="003A54F8" w:rsidRPr="00AF25EC">
        <w:rPr>
          <w:bCs/>
          <w:color w:val="auto"/>
        </w:rPr>
        <w:t>worker demand type-</w:t>
      </w:r>
      <w:r w:rsidR="003A54F8" w:rsidRPr="00AF25EC">
        <w:rPr>
          <w:bCs/>
          <w:i/>
          <w:iCs/>
          <w:color w:val="auto"/>
        </w:rPr>
        <w:t>x</w:t>
      </w:r>
      <w:r w:rsidR="003A54F8" w:rsidRPr="00AF25EC">
        <w:rPr>
          <w:bCs/>
          <w:color w:val="auto"/>
        </w:rPr>
        <w:t xml:space="preserve"> on day </w:t>
      </w:r>
      <w:r w:rsidR="003A54F8" w:rsidRPr="00AF25EC">
        <w:rPr>
          <w:bCs/>
          <w:i/>
          <w:iCs/>
          <w:color w:val="auto"/>
        </w:rPr>
        <w:t>t</w:t>
      </w:r>
      <w:r w:rsidR="003A54F8" w:rsidRPr="00AF25EC">
        <w:rPr>
          <w:bCs/>
          <w:i/>
          <w:color w:val="auto"/>
        </w:rPr>
        <w:t xml:space="preserve">; </w:t>
      </w:r>
      <m:oMath>
        <m:sSub>
          <m:sSubPr>
            <m:ctrlPr>
              <w:rPr>
                <w:rFonts w:ascii="Cambria Math" w:hAnsi="Cambria Math"/>
                <w:bCs/>
                <w:color w:val="auto"/>
              </w:rPr>
            </m:ctrlPr>
          </m:sSubPr>
          <m:e>
            <m:r>
              <w:rPr>
                <w:rFonts w:ascii="Cambria Math" w:hAnsi="Cambria Math"/>
                <w:color w:val="auto"/>
              </w:rPr>
              <m:t>MWA</m:t>
            </m:r>
          </m:e>
          <m:sub>
            <m:r>
              <m:rPr>
                <m:sty m:val="p"/>
              </m:rPr>
              <w:rPr>
                <w:rFonts w:ascii="Cambria Math" w:hAnsi="Cambria Math"/>
                <w:color w:val="auto"/>
              </w:rPr>
              <m:t>x</m:t>
            </m:r>
          </m:sub>
        </m:sSub>
      </m:oMath>
      <w:r w:rsidR="003A54F8" w:rsidRPr="00AF25EC">
        <w:rPr>
          <w:bCs/>
          <w:color w:val="auto"/>
        </w:rPr>
        <w:t xml:space="preserve"> is </w:t>
      </w:r>
      <w:r w:rsidR="00246162" w:rsidRPr="00AF25EC">
        <w:rPr>
          <w:color w:val="auto"/>
          <w:szCs w:val="20"/>
        </w:rPr>
        <w:t xml:space="preserve">the </w:t>
      </w:r>
      <w:r w:rsidR="00560FBE" w:rsidRPr="00AF25EC">
        <w:rPr>
          <w:bCs/>
          <w:color w:val="auto"/>
        </w:rPr>
        <w:t>m</w:t>
      </w:r>
      <w:r w:rsidR="003A54F8" w:rsidRPr="00AF25EC">
        <w:rPr>
          <w:bCs/>
          <w:color w:val="auto"/>
        </w:rPr>
        <w:t xml:space="preserve">aximum </w:t>
      </w:r>
      <w:r w:rsidR="00560FBE" w:rsidRPr="00AF25EC">
        <w:rPr>
          <w:bCs/>
          <w:color w:val="auto"/>
        </w:rPr>
        <w:t>w</w:t>
      </w:r>
      <w:r w:rsidR="003A54F8" w:rsidRPr="00AF25EC">
        <w:rPr>
          <w:bCs/>
          <w:color w:val="auto"/>
        </w:rPr>
        <w:t>orker</w:t>
      </w:r>
      <w:r w:rsidR="003A54F8" w:rsidRPr="00AF25EC">
        <w:rPr>
          <w:bCs/>
          <w:color w:val="auto"/>
          <w:cs/>
          <w:lang w:bidi="th-TH"/>
        </w:rPr>
        <w:t xml:space="preserve"> </w:t>
      </w:r>
      <w:r w:rsidR="00560FBE" w:rsidRPr="00AF25EC">
        <w:rPr>
          <w:bCs/>
          <w:color w:val="auto"/>
        </w:rPr>
        <w:t>a</w:t>
      </w:r>
      <w:r w:rsidR="003A54F8" w:rsidRPr="00AF25EC">
        <w:rPr>
          <w:bCs/>
          <w:color w:val="auto"/>
        </w:rPr>
        <w:t xml:space="preserve">vailability of resource type </w:t>
      </w:r>
      <w:r w:rsidR="003A54F8" w:rsidRPr="00AF25EC">
        <w:rPr>
          <w:bCs/>
          <w:i/>
          <w:iCs/>
          <w:color w:val="auto"/>
        </w:rPr>
        <w:t>x</w:t>
      </w:r>
      <w:r w:rsidR="00560FBE" w:rsidRPr="00AF25EC">
        <w:rPr>
          <w:bCs/>
          <w:i/>
          <w:iCs/>
          <w:color w:val="auto"/>
        </w:rPr>
        <w:t>;</w:t>
      </w:r>
      <w:r w:rsidR="00560FBE" w:rsidRPr="00AF25EC">
        <w:rPr>
          <w:bCs/>
          <w:color w:val="auto"/>
        </w:rPr>
        <w:t xml:space="preserve"> and LPF is </w:t>
      </w:r>
      <w:r w:rsidR="00246162" w:rsidRPr="00AF25EC">
        <w:rPr>
          <w:color w:val="auto"/>
          <w:szCs w:val="20"/>
        </w:rPr>
        <w:t xml:space="preserve">the </w:t>
      </w:r>
      <w:r w:rsidR="00560FBE" w:rsidRPr="00AF25EC">
        <w:rPr>
          <w:bCs/>
          <w:color w:val="auto"/>
        </w:rPr>
        <w:t>late penalty fee.</w:t>
      </w:r>
    </w:p>
    <w:p w14:paraId="5A949BDB" w14:textId="392B616F" w:rsidR="003A54F8" w:rsidRPr="00AF25EC" w:rsidRDefault="003A54F8" w:rsidP="00560FBE">
      <w:pPr>
        <w:pStyle w:val="MDPI31text"/>
        <w:rPr>
          <w:noProof/>
          <w:color w:val="auto"/>
        </w:rPr>
      </w:pPr>
      <w:r w:rsidRPr="00AF25EC">
        <w:rPr>
          <w:bCs/>
          <w:color w:val="auto"/>
        </w:rPr>
        <w:t xml:space="preserve">This study considers four </w:t>
      </w:r>
      <w:r w:rsidR="00560FBE" w:rsidRPr="00AF25EC">
        <w:rPr>
          <w:bCs/>
          <w:color w:val="auto"/>
        </w:rPr>
        <w:t xml:space="preserve">types of </w:t>
      </w:r>
      <w:r w:rsidRPr="00AF25EC">
        <w:rPr>
          <w:bCs/>
          <w:color w:val="auto"/>
        </w:rPr>
        <w:t>resource</w:t>
      </w:r>
      <w:r w:rsidR="00246162" w:rsidRPr="00AF25EC">
        <w:rPr>
          <w:bCs/>
          <w:color w:val="auto"/>
        </w:rPr>
        <w:t xml:space="preserve">, namely </w:t>
      </w:r>
      <w:r w:rsidRPr="00AF25EC">
        <w:rPr>
          <w:bCs/>
          <w:color w:val="auto"/>
        </w:rPr>
        <w:t>general worker</w:t>
      </w:r>
      <w:r w:rsidR="00560FBE" w:rsidRPr="00AF25EC">
        <w:rPr>
          <w:bCs/>
          <w:color w:val="auto"/>
        </w:rPr>
        <w:t>s,</w:t>
      </w:r>
      <w:r w:rsidRPr="00AF25EC">
        <w:rPr>
          <w:bCs/>
          <w:color w:val="auto"/>
        </w:rPr>
        <w:t xml:space="preserve"> skilled carpenters, sanitary plumbers, and electricians. </w:t>
      </w:r>
      <w:r w:rsidRPr="00AF25EC">
        <w:rPr>
          <w:noProof/>
          <w:color w:val="auto"/>
        </w:rPr>
        <w:t xml:space="preserve">LPF </w:t>
      </w:r>
      <w:r w:rsidR="00560FBE" w:rsidRPr="00AF25EC">
        <w:rPr>
          <w:noProof/>
          <w:color w:val="auto"/>
        </w:rPr>
        <w:t>is</w:t>
      </w:r>
      <w:r w:rsidRPr="00AF25EC">
        <w:rPr>
          <w:noProof/>
          <w:color w:val="auto"/>
        </w:rPr>
        <w:t xml:space="preserve"> calculated from the </w:t>
      </w:r>
      <w:r w:rsidR="00560FBE" w:rsidRPr="00AF25EC">
        <w:rPr>
          <w:noProof/>
          <w:color w:val="auto"/>
        </w:rPr>
        <w:t xml:space="preserve">construction </w:t>
      </w:r>
      <w:r w:rsidRPr="00AF25EC">
        <w:rPr>
          <w:noProof/>
          <w:color w:val="auto"/>
        </w:rPr>
        <w:t>contract</w:t>
      </w:r>
      <w:r w:rsidR="00246162" w:rsidRPr="00AF25EC">
        <w:rPr>
          <w:noProof/>
          <w:color w:val="auto"/>
        </w:rPr>
        <w:t>, and</w:t>
      </w:r>
      <w:r w:rsidRPr="00AF25EC">
        <w:rPr>
          <w:noProof/>
          <w:color w:val="auto"/>
        </w:rPr>
        <w:t xml:space="preserve"> is not allowed</w:t>
      </w:r>
      <w:r w:rsidR="00246162" w:rsidRPr="00AF25EC">
        <w:rPr>
          <w:noProof/>
          <w:color w:val="auto"/>
        </w:rPr>
        <w:t xml:space="preserve"> to be</w:t>
      </w:r>
      <w:r w:rsidRPr="00AF25EC">
        <w:rPr>
          <w:noProof/>
          <w:color w:val="auto"/>
        </w:rPr>
        <w:t xml:space="preserve"> greater than 10% of the total contract cost</w:t>
      </w:r>
      <w:r w:rsidR="00B934D0">
        <w:rPr>
          <w:noProof/>
          <w:color w:val="auto"/>
        </w:rPr>
        <w:t>,</w:t>
      </w:r>
      <w:r w:rsidRPr="00AF25EC">
        <w:rPr>
          <w:noProof/>
          <w:color w:val="auto"/>
        </w:rPr>
        <w:t xml:space="preserve"> </w:t>
      </w:r>
      <w:r w:rsidR="00B934D0">
        <w:rPr>
          <w:noProof/>
          <w:color w:val="auto"/>
        </w:rPr>
        <w:t>otherwise</w:t>
      </w:r>
      <w:r w:rsidR="00B934D0" w:rsidRPr="00AF25EC">
        <w:rPr>
          <w:noProof/>
          <w:color w:val="auto"/>
        </w:rPr>
        <w:t xml:space="preserve"> </w:t>
      </w:r>
      <w:r w:rsidRPr="00AF25EC">
        <w:rPr>
          <w:noProof/>
          <w:color w:val="auto"/>
        </w:rPr>
        <w:t>the contract will be terminated.</w:t>
      </w:r>
    </w:p>
    <w:p w14:paraId="122C106E" w14:textId="4061A221" w:rsidR="003A54F8" w:rsidRPr="00AF25EC" w:rsidRDefault="003A54F8" w:rsidP="003A54F8">
      <w:pPr>
        <w:pStyle w:val="MDPI23heading3"/>
        <w:rPr>
          <w:rFonts w:cstheme="minorBidi"/>
          <w:color w:val="auto"/>
          <w:cs/>
          <w:lang w:bidi="th-TH"/>
        </w:rPr>
      </w:pPr>
      <w:r w:rsidRPr="00AF25EC">
        <w:rPr>
          <w:color w:val="auto"/>
        </w:rPr>
        <w:t>3.3.2 Decision variable</w:t>
      </w:r>
      <w:r w:rsidR="00703801" w:rsidRPr="00AF25EC">
        <w:rPr>
          <w:color w:val="auto"/>
        </w:rPr>
        <w:t>s</w:t>
      </w:r>
    </w:p>
    <w:p w14:paraId="3F7F06B5" w14:textId="3139EADF" w:rsidR="003A54F8" w:rsidRPr="00AF25EC" w:rsidRDefault="006B79AD" w:rsidP="003A54F8">
      <w:pPr>
        <w:pStyle w:val="MDPI31text"/>
        <w:rPr>
          <w:color w:val="auto"/>
        </w:rPr>
      </w:pPr>
      <w:r w:rsidRPr="00AF25EC">
        <w:rPr>
          <w:color w:val="auto"/>
        </w:rPr>
        <w:t>Each</w:t>
      </w:r>
      <w:r w:rsidR="003A54F8" w:rsidRPr="00AF25EC">
        <w:rPr>
          <w:color w:val="auto"/>
        </w:rPr>
        <w:t xml:space="preserve"> </w:t>
      </w:r>
      <w:r w:rsidRPr="00AF25EC">
        <w:rPr>
          <w:color w:val="auto"/>
        </w:rPr>
        <w:t>solution</w:t>
      </w:r>
      <w:r w:rsidR="003A54F8" w:rsidRPr="00AF25EC">
        <w:rPr>
          <w:color w:val="auto"/>
        </w:rPr>
        <w:t xml:space="preserve"> comprise</w:t>
      </w:r>
      <w:r w:rsidRPr="00AF25EC">
        <w:rPr>
          <w:color w:val="auto"/>
        </w:rPr>
        <w:t>s</w:t>
      </w:r>
      <w:r w:rsidR="003A54F8" w:rsidRPr="00AF25EC">
        <w:rPr>
          <w:color w:val="auto"/>
        </w:rPr>
        <w:t xml:space="preserve"> </w:t>
      </w:r>
      <w:r w:rsidRPr="00AF25EC">
        <w:rPr>
          <w:color w:val="auto"/>
        </w:rPr>
        <w:t xml:space="preserve">an </w:t>
      </w:r>
      <w:r w:rsidR="003A54F8" w:rsidRPr="00AF25EC">
        <w:rPr>
          <w:color w:val="auto"/>
        </w:rPr>
        <w:t>N number of blocks</w:t>
      </w:r>
      <w:r w:rsidRPr="00AF25EC">
        <w:rPr>
          <w:color w:val="auto"/>
        </w:rPr>
        <w:t xml:space="preserve"> as displayed in </w:t>
      </w:r>
      <w:r w:rsidR="00246162" w:rsidRPr="00AF25EC">
        <w:rPr>
          <w:color w:val="auto"/>
        </w:rPr>
        <w:t>F</w:t>
      </w:r>
      <w:r w:rsidRPr="00AF25EC">
        <w:rPr>
          <w:color w:val="auto"/>
        </w:rPr>
        <w:t>igure 6</w:t>
      </w:r>
      <w:r w:rsidR="003A54F8" w:rsidRPr="00AF25EC">
        <w:rPr>
          <w:color w:val="auto"/>
        </w:rPr>
        <w:t xml:space="preserve">. Each block represents individual </w:t>
      </w:r>
      <w:r w:rsidRPr="00AF25EC">
        <w:rPr>
          <w:color w:val="auto"/>
        </w:rPr>
        <w:t xml:space="preserve">problem </w:t>
      </w:r>
      <w:r w:rsidR="003A54F8" w:rsidRPr="00AF25EC">
        <w:rPr>
          <w:color w:val="auto"/>
        </w:rPr>
        <w:t>decision variables</w:t>
      </w:r>
      <w:r w:rsidRPr="00AF25EC">
        <w:rPr>
          <w:color w:val="auto"/>
        </w:rPr>
        <w:t xml:space="preserve"> providing two different values</w:t>
      </w:r>
      <w:r w:rsidR="003A54F8" w:rsidRPr="00AF25EC">
        <w:rPr>
          <w:color w:val="auto"/>
        </w:rPr>
        <w:t>. The first value is the number of shifting times from the original plan</w:t>
      </w:r>
      <w:r w:rsidR="00246162" w:rsidRPr="00AF25EC">
        <w:rPr>
          <w:color w:val="auto"/>
        </w:rPr>
        <w:t>,</w:t>
      </w:r>
      <w:r w:rsidRPr="00AF25EC">
        <w:rPr>
          <w:color w:val="auto"/>
        </w:rPr>
        <w:t xml:space="preserve"> while</w:t>
      </w:r>
      <w:r w:rsidR="003A54F8" w:rsidRPr="00AF25EC">
        <w:rPr>
          <w:color w:val="auto"/>
        </w:rPr>
        <w:t xml:space="preserve"> the second value is </w:t>
      </w:r>
      <w:r w:rsidRPr="00AF25EC">
        <w:rPr>
          <w:color w:val="auto"/>
        </w:rPr>
        <w:t>a</w:t>
      </w:r>
      <w:r w:rsidR="003A54F8" w:rsidRPr="00AF25EC">
        <w:rPr>
          <w:color w:val="auto"/>
        </w:rPr>
        <w:t xml:space="preserve"> predecessor activity option.</w:t>
      </w:r>
    </w:p>
    <w:p w14:paraId="17A7C94B" w14:textId="77777777" w:rsidR="00703801" w:rsidRPr="00AF25EC" w:rsidRDefault="00703801" w:rsidP="00703801">
      <w:pPr>
        <w:pStyle w:val="MDPI31text"/>
        <w:rPr>
          <w:color w:val="auto"/>
        </w:rPr>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F25EC" w:rsidRPr="00AF25EC" w14:paraId="1054FFD9" w14:textId="77777777" w:rsidTr="00703801">
        <w:tc>
          <w:tcPr>
            <w:tcW w:w="7428" w:type="dxa"/>
          </w:tcPr>
          <w:p w14:paraId="1AE1F32D" w14:textId="0DEE9973" w:rsidR="00703801" w:rsidRPr="00AF25EC" w:rsidRDefault="00703801" w:rsidP="00703801">
            <w:pPr>
              <w:pStyle w:val="MDPI39equation"/>
              <w:tabs>
                <w:tab w:val="right" w:pos="2925"/>
                <w:tab w:val="right" w:pos="3347"/>
                <w:tab w:val="left" w:pos="3489"/>
              </w:tabs>
              <w:ind w:left="90"/>
              <w:rPr>
                <w:color w:val="auto"/>
              </w:rPr>
            </w:pPr>
            <w:bookmarkStart w:id="2" w:name="_Hlk56116395"/>
            <m:oMathPara>
              <m:oMath>
                <m:r>
                  <w:rPr>
                    <w:rFonts w:ascii="Cambria Math" w:hAnsi="Cambria Math"/>
                    <w:color w:val="auto"/>
                  </w:rPr>
                  <m:t>0≤</m:t>
                </m:r>
                <m:sSub>
                  <m:sSubPr>
                    <m:ctrlPr>
                      <w:rPr>
                        <w:rFonts w:ascii="Cambria Math" w:hAnsi="Cambria Math"/>
                        <w:iCs/>
                        <w:color w:val="auto"/>
                      </w:rPr>
                    </m:ctrlPr>
                  </m:sSubPr>
                  <m:e>
                    <m:r>
                      <w:rPr>
                        <w:rFonts w:ascii="Cambria Math" w:hAnsi="Cambria Math"/>
                        <w:color w:val="auto"/>
                      </w:rPr>
                      <m:t>S</m:t>
                    </m:r>
                  </m:e>
                  <m:sub>
                    <m:r>
                      <w:rPr>
                        <w:rFonts w:ascii="Cambria Math" w:hAnsi="Cambria Math"/>
                        <w:color w:val="auto"/>
                      </w:rPr>
                      <m:t>i</m:t>
                    </m:r>
                  </m:sub>
                </m:sSub>
                <m:r>
                  <w:rPr>
                    <w:rFonts w:ascii="Cambria Math" w:hAnsi="Cambria Math"/>
                    <w:color w:val="auto"/>
                  </w:rPr>
                  <m:t>≤T</m:t>
                </m:r>
                <m:sSub>
                  <m:sSubPr>
                    <m:ctrlPr>
                      <w:rPr>
                        <w:rFonts w:ascii="Cambria Math" w:hAnsi="Cambria Math"/>
                        <w:iCs/>
                        <w:color w:val="auto"/>
                      </w:rPr>
                    </m:ctrlPr>
                  </m:sSubPr>
                  <m:e>
                    <m:r>
                      <w:rPr>
                        <w:rFonts w:ascii="Cambria Math" w:hAnsi="Cambria Math"/>
                        <w:color w:val="auto"/>
                      </w:rPr>
                      <m:t>F</m:t>
                    </m:r>
                  </m:e>
                  <m:sub>
                    <m:r>
                      <w:rPr>
                        <w:rFonts w:ascii="Cambria Math" w:hAnsi="Cambria Math"/>
                        <w:color w:val="auto"/>
                      </w:rPr>
                      <m:t>i</m:t>
                    </m:r>
                  </m:sub>
                </m:sSub>
              </m:oMath>
            </m:oMathPara>
            <w:bookmarkEnd w:id="2"/>
          </w:p>
        </w:tc>
        <w:tc>
          <w:tcPr>
            <w:tcW w:w="431" w:type="dxa"/>
            <w:vAlign w:val="center"/>
          </w:tcPr>
          <w:p w14:paraId="693AD046" w14:textId="6CBCAF33" w:rsidR="00703801" w:rsidRPr="00AF25EC" w:rsidRDefault="00703801" w:rsidP="00703801">
            <w:pPr>
              <w:pStyle w:val="MDPI3aequationnumber"/>
              <w:spacing w:line="260" w:lineRule="atLeast"/>
              <w:rPr>
                <w:color w:val="auto"/>
              </w:rPr>
            </w:pPr>
            <w:r w:rsidRPr="00AF25EC">
              <w:rPr>
                <w:color w:val="auto"/>
              </w:rPr>
              <w:t>(17)</w:t>
            </w:r>
          </w:p>
        </w:tc>
      </w:tr>
      <w:tr w:rsidR="00AF25EC" w:rsidRPr="00AF25EC" w14:paraId="10296A75" w14:textId="77777777" w:rsidTr="00703801">
        <w:tc>
          <w:tcPr>
            <w:tcW w:w="7428" w:type="dxa"/>
          </w:tcPr>
          <w:p w14:paraId="27E7E952" w14:textId="4E216EFA" w:rsidR="00703801" w:rsidRPr="00AF25EC" w:rsidRDefault="00703801" w:rsidP="00703801">
            <w:pPr>
              <w:pStyle w:val="MDPI39equation"/>
              <w:tabs>
                <w:tab w:val="right" w:pos="2925"/>
                <w:tab w:val="right" w:pos="3347"/>
                <w:tab w:val="left" w:pos="3489"/>
              </w:tabs>
              <w:ind w:left="90"/>
              <w:rPr>
                <w:i/>
                <w:iCs/>
                <w:color w:val="auto"/>
              </w:rPr>
            </w:pPr>
            <w:bookmarkStart w:id="3" w:name="_Hlk56116676"/>
            <m:oMathPara>
              <m:oMath>
                <m:r>
                  <w:rPr>
                    <w:rFonts w:ascii="Cambria Math" w:hAnsi="Cambria Math"/>
                    <w:color w:val="auto"/>
                  </w:rPr>
                  <m:t>0≤</m:t>
                </m:r>
                <m:sSub>
                  <m:sSubPr>
                    <m:ctrlPr>
                      <w:rPr>
                        <w:rFonts w:ascii="Cambria Math" w:hAnsi="Cambria Math"/>
                        <w:bCs/>
                        <w:iCs/>
                        <w:color w:val="auto"/>
                      </w:rPr>
                    </m:ctrlPr>
                  </m:sSubPr>
                  <m:e>
                    <m:r>
                      <w:rPr>
                        <w:rFonts w:ascii="Cambria Math" w:hAnsi="Cambria Math"/>
                        <w:color w:val="auto"/>
                      </w:rPr>
                      <m:t>x</m:t>
                    </m:r>
                  </m:e>
                  <m:sub>
                    <m:r>
                      <w:rPr>
                        <w:rFonts w:ascii="Cambria Math" w:hAnsi="Cambria Math"/>
                        <w:color w:val="auto"/>
                      </w:rPr>
                      <m:t>ihg</m:t>
                    </m:r>
                  </m:sub>
                </m:sSub>
                <m:r>
                  <w:rPr>
                    <w:rFonts w:ascii="Cambria Math" w:hAnsi="Cambria Math"/>
                    <w:color w:val="auto"/>
                  </w:rPr>
                  <m:t>≤1</m:t>
                </m:r>
              </m:oMath>
            </m:oMathPara>
            <w:bookmarkEnd w:id="3"/>
          </w:p>
        </w:tc>
        <w:tc>
          <w:tcPr>
            <w:tcW w:w="431" w:type="dxa"/>
            <w:vAlign w:val="center"/>
          </w:tcPr>
          <w:p w14:paraId="06EEBF31" w14:textId="0EB757F2" w:rsidR="00703801" w:rsidRPr="00AF25EC" w:rsidRDefault="00703801" w:rsidP="00703801">
            <w:pPr>
              <w:pStyle w:val="MDPI3aequationnumber"/>
              <w:spacing w:line="260" w:lineRule="atLeast"/>
              <w:rPr>
                <w:color w:val="auto"/>
              </w:rPr>
            </w:pPr>
            <w:r w:rsidRPr="00AF25EC">
              <w:rPr>
                <w:color w:val="auto"/>
              </w:rPr>
              <w:t>(18)</w:t>
            </w:r>
          </w:p>
        </w:tc>
      </w:tr>
    </w:tbl>
    <w:p w14:paraId="0DEEA225" w14:textId="1F6CDFF5" w:rsidR="003A54F8" w:rsidRPr="00AF25EC" w:rsidRDefault="00703801" w:rsidP="00703801">
      <w:pPr>
        <w:pStyle w:val="MDPI31text"/>
        <w:ind w:firstLine="0"/>
        <w:rPr>
          <w:color w:val="auto"/>
        </w:rPr>
      </w:pPr>
      <w:r w:rsidRPr="00AF25EC">
        <w:rPr>
          <w:noProof/>
          <w:color w:val="auto"/>
        </w:rPr>
        <w:t xml:space="preserve">where </w:t>
      </w:r>
      <w:r w:rsidR="003A54F8" w:rsidRPr="00AF25EC">
        <w:rPr>
          <w:i/>
          <w:iCs/>
          <w:color w:val="auto"/>
        </w:rPr>
        <w:t>S</w:t>
      </w:r>
      <w:r w:rsidR="003A54F8" w:rsidRPr="00AF25EC">
        <w:rPr>
          <w:i/>
          <w:iCs/>
          <w:color w:val="auto"/>
          <w:vertAlign w:val="subscript"/>
        </w:rPr>
        <w:t>i</w:t>
      </w:r>
      <w:r w:rsidR="003A54F8" w:rsidRPr="00AF25EC">
        <w:rPr>
          <w:color w:val="auto"/>
        </w:rPr>
        <w:t xml:space="preserve"> is </w:t>
      </w:r>
      <w:r w:rsidR="00246162" w:rsidRPr="00AF25EC">
        <w:rPr>
          <w:color w:val="auto"/>
          <w:szCs w:val="20"/>
        </w:rPr>
        <w:t xml:space="preserve">the </w:t>
      </w:r>
      <w:r w:rsidR="006B79AD" w:rsidRPr="00AF25EC">
        <w:rPr>
          <w:color w:val="auto"/>
        </w:rPr>
        <w:t>s</w:t>
      </w:r>
      <w:r w:rsidR="003A54F8" w:rsidRPr="00AF25EC">
        <w:rPr>
          <w:color w:val="auto"/>
        </w:rPr>
        <w:t>hifting time of activity</w:t>
      </w:r>
      <w:r w:rsidR="003A54F8" w:rsidRPr="00AF25EC">
        <w:rPr>
          <w:color w:val="auto"/>
          <w:cs/>
          <w:lang w:bidi="th-TH"/>
        </w:rPr>
        <w:t xml:space="preserve"> </w:t>
      </w:r>
      <w:r w:rsidR="003A54F8" w:rsidRPr="00AF25EC">
        <w:rPr>
          <w:i/>
          <w:iCs/>
          <w:color w:val="auto"/>
          <w:lang w:bidi="th-TH"/>
        </w:rPr>
        <w:t>i</w:t>
      </w:r>
      <w:r w:rsidR="003A54F8" w:rsidRPr="00AF25EC">
        <w:rPr>
          <w:rFonts w:cs="Angsana New"/>
          <w:color w:val="auto"/>
          <w:lang w:bidi="th-TH"/>
        </w:rPr>
        <w:t xml:space="preserve">; </w:t>
      </w:r>
      <w:r w:rsidR="003A54F8" w:rsidRPr="00AF25EC">
        <w:rPr>
          <w:i/>
          <w:iCs/>
          <w:color w:val="auto"/>
        </w:rPr>
        <w:t>TF</w:t>
      </w:r>
      <w:r w:rsidR="003A54F8" w:rsidRPr="00AF25EC">
        <w:rPr>
          <w:i/>
          <w:iCs/>
          <w:color w:val="auto"/>
          <w:vertAlign w:val="subscript"/>
        </w:rPr>
        <w:t>i</w:t>
      </w:r>
      <w:r w:rsidR="003A54F8" w:rsidRPr="00AF25EC">
        <w:rPr>
          <w:color w:val="auto"/>
        </w:rPr>
        <w:t xml:space="preserve"> is </w:t>
      </w:r>
      <w:r w:rsidR="00246162" w:rsidRPr="00AF25EC">
        <w:rPr>
          <w:color w:val="auto"/>
          <w:szCs w:val="20"/>
        </w:rPr>
        <w:t xml:space="preserve">the </w:t>
      </w:r>
      <w:r w:rsidR="003A54F8" w:rsidRPr="00AF25EC">
        <w:rPr>
          <w:color w:val="auto"/>
        </w:rPr>
        <w:t>total float of activity</w:t>
      </w:r>
      <w:r w:rsidR="003A54F8" w:rsidRPr="00AF25EC">
        <w:rPr>
          <w:color w:val="auto"/>
          <w:cs/>
          <w:lang w:bidi="th-TH"/>
        </w:rPr>
        <w:t xml:space="preserve"> </w:t>
      </w:r>
      <w:r w:rsidR="003A54F8" w:rsidRPr="00AF25EC">
        <w:rPr>
          <w:i/>
          <w:iCs/>
          <w:color w:val="auto"/>
          <w:lang w:bidi="th-TH"/>
        </w:rPr>
        <w:t>i</w:t>
      </w:r>
      <w:r w:rsidR="003A54F8" w:rsidRPr="00AF25EC">
        <w:rPr>
          <w:color w:val="auto"/>
          <w:lang w:bidi="th-TH"/>
        </w:rPr>
        <w:t>;</w:t>
      </w:r>
      <w:r w:rsidR="00246162" w:rsidRPr="00AF25EC">
        <w:rPr>
          <w:color w:val="auto"/>
          <w:lang w:bidi="th-TH"/>
        </w:rPr>
        <w:t xml:space="preserve"> and</w:t>
      </w:r>
      <w:r w:rsidR="003A54F8" w:rsidRPr="00AF25EC">
        <w:rPr>
          <w:color w:val="auto"/>
        </w:rPr>
        <w:t xml:space="preserve"> </w:t>
      </w:r>
      <w:r w:rsidR="003A54F8" w:rsidRPr="00AF25EC">
        <w:rPr>
          <w:i/>
          <w:iCs/>
          <w:color w:val="auto"/>
        </w:rPr>
        <w:t>X</w:t>
      </w:r>
      <w:r w:rsidR="003A54F8" w:rsidRPr="00AF25EC">
        <w:rPr>
          <w:i/>
          <w:iCs/>
          <w:color w:val="auto"/>
          <w:vertAlign w:val="subscript"/>
        </w:rPr>
        <w:t>ihg</w:t>
      </w:r>
      <w:r w:rsidR="003A54F8" w:rsidRPr="00AF25EC">
        <w:rPr>
          <w:color w:val="auto"/>
        </w:rPr>
        <w:t xml:space="preserve"> is </w:t>
      </w:r>
      <w:r w:rsidR="00246162" w:rsidRPr="00AF25EC">
        <w:rPr>
          <w:color w:val="auto"/>
          <w:szCs w:val="20"/>
        </w:rPr>
        <w:t xml:space="preserve">the </w:t>
      </w:r>
      <w:r w:rsidR="00752BCD" w:rsidRPr="00AF25EC">
        <w:rPr>
          <w:color w:val="auto"/>
        </w:rPr>
        <w:t>predecessor</w:t>
      </w:r>
      <w:r w:rsidR="003A54F8" w:rsidRPr="00AF25EC">
        <w:rPr>
          <w:color w:val="auto"/>
        </w:rPr>
        <w:t xml:space="preserve"> option between h or g of activity </w:t>
      </w:r>
      <w:r w:rsidR="003A54F8" w:rsidRPr="00AF25EC">
        <w:rPr>
          <w:i/>
          <w:iCs/>
          <w:color w:val="auto"/>
        </w:rPr>
        <w:t>i</w:t>
      </w:r>
      <w:r w:rsidR="003A54F8" w:rsidRPr="00AF25EC">
        <w:rPr>
          <w:color w:val="auto"/>
        </w:rPr>
        <w:t>.</w:t>
      </w:r>
    </w:p>
    <w:p w14:paraId="4FFE34F9" w14:textId="6755D5B0" w:rsidR="00703801" w:rsidRPr="00AF25EC" w:rsidRDefault="00703801" w:rsidP="00703801">
      <w:pPr>
        <w:pStyle w:val="MDPI31text"/>
        <w:ind w:firstLine="0"/>
        <w:rPr>
          <w:color w:val="auto"/>
        </w:rPr>
      </w:pPr>
    </w:p>
    <w:p w14:paraId="11D6F666" w14:textId="77777777" w:rsidR="00560FBE" w:rsidRPr="00AF25EC" w:rsidRDefault="00560FBE" w:rsidP="00560FBE">
      <w:pPr>
        <w:pStyle w:val="MDPI51figurecaption"/>
        <w:rPr>
          <w:b/>
          <w:bCs/>
          <w:color w:val="auto"/>
          <w:highlight w:val="yellow"/>
        </w:rPr>
      </w:pPr>
      <w:r w:rsidRPr="00AF25EC">
        <w:rPr>
          <w:noProof/>
          <w:color w:val="auto"/>
        </w:rPr>
        <w:drawing>
          <wp:inline distT="0" distB="0" distL="0" distR="0" wp14:anchorId="5989570E" wp14:editId="04DD8AEF">
            <wp:extent cx="4377690" cy="2172510"/>
            <wp:effectExtent l="19050" t="19050" r="2286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301" t="7237" r="37245" b="52662"/>
                    <a:stretch/>
                  </pic:blipFill>
                  <pic:spPr bwMode="auto">
                    <a:xfrm>
                      <a:off x="0" y="0"/>
                      <a:ext cx="4379645" cy="2173480"/>
                    </a:xfrm>
                    <a:prstGeom prst="rect">
                      <a:avLst/>
                    </a:prstGeom>
                    <a:ln w="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7EB7501D" w14:textId="77777777" w:rsidR="00560FBE" w:rsidRPr="00AF25EC" w:rsidRDefault="00560FBE" w:rsidP="00560FBE">
      <w:pPr>
        <w:pStyle w:val="MDPI51figurecaption"/>
        <w:rPr>
          <w:rFonts w:eastAsia="SimSun"/>
          <w:color w:val="auto"/>
        </w:rPr>
      </w:pPr>
      <w:r w:rsidRPr="00AF25EC">
        <w:rPr>
          <w:b/>
          <w:bCs/>
          <w:color w:val="auto"/>
        </w:rPr>
        <w:lastRenderedPageBreak/>
        <w:t>Figure 6.</w:t>
      </w:r>
      <w:r w:rsidRPr="00AF25EC">
        <w:rPr>
          <w:color w:val="auto"/>
        </w:rPr>
        <w:t xml:space="preserve"> </w:t>
      </w:r>
      <w:r w:rsidRPr="00AF25EC">
        <w:rPr>
          <w:rFonts w:eastAsia="SimSun"/>
          <w:color w:val="auto"/>
        </w:rPr>
        <w:t>Solution structure for GA operation</w:t>
      </w:r>
      <w:r w:rsidRPr="00AF25EC">
        <w:rPr>
          <w:rFonts w:eastAsia="SimSun"/>
          <w:color w:val="auto"/>
          <w:szCs w:val="18"/>
          <w:cs/>
        </w:rPr>
        <w:t>.</w:t>
      </w:r>
    </w:p>
    <w:p w14:paraId="16CF232F" w14:textId="5B4493DF" w:rsidR="003A54F8" w:rsidRDefault="003A54F8" w:rsidP="003A54F8">
      <w:pPr>
        <w:pStyle w:val="MDPI31text"/>
        <w:ind w:firstLine="0"/>
        <w:rPr>
          <w:color w:val="auto"/>
        </w:rPr>
      </w:pPr>
      <w:r w:rsidRPr="00AF25EC">
        <w:rPr>
          <w:color w:val="auto"/>
        </w:rPr>
        <w:t xml:space="preserve">Initial decision variables are </w:t>
      </w:r>
      <w:r w:rsidR="00246162" w:rsidRPr="00AF25EC">
        <w:rPr>
          <w:color w:val="auto"/>
        </w:rPr>
        <w:t xml:space="preserve">a </w:t>
      </w:r>
      <w:r w:rsidRPr="00AF25EC">
        <w:rPr>
          <w:color w:val="auto"/>
        </w:rPr>
        <w:t>data set where:</w:t>
      </w:r>
    </w:p>
    <w:p w14:paraId="70E9A7CD" w14:textId="77777777" w:rsidR="009237F8" w:rsidRPr="00AF25EC" w:rsidRDefault="009237F8" w:rsidP="003A54F8">
      <w:pPr>
        <w:pStyle w:val="MDPI31text"/>
        <w:ind w:firstLine="0"/>
        <w:rPr>
          <w:color w:val="auto"/>
        </w:rPr>
      </w:pPr>
    </w:p>
    <w:p w14:paraId="23858F54" w14:textId="1994AA55" w:rsidR="003A54F8" w:rsidRPr="00AF25EC" w:rsidRDefault="003A54F8" w:rsidP="00703801">
      <w:pPr>
        <w:pStyle w:val="MDPI31text"/>
        <w:ind w:left="3686" w:hanging="567"/>
        <w:rPr>
          <w:color w:val="auto"/>
          <w:lang w:bidi="th-TH"/>
        </w:rPr>
      </w:pPr>
      <w:r w:rsidRPr="00AF25EC">
        <w:rPr>
          <w:color w:val="auto"/>
        </w:rPr>
        <w:t>Set1: Define</w:t>
      </w:r>
      <w:r w:rsidR="00246162" w:rsidRPr="00AF25EC">
        <w:rPr>
          <w:color w:val="auto"/>
        </w:rPr>
        <w:t>s</w:t>
      </w:r>
      <w:r w:rsidRPr="00AF25EC">
        <w:rPr>
          <w:color w:val="auto"/>
        </w:rPr>
        <w:t xml:space="preserve"> shifting time and set</w:t>
      </w:r>
      <w:r w:rsidR="00246162" w:rsidRPr="00AF25EC">
        <w:rPr>
          <w:color w:val="auto"/>
        </w:rPr>
        <w:t>s</w:t>
      </w:r>
      <w:r w:rsidRPr="00AF25EC">
        <w:rPr>
          <w:color w:val="auto"/>
        </w:rPr>
        <w:t xml:space="preserve"> lower and upper bound</w:t>
      </w:r>
      <w:r w:rsidR="00246162" w:rsidRPr="00AF25EC">
        <w:rPr>
          <w:color w:val="auto"/>
        </w:rPr>
        <w:t>s</w:t>
      </w:r>
      <w:r w:rsidRPr="00AF25EC">
        <w:rPr>
          <w:color w:val="auto"/>
        </w:rPr>
        <w:t xml:space="preserve"> </w:t>
      </w:r>
      <w:r w:rsidR="00703801" w:rsidRPr="00AF25EC">
        <w:rPr>
          <w:color w:val="auto"/>
        </w:rPr>
        <w:br/>
      </w:r>
      <w:r w:rsidRPr="00AF25EC">
        <w:rPr>
          <w:color w:val="auto"/>
        </w:rPr>
        <w:t>(S</w:t>
      </w:r>
      <w:r w:rsidRPr="00AF25EC">
        <w:rPr>
          <w:color w:val="auto"/>
          <w:vertAlign w:val="subscript"/>
        </w:rPr>
        <w:t>i</w:t>
      </w:r>
      <w:r w:rsidRPr="00AF25EC">
        <w:rPr>
          <w:color w:val="auto"/>
        </w:rPr>
        <w:t xml:space="preserve"> = 0 to total float of activity i</w:t>
      </w:r>
      <w:r w:rsidRPr="00AF25EC">
        <w:rPr>
          <w:color w:val="auto"/>
          <w:lang w:bidi="th-TH"/>
        </w:rPr>
        <w:t>)</w:t>
      </w:r>
    </w:p>
    <w:p w14:paraId="65383BF8" w14:textId="390B3EEC" w:rsidR="003A54F8" w:rsidRPr="00AF25EC" w:rsidRDefault="003A54F8" w:rsidP="00703801">
      <w:pPr>
        <w:pStyle w:val="MDPI31text"/>
        <w:ind w:left="3686" w:hanging="567"/>
        <w:rPr>
          <w:color w:val="auto"/>
        </w:rPr>
      </w:pPr>
      <w:r w:rsidRPr="00AF25EC">
        <w:rPr>
          <w:color w:val="auto"/>
        </w:rPr>
        <w:t>Set2: Define</w:t>
      </w:r>
      <w:r w:rsidR="00246162" w:rsidRPr="00AF25EC">
        <w:rPr>
          <w:color w:val="auto"/>
        </w:rPr>
        <w:t>s</w:t>
      </w:r>
      <w:r w:rsidRPr="00AF25EC">
        <w:rPr>
          <w:color w:val="auto"/>
        </w:rPr>
        <w:t xml:space="preserve"> </w:t>
      </w:r>
      <w:bookmarkStart w:id="4" w:name="_Hlk60754578"/>
      <w:r w:rsidRPr="00AF25EC">
        <w:rPr>
          <w:color w:val="auto"/>
        </w:rPr>
        <w:t xml:space="preserve">predecessor option </w:t>
      </w:r>
      <w:bookmarkEnd w:id="4"/>
      <w:r w:rsidRPr="00AF25EC">
        <w:rPr>
          <w:color w:val="auto"/>
        </w:rPr>
        <w:t>(X</w:t>
      </w:r>
      <w:r w:rsidRPr="00AF25EC">
        <w:rPr>
          <w:color w:val="auto"/>
          <w:vertAlign w:val="subscript"/>
        </w:rPr>
        <w:t>ihg</w:t>
      </w:r>
      <w:r w:rsidRPr="00AF25EC">
        <w:rPr>
          <w:color w:val="auto"/>
        </w:rPr>
        <w:t xml:space="preserve">) and </w:t>
      </w:r>
      <w:r w:rsidR="00246162" w:rsidRPr="00AF25EC">
        <w:rPr>
          <w:color w:val="auto"/>
        </w:rPr>
        <w:t xml:space="preserve">sets </w:t>
      </w:r>
      <w:r w:rsidRPr="00AF25EC">
        <w:rPr>
          <w:color w:val="auto"/>
        </w:rPr>
        <w:t>lower and upper bound</w:t>
      </w:r>
      <w:r w:rsidR="00246162" w:rsidRPr="00AF25EC">
        <w:rPr>
          <w:color w:val="auto"/>
        </w:rPr>
        <w:t>s</w:t>
      </w:r>
      <w:r w:rsidRPr="00AF25EC">
        <w:rPr>
          <w:color w:val="auto"/>
        </w:rPr>
        <w:t xml:space="preserve"> </w:t>
      </w:r>
      <w:r w:rsidR="00703801" w:rsidRPr="00AF25EC">
        <w:rPr>
          <w:color w:val="auto"/>
        </w:rPr>
        <w:br/>
      </w:r>
      <w:r w:rsidRPr="00AF25EC">
        <w:rPr>
          <w:color w:val="auto"/>
        </w:rPr>
        <w:t>(X</w:t>
      </w:r>
      <w:r w:rsidRPr="00AF25EC">
        <w:rPr>
          <w:color w:val="auto"/>
          <w:vertAlign w:val="subscript"/>
        </w:rPr>
        <w:t>ihg</w:t>
      </w:r>
      <w:r w:rsidRPr="00AF25EC">
        <w:rPr>
          <w:color w:val="auto"/>
        </w:rPr>
        <w:t xml:space="preserve"> = [0,1])</w:t>
      </w:r>
    </w:p>
    <w:p w14:paraId="41AA66D3" w14:textId="77777777" w:rsidR="00703801" w:rsidRPr="00AF25EC" w:rsidRDefault="00703801" w:rsidP="00703801">
      <w:pPr>
        <w:pStyle w:val="MDPI31text"/>
        <w:ind w:firstLine="0"/>
        <w:rPr>
          <w:color w:val="auto"/>
        </w:rPr>
      </w:pPr>
    </w:p>
    <w:p w14:paraId="6581484C" w14:textId="253FFD9D" w:rsidR="003A54F8" w:rsidRPr="00AF25EC" w:rsidRDefault="00246162" w:rsidP="00FA151B">
      <w:pPr>
        <w:pStyle w:val="MDPI31text"/>
        <w:ind w:firstLine="452"/>
        <w:rPr>
          <w:color w:val="auto"/>
        </w:rPr>
      </w:pPr>
      <w:r w:rsidRPr="00AF25EC">
        <w:rPr>
          <w:color w:val="auto"/>
        </w:rPr>
        <w:t>The p</w:t>
      </w:r>
      <w:r w:rsidR="003A54F8" w:rsidRPr="00AF25EC">
        <w:rPr>
          <w:color w:val="auto"/>
        </w:rPr>
        <w:t>redecessor option is defined (X</w:t>
      </w:r>
      <w:r w:rsidR="003A54F8" w:rsidRPr="00AF25EC">
        <w:rPr>
          <w:color w:val="auto"/>
          <w:vertAlign w:val="subscript"/>
        </w:rPr>
        <w:t>ihg</w:t>
      </w:r>
      <w:r w:rsidR="003A54F8" w:rsidRPr="00AF25EC">
        <w:rPr>
          <w:color w:val="auto"/>
        </w:rPr>
        <w:t xml:space="preserve">) and optimal scheduling is now processed by considering both Set1 and Set2 options. </w:t>
      </w:r>
      <w:r w:rsidR="00FA151B" w:rsidRPr="00AF25EC">
        <w:rPr>
          <w:color w:val="auto"/>
        </w:rPr>
        <w:t>The Set2 option is proposed based on construction renovation project characteristic</w:t>
      </w:r>
      <w:r w:rsidRPr="00AF25EC">
        <w:rPr>
          <w:color w:val="auto"/>
        </w:rPr>
        <w:t>s,</w:t>
      </w:r>
      <w:r w:rsidR="00FA151B" w:rsidRPr="00AF25EC">
        <w:rPr>
          <w:color w:val="auto"/>
        </w:rPr>
        <w:t xml:space="preserve"> including additional level</w:t>
      </w:r>
      <w:r w:rsidRPr="00AF25EC">
        <w:rPr>
          <w:color w:val="auto"/>
        </w:rPr>
        <w:t>s</w:t>
      </w:r>
      <w:r w:rsidR="00FA151B" w:rsidRPr="00AF25EC">
        <w:rPr>
          <w:color w:val="auto"/>
        </w:rPr>
        <w:t xml:space="preserve"> of uncertainties and particular management issues. </w:t>
      </w:r>
      <w:r w:rsidR="00752BCD" w:rsidRPr="00AF25EC">
        <w:rPr>
          <w:color w:val="auto"/>
        </w:rPr>
        <w:t xml:space="preserve">If the interactive planner’s viewpoint is obtained, selecting the Set2 option can provide more efficient optimal scheduling. </w:t>
      </w:r>
      <w:r w:rsidRPr="00AF25EC">
        <w:rPr>
          <w:noProof/>
          <w:color w:val="auto"/>
        </w:rPr>
        <w:t>The s</w:t>
      </w:r>
      <w:r w:rsidR="003A54F8" w:rsidRPr="00AF25EC">
        <w:rPr>
          <w:noProof/>
          <w:color w:val="auto"/>
        </w:rPr>
        <w:t>hifting time and predecessor option are two sets of decision variables with 250 total number of activities for all decision variables. The population size is chosen as 500</w:t>
      </w:r>
      <w:r w:rsidRPr="00AF25EC">
        <w:rPr>
          <w:noProof/>
          <w:color w:val="auto"/>
        </w:rPr>
        <w:t xml:space="preserve">, as </w:t>
      </w:r>
      <w:r w:rsidR="003A54F8" w:rsidRPr="00AF25EC">
        <w:rPr>
          <w:noProof/>
          <w:color w:val="auto"/>
        </w:rPr>
        <w:t xml:space="preserve">suggested in previous research for double or quadruple design variables </w:t>
      </w:r>
      <w:r w:rsidR="003A54F8" w:rsidRPr="00AF25EC">
        <w:rPr>
          <w:noProof/>
          <w:color w:val="auto"/>
        </w:rPr>
        <w:fldChar w:fldCharType="begin" w:fldLock="1"/>
      </w:r>
      <w:r w:rsidR="00A13B4F">
        <w:rPr>
          <w:noProof/>
          <w:color w:val="auto"/>
        </w:rPr>
        <w:instrText>ADDIN CSL_CITATION {"citationItems":[{"id":"ITEM-1","itemData":{"DOI":"10.1002/9780470549124","ISBN":"9780470183526","abstract":"Technology/Engineering/Mechanical. Helps you move from theory to optimizing engineering systems in almost any industry. Now in its Fourth Edition, Professor Singiresu Rao's acclaimed text Engineering Optimization enables readers to quickly master and apply all the important optimization methods in use today across a broad range of industries. Covering both the latest and classical optimization methods, the text starts off with the basics and then progressively builds to advanced principles and applications. This comprehensive text covers nonlinear, linear, geometric, dynamic, and stochastic programming techniques as well as more specialized methods such as multiobjective, genetic algorithms, simulated annealing, neural networks, particle swarm optimization, ant colony optimization, and fuzzy optimization. Each method is presented in clear, straightforward language, making even the more sophisticated techniques easy to grasp. Moreover, the author provides: Case examples that show how each method is applied to solve real-world problems across a variety of industries. Review questions and problems at the end of each chapter to engage readers in applying their newfound skills and knowledge. Examples that demonstrate the use of MATLAB® for the solution of different types of practical optimization problems. References and bibliography at the end of each chapter for exploring topics in greater depth. Answers to Review Questions available on the author's Web site to help readers to test their understanding of the basic concepts. With its emphasis on problem-solving and applications, Engineering Optimization is ideal for upper-level undergraduates and graduate students in mechanical, civil, electrical, chemical, and aerospace engineering. In addition, the text helps practicing engineers in almost any industry design improved, more efficient systems at less cost. © 2009 John Wiley &amp; Sons, Inc.","author":[{"dropping-particle":"","family":"Rao","given":"Singiresu S.","non-dropping-particle":"","parse-names":false,"suffix":""}],"container-title":"Engineering Optimization: Theory and Practice: Fourth Edition","id":"ITEM-1","issued":{"date-parts":[["2009"]]},"number-of-pages":"1-813","title":"Engineering Optimization: Theory and Practice: Fourth Edition","type":"book"},"uris":["http://www.mendeley.com/documents/?uuid=be0be8a1-3cbb-4799-9cad-65a778d10414","http://www.mendeley.com/documents/?uuid=830795ff-fa44-4514-99aa-1f5f42c6c670"]}],"mendeley":{"formattedCitation":"[27]","plainTextFormattedCitation":"[27]","previouslyFormattedCitation":"[27]"},"properties":{"noteIndex":0},"schema":"https://github.com/citation-style-language/schema/raw/master/csl-citation.json"}</w:instrText>
      </w:r>
      <w:r w:rsidR="003A54F8" w:rsidRPr="00AF25EC">
        <w:rPr>
          <w:noProof/>
          <w:color w:val="auto"/>
        </w:rPr>
        <w:fldChar w:fldCharType="separate"/>
      </w:r>
      <w:r w:rsidR="00A13B4F" w:rsidRPr="00A13B4F">
        <w:rPr>
          <w:noProof/>
          <w:color w:val="auto"/>
        </w:rPr>
        <w:t>[27]</w:t>
      </w:r>
      <w:r w:rsidR="003A54F8" w:rsidRPr="00AF25EC">
        <w:rPr>
          <w:noProof/>
          <w:color w:val="auto"/>
        </w:rPr>
        <w:fldChar w:fldCharType="end"/>
      </w:r>
      <w:r w:rsidR="003A54F8" w:rsidRPr="00AF25EC">
        <w:rPr>
          <w:noProof/>
          <w:color w:val="auto"/>
        </w:rPr>
        <w:t>.</w:t>
      </w:r>
    </w:p>
    <w:p w14:paraId="2BBF7243" w14:textId="77777777" w:rsidR="003A54F8" w:rsidRPr="00AF25EC" w:rsidRDefault="003A54F8" w:rsidP="003A54F8">
      <w:pPr>
        <w:pStyle w:val="MDPI23heading3"/>
        <w:rPr>
          <w:color w:val="auto"/>
        </w:rPr>
      </w:pPr>
      <w:r w:rsidRPr="00AF25EC">
        <w:rPr>
          <w:color w:val="auto"/>
        </w:rPr>
        <w:t>3.3.3 Genetic Operations</w:t>
      </w:r>
    </w:p>
    <w:p w14:paraId="0A0A82BD" w14:textId="0D5C3AF6" w:rsidR="00EA2771" w:rsidRDefault="001348F1" w:rsidP="00EA2771">
      <w:pPr>
        <w:pStyle w:val="MDPI31text"/>
        <w:rPr>
          <w:noProof/>
          <w:color w:val="auto"/>
        </w:rPr>
      </w:pPr>
      <w:r w:rsidRPr="00AF25EC">
        <w:rPr>
          <w:color w:val="auto"/>
        </w:rPr>
        <w:t>By</w:t>
      </w:r>
      <w:r w:rsidR="00FA151B" w:rsidRPr="00AF25EC">
        <w:rPr>
          <w:color w:val="auto"/>
        </w:rPr>
        <w:t xml:space="preserve"> </w:t>
      </w:r>
      <w:r w:rsidR="003A54F8" w:rsidRPr="00AF25EC">
        <w:rPr>
          <w:color w:val="auto"/>
        </w:rPr>
        <w:t xml:space="preserve">performing GA operator, </w:t>
      </w:r>
      <w:r w:rsidR="00FA151B" w:rsidRPr="00AF25EC">
        <w:rPr>
          <w:color w:val="auto"/>
        </w:rPr>
        <w:t>a</w:t>
      </w:r>
      <w:r w:rsidR="003A54F8" w:rsidRPr="00AF25EC">
        <w:rPr>
          <w:color w:val="auto"/>
        </w:rPr>
        <w:t xml:space="preserve"> next generation population is created based on fitness valu</w:t>
      </w:r>
      <w:r w:rsidR="00986970" w:rsidRPr="00AF25EC">
        <w:rPr>
          <w:color w:val="auto"/>
        </w:rPr>
        <w:t>e</w:t>
      </w:r>
      <w:r w:rsidR="003A54F8" w:rsidRPr="00AF25EC">
        <w:rPr>
          <w:color w:val="auto"/>
        </w:rPr>
        <w:t xml:space="preserve"> </w:t>
      </w:r>
      <w:r w:rsidR="00FA151B" w:rsidRPr="00AF25EC">
        <w:rPr>
          <w:color w:val="auto"/>
        </w:rPr>
        <w:t>calculation</w:t>
      </w:r>
      <w:r w:rsidRPr="00AF25EC">
        <w:rPr>
          <w:color w:val="auto"/>
        </w:rPr>
        <w:t xml:space="preserve">s </w:t>
      </w:r>
      <w:r w:rsidR="003A54F8" w:rsidRPr="00AF25EC">
        <w:rPr>
          <w:color w:val="auto"/>
        </w:rPr>
        <w:t>using GA</w:t>
      </w:r>
      <w:r w:rsidRPr="00AF25EC">
        <w:rPr>
          <w:color w:val="auto"/>
        </w:rPr>
        <w:t>,</w:t>
      </w:r>
      <w:r w:rsidR="003A54F8" w:rsidRPr="00AF25EC">
        <w:rPr>
          <w:color w:val="auto"/>
        </w:rPr>
        <w:t xml:space="preserve"> </w:t>
      </w:r>
      <w:r w:rsidR="00FA151B" w:rsidRPr="00AF25EC">
        <w:rPr>
          <w:color w:val="auto"/>
        </w:rPr>
        <w:t>including</w:t>
      </w:r>
      <w:r w:rsidR="003A54F8" w:rsidRPr="00AF25EC">
        <w:rPr>
          <w:color w:val="auto"/>
        </w:rPr>
        <w:t xml:space="preserve"> </w:t>
      </w:r>
      <w:r w:rsidR="00CB2968" w:rsidRPr="00AF25EC">
        <w:rPr>
          <w:color w:val="auto"/>
        </w:rPr>
        <w:t xml:space="preserve">a </w:t>
      </w:r>
      <w:r w:rsidR="003A54F8" w:rsidRPr="00AF25EC">
        <w:rPr>
          <w:color w:val="auto"/>
        </w:rPr>
        <w:t>selection, crossover</w:t>
      </w:r>
      <w:r w:rsidR="00FA151B" w:rsidRPr="00AF25EC">
        <w:rPr>
          <w:color w:val="auto"/>
        </w:rPr>
        <w:t>,</w:t>
      </w:r>
      <w:r w:rsidR="003A54F8" w:rsidRPr="00AF25EC">
        <w:rPr>
          <w:color w:val="auto"/>
        </w:rPr>
        <w:t xml:space="preserve"> and mutation. </w:t>
      </w:r>
      <w:r w:rsidR="00CB2968" w:rsidRPr="00AF25EC">
        <w:rPr>
          <w:color w:val="auto"/>
        </w:rPr>
        <w:t>The</w:t>
      </w:r>
      <w:r w:rsidR="003A54F8" w:rsidRPr="00AF25EC">
        <w:rPr>
          <w:color w:val="auto"/>
        </w:rPr>
        <w:t xml:space="preserve"> selection technique depends on a uniform random mechanism. </w:t>
      </w:r>
      <w:r w:rsidR="00CB2968" w:rsidRPr="00AF25EC">
        <w:rPr>
          <w:color w:val="auto"/>
        </w:rPr>
        <w:t>The c</w:t>
      </w:r>
      <w:r w:rsidR="003A54F8" w:rsidRPr="00AF25EC">
        <w:rPr>
          <w:color w:val="auto"/>
        </w:rPr>
        <w:t xml:space="preserve">rossover is performed using a one-point crossover routine. </w:t>
      </w:r>
      <w:r w:rsidR="00CB2968" w:rsidRPr="00AF25EC">
        <w:rPr>
          <w:color w:val="auto"/>
        </w:rPr>
        <w:t>The m</w:t>
      </w:r>
      <w:r w:rsidR="003A54F8" w:rsidRPr="00AF25EC">
        <w:rPr>
          <w:color w:val="auto"/>
        </w:rPr>
        <w:t>utation is performed by uniform randomization around old variable</w:t>
      </w:r>
      <w:r w:rsidR="00CB2968" w:rsidRPr="00AF25EC">
        <w:rPr>
          <w:color w:val="auto"/>
        </w:rPr>
        <w:t xml:space="preserve"> values</w:t>
      </w:r>
      <w:r w:rsidR="003A54F8" w:rsidRPr="00AF25EC">
        <w:rPr>
          <w:color w:val="auto"/>
        </w:rPr>
        <w:t>. The number of mutation</w:t>
      </w:r>
      <w:r w:rsidR="00CB2968" w:rsidRPr="00AF25EC">
        <w:rPr>
          <w:color w:val="auto"/>
        </w:rPr>
        <w:t>s</w:t>
      </w:r>
      <w:r w:rsidR="003A54F8" w:rsidRPr="00AF25EC">
        <w:rPr>
          <w:color w:val="auto"/>
        </w:rPr>
        <w:t xml:space="preserve"> </w:t>
      </w:r>
      <w:r w:rsidR="00CB2968" w:rsidRPr="00AF25EC">
        <w:rPr>
          <w:color w:val="auto"/>
        </w:rPr>
        <w:t>proportionally change</w:t>
      </w:r>
      <w:r w:rsidR="00EE4594" w:rsidRPr="00AF25EC">
        <w:rPr>
          <w:color w:val="auto"/>
        </w:rPr>
        <w:t>s</w:t>
      </w:r>
      <w:r w:rsidR="003A54F8" w:rsidRPr="00AF25EC">
        <w:rPr>
          <w:color w:val="auto"/>
        </w:rPr>
        <w:t xml:space="preserve"> </w:t>
      </w:r>
      <w:r w:rsidR="00CB2968" w:rsidRPr="00AF25EC">
        <w:rPr>
          <w:color w:val="auto"/>
        </w:rPr>
        <w:t>based on</w:t>
      </w:r>
      <w:r w:rsidR="003A54F8" w:rsidRPr="00AF25EC">
        <w:rPr>
          <w:color w:val="auto"/>
        </w:rPr>
        <w:t xml:space="preserve"> </w:t>
      </w:r>
      <w:r w:rsidR="00CB2968" w:rsidRPr="00AF25EC">
        <w:rPr>
          <w:color w:val="auto"/>
        </w:rPr>
        <w:t>the setting of</w:t>
      </w:r>
      <w:r w:rsidRPr="00AF25EC">
        <w:rPr>
          <w:color w:val="auto"/>
        </w:rPr>
        <w:t xml:space="preserve"> the</w:t>
      </w:r>
      <w:r w:rsidR="00CB2968" w:rsidRPr="00AF25EC">
        <w:rPr>
          <w:color w:val="auto"/>
        </w:rPr>
        <w:t xml:space="preserve"> </w:t>
      </w:r>
      <w:r w:rsidR="003A54F8" w:rsidRPr="00AF25EC">
        <w:rPr>
          <w:color w:val="auto"/>
        </w:rPr>
        <w:t xml:space="preserve">mutation rate </w:t>
      </w:r>
      <w:r w:rsidR="00CB2968" w:rsidRPr="00AF25EC">
        <w:rPr>
          <w:color w:val="auto"/>
        </w:rPr>
        <w:t>between the value of</w:t>
      </w:r>
      <w:r w:rsidR="003A54F8" w:rsidRPr="00AF25EC">
        <w:rPr>
          <w:color w:val="auto"/>
        </w:rPr>
        <w:t xml:space="preserve"> 0 </w:t>
      </w:r>
      <w:r w:rsidR="00210812">
        <w:rPr>
          <w:color w:val="auto"/>
        </w:rPr>
        <w:t>and</w:t>
      </w:r>
      <w:r w:rsidR="003A54F8" w:rsidRPr="00AF25EC">
        <w:rPr>
          <w:color w:val="auto"/>
        </w:rPr>
        <w:t xml:space="preserve"> 1 </w:t>
      </w:r>
      <w:r w:rsidR="003A54F8" w:rsidRPr="00AF25EC">
        <w:rPr>
          <w:noProof/>
          <w:color w:val="auto"/>
        </w:rPr>
        <w:fldChar w:fldCharType="begin" w:fldLock="1"/>
      </w:r>
      <w:r w:rsidR="00A13B4F">
        <w:rPr>
          <w:noProof/>
          <w:color w:val="auto"/>
        </w:rPr>
        <w:instrText>ADDIN CSL_CITATION {"citationItems":[{"id":"ITEM-1","itemData":{"author":[{"dropping-particle":"","family":"Palisada Corporation","given":"","non-dropping-particle":"","parse-names":false,"suffix":""}],"id":"ITEM-1","issued":{"date-parts":[["2015"]]},"publisher":"Palisade Corporation","publisher-place":"Ithaca, NY USA 14850","title":"Evolver User's Guide : The Genetic Algorithm Solver for Microsoft Excel, Version 7","type":"book"},"uris":["http://www.mendeley.com/documents/?uuid=7dc9d6ae-ecf2-462e-8d11-2f06a258fba8","http://www.mendeley.com/documents/?uuid=09d66071-fca1-42c9-b23e-2965f224537a"]}],"mendeley":{"formattedCitation":"[28]","plainTextFormattedCitation":"[28]","previouslyFormattedCitation":"[28]"},"properties":{"noteIndex":0},"schema":"https://github.com/citation-style-language/schema/raw/master/csl-citation.json"}</w:instrText>
      </w:r>
      <w:r w:rsidR="003A54F8" w:rsidRPr="00AF25EC">
        <w:rPr>
          <w:noProof/>
          <w:color w:val="auto"/>
        </w:rPr>
        <w:fldChar w:fldCharType="separate"/>
      </w:r>
      <w:r w:rsidR="00A13B4F" w:rsidRPr="00A13B4F">
        <w:rPr>
          <w:noProof/>
          <w:color w:val="auto"/>
        </w:rPr>
        <w:t>[28]</w:t>
      </w:r>
      <w:r w:rsidR="003A54F8" w:rsidRPr="00AF25EC">
        <w:rPr>
          <w:noProof/>
          <w:color w:val="auto"/>
        </w:rPr>
        <w:fldChar w:fldCharType="end"/>
      </w:r>
      <w:r w:rsidR="003A54F8" w:rsidRPr="00AF25EC">
        <w:rPr>
          <w:noProof/>
          <w:color w:val="auto"/>
        </w:rPr>
        <w:t>.</w:t>
      </w:r>
      <w:r w:rsidR="009357F5" w:rsidRPr="00AF25EC">
        <w:rPr>
          <w:noProof/>
          <w:color w:val="auto"/>
          <w:cs/>
        </w:rPr>
        <w:t xml:space="preserve"> </w:t>
      </w:r>
      <w:r w:rsidR="009357F5" w:rsidRPr="00AF25EC">
        <w:rPr>
          <w:noProof/>
          <w:color w:val="auto"/>
        </w:rPr>
        <w:t>The</w:t>
      </w:r>
      <w:r w:rsidR="00CB2968" w:rsidRPr="00AF25EC">
        <w:rPr>
          <w:noProof/>
          <w:color w:val="auto"/>
        </w:rPr>
        <w:t xml:space="preserve"> GA steps are listed below</w:t>
      </w:r>
      <w:r w:rsidRPr="00AF25EC">
        <w:rPr>
          <w:noProof/>
          <w:color w:val="auto"/>
        </w:rPr>
        <w:t>,</w:t>
      </w:r>
      <w:r w:rsidR="00CB2968" w:rsidRPr="00AF25EC">
        <w:rPr>
          <w:noProof/>
          <w:color w:val="auto"/>
        </w:rPr>
        <w:t xml:space="preserve"> with the</w:t>
      </w:r>
      <w:r w:rsidR="009357F5" w:rsidRPr="00AF25EC">
        <w:rPr>
          <w:noProof/>
          <w:color w:val="auto"/>
        </w:rPr>
        <w:t xml:space="preserve"> pseudocode </w:t>
      </w:r>
      <w:r w:rsidR="00B736FD" w:rsidRPr="00AF25EC">
        <w:rPr>
          <w:noProof/>
          <w:color w:val="auto"/>
        </w:rPr>
        <w:t>display</w:t>
      </w:r>
      <w:r w:rsidR="00CB2968" w:rsidRPr="00AF25EC">
        <w:rPr>
          <w:noProof/>
          <w:color w:val="auto"/>
        </w:rPr>
        <w:t>ed</w:t>
      </w:r>
      <w:r w:rsidR="00B736FD" w:rsidRPr="00AF25EC">
        <w:rPr>
          <w:noProof/>
          <w:color w:val="auto"/>
        </w:rPr>
        <w:t xml:space="preserve"> in Fig</w:t>
      </w:r>
      <w:r w:rsidR="00614207" w:rsidRPr="00AF25EC">
        <w:rPr>
          <w:noProof/>
          <w:color w:val="auto"/>
        </w:rPr>
        <w:t xml:space="preserve">ure </w:t>
      </w:r>
      <w:r w:rsidR="005C3F3D">
        <w:rPr>
          <w:noProof/>
          <w:color w:val="auto"/>
        </w:rPr>
        <w:t>8</w:t>
      </w:r>
      <w:r w:rsidR="00104B94" w:rsidRPr="00AF25EC">
        <w:rPr>
          <w:noProof/>
          <w:color w:val="auto"/>
        </w:rPr>
        <w:t>.</w:t>
      </w:r>
    </w:p>
    <w:p w14:paraId="5D17FF32" w14:textId="77777777" w:rsidR="005C3F3D" w:rsidRPr="00AF25EC" w:rsidRDefault="005C3F3D" w:rsidP="005C3F3D">
      <w:pPr>
        <w:pStyle w:val="MDPI32textnoindent"/>
        <w:rPr>
          <w:color w:val="auto"/>
        </w:rPr>
      </w:pPr>
      <w:r w:rsidRPr="00AF25EC">
        <w:rPr>
          <w:noProof/>
          <w:color w:val="auto"/>
        </w:rPr>
        <w:lastRenderedPageBreak/>
        <w:drawing>
          <wp:inline distT="0" distB="0" distL="0" distR="0" wp14:anchorId="0AA038BD" wp14:editId="3FAD7284">
            <wp:extent cx="4657725" cy="6680200"/>
            <wp:effectExtent l="0" t="0" r="952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3762" r="72030" b="24925"/>
                    <a:stretch/>
                  </pic:blipFill>
                  <pic:spPr bwMode="auto">
                    <a:xfrm>
                      <a:off x="0" y="0"/>
                      <a:ext cx="4671173" cy="6699487"/>
                    </a:xfrm>
                    <a:prstGeom prst="rect">
                      <a:avLst/>
                    </a:prstGeom>
                    <a:ln>
                      <a:noFill/>
                    </a:ln>
                    <a:extLst>
                      <a:ext uri="{53640926-AAD7-44D8-BBD7-CCE9431645EC}">
                        <a14:shadowObscured xmlns:a14="http://schemas.microsoft.com/office/drawing/2010/main"/>
                      </a:ext>
                    </a:extLst>
                  </pic:spPr>
                </pic:pic>
              </a:graphicData>
            </a:graphic>
          </wp:inline>
        </w:drawing>
      </w:r>
    </w:p>
    <w:p w14:paraId="22419B67" w14:textId="57CFEF95" w:rsidR="005C3F3D" w:rsidRDefault="005C3F3D" w:rsidP="005C3F3D">
      <w:pPr>
        <w:pStyle w:val="MDPI31text"/>
        <w:rPr>
          <w:rFonts w:eastAsia="SimSun"/>
          <w:color w:val="auto"/>
        </w:rPr>
      </w:pPr>
      <w:r w:rsidRPr="00AF25EC">
        <w:rPr>
          <w:rFonts w:eastAsia="SimSun"/>
          <w:b/>
          <w:bCs/>
          <w:color w:val="auto"/>
        </w:rPr>
        <w:t xml:space="preserve">Figure </w:t>
      </w:r>
      <w:r>
        <w:rPr>
          <w:rFonts w:eastAsia="SimSun"/>
          <w:b/>
          <w:bCs/>
          <w:color w:val="auto"/>
        </w:rPr>
        <w:t>8</w:t>
      </w:r>
      <w:r w:rsidRPr="00AF25EC">
        <w:rPr>
          <w:rFonts w:eastAsia="SimSun"/>
          <w:b/>
          <w:bCs/>
          <w:color w:val="auto"/>
        </w:rPr>
        <w:t>.</w:t>
      </w:r>
      <w:r w:rsidRPr="00AF25EC">
        <w:rPr>
          <w:rFonts w:eastAsia="SimSun"/>
          <w:color w:val="auto"/>
        </w:rPr>
        <w:t xml:space="preserve"> Main loop pseudocode.</w:t>
      </w:r>
    </w:p>
    <w:p w14:paraId="52D2EF25" w14:textId="77777777" w:rsidR="005C3F3D" w:rsidRPr="00AF25EC" w:rsidRDefault="005C3F3D" w:rsidP="005C3F3D">
      <w:pPr>
        <w:pStyle w:val="MDPI31text"/>
        <w:rPr>
          <w:noProof/>
          <w:color w:val="auto"/>
        </w:rPr>
      </w:pPr>
    </w:p>
    <w:p w14:paraId="3D1B66F5" w14:textId="71C9A308" w:rsidR="00EA2771" w:rsidRPr="00AF25EC" w:rsidRDefault="003A54F8" w:rsidP="005665DD">
      <w:pPr>
        <w:pStyle w:val="MDPI37itemize"/>
        <w:rPr>
          <w:noProof/>
          <w:color w:val="auto"/>
        </w:rPr>
      </w:pPr>
      <w:r w:rsidRPr="00AF25EC">
        <w:rPr>
          <w:noProof/>
          <w:color w:val="auto"/>
        </w:rPr>
        <w:t>Population Creation</w:t>
      </w:r>
      <w:r w:rsidR="00CB2968" w:rsidRPr="00AF25EC">
        <w:rPr>
          <w:noProof/>
          <w:color w:val="auto"/>
        </w:rPr>
        <w:t>:</w:t>
      </w:r>
      <w:r w:rsidR="00EA2771" w:rsidRPr="00AF25EC">
        <w:rPr>
          <w:noProof/>
          <w:color w:val="auto"/>
        </w:rPr>
        <w:t xml:space="preserve"> </w:t>
      </w:r>
      <w:r w:rsidR="00CB2968" w:rsidRPr="00AF25EC">
        <w:rPr>
          <w:noProof/>
          <w:color w:val="auto"/>
        </w:rPr>
        <w:t>i</w:t>
      </w:r>
      <w:r w:rsidRPr="00AF25EC">
        <w:rPr>
          <w:noProof/>
          <w:color w:val="auto"/>
        </w:rPr>
        <w:t>n each solution,</w:t>
      </w:r>
      <w:r w:rsidR="001348F1" w:rsidRPr="00AF25EC">
        <w:rPr>
          <w:noProof/>
          <w:color w:val="auto"/>
        </w:rPr>
        <w:t xml:space="preserve"> the</w:t>
      </w:r>
      <w:r w:rsidRPr="00AF25EC">
        <w:rPr>
          <w:noProof/>
          <w:color w:val="auto"/>
        </w:rPr>
        <w:t xml:space="preserve"> shifting time set values (Set1) and predecessor option set values (Set2) </w:t>
      </w:r>
      <w:r w:rsidR="00CB2968" w:rsidRPr="00AF25EC">
        <w:rPr>
          <w:noProof/>
          <w:color w:val="auto"/>
        </w:rPr>
        <w:t>are</w:t>
      </w:r>
      <w:r w:rsidRPr="00AF25EC">
        <w:rPr>
          <w:noProof/>
          <w:color w:val="auto"/>
        </w:rPr>
        <w:t xml:space="preserve"> randomized. Set1 </w:t>
      </w:r>
      <w:r w:rsidR="00CB2968" w:rsidRPr="00AF25EC">
        <w:rPr>
          <w:noProof/>
          <w:color w:val="auto"/>
        </w:rPr>
        <w:t>is</w:t>
      </w:r>
      <w:r w:rsidRPr="00AF25EC">
        <w:rPr>
          <w:noProof/>
          <w:color w:val="auto"/>
        </w:rPr>
        <w:t xml:space="preserve"> uniformly randomized from 0 to a sigma parameter value</w:t>
      </w:r>
      <w:r w:rsidR="001348F1" w:rsidRPr="00AF25EC">
        <w:rPr>
          <w:noProof/>
          <w:color w:val="auto"/>
        </w:rPr>
        <w:t>,</w:t>
      </w:r>
      <w:r w:rsidRPr="00AF25EC">
        <w:rPr>
          <w:noProof/>
          <w:color w:val="auto"/>
        </w:rPr>
        <w:t xml:space="preserve"> while Set2 </w:t>
      </w:r>
      <w:r w:rsidR="00CB2968" w:rsidRPr="00AF25EC">
        <w:rPr>
          <w:noProof/>
          <w:color w:val="auto"/>
        </w:rPr>
        <w:t>is</w:t>
      </w:r>
      <w:r w:rsidRPr="00AF25EC">
        <w:rPr>
          <w:noProof/>
          <w:color w:val="auto"/>
        </w:rPr>
        <w:t xml:space="preserve"> uniformly randomized from 0 to 1. </w:t>
      </w:r>
      <w:r w:rsidR="003F2062" w:rsidRPr="00AF25EC">
        <w:rPr>
          <w:noProof/>
          <w:color w:val="auto"/>
        </w:rPr>
        <w:t>From continuous adjustment, t</w:t>
      </w:r>
      <w:r w:rsidRPr="00AF25EC">
        <w:rPr>
          <w:noProof/>
          <w:color w:val="auto"/>
        </w:rPr>
        <w:t xml:space="preserve">he sigma parameter value </w:t>
      </w:r>
      <w:r w:rsidR="003F2062" w:rsidRPr="00AF25EC">
        <w:rPr>
          <w:noProof/>
          <w:color w:val="auto"/>
        </w:rPr>
        <w:t xml:space="preserve">in this research was set at 10, which is within the upper and lower bounds. </w:t>
      </w:r>
    </w:p>
    <w:p w14:paraId="3C12D416" w14:textId="07E2815A" w:rsidR="00070656" w:rsidRPr="00AF25EC" w:rsidRDefault="003A54F8" w:rsidP="005665DD">
      <w:pPr>
        <w:pStyle w:val="MDPI37itemize"/>
        <w:rPr>
          <w:noProof/>
          <w:color w:val="auto"/>
        </w:rPr>
      </w:pPr>
      <w:r w:rsidRPr="00AF25EC">
        <w:rPr>
          <w:noProof/>
          <w:color w:val="auto"/>
        </w:rPr>
        <w:t>Parent Selection</w:t>
      </w:r>
      <w:r w:rsidR="00CB2968" w:rsidRPr="00AF25EC">
        <w:rPr>
          <w:noProof/>
          <w:color w:val="auto"/>
        </w:rPr>
        <w:t>:</w:t>
      </w:r>
      <w:r w:rsidR="00EA2771" w:rsidRPr="00AF25EC">
        <w:rPr>
          <w:noProof/>
          <w:color w:val="auto"/>
        </w:rPr>
        <w:t xml:space="preserve"> </w:t>
      </w:r>
      <w:r w:rsidR="00CB2968" w:rsidRPr="00AF25EC">
        <w:rPr>
          <w:noProof/>
          <w:color w:val="auto"/>
        </w:rPr>
        <w:t>t</w:t>
      </w:r>
      <w:r w:rsidRPr="00AF25EC">
        <w:rPr>
          <w:noProof/>
          <w:color w:val="auto"/>
        </w:rPr>
        <w:t>he uniform random technique</w:t>
      </w:r>
      <w:r w:rsidR="00CB2968" w:rsidRPr="00AF25EC">
        <w:rPr>
          <w:noProof/>
          <w:color w:val="auto"/>
        </w:rPr>
        <w:t xml:space="preserve"> is used</w:t>
      </w:r>
      <w:r w:rsidRPr="00AF25EC">
        <w:rPr>
          <w:noProof/>
          <w:color w:val="auto"/>
        </w:rPr>
        <w:t xml:space="preserve"> to select </w:t>
      </w:r>
      <w:r w:rsidR="00CB2968" w:rsidRPr="00AF25EC">
        <w:rPr>
          <w:noProof/>
          <w:color w:val="auto"/>
        </w:rPr>
        <w:t>two</w:t>
      </w:r>
      <w:r w:rsidRPr="00AF25EC">
        <w:rPr>
          <w:noProof/>
          <w:color w:val="auto"/>
        </w:rPr>
        <w:t xml:space="preserve"> parents</w:t>
      </w:r>
      <w:r w:rsidR="00CB2968" w:rsidRPr="00AF25EC">
        <w:rPr>
          <w:noProof/>
          <w:color w:val="auto"/>
        </w:rPr>
        <w:t xml:space="preserve"> with equal </w:t>
      </w:r>
      <w:r w:rsidRPr="00AF25EC">
        <w:rPr>
          <w:noProof/>
          <w:color w:val="auto"/>
        </w:rPr>
        <w:t xml:space="preserve">selection probability. After </w:t>
      </w:r>
      <w:r w:rsidR="00CB2968" w:rsidRPr="00AF25EC">
        <w:rPr>
          <w:noProof/>
          <w:color w:val="auto"/>
        </w:rPr>
        <w:t xml:space="preserve">the </w:t>
      </w:r>
      <w:r w:rsidRPr="00AF25EC">
        <w:rPr>
          <w:noProof/>
          <w:color w:val="auto"/>
        </w:rPr>
        <w:t>parents</w:t>
      </w:r>
      <w:r w:rsidR="00CB2968" w:rsidRPr="00AF25EC">
        <w:rPr>
          <w:noProof/>
          <w:color w:val="auto"/>
        </w:rPr>
        <w:t xml:space="preserve"> are selected, they breed</w:t>
      </w:r>
      <w:r w:rsidRPr="00AF25EC">
        <w:rPr>
          <w:noProof/>
          <w:color w:val="auto"/>
        </w:rPr>
        <w:t xml:space="preserve"> </w:t>
      </w:r>
      <w:r w:rsidR="00CB2968" w:rsidRPr="00AF25EC">
        <w:rPr>
          <w:noProof/>
          <w:color w:val="auto"/>
        </w:rPr>
        <w:t>with</w:t>
      </w:r>
      <w:r w:rsidRPr="00AF25EC">
        <w:rPr>
          <w:noProof/>
          <w:color w:val="auto"/>
        </w:rPr>
        <w:t xml:space="preserve"> </w:t>
      </w:r>
      <w:r w:rsidR="001348F1" w:rsidRPr="00AF25EC">
        <w:rPr>
          <w:noProof/>
          <w:color w:val="auto"/>
        </w:rPr>
        <w:t xml:space="preserve">the </w:t>
      </w:r>
      <w:r w:rsidRPr="00AF25EC">
        <w:rPr>
          <w:noProof/>
          <w:color w:val="auto"/>
        </w:rPr>
        <w:t>one-point crossover method.</w:t>
      </w:r>
    </w:p>
    <w:p w14:paraId="5B8610B2" w14:textId="410EF54C" w:rsidR="00FC76DE" w:rsidRPr="00AF25EC" w:rsidRDefault="003A54F8" w:rsidP="005665DD">
      <w:pPr>
        <w:pStyle w:val="MDPI37itemize"/>
        <w:rPr>
          <w:noProof/>
          <w:color w:val="auto"/>
        </w:rPr>
      </w:pPr>
      <w:r w:rsidRPr="00AF25EC">
        <w:rPr>
          <w:noProof/>
          <w:color w:val="auto"/>
        </w:rPr>
        <w:t>Crossover</w:t>
      </w:r>
      <w:r w:rsidR="00CB2968" w:rsidRPr="00AF25EC">
        <w:rPr>
          <w:noProof/>
          <w:color w:val="auto"/>
        </w:rPr>
        <w:t>:</w:t>
      </w:r>
      <w:r w:rsidR="00070656" w:rsidRPr="00AF25EC">
        <w:rPr>
          <w:noProof/>
          <w:color w:val="auto"/>
        </w:rPr>
        <w:t xml:space="preserve"> </w:t>
      </w:r>
      <w:r w:rsidRPr="00AF25EC">
        <w:rPr>
          <w:noProof/>
          <w:color w:val="auto"/>
        </w:rPr>
        <w:t>one crossover point is selected randomly</w:t>
      </w:r>
      <w:r w:rsidR="00F06C5A" w:rsidRPr="00AF25EC">
        <w:rPr>
          <w:noProof/>
          <w:color w:val="auto"/>
        </w:rPr>
        <w:t xml:space="preserve"> </w:t>
      </w:r>
      <w:r w:rsidR="00F06C5A" w:rsidRPr="00AF25EC">
        <w:rPr>
          <w:rFonts w:cstheme="minorBidi"/>
          <w:noProof/>
          <w:color w:val="auto"/>
          <w:lang w:bidi="th-TH"/>
        </w:rPr>
        <w:t>with the one-point crossover method. The initial solution values are copied from the first parent</w:t>
      </w:r>
      <w:r w:rsidR="001348F1" w:rsidRPr="00AF25EC">
        <w:rPr>
          <w:rFonts w:cstheme="minorBidi"/>
          <w:noProof/>
          <w:color w:val="auto"/>
          <w:lang w:bidi="th-TH"/>
        </w:rPr>
        <w:t xml:space="preserve">, </w:t>
      </w:r>
      <w:r w:rsidR="00F06C5A" w:rsidRPr="00AF25EC">
        <w:rPr>
          <w:rFonts w:cstheme="minorBidi"/>
          <w:noProof/>
          <w:color w:val="auto"/>
          <w:lang w:bidi="th-TH"/>
        </w:rPr>
        <w:t>while the other solution values are</w:t>
      </w:r>
      <w:r w:rsidRPr="00AF25EC">
        <w:rPr>
          <w:noProof/>
          <w:color w:val="auto"/>
        </w:rPr>
        <w:t xml:space="preserve"> copied from the second parent.</w:t>
      </w:r>
    </w:p>
    <w:p w14:paraId="0C950A70" w14:textId="73BD9E79" w:rsidR="00FC76DE" w:rsidRPr="00AF25EC" w:rsidRDefault="003A54F8" w:rsidP="005665DD">
      <w:pPr>
        <w:pStyle w:val="MDPI37itemize"/>
        <w:rPr>
          <w:noProof/>
          <w:color w:val="auto"/>
        </w:rPr>
      </w:pPr>
      <w:r w:rsidRPr="00AF25EC">
        <w:rPr>
          <w:noProof/>
          <w:color w:val="auto"/>
        </w:rPr>
        <w:lastRenderedPageBreak/>
        <w:t>N-point Mutation</w:t>
      </w:r>
      <w:r w:rsidR="00F06C5A" w:rsidRPr="00AF25EC">
        <w:rPr>
          <w:noProof/>
          <w:color w:val="auto"/>
        </w:rPr>
        <w:t>:</w:t>
      </w:r>
      <w:r w:rsidR="00FC76DE" w:rsidRPr="00AF25EC">
        <w:rPr>
          <w:noProof/>
          <w:color w:val="auto"/>
        </w:rPr>
        <w:t xml:space="preserve"> </w:t>
      </w:r>
      <w:r w:rsidR="00F06C5A" w:rsidRPr="00AF25EC">
        <w:rPr>
          <w:color w:val="auto"/>
        </w:rPr>
        <w:t>t</w:t>
      </w:r>
      <w:r w:rsidRPr="00AF25EC">
        <w:rPr>
          <w:color w:val="auto"/>
        </w:rPr>
        <w:t xml:space="preserve">his paper </w:t>
      </w:r>
      <w:r w:rsidR="00F06C5A" w:rsidRPr="00AF25EC">
        <w:rPr>
          <w:color w:val="auto"/>
        </w:rPr>
        <w:t xml:space="preserve">also </w:t>
      </w:r>
      <w:r w:rsidRPr="00AF25EC">
        <w:rPr>
          <w:color w:val="auto"/>
        </w:rPr>
        <w:t>proposed an n-point mutation technique to reduce computation</w:t>
      </w:r>
      <w:r w:rsidR="00F06C5A" w:rsidRPr="00AF25EC">
        <w:rPr>
          <w:color w:val="auto"/>
        </w:rPr>
        <w:t xml:space="preserve"> complexity</w:t>
      </w:r>
      <w:r w:rsidRPr="00AF25EC">
        <w:rPr>
          <w:color w:val="auto"/>
        </w:rPr>
        <w:t xml:space="preserve">. </w:t>
      </w:r>
      <w:r w:rsidR="00F06C5A" w:rsidRPr="00AF25EC">
        <w:rPr>
          <w:color w:val="auto"/>
        </w:rPr>
        <w:t>The technique initial</w:t>
      </w:r>
      <w:r w:rsidR="001348F1" w:rsidRPr="00AF25EC">
        <w:rPr>
          <w:color w:val="auto"/>
        </w:rPr>
        <w:t>ly</w:t>
      </w:r>
      <w:r w:rsidR="00F06C5A" w:rsidRPr="00AF25EC">
        <w:rPr>
          <w:color w:val="auto"/>
        </w:rPr>
        <w:t xml:space="preserve"> </w:t>
      </w:r>
      <w:r w:rsidRPr="00AF25EC">
        <w:rPr>
          <w:color w:val="auto"/>
        </w:rPr>
        <w:t>select</w:t>
      </w:r>
      <w:r w:rsidR="00F06C5A" w:rsidRPr="00AF25EC">
        <w:rPr>
          <w:color w:val="auto"/>
        </w:rPr>
        <w:t>s</w:t>
      </w:r>
      <w:r w:rsidRPr="00AF25EC">
        <w:rPr>
          <w:color w:val="auto"/>
        </w:rPr>
        <w:t xml:space="preserve"> </w:t>
      </w:r>
      <w:r w:rsidRPr="00AF25EC">
        <w:rPr>
          <w:i/>
          <w:iCs/>
          <w:color w:val="auto"/>
        </w:rPr>
        <w:t>n</w:t>
      </w:r>
      <w:r w:rsidR="00F06C5A" w:rsidRPr="00AF25EC">
        <w:rPr>
          <w:color w:val="auto"/>
        </w:rPr>
        <w:t xml:space="preserve"> number of</w:t>
      </w:r>
      <w:r w:rsidRPr="00AF25EC">
        <w:rPr>
          <w:color w:val="auto"/>
        </w:rPr>
        <w:t xml:space="preserve"> decision variables in a solution by uniform randomization.</w:t>
      </w:r>
      <w:r w:rsidR="00F06C5A" w:rsidRPr="00AF25EC">
        <w:rPr>
          <w:color w:val="auto"/>
        </w:rPr>
        <w:t xml:space="preserve"> Then</w:t>
      </w:r>
      <w:r w:rsidR="001348F1" w:rsidRPr="00AF25EC">
        <w:rPr>
          <w:color w:val="auto"/>
        </w:rPr>
        <w:t>,</w:t>
      </w:r>
      <w:r w:rsidR="00F06C5A" w:rsidRPr="00AF25EC">
        <w:rPr>
          <w:color w:val="auto"/>
        </w:rPr>
        <w:t xml:space="preserve"> they are mutated</w:t>
      </w:r>
      <w:r w:rsidRPr="00AF25EC">
        <w:rPr>
          <w:color w:val="auto"/>
        </w:rPr>
        <w:t xml:space="preserve"> by uniform randomization around old value</w:t>
      </w:r>
      <w:r w:rsidR="00F06C5A" w:rsidRPr="00AF25EC">
        <w:rPr>
          <w:color w:val="auto"/>
        </w:rPr>
        <w:t>s with upper and lower bounds</w:t>
      </w:r>
      <w:r w:rsidRPr="00AF25EC">
        <w:rPr>
          <w:color w:val="auto"/>
        </w:rPr>
        <w:t>.</w:t>
      </w:r>
      <w:r w:rsidR="00FC76DE" w:rsidRPr="00AF25EC">
        <w:rPr>
          <w:color w:val="auto"/>
        </w:rPr>
        <w:t xml:space="preserve"> </w:t>
      </w:r>
      <w:r w:rsidR="00F06C5A" w:rsidRPr="00AF25EC">
        <w:rPr>
          <w:color w:val="auto"/>
        </w:rPr>
        <w:t xml:space="preserve">The upper bound is the old value </w:t>
      </w:r>
      <w:r w:rsidR="00F01F66" w:rsidRPr="00AF25EC">
        <w:rPr>
          <w:color w:val="auto"/>
        </w:rPr>
        <w:t xml:space="preserve">that </w:t>
      </w:r>
      <w:r w:rsidR="00F06C5A" w:rsidRPr="00AF25EC">
        <w:rPr>
          <w:color w:val="auto"/>
        </w:rPr>
        <w:t>add</w:t>
      </w:r>
      <w:r w:rsidR="00F01F66" w:rsidRPr="00AF25EC">
        <w:rPr>
          <w:color w:val="auto"/>
        </w:rPr>
        <w:t>s</w:t>
      </w:r>
      <w:r w:rsidR="00F06C5A" w:rsidRPr="00AF25EC">
        <w:rPr>
          <w:color w:val="auto"/>
        </w:rPr>
        <w:t xml:space="preserve"> the sigma value</w:t>
      </w:r>
      <w:r w:rsidR="001348F1" w:rsidRPr="00AF25EC">
        <w:rPr>
          <w:color w:val="auto"/>
        </w:rPr>
        <w:t>,</w:t>
      </w:r>
      <w:r w:rsidR="00F06C5A" w:rsidRPr="00AF25EC">
        <w:rPr>
          <w:color w:val="auto"/>
        </w:rPr>
        <w:t xml:space="preserve"> while the lower bound is old value</w:t>
      </w:r>
      <w:r w:rsidR="00F01F66" w:rsidRPr="00AF25EC">
        <w:rPr>
          <w:color w:val="auto"/>
        </w:rPr>
        <w:t xml:space="preserve"> that</w:t>
      </w:r>
      <w:r w:rsidR="00F06C5A" w:rsidRPr="00AF25EC">
        <w:rPr>
          <w:color w:val="auto"/>
        </w:rPr>
        <w:t xml:space="preserve"> subtract</w:t>
      </w:r>
      <w:r w:rsidR="00F01F66" w:rsidRPr="00AF25EC">
        <w:rPr>
          <w:color w:val="auto"/>
        </w:rPr>
        <w:t>s</w:t>
      </w:r>
      <w:r w:rsidR="00F06C5A" w:rsidRPr="00AF25EC">
        <w:rPr>
          <w:color w:val="auto"/>
        </w:rPr>
        <w:t xml:space="preserve"> the sigma value. </w:t>
      </w:r>
      <w:r w:rsidRPr="00AF25EC">
        <w:rPr>
          <w:color w:val="auto"/>
        </w:rPr>
        <w:t>If the mutated value</w:t>
      </w:r>
      <w:r w:rsidR="00DE49CA" w:rsidRPr="00AF25EC">
        <w:rPr>
          <w:color w:val="auto"/>
        </w:rPr>
        <w:t>s</w:t>
      </w:r>
      <w:r w:rsidR="005011F9" w:rsidRPr="00AF25EC">
        <w:rPr>
          <w:color w:val="auto"/>
        </w:rPr>
        <w:t xml:space="preserve"> are out of bounds, t</w:t>
      </w:r>
      <w:r w:rsidRPr="00AF25EC">
        <w:rPr>
          <w:color w:val="auto"/>
        </w:rPr>
        <w:t xml:space="preserve">hen </w:t>
      </w:r>
      <w:r w:rsidR="005011F9" w:rsidRPr="00AF25EC">
        <w:rPr>
          <w:color w:val="auto"/>
        </w:rPr>
        <w:t>the</w:t>
      </w:r>
      <w:r w:rsidRPr="00AF25EC">
        <w:rPr>
          <w:color w:val="auto"/>
        </w:rPr>
        <w:t xml:space="preserve"> value </w:t>
      </w:r>
      <w:r w:rsidR="005011F9" w:rsidRPr="00AF25EC">
        <w:rPr>
          <w:color w:val="auto"/>
        </w:rPr>
        <w:t>is</w:t>
      </w:r>
      <w:r w:rsidRPr="00AF25EC">
        <w:rPr>
          <w:color w:val="auto"/>
        </w:rPr>
        <w:t xml:space="preserve"> uniform</w:t>
      </w:r>
      <w:r w:rsidR="001348F1" w:rsidRPr="00AF25EC">
        <w:rPr>
          <w:color w:val="auto"/>
        </w:rPr>
        <w:t>ly</w:t>
      </w:r>
      <w:r w:rsidRPr="00AF25EC">
        <w:rPr>
          <w:color w:val="auto"/>
        </w:rPr>
        <w:t xml:space="preserve"> randomize</w:t>
      </w:r>
      <w:r w:rsidR="003B0F8E" w:rsidRPr="00AF25EC">
        <w:rPr>
          <w:color w:val="auto"/>
        </w:rPr>
        <w:t>d</w:t>
      </w:r>
      <w:r w:rsidRPr="00AF25EC">
        <w:rPr>
          <w:color w:val="auto"/>
        </w:rPr>
        <w:t xml:space="preserve"> in possible value bound</w:t>
      </w:r>
      <w:r w:rsidR="005011F9" w:rsidRPr="00AF25EC">
        <w:rPr>
          <w:color w:val="auto"/>
        </w:rPr>
        <w:t>s</w:t>
      </w:r>
      <w:r w:rsidRPr="00AF25EC">
        <w:rPr>
          <w:color w:val="auto"/>
        </w:rPr>
        <w:t xml:space="preserve">. </w:t>
      </w:r>
      <w:r w:rsidR="005011F9" w:rsidRPr="00AF25EC">
        <w:rPr>
          <w:color w:val="auto"/>
        </w:rPr>
        <w:t>The parameter</w:t>
      </w:r>
      <w:r w:rsidR="00DE49CA" w:rsidRPr="00AF25EC">
        <w:rPr>
          <w:color w:val="auto"/>
        </w:rPr>
        <w:t>s</w:t>
      </w:r>
      <w:r w:rsidR="005011F9" w:rsidRPr="00AF25EC">
        <w:rPr>
          <w:color w:val="auto"/>
        </w:rPr>
        <w:t xml:space="preserve"> </w:t>
      </w:r>
      <w:r w:rsidR="00DE49CA" w:rsidRPr="00AF25EC">
        <w:rPr>
          <w:color w:val="auto"/>
        </w:rPr>
        <w:t>set,</w:t>
      </w:r>
      <w:r w:rsidR="005011F9" w:rsidRPr="00AF25EC">
        <w:rPr>
          <w:color w:val="auto"/>
        </w:rPr>
        <w:t xml:space="preserve"> in this research</w:t>
      </w:r>
      <w:r w:rsidR="00DE49CA" w:rsidRPr="00AF25EC">
        <w:rPr>
          <w:color w:val="auto"/>
        </w:rPr>
        <w:t>,</w:t>
      </w:r>
      <w:r w:rsidR="005011F9" w:rsidRPr="00AF25EC">
        <w:rPr>
          <w:color w:val="auto"/>
        </w:rPr>
        <w:t xml:space="preserve"> are </w:t>
      </w:r>
      <w:r w:rsidR="00DE49CA" w:rsidRPr="00AF25EC">
        <w:rPr>
          <w:i/>
          <w:iCs/>
          <w:color w:val="auto"/>
        </w:rPr>
        <w:t>n</w:t>
      </w:r>
      <w:r w:rsidR="00DE49CA" w:rsidRPr="00AF25EC">
        <w:rPr>
          <w:color w:val="auto"/>
        </w:rPr>
        <w:t xml:space="preserve"> as 1 and possible values are between 0 and TF value. However,</w:t>
      </w:r>
      <w:r w:rsidRPr="00AF25EC">
        <w:rPr>
          <w:color w:val="auto"/>
        </w:rPr>
        <w:t xml:space="preserve"> if the shifting time is out of bound</w:t>
      </w:r>
      <w:r w:rsidR="001348F1" w:rsidRPr="00AF25EC">
        <w:rPr>
          <w:color w:val="auto"/>
        </w:rPr>
        <w:t>s</w:t>
      </w:r>
      <w:r w:rsidR="00DE49CA" w:rsidRPr="00AF25EC">
        <w:rPr>
          <w:color w:val="auto"/>
        </w:rPr>
        <w:t xml:space="preserve">, </w:t>
      </w:r>
      <w:r w:rsidR="001348F1" w:rsidRPr="00AF25EC">
        <w:rPr>
          <w:color w:val="auto"/>
        </w:rPr>
        <w:t xml:space="preserve">the </w:t>
      </w:r>
      <w:r w:rsidR="00DE49CA" w:rsidRPr="00AF25EC">
        <w:rPr>
          <w:color w:val="auto"/>
        </w:rPr>
        <w:t xml:space="preserve">sigma value is used </w:t>
      </w:r>
      <w:r w:rsidRPr="00AF25EC">
        <w:rPr>
          <w:color w:val="auto"/>
        </w:rPr>
        <w:t>instead.</w:t>
      </w:r>
    </w:p>
    <w:p w14:paraId="18894A12" w14:textId="445B26B2" w:rsidR="00FC76DE" w:rsidRPr="00AF25EC" w:rsidRDefault="003A54F8" w:rsidP="005665DD">
      <w:pPr>
        <w:pStyle w:val="MDPI37itemize"/>
        <w:rPr>
          <w:noProof/>
          <w:color w:val="auto"/>
        </w:rPr>
      </w:pPr>
      <w:r w:rsidRPr="00AF25EC">
        <w:rPr>
          <w:noProof/>
          <w:color w:val="auto"/>
        </w:rPr>
        <w:t>Fitness calculation</w:t>
      </w:r>
      <w:r w:rsidR="00DE49CA" w:rsidRPr="00AF25EC">
        <w:rPr>
          <w:noProof/>
          <w:color w:val="auto"/>
        </w:rPr>
        <w:t>:</w:t>
      </w:r>
      <w:r w:rsidR="00FC76DE" w:rsidRPr="00AF25EC">
        <w:rPr>
          <w:noProof/>
          <w:color w:val="auto"/>
        </w:rPr>
        <w:t xml:space="preserve"> </w:t>
      </w:r>
      <w:r w:rsidR="001348F1" w:rsidRPr="00AF25EC">
        <w:rPr>
          <w:noProof/>
          <w:color w:val="auto"/>
        </w:rPr>
        <w:t xml:space="preserve">the </w:t>
      </w:r>
      <w:r w:rsidR="0030392E" w:rsidRPr="00AF25EC">
        <w:rPr>
          <w:noProof/>
          <w:color w:val="auto"/>
        </w:rPr>
        <w:t xml:space="preserve">NSGA-II algorithm is used </w:t>
      </w:r>
      <w:r w:rsidR="001348F1" w:rsidRPr="00AF25EC">
        <w:rPr>
          <w:noProof/>
          <w:color w:val="auto"/>
        </w:rPr>
        <w:t>to calculate</w:t>
      </w:r>
      <w:r w:rsidR="0030392E" w:rsidRPr="00AF25EC">
        <w:rPr>
          <w:noProof/>
          <w:color w:val="auto"/>
        </w:rPr>
        <w:t xml:space="preserve"> fitness scores</w:t>
      </w:r>
      <w:r w:rsidR="001348F1" w:rsidRPr="00AF25EC">
        <w:rPr>
          <w:noProof/>
          <w:color w:val="auto"/>
        </w:rPr>
        <w:t>,</w:t>
      </w:r>
      <w:r w:rsidR="0030392E" w:rsidRPr="00AF25EC">
        <w:rPr>
          <w:noProof/>
          <w:color w:val="auto"/>
        </w:rPr>
        <w:t xml:space="preserve"> which </w:t>
      </w:r>
      <w:r w:rsidR="001348F1" w:rsidRPr="00AF25EC">
        <w:rPr>
          <w:noProof/>
          <w:color w:val="auto"/>
        </w:rPr>
        <w:t>are</w:t>
      </w:r>
      <w:r w:rsidR="0030392E" w:rsidRPr="00AF25EC">
        <w:rPr>
          <w:noProof/>
          <w:color w:val="auto"/>
        </w:rPr>
        <w:t xml:space="preserve"> used to find non-dominated solutions called</w:t>
      </w:r>
      <w:r w:rsidR="001348F1" w:rsidRPr="00AF25EC">
        <w:rPr>
          <w:noProof/>
          <w:color w:val="auto"/>
        </w:rPr>
        <w:t xml:space="preserve"> a</w:t>
      </w:r>
      <w:r w:rsidR="0030392E" w:rsidRPr="00AF25EC">
        <w:rPr>
          <w:noProof/>
          <w:color w:val="auto"/>
        </w:rPr>
        <w:t xml:space="preserve"> Pareto front. A challenge of the fitness score calculation in this research </w:t>
      </w:r>
      <w:r w:rsidR="00B21D14" w:rsidRPr="00AF25EC">
        <w:rPr>
          <w:noProof/>
          <w:color w:val="auto"/>
        </w:rPr>
        <w:t>is the requirement for</w:t>
      </w:r>
      <w:r w:rsidR="001348F1" w:rsidRPr="00AF25EC">
        <w:rPr>
          <w:noProof/>
          <w:color w:val="auto"/>
        </w:rPr>
        <w:t xml:space="preserve"> the</w:t>
      </w:r>
      <w:r w:rsidR="0030392E" w:rsidRPr="00AF25EC">
        <w:rPr>
          <w:noProof/>
          <w:color w:val="auto"/>
        </w:rPr>
        <w:t xml:space="preserve"> PDM network to re-create everytime after mutation</w:t>
      </w:r>
      <w:r w:rsidR="001348F1" w:rsidRPr="00AF25EC">
        <w:rPr>
          <w:noProof/>
          <w:color w:val="auto"/>
        </w:rPr>
        <w:t>,</w:t>
      </w:r>
      <w:r w:rsidR="0030392E" w:rsidRPr="00AF25EC">
        <w:rPr>
          <w:noProof/>
          <w:color w:val="auto"/>
        </w:rPr>
        <w:t xml:space="preserve"> resulting in complexity of the computation.</w:t>
      </w:r>
      <w:r w:rsidRPr="00AF25EC">
        <w:rPr>
          <w:noProof/>
          <w:color w:val="auto"/>
        </w:rPr>
        <w:t xml:space="preserve"> </w:t>
      </w:r>
    </w:p>
    <w:p w14:paraId="40221EC8" w14:textId="1C9DB7AF" w:rsidR="001B106F" w:rsidRPr="00AF25EC" w:rsidRDefault="003A54F8" w:rsidP="00D71D0F">
      <w:pPr>
        <w:pStyle w:val="MDPI37itemize"/>
        <w:rPr>
          <w:noProof/>
          <w:color w:val="auto"/>
        </w:rPr>
      </w:pPr>
      <w:r w:rsidRPr="00AF25EC">
        <w:rPr>
          <w:noProof/>
          <w:color w:val="auto"/>
        </w:rPr>
        <w:t>Pareto front selection</w:t>
      </w:r>
      <w:r w:rsidR="0030392E" w:rsidRPr="00AF25EC">
        <w:rPr>
          <w:noProof/>
          <w:color w:val="auto"/>
        </w:rPr>
        <w:t>:</w:t>
      </w:r>
      <w:r w:rsidR="00FC76DE" w:rsidRPr="00AF25EC">
        <w:rPr>
          <w:noProof/>
          <w:color w:val="auto"/>
        </w:rPr>
        <w:t xml:space="preserve"> </w:t>
      </w:r>
      <w:r w:rsidR="00850CA2" w:rsidRPr="00AF25EC">
        <w:rPr>
          <w:noProof/>
          <w:color w:val="auto"/>
        </w:rPr>
        <w:t xml:space="preserve">the </w:t>
      </w:r>
      <w:r w:rsidRPr="00AF25EC">
        <w:rPr>
          <w:color w:val="auto"/>
        </w:rPr>
        <w:t xml:space="preserve">Pareto front selection </w:t>
      </w:r>
      <w:r w:rsidR="00850CA2" w:rsidRPr="00AF25EC">
        <w:rPr>
          <w:color w:val="auto"/>
        </w:rPr>
        <w:t xml:space="preserve">uses crowding distance technique to reduce the number of Pareto front which is over the upper bound. This </w:t>
      </w:r>
      <w:r w:rsidRPr="00AF25EC">
        <w:rPr>
          <w:color w:val="auto"/>
        </w:rPr>
        <w:t xml:space="preserve">is based on </w:t>
      </w:r>
      <w:r w:rsidR="00850CA2" w:rsidRPr="00AF25EC">
        <w:rPr>
          <w:color w:val="auto"/>
        </w:rPr>
        <w:t xml:space="preserve">a </w:t>
      </w:r>
      <w:r w:rsidRPr="00AF25EC">
        <w:rPr>
          <w:color w:val="auto"/>
        </w:rPr>
        <w:t>tournament of crowding distances.</w:t>
      </w:r>
    </w:p>
    <w:p w14:paraId="19AD0847" w14:textId="170DE86A" w:rsidR="003A54F8" w:rsidRPr="00AF25EC" w:rsidRDefault="001B106F" w:rsidP="00850CA2">
      <w:pPr>
        <w:pStyle w:val="MDPI37itemize"/>
        <w:rPr>
          <w:noProof/>
          <w:color w:val="auto"/>
        </w:rPr>
      </w:pPr>
      <w:r w:rsidRPr="00AF25EC">
        <w:rPr>
          <w:noProof/>
          <w:color w:val="auto"/>
        </w:rPr>
        <w:t>Pr</w:t>
      </w:r>
      <w:r w:rsidR="003A54F8" w:rsidRPr="00AF25EC">
        <w:rPr>
          <w:noProof/>
          <w:color w:val="auto"/>
        </w:rPr>
        <w:t>edecessor option (</w:t>
      </w:r>
      <w:r w:rsidR="003A54F8" w:rsidRPr="00AF25EC">
        <w:rPr>
          <w:color w:val="auto"/>
        </w:rPr>
        <w:t>X</w:t>
      </w:r>
      <w:r w:rsidR="003A54F8" w:rsidRPr="00AF25EC">
        <w:rPr>
          <w:color w:val="auto"/>
          <w:vertAlign w:val="subscript"/>
        </w:rPr>
        <w:t>ihg</w:t>
      </w:r>
      <w:r w:rsidR="003A54F8" w:rsidRPr="00AF25EC">
        <w:rPr>
          <w:noProof/>
          <w:color w:val="auto"/>
        </w:rPr>
        <w:t>)</w:t>
      </w:r>
      <w:r w:rsidR="00850CA2" w:rsidRPr="00AF25EC">
        <w:rPr>
          <w:noProof/>
          <w:color w:val="auto"/>
        </w:rPr>
        <w:t>:</w:t>
      </w:r>
      <w:r w:rsidRPr="00AF25EC">
        <w:rPr>
          <w:noProof/>
          <w:color w:val="auto"/>
        </w:rPr>
        <w:t xml:space="preserve"> </w:t>
      </w:r>
      <w:r w:rsidR="003A54F8" w:rsidRPr="00AF25EC">
        <w:rPr>
          <w:noProof/>
          <w:color w:val="auto"/>
        </w:rPr>
        <w:t>In renovation project</w:t>
      </w:r>
      <w:r w:rsidR="001348F1" w:rsidRPr="00AF25EC">
        <w:rPr>
          <w:noProof/>
          <w:color w:val="auto"/>
        </w:rPr>
        <w:t>s</w:t>
      </w:r>
      <w:r w:rsidR="003A54F8" w:rsidRPr="00AF25EC">
        <w:rPr>
          <w:noProof/>
          <w:color w:val="auto"/>
        </w:rPr>
        <w:t>, construction phases are normally considered based on work spaces</w:t>
      </w:r>
      <w:r w:rsidR="00850CA2" w:rsidRPr="00AF25EC">
        <w:rPr>
          <w:noProof/>
          <w:color w:val="auto"/>
        </w:rPr>
        <w:t xml:space="preserve">. This is also defined as Set2 decision variables. Figure </w:t>
      </w:r>
      <w:r w:rsidR="005C3F3D">
        <w:rPr>
          <w:noProof/>
          <w:color w:val="auto"/>
        </w:rPr>
        <w:t>9</w:t>
      </w:r>
      <w:r w:rsidR="00850CA2" w:rsidRPr="00AF25EC">
        <w:rPr>
          <w:noProof/>
          <w:color w:val="auto"/>
        </w:rPr>
        <w:t xml:space="preserve"> </w:t>
      </w:r>
      <w:r w:rsidR="003A54F8" w:rsidRPr="00AF25EC">
        <w:rPr>
          <w:noProof/>
          <w:color w:val="auto"/>
        </w:rPr>
        <w:t>illustrates initial predecessor (X</w:t>
      </w:r>
      <w:r w:rsidR="003A54F8" w:rsidRPr="00AF25EC">
        <w:rPr>
          <w:noProof/>
          <w:color w:val="auto"/>
          <w:vertAlign w:val="subscript"/>
        </w:rPr>
        <w:t>h</w:t>
      </w:r>
      <w:r w:rsidR="003A54F8" w:rsidRPr="00AF25EC">
        <w:rPr>
          <w:noProof/>
          <w:color w:val="auto"/>
        </w:rPr>
        <w:t>) where construction sequences start with</w:t>
      </w:r>
      <w:r w:rsidR="00850CA2" w:rsidRPr="00AF25EC">
        <w:rPr>
          <w:noProof/>
          <w:color w:val="auto"/>
        </w:rPr>
        <w:t xml:space="preserve"> the</w:t>
      </w:r>
      <w:r w:rsidR="003A54F8" w:rsidRPr="00AF25EC">
        <w:rPr>
          <w:noProof/>
          <w:color w:val="auto"/>
        </w:rPr>
        <w:t xml:space="preserve"> 4</w:t>
      </w:r>
      <w:r w:rsidR="003A54F8" w:rsidRPr="00AF25EC">
        <w:rPr>
          <w:noProof/>
          <w:color w:val="auto"/>
          <w:vertAlign w:val="superscript"/>
        </w:rPr>
        <w:t>th</w:t>
      </w:r>
      <w:r w:rsidR="003A54F8" w:rsidRPr="00AF25EC">
        <w:rPr>
          <w:noProof/>
          <w:color w:val="auto"/>
        </w:rPr>
        <w:t xml:space="preserve"> fl</w:t>
      </w:r>
      <w:r w:rsidR="00850CA2" w:rsidRPr="00AF25EC">
        <w:rPr>
          <w:noProof/>
          <w:color w:val="auto"/>
        </w:rPr>
        <w:t>oor</w:t>
      </w:r>
      <w:r w:rsidR="001348F1" w:rsidRPr="00AF25EC">
        <w:rPr>
          <w:noProof/>
          <w:color w:val="auto"/>
        </w:rPr>
        <w:t>,</w:t>
      </w:r>
      <w:r w:rsidR="00850CA2" w:rsidRPr="00AF25EC">
        <w:rPr>
          <w:noProof/>
          <w:color w:val="auto"/>
        </w:rPr>
        <w:t xml:space="preserve"> follow</w:t>
      </w:r>
      <w:r w:rsidR="001348F1" w:rsidRPr="00AF25EC">
        <w:rPr>
          <w:noProof/>
          <w:color w:val="auto"/>
        </w:rPr>
        <w:t xml:space="preserve">ed by </w:t>
      </w:r>
      <w:r w:rsidR="00850CA2" w:rsidRPr="00AF25EC">
        <w:rPr>
          <w:noProof/>
          <w:color w:val="auto"/>
        </w:rPr>
        <w:t xml:space="preserve">the </w:t>
      </w:r>
      <w:r w:rsidR="003A54F8" w:rsidRPr="00AF25EC">
        <w:rPr>
          <w:noProof/>
          <w:color w:val="auto"/>
        </w:rPr>
        <w:t>3</w:t>
      </w:r>
      <w:r w:rsidR="003A54F8" w:rsidRPr="00AF25EC">
        <w:rPr>
          <w:noProof/>
          <w:color w:val="auto"/>
          <w:vertAlign w:val="superscript"/>
        </w:rPr>
        <w:t>rd</w:t>
      </w:r>
      <w:r w:rsidR="003A54F8" w:rsidRPr="00AF25EC">
        <w:rPr>
          <w:noProof/>
          <w:color w:val="auto"/>
        </w:rPr>
        <w:t xml:space="preserve"> </w:t>
      </w:r>
      <w:r w:rsidR="00C5426A" w:rsidRPr="00AF25EC">
        <w:rPr>
          <w:noProof/>
          <w:color w:val="auto"/>
        </w:rPr>
        <w:t xml:space="preserve">, </w:t>
      </w:r>
      <w:r w:rsidR="003A54F8" w:rsidRPr="00AF25EC">
        <w:rPr>
          <w:noProof/>
          <w:color w:val="auto"/>
        </w:rPr>
        <w:t>2</w:t>
      </w:r>
      <w:r w:rsidR="003A54F8" w:rsidRPr="00AF25EC">
        <w:rPr>
          <w:noProof/>
          <w:color w:val="auto"/>
          <w:vertAlign w:val="superscript"/>
        </w:rPr>
        <w:t>nd</w:t>
      </w:r>
      <w:r w:rsidR="003A54F8" w:rsidRPr="00AF25EC">
        <w:rPr>
          <w:noProof/>
          <w:color w:val="auto"/>
        </w:rPr>
        <w:t xml:space="preserve"> </w:t>
      </w:r>
      <w:r w:rsidR="00C5426A" w:rsidRPr="00AF25EC">
        <w:rPr>
          <w:noProof/>
          <w:color w:val="auto"/>
        </w:rPr>
        <w:t xml:space="preserve">, </w:t>
      </w:r>
      <w:r w:rsidR="003A54F8" w:rsidRPr="00AF25EC">
        <w:rPr>
          <w:noProof/>
          <w:color w:val="auto"/>
        </w:rPr>
        <w:t>1</w:t>
      </w:r>
      <w:r w:rsidR="003A54F8" w:rsidRPr="00AF25EC">
        <w:rPr>
          <w:noProof/>
          <w:color w:val="auto"/>
          <w:vertAlign w:val="superscript"/>
        </w:rPr>
        <w:t>st</w:t>
      </w:r>
      <w:r w:rsidR="003A54F8" w:rsidRPr="00AF25EC">
        <w:rPr>
          <w:noProof/>
          <w:color w:val="auto"/>
        </w:rPr>
        <w:t xml:space="preserve"> f</w:t>
      </w:r>
      <w:r w:rsidR="00C5426A" w:rsidRPr="00AF25EC">
        <w:rPr>
          <w:noProof/>
          <w:color w:val="auto"/>
        </w:rPr>
        <w:t>loors, and then the</w:t>
      </w:r>
      <w:r w:rsidR="003A54F8" w:rsidRPr="00AF25EC">
        <w:rPr>
          <w:noProof/>
          <w:color w:val="auto"/>
        </w:rPr>
        <w:t xml:space="preserve"> basement</w:t>
      </w:r>
      <w:r w:rsidR="00C5426A" w:rsidRPr="00AF25EC">
        <w:rPr>
          <w:noProof/>
          <w:color w:val="auto"/>
        </w:rPr>
        <w:t>. A suggestion of renovation sequences</w:t>
      </w:r>
      <w:r w:rsidR="001348F1" w:rsidRPr="00AF25EC">
        <w:rPr>
          <w:noProof/>
          <w:color w:val="auto"/>
        </w:rPr>
        <w:t xml:space="preserve"> is</w:t>
      </w:r>
      <w:r w:rsidR="00C5426A" w:rsidRPr="00AF25EC">
        <w:rPr>
          <w:noProof/>
          <w:color w:val="auto"/>
        </w:rPr>
        <w:t xml:space="preserve"> displayed as an alternative</w:t>
      </w:r>
      <w:r w:rsidR="003A54F8" w:rsidRPr="00AF25EC">
        <w:rPr>
          <w:noProof/>
          <w:color w:val="auto"/>
        </w:rPr>
        <w:t xml:space="preserve"> (</w:t>
      </w:r>
      <w:r w:rsidR="003A54F8" w:rsidRPr="00AF25EC">
        <w:rPr>
          <w:color w:val="auto"/>
        </w:rPr>
        <w:t>X</w:t>
      </w:r>
      <w:r w:rsidR="003A54F8" w:rsidRPr="00AF25EC">
        <w:rPr>
          <w:color w:val="auto"/>
          <w:vertAlign w:val="subscript"/>
        </w:rPr>
        <w:t>ihg</w:t>
      </w:r>
      <w:r w:rsidR="003A54F8" w:rsidRPr="00AF25EC">
        <w:rPr>
          <w:noProof/>
          <w:color w:val="auto"/>
        </w:rPr>
        <w:t>)</w:t>
      </w:r>
      <w:r w:rsidR="00C5426A" w:rsidRPr="00AF25EC">
        <w:rPr>
          <w:noProof/>
          <w:color w:val="auto"/>
        </w:rPr>
        <w:t>. The renovation starts from the 4</w:t>
      </w:r>
      <w:r w:rsidR="00C5426A" w:rsidRPr="00AF25EC">
        <w:rPr>
          <w:noProof/>
          <w:color w:val="auto"/>
          <w:vertAlign w:val="superscript"/>
        </w:rPr>
        <w:t>th</w:t>
      </w:r>
      <w:r w:rsidR="00C5426A" w:rsidRPr="00AF25EC">
        <w:rPr>
          <w:noProof/>
          <w:color w:val="auto"/>
        </w:rPr>
        <w:t xml:space="preserve"> floor</w:t>
      </w:r>
      <w:r w:rsidR="001348F1" w:rsidRPr="00AF25EC">
        <w:rPr>
          <w:noProof/>
          <w:color w:val="auto"/>
        </w:rPr>
        <w:t xml:space="preserve">, followed by </w:t>
      </w:r>
      <w:r w:rsidR="00C5426A" w:rsidRPr="00AF25EC">
        <w:rPr>
          <w:noProof/>
          <w:color w:val="auto"/>
        </w:rPr>
        <w:t xml:space="preserve">the </w:t>
      </w:r>
      <w:r w:rsidR="00752BCD" w:rsidRPr="00AF25EC">
        <w:rPr>
          <w:noProof/>
          <w:color w:val="auto"/>
        </w:rPr>
        <w:t>the 3</w:t>
      </w:r>
      <w:r w:rsidR="00752BCD" w:rsidRPr="00AF25EC">
        <w:rPr>
          <w:noProof/>
          <w:color w:val="auto"/>
          <w:vertAlign w:val="superscript"/>
        </w:rPr>
        <w:t>rd</w:t>
      </w:r>
      <w:r w:rsidR="00752BCD" w:rsidRPr="00AF25EC">
        <w:rPr>
          <w:noProof/>
          <w:color w:val="auto"/>
        </w:rPr>
        <w:t xml:space="preserve"> , 2</w:t>
      </w:r>
      <w:r w:rsidR="00752BCD" w:rsidRPr="00AF25EC">
        <w:rPr>
          <w:noProof/>
          <w:color w:val="auto"/>
          <w:vertAlign w:val="superscript"/>
        </w:rPr>
        <w:t>nd</w:t>
      </w:r>
      <w:r w:rsidR="00752BCD" w:rsidRPr="00AF25EC">
        <w:rPr>
          <w:noProof/>
          <w:color w:val="auto"/>
        </w:rPr>
        <w:t xml:space="preserve"> , and 1</w:t>
      </w:r>
      <w:r w:rsidR="00752BCD" w:rsidRPr="00AF25EC">
        <w:rPr>
          <w:noProof/>
          <w:color w:val="auto"/>
          <w:vertAlign w:val="superscript"/>
        </w:rPr>
        <w:t>st</w:t>
      </w:r>
      <w:r w:rsidR="00752BCD" w:rsidRPr="00AF25EC">
        <w:rPr>
          <w:noProof/>
          <w:color w:val="auto"/>
        </w:rPr>
        <w:t xml:space="preserve"> floors </w:t>
      </w:r>
      <w:r w:rsidR="00C5426A" w:rsidRPr="00AF25EC">
        <w:rPr>
          <w:noProof/>
          <w:color w:val="auto"/>
        </w:rPr>
        <w:t xml:space="preserve">while </w:t>
      </w:r>
      <w:r w:rsidR="00752BCD" w:rsidRPr="00AF25EC">
        <w:rPr>
          <w:noProof/>
          <w:color w:val="auto"/>
        </w:rPr>
        <w:t xml:space="preserve">simultaeneously </w:t>
      </w:r>
      <w:r w:rsidR="00C5426A" w:rsidRPr="00AF25EC">
        <w:rPr>
          <w:noProof/>
          <w:color w:val="auto"/>
        </w:rPr>
        <w:t>working on the basement.</w:t>
      </w:r>
    </w:p>
    <w:p w14:paraId="53B8AE7A" w14:textId="77777777" w:rsidR="003A54F8" w:rsidRPr="00AF25EC" w:rsidRDefault="003A54F8" w:rsidP="003A54F8">
      <w:pPr>
        <w:pStyle w:val="MDPI31text"/>
        <w:rPr>
          <w:rFonts w:cstheme="minorBidi"/>
          <w:noProof/>
          <w:color w:val="auto"/>
          <w:lang w:bidi="th-TH"/>
        </w:rPr>
      </w:pPr>
    </w:p>
    <w:p w14:paraId="1E235740" w14:textId="77777777" w:rsidR="003A54F8" w:rsidRPr="00AF25EC" w:rsidRDefault="009C5139" w:rsidP="003A54F8">
      <w:pPr>
        <w:pStyle w:val="MDPI32textnoindent"/>
        <w:rPr>
          <w:rFonts w:eastAsia="Calibri"/>
          <w:color w:val="auto"/>
        </w:rPr>
      </w:pPr>
      <w:r w:rsidRPr="009C5139">
        <w:rPr>
          <w:rFonts w:eastAsia="Calibri"/>
          <w:noProof/>
          <w:snapToGrid/>
          <w:color w:val="auto"/>
        </w:rPr>
        <w:object w:dxaOrig="4596" w:dyaOrig="4044" w14:anchorId="5571E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8.75pt;height:299.25pt;mso-width-percent:0;mso-height-percent:0;mso-width-percent:0;mso-height-percent:0" o:ole="">
            <v:imagedata r:id="rId23" o:title=""/>
          </v:shape>
          <o:OLEObject Type="Embed" ProgID="Visio.Drawing.15" ShapeID="_x0000_i1025" DrawAspect="Content" ObjectID="_1679732108" r:id="rId24"/>
        </w:object>
      </w:r>
    </w:p>
    <w:p w14:paraId="663D70BC" w14:textId="6605B003" w:rsidR="003A54F8" w:rsidRPr="00AF25EC" w:rsidRDefault="003A54F8" w:rsidP="003A54F8">
      <w:pPr>
        <w:pStyle w:val="MDPI51figurecaption"/>
        <w:rPr>
          <w:color w:val="auto"/>
        </w:rPr>
      </w:pPr>
      <w:r w:rsidRPr="00AF25EC">
        <w:rPr>
          <w:b/>
          <w:bCs/>
          <w:color w:val="auto"/>
        </w:rPr>
        <w:t xml:space="preserve">Figure </w:t>
      </w:r>
      <w:r w:rsidR="005C3F3D">
        <w:rPr>
          <w:b/>
          <w:bCs/>
          <w:color w:val="auto"/>
        </w:rPr>
        <w:t>9</w:t>
      </w:r>
      <w:r w:rsidRPr="00AF25EC">
        <w:rPr>
          <w:b/>
          <w:bCs/>
          <w:color w:val="auto"/>
        </w:rPr>
        <w:t>.</w:t>
      </w:r>
      <w:r w:rsidRPr="00AF25EC">
        <w:rPr>
          <w:color w:val="auto"/>
        </w:rPr>
        <w:t xml:space="preserve"> Initial and optional construction sequences</w:t>
      </w:r>
      <w:r w:rsidR="00C312F0" w:rsidRPr="00AF25EC">
        <w:rPr>
          <w:color w:val="auto"/>
        </w:rPr>
        <w:t>.</w:t>
      </w:r>
    </w:p>
    <w:p w14:paraId="1A88DB0F" w14:textId="04AFA0DF" w:rsidR="00FF0BD6" w:rsidRPr="00AF25EC" w:rsidRDefault="002428FC" w:rsidP="00205AE5">
      <w:pPr>
        <w:pStyle w:val="MDPI21heading1"/>
        <w:rPr>
          <w:color w:val="auto"/>
        </w:rPr>
      </w:pPr>
      <w:r w:rsidRPr="00AF25EC">
        <w:rPr>
          <w:color w:val="auto"/>
        </w:rPr>
        <w:t>4</w:t>
      </w:r>
      <w:r w:rsidR="00FF0BD6" w:rsidRPr="00AF25EC">
        <w:rPr>
          <w:color w:val="auto"/>
        </w:rPr>
        <w:t>. Results</w:t>
      </w:r>
    </w:p>
    <w:p w14:paraId="08A261AA" w14:textId="04A02369" w:rsidR="00B42838" w:rsidRPr="00AF25EC" w:rsidRDefault="00C5426A" w:rsidP="00B42838">
      <w:pPr>
        <w:pStyle w:val="MDPI31text"/>
        <w:rPr>
          <w:color w:val="auto"/>
        </w:rPr>
      </w:pPr>
      <w:r w:rsidRPr="00AF25EC">
        <w:rPr>
          <w:color w:val="auto"/>
        </w:rPr>
        <w:t xml:space="preserve">A </w:t>
      </w:r>
      <w:r w:rsidR="00B42838" w:rsidRPr="00AF25EC">
        <w:rPr>
          <w:color w:val="auto"/>
        </w:rPr>
        <w:t>Pareto front display</w:t>
      </w:r>
      <w:r w:rsidRPr="00AF25EC">
        <w:rPr>
          <w:color w:val="auto"/>
        </w:rPr>
        <w:t>s</w:t>
      </w:r>
      <w:r w:rsidR="00B42838" w:rsidRPr="00AF25EC">
        <w:rPr>
          <w:color w:val="auto"/>
        </w:rPr>
        <w:t xml:space="preserve"> optimum points of the proposed BIM-MOGA model. The data w</w:t>
      </w:r>
      <w:r w:rsidR="0000080B" w:rsidRPr="00AF25EC">
        <w:rPr>
          <w:color w:val="auto"/>
        </w:rPr>
        <w:t>ere</w:t>
      </w:r>
      <w:r w:rsidR="00B42838" w:rsidRPr="00AF25EC">
        <w:rPr>
          <w:color w:val="auto"/>
        </w:rPr>
        <w:t xml:space="preserve"> analyzed and coded in Python with the library of Pandas, Numpy, and </w:t>
      </w:r>
      <w:r w:rsidRPr="00AF25EC">
        <w:rPr>
          <w:color w:val="auto"/>
        </w:rPr>
        <w:t>Math</w:t>
      </w:r>
      <w:r w:rsidR="00B42838" w:rsidRPr="00AF25EC">
        <w:rPr>
          <w:color w:val="auto"/>
        </w:rPr>
        <w:t xml:space="preserve"> </w:t>
      </w:r>
      <w:r w:rsidR="00B42838" w:rsidRPr="00AF25EC">
        <w:rPr>
          <w:color w:val="auto"/>
        </w:rPr>
        <w:fldChar w:fldCharType="begin" w:fldLock="1"/>
      </w:r>
      <w:r w:rsidR="00A13B4F">
        <w:rPr>
          <w:color w:val="auto"/>
        </w:rPr>
        <w:instrText>ADDIN CSL_CITATION {"citationItems":[{"id":"ITEM-1","itemData":{"DOI":"10.1016/j.autcon.2012.11.014","ISSN":"09265805","abstract":"Minimizing both project time and cost is an important matter in today's competitive environment. Therefore trade-off between project time and cost is necessary. In projects, each activity can be started at different time points, depending on its precedence relationship and resource availability. Also cost and duration of the activities could be changed depending on the allocated resources. In addition, another strategy that affects the project total time and cost is resource leveling, which is applied to reduce excessive fluctuations in the resource usage. In this paper multi-mode resource-constrained project scheduling problem (MRCPSP), discrete time-cost trade-off problem (DTCTP) and also resource allocation and resource leveling problem (RLP) are considered simultaneously. This paper presents the multi-mode resource-constrained discrete time-cost-resource optimization (MRC-DTCRO) model in order to select starting the time and the execution mode of each activity satisfying all the project constraints. To solve these problems, non-domination based genetic algorithm (NSGA-II) is employed to search for the non-dominated solutions considering total project time, cost, and resources moment deviation as three objectives. The results of MRC-DTCRO model presented in this paper show that adding the resource leveling capability to the previously developed multi-mode resource-constrained discrete time-cost trade-off problem (MRC-DTCTP) models provides more practical solutions in terms of resource allocation and leveling, which makes this research applicable to both construction industry and researchers. © 2012 Elsevier B.V. All rights reserved.","author":[{"dropping-particle":"","family":"Ghoddousi","given":"Parviz","non-dropping-particle":"","parse-names":false,"suffix":""},{"dropping-particle":"","family":"Eshtehardian","given":"Ehsan","non-dropping-particle":"","parse-names":false,"suffix":""},{"dropping-particle":"","family":"Jooybanpour","given":"Shirin","non-dropping-particle":"","parse-names":false,"suffix":""},{"dropping-particle":"","family":"Javanmardi","given":"Ashtad","non-dropping-particle":"","parse-names":false,"suffix":""}],"container-title":"Automation in Construction","id":"ITEM-1","issued":{"date-parts":[["2013","3","1"]]},"page":"216-227","publisher":"Elsevier B.V.","title":"Multi-mode resource-constrained discrete time-cost-resource optimization in project scheduling using non-dominated sorting genetic algorithm","type":"article-journal","volume":"30"},"uris":["http://www.mendeley.com/documents/?uuid=4100a080-b08e-392e-8a8d-41cbbacb7c45"]}],"mendeley":{"formattedCitation":"[29]","plainTextFormattedCitation":"[29]","previouslyFormattedCitation":"[29]"},"properties":{"noteIndex":0},"schema":"https://github.com/citation-style-language/schema/raw/master/csl-citation.json"}</w:instrText>
      </w:r>
      <w:r w:rsidR="00B42838" w:rsidRPr="00AF25EC">
        <w:rPr>
          <w:color w:val="auto"/>
        </w:rPr>
        <w:fldChar w:fldCharType="separate"/>
      </w:r>
      <w:r w:rsidR="00A13B4F" w:rsidRPr="00A13B4F">
        <w:rPr>
          <w:noProof/>
          <w:color w:val="auto"/>
        </w:rPr>
        <w:t>[29]</w:t>
      </w:r>
      <w:r w:rsidR="00B42838" w:rsidRPr="00AF25EC">
        <w:rPr>
          <w:color w:val="auto"/>
        </w:rPr>
        <w:fldChar w:fldCharType="end"/>
      </w:r>
      <w:r w:rsidR="00B42838" w:rsidRPr="00AF25EC">
        <w:rPr>
          <w:color w:val="auto"/>
        </w:rPr>
        <w:t xml:space="preserve">. The Pareto front </w:t>
      </w:r>
      <w:r w:rsidR="0000080B" w:rsidRPr="00AF25EC">
        <w:rPr>
          <w:color w:val="auto"/>
        </w:rPr>
        <w:t xml:space="preserve">was </w:t>
      </w:r>
      <w:r w:rsidRPr="00AF25EC">
        <w:rPr>
          <w:color w:val="auto"/>
        </w:rPr>
        <w:t>calculated based</w:t>
      </w:r>
      <w:r w:rsidR="00B42838" w:rsidRPr="00AF25EC">
        <w:rPr>
          <w:color w:val="auto"/>
        </w:rPr>
        <w:t xml:space="preserve"> on </w:t>
      </w:r>
      <w:r w:rsidR="001348F1" w:rsidRPr="00AF25EC">
        <w:rPr>
          <w:color w:val="auto"/>
        </w:rPr>
        <w:t xml:space="preserve">the </w:t>
      </w:r>
      <w:r w:rsidR="00B42838" w:rsidRPr="00AF25EC">
        <w:rPr>
          <w:color w:val="auto"/>
        </w:rPr>
        <w:t>relation</w:t>
      </w:r>
      <w:r w:rsidRPr="00AF25EC">
        <w:rPr>
          <w:color w:val="auto"/>
        </w:rPr>
        <w:t xml:space="preserve">ship </w:t>
      </w:r>
      <w:r w:rsidR="001348F1" w:rsidRPr="00AF25EC">
        <w:rPr>
          <w:color w:val="auto"/>
        </w:rPr>
        <w:t>between</w:t>
      </w:r>
      <w:r w:rsidR="00B42838" w:rsidRPr="00AF25EC">
        <w:rPr>
          <w:color w:val="auto"/>
        </w:rPr>
        <w:t xml:space="preserve"> time, cost, and </w:t>
      </w:r>
      <w:r w:rsidR="00B42838" w:rsidRPr="00AF25EC">
        <w:rPr>
          <w:color w:val="auto"/>
        </w:rPr>
        <w:lastRenderedPageBreak/>
        <w:t>resource utilization fluctuation moment (Mx)</w:t>
      </w:r>
      <w:r w:rsidRPr="00AF25EC">
        <w:rPr>
          <w:color w:val="auto"/>
        </w:rPr>
        <w:t xml:space="preserve"> with parameters and values listed in </w:t>
      </w:r>
      <w:r w:rsidR="001348F1" w:rsidRPr="00AF25EC">
        <w:rPr>
          <w:color w:val="auto"/>
        </w:rPr>
        <w:t>T</w:t>
      </w:r>
      <w:r w:rsidRPr="00AF25EC">
        <w:rPr>
          <w:color w:val="auto"/>
        </w:rPr>
        <w:t>able 1</w:t>
      </w:r>
      <w:r w:rsidR="00B42838" w:rsidRPr="00AF25EC">
        <w:rPr>
          <w:color w:val="auto"/>
        </w:rPr>
        <w:t xml:space="preserve">. </w:t>
      </w:r>
    </w:p>
    <w:p w14:paraId="6488D4E9" w14:textId="4BF36DE7" w:rsidR="00DB5996" w:rsidRPr="00AF25EC" w:rsidRDefault="00DB5996" w:rsidP="00DB5996">
      <w:pPr>
        <w:pStyle w:val="MDPI41tablecaption"/>
        <w:rPr>
          <w:color w:val="auto"/>
        </w:rPr>
      </w:pPr>
      <w:r w:rsidRPr="00AF25EC">
        <w:rPr>
          <w:b/>
          <w:color w:val="auto"/>
        </w:rPr>
        <w:t>Table 1.</w:t>
      </w:r>
      <w:r w:rsidRPr="00AF25EC">
        <w:rPr>
          <w:color w:val="auto"/>
        </w:rPr>
        <w:t xml:space="preserve"> </w:t>
      </w:r>
      <w:r w:rsidR="00C312F0" w:rsidRPr="00AF25EC">
        <w:rPr>
          <w:color w:val="auto"/>
        </w:rPr>
        <w:t>MOGA s</w:t>
      </w:r>
      <w:r w:rsidRPr="00AF25EC">
        <w:rPr>
          <w:color w:val="auto"/>
        </w:rPr>
        <w:t>imulation par</w:t>
      </w:r>
      <w:r w:rsidR="00222A3D" w:rsidRPr="00AF25EC">
        <w:rPr>
          <w:color w:val="auto"/>
        </w:rPr>
        <w:t>a</w:t>
      </w:r>
      <w:r w:rsidRPr="00AF25EC">
        <w:rPr>
          <w:color w:val="auto"/>
        </w:rPr>
        <w:t>meter</w:t>
      </w:r>
      <w:r w:rsidR="002D16B7" w:rsidRPr="00AF25EC">
        <w:rPr>
          <w:color w:val="auto"/>
        </w:rPr>
        <w:t>s</w:t>
      </w:r>
      <w:r w:rsidR="00C312F0" w:rsidRPr="00AF25EC">
        <w:rPr>
          <w:color w:val="auto"/>
        </w:rPr>
        <w:t xml:space="preserve"> and values.</w:t>
      </w:r>
    </w:p>
    <w:tbl>
      <w:tblPr>
        <w:tblW w:w="752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4905"/>
        <w:gridCol w:w="2619"/>
      </w:tblGrid>
      <w:tr w:rsidR="00AF25EC" w:rsidRPr="00AF25EC" w14:paraId="0C13ECB3" w14:textId="77777777" w:rsidTr="004C3289">
        <w:tc>
          <w:tcPr>
            <w:tcW w:w="4905" w:type="dxa"/>
            <w:tcBorders>
              <w:bottom w:val="single" w:sz="4" w:space="0" w:color="auto"/>
            </w:tcBorders>
            <w:shd w:val="clear" w:color="auto" w:fill="auto"/>
            <w:vAlign w:val="center"/>
          </w:tcPr>
          <w:p w14:paraId="705CD6DE" w14:textId="4E5DCDE4" w:rsidR="00482BC3" w:rsidRPr="00AF25EC" w:rsidRDefault="00222A3D" w:rsidP="00703801">
            <w:pPr>
              <w:pStyle w:val="MDPI42tablebody"/>
              <w:spacing w:line="240" w:lineRule="auto"/>
              <w:rPr>
                <w:b/>
                <w:snapToGrid/>
                <w:color w:val="auto"/>
              </w:rPr>
            </w:pPr>
            <w:r w:rsidRPr="00AF25EC">
              <w:rPr>
                <w:b/>
                <w:snapToGrid/>
                <w:color w:val="auto"/>
              </w:rPr>
              <w:t>Parameter Name</w:t>
            </w:r>
          </w:p>
        </w:tc>
        <w:tc>
          <w:tcPr>
            <w:tcW w:w="2619" w:type="dxa"/>
            <w:tcBorders>
              <w:bottom w:val="single" w:sz="4" w:space="0" w:color="auto"/>
            </w:tcBorders>
            <w:shd w:val="clear" w:color="auto" w:fill="auto"/>
            <w:vAlign w:val="center"/>
          </w:tcPr>
          <w:p w14:paraId="4404ED64" w14:textId="7A072DE2" w:rsidR="00482BC3" w:rsidRPr="00AF25EC" w:rsidRDefault="00222A3D" w:rsidP="00703801">
            <w:pPr>
              <w:pStyle w:val="MDPI42tablebody"/>
              <w:spacing w:line="240" w:lineRule="auto"/>
              <w:rPr>
                <w:b/>
                <w:snapToGrid/>
                <w:color w:val="auto"/>
              </w:rPr>
            </w:pPr>
            <w:r w:rsidRPr="00AF25EC">
              <w:rPr>
                <w:b/>
                <w:bCs/>
                <w:color w:val="auto"/>
              </w:rPr>
              <w:t>Value</w:t>
            </w:r>
            <w:r w:rsidR="0094503F" w:rsidRPr="00AF25EC">
              <w:rPr>
                <w:b/>
                <w:bCs/>
                <w:color w:val="auto"/>
              </w:rPr>
              <w:t>s</w:t>
            </w:r>
          </w:p>
        </w:tc>
      </w:tr>
      <w:tr w:rsidR="00482BC3" w:rsidRPr="00AF25EC" w14:paraId="29F91AA1" w14:textId="77777777" w:rsidTr="004C3289">
        <w:tc>
          <w:tcPr>
            <w:tcW w:w="4905" w:type="dxa"/>
            <w:shd w:val="clear" w:color="auto" w:fill="auto"/>
            <w:vAlign w:val="center"/>
          </w:tcPr>
          <w:p w14:paraId="51172A7C" w14:textId="77777777" w:rsidR="004C3289" w:rsidRPr="00AF25EC" w:rsidRDefault="004C3289" w:rsidP="004C3289">
            <w:pPr>
              <w:pStyle w:val="MDPI42tablebody"/>
              <w:spacing w:line="240" w:lineRule="auto"/>
              <w:rPr>
                <w:color w:val="auto"/>
              </w:rPr>
            </w:pPr>
            <w:r w:rsidRPr="00AF25EC">
              <w:rPr>
                <w:color w:val="auto"/>
              </w:rPr>
              <w:t>The size of start population</w:t>
            </w:r>
          </w:p>
          <w:p w14:paraId="00C5CA97" w14:textId="77777777" w:rsidR="004C3289" w:rsidRPr="00AF25EC" w:rsidRDefault="004C3289" w:rsidP="004C3289">
            <w:pPr>
              <w:pStyle w:val="MDPI42tablebody"/>
              <w:spacing w:line="240" w:lineRule="auto"/>
              <w:rPr>
                <w:color w:val="auto"/>
              </w:rPr>
            </w:pPr>
            <w:r w:rsidRPr="00AF25EC">
              <w:rPr>
                <w:color w:val="auto"/>
              </w:rPr>
              <w:t>The size of minimum population</w:t>
            </w:r>
          </w:p>
          <w:p w14:paraId="3EF9B9C7" w14:textId="77777777" w:rsidR="004C3289" w:rsidRPr="00AF25EC" w:rsidRDefault="004C3289" w:rsidP="004C3289">
            <w:pPr>
              <w:pStyle w:val="MDPI42tablebody"/>
              <w:spacing w:line="240" w:lineRule="auto"/>
              <w:rPr>
                <w:color w:val="auto"/>
              </w:rPr>
            </w:pPr>
            <w:r w:rsidRPr="00AF25EC">
              <w:rPr>
                <w:color w:val="auto"/>
              </w:rPr>
              <w:t>The size of maximum population</w:t>
            </w:r>
          </w:p>
          <w:p w14:paraId="0D58E69B" w14:textId="77777777" w:rsidR="004C3289" w:rsidRPr="00AF25EC" w:rsidRDefault="004C3289" w:rsidP="004C3289">
            <w:pPr>
              <w:pStyle w:val="MDPI42tablebody"/>
              <w:spacing w:line="240" w:lineRule="auto"/>
              <w:rPr>
                <w:color w:val="auto"/>
              </w:rPr>
            </w:pPr>
            <w:r w:rsidRPr="00AF25EC">
              <w:rPr>
                <w:color w:val="auto"/>
              </w:rPr>
              <w:t>The maximum generation</w:t>
            </w:r>
          </w:p>
          <w:p w14:paraId="2693890C" w14:textId="77777777" w:rsidR="004C3289" w:rsidRPr="00AF25EC" w:rsidRDefault="004C3289" w:rsidP="004C3289">
            <w:pPr>
              <w:pStyle w:val="MDPI42tablebody"/>
              <w:spacing w:line="240" w:lineRule="auto"/>
              <w:rPr>
                <w:color w:val="auto"/>
              </w:rPr>
            </w:pPr>
            <w:r w:rsidRPr="00AF25EC">
              <w:rPr>
                <w:color w:val="auto"/>
              </w:rPr>
              <w:t>The crossover rate (Pc)</w:t>
            </w:r>
          </w:p>
          <w:p w14:paraId="04FD68CE" w14:textId="77777777" w:rsidR="004C3289" w:rsidRPr="00AF25EC" w:rsidRDefault="004C3289" w:rsidP="004C3289">
            <w:pPr>
              <w:pStyle w:val="MDPI42tablebody"/>
              <w:spacing w:line="240" w:lineRule="auto"/>
              <w:rPr>
                <w:color w:val="auto"/>
              </w:rPr>
            </w:pPr>
            <w:r w:rsidRPr="00AF25EC">
              <w:rPr>
                <w:color w:val="auto"/>
              </w:rPr>
              <w:t>The mutation rate (Pm)</w:t>
            </w:r>
          </w:p>
          <w:p w14:paraId="08AA5957" w14:textId="77777777" w:rsidR="004C3289" w:rsidRPr="00AF25EC" w:rsidRDefault="004C3289" w:rsidP="004C3289">
            <w:pPr>
              <w:pStyle w:val="MDPI42tablebody"/>
              <w:spacing w:line="240" w:lineRule="auto"/>
              <w:rPr>
                <w:color w:val="auto"/>
              </w:rPr>
            </w:pPr>
            <w:r w:rsidRPr="00AF25EC">
              <w:rPr>
                <w:color w:val="auto"/>
              </w:rPr>
              <w:t>n</w:t>
            </w:r>
          </w:p>
          <w:p w14:paraId="0A32226B" w14:textId="77777777" w:rsidR="004C3289" w:rsidRPr="00AF25EC" w:rsidRDefault="004C3289" w:rsidP="004C3289">
            <w:pPr>
              <w:pStyle w:val="MDPI42tablebody"/>
              <w:spacing w:line="240" w:lineRule="auto"/>
              <w:rPr>
                <w:color w:val="auto"/>
              </w:rPr>
            </w:pPr>
            <w:r w:rsidRPr="00AF25EC">
              <w:rPr>
                <w:color w:val="auto"/>
              </w:rPr>
              <w:t>sigma</w:t>
            </w:r>
          </w:p>
          <w:p w14:paraId="736C3A8F" w14:textId="1C3FAC35" w:rsidR="00482BC3" w:rsidRPr="00AF25EC" w:rsidRDefault="004C3289" w:rsidP="004C3289">
            <w:pPr>
              <w:pStyle w:val="MDPI42tablebody"/>
              <w:spacing w:line="240" w:lineRule="auto"/>
              <w:rPr>
                <w:color w:val="auto"/>
              </w:rPr>
            </w:pPr>
            <w:r w:rsidRPr="00AF25EC">
              <w:rPr>
                <w:color w:val="auto"/>
              </w:rPr>
              <w:t xml:space="preserve">Maximum </w:t>
            </w:r>
            <w:r w:rsidR="00C5426A" w:rsidRPr="00AF25EC">
              <w:rPr>
                <w:color w:val="auto"/>
              </w:rPr>
              <w:t>days (from construction c</w:t>
            </w:r>
            <w:r w:rsidRPr="00AF25EC">
              <w:rPr>
                <w:color w:val="auto"/>
              </w:rPr>
              <w:t>ontract</w:t>
            </w:r>
            <w:r w:rsidR="00C5426A" w:rsidRPr="00AF25EC">
              <w:rPr>
                <w:color w:val="auto"/>
              </w:rPr>
              <w:t>)</w:t>
            </w:r>
          </w:p>
        </w:tc>
        <w:tc>
          <w:tcPr>
            <w:tcW w:w="2619" w:type="dxa"/>
            <w:shd w:val="clear" w:color="auto" w:fill="auto"/>
            <w:vAlign w:val="center"/>
          </w:tcPr>
          <w:p w14:paraId="3E41E79C" w14:textId="77777777" w:rsidR="00222A3D" w:rsidRPr="00AF25EC" w:rsidRDefault="00222A3D" w:rsidP="00222A3D">
            <w:pPr>
              <w:pStyle w:val="MDPI42tablebody"/>
              <w:spacing w:line="240" w:lineRule="auto"/>
              <w:rPr>
                <w:color w:val="auto"/>
              </w:rPr>
            </w:pPr>
            <w:r w:rsidRPr="00AF25EC">
              <w:rPr>
                <w:color w:val="auto"/>
              </w:rPr>
              <w:t>500</w:t>
            </w:r>
          </w:p>
          <w:p w14:paraId="015F29B6" w14:textId="77777777" w:rsidR="00222A3D" w:rsidRPr="00AF25EC" w:rsidRDefault="00222A3D" w:rsidP="00222A3D">
            <w:pPr>
              <w:pStyle w:val="MDPI42tablebody"/>
              <w:spacing w:line="240" w:lineRule="auto"/>
              <w:rPr>
                <w:color w:val="auto"/>
              </w:rPr>
            </w:pPr>
            <w:r w:rsidRPr="00AF25EC">
              <w:rPr>
                <w:color w:val="auto"/>
              </w:rPr>
              <w:t>400</w:t>
            </w:r>
          </w:p>
          <w:p w14:paraId="3ACFDD05" w14:textId="77777777" w:rsidR="00222A3D" w:rsidRPr="00AF25EC" w:rsidRDefault="00222A3D" w:rsidP="00222A3D">
            <w:pPr>
              <w:pStyle w:val="MDPI42tablebody"/>
              <w:spacing w:line="240" w:lineRule="auto"/>
              <w:rPr>
                <w:color w:val="auto"/>
              </w:rPr>
            </w:pPr>
            <w:r w:rsidRPr="00AF25EC">
              <w:rPr>
                <w:color w:val="auto"/>
              </w:rPr>
              <w:t>500</w:t>
            </w:r>
          </w:p>
          <w:p w14:paraId="535EE19B" w14:textId="77777777" w:rsidR="00222A3D" w:rsidRPr="00AF25EC" w:rsidRDefault="00222A3D" w:rsidP="00222A3D">
            <w:pPr>
              <w:pStyle w:val="MDPI42tablebody"/>
              <w:spacing w:line="240" w:lineRule="auto"/>
              <w:rPr>
                <w:color w:val="auto"/>
              </w:rPr>
            </w:pPr>
            <w:r w:rsidRPr="00AF25EC">
              <w:rPr>
                <w:color w:val="auto"/>
              </w:rPr>
              <w:t>500</w:t>
            </w:r>
          </w:p>
          <w:p w14:paraId="7A01E5F9" w14:textId="77777777" w:rsidR="00222A3D" w:rsidRPr="00AF25EC" w:rsidRDefault="00222A3D" w:rsidP="00222A3D">
            <w:pPr>
              <w:pStyle w:val="MDPI42tablebody"/>
              <w:spacing w:line="240" w:lineRule="auto"/>
              <w:rPr>
                <w:color w:val="auto"/>
              </w:rPr>
            </w:pPr>
            <w:r w:rsidRPr="00AF25EC">
              <w:rPr>
                <w:color w:val="auto"/>
              </w:rPr>
              <w:t>0.5</w:t>
            </w:r>
          </w:p>
          <w:p w14:paraId="35E08C86" w14:textId="77777777" w:rsidR="00222A3D" w:rsidRPr="00AF25EC" w:rsidRDefault="00222A3D" w:rsidP="00222A3D">
            <w:pPr>
              <w:pStyle w:val="MDPI42tablebody"/>
              <w:spacing w:line="240" w:lineRule="auto"/>
              <w:rPr>
                <w:color w:val="auto"/>
              </w:rPr>
            </w:pPr>
            <w:r w:rsidRPr="00AF25EC">
              <w:rPr>
                <w:color w:val="auto"/>
              </w:rPr>
              <w:t>0.004</w:t>
            </w:r>
          </w:p>
          <w:p w14:paraId="027BCF51" w14:textId="77777777" w:rsidR="00222A3D" w:rsidRPr="00AF25EC" w:rsidRDefault="00222A3D" w:rsidP="00222A3D">
            <w:pPr>
              <w:pStyle w:val="MDPI42tablebody"/>
              <w:spacing w:line="240" w:lineRule="auto"/>
              <w:rPr>
                <w:color w:val="auto"/>
              </w:rPr>
            </w:pPr>
            <w:r w:rsidRPr="00AF25EC">
              <w:rPr>
                <w:color w:val="auto"/>
              </w:rPr>
              <w:t>1</w:t>
            </w:r>
          </w:p>
          <w:p w14:paraId="62CD19B6" w14:textId="77777777" w:rsidR="00222A3D" w:rsidRPr="00AF25EC" w:rsidRDefault="00222A3D" w:rsidP="00222A3D">
            <w:pPr>
              <w:pStyle w:val="MDPI42tablebody"/>
              <w:spacing w:line="240" w:lineRule="auto"/>
              <w:rPr>
                <w:color w:val="auto"/>
              </w:rPr>
            </w:pPr>
            <w:r w:rsidRPr="00AF25EC">
              <w:rPr>
                <w:color w:val="auto"/>
              </w:rPr>
              <w:t>10</w:t>
            </w:r>
          </w:p>
          <w:p w14:paraId="5D0528BF" w14:textId="2603B124" w:rsidR="00482BC3" w:rsidRPr="00AF25EC" w:rsidRDefault="00222A3D" w:rsidP="0094503F">
            <w:pPr>
              <w:pStyle w:val="MDPI42tablebody"/>
              <w:spacing w:line="240" w:lineRule="auto"/>
              <w:rPr>
                <w:color w:val="auto"/>
              </w:rPr>
            </w:pPr>
            <w:r w:rsidRPr="00AF25EC">
              <w:rPr>
                <w:color w:val="auto"/>
              </w:rPr>
              <w:t>780 days</w:t>
            </w:r>
          </w:p>
        </w:tc>
      </w:tr>
    </w:tbl>
    <w:p w14:paraId="3EC91FDF" w14:textId="77777777" w:rsidR="00B42838" w:rsidRPr="00AF25EC" w:rsidRDefault="00B42838" w:rsidP="00B42838">
      <w:pPr>
        <w:pStyle w:val="MDPI31text"/>
        <w:ind w:firstLine="0"/>
        <w:rPr>
          <w:color w:val="auto"/>
        </w:rPr>
      </w:pPr>
    </w:p>
    <w:p w14:paraId="6DC07A15" w14:textId="405B592B" w:rsidR="00B42838" w:rsidRPr="00AF25EC" w:rsidRDefault="00B42838" w:rsidP="00B42838">
      <w:pPr>
        <w:pStyle w:val="MDPI31text"/>
        <w:rPr>
          <w:rFonts w:ascii="Calibri" w:eastAsia="Calibri" w:hAnsi="Calibri" w:cstheme="minorBidi"/>
          <w:color w:val="auto"/>
          <w:sz w:val="22"/>
          <w:lang w:eastAsia="en-US" w:bidi="th-TH"/>
        </w:rPr>
      </w:pPr>
      <w:r w:rsidRPr="00AF25EC">
        <w:rPr>
          <w:color w:val="auto"/>
        </w:rPr>
        <w:t xml:space="preserve">The chart in </w:t>
      </w:r>
      <w:r w:rsidR="001348F1" w:rsidRPr="00AF25EC">
        <w:rPr>
          <w:color w:val="auto"/>
        </w:rPr>
        <w:t>Fi</w:t>
      </w:r>
      <w:r w:rsidRPr="00AF25EC">
        <w:rPr>
          <w:color w:val="auto"/>
        </w:rPr>
        <w:t xml:space="preserve">gure </w:t>
      </w:r>
      <w:r w:rsidR="005C3F3D">
        <w:rPr>
          <w:color w:val="auto"/>
        </w:rPr>
        <w:t>10</w:t>
      </w:r>
      <w:r w:rsidR="002D16B7" w:rsidRPr="00AF25EC">
        <w:rPr>
          <w:color w:val="auto"/>
        </w:rPr>
        <w:t xml:space="preserve"> presents </w:t>
      </w:r>
      <w:r w:rsidRPr="00AF25EC">
        <w:rPr>
          <w:color w:val="auto"/>
        </w:rPr>
        <w:t xml:space="preserve">data in </w:t>
      </w:r>
      <w:r w:rsidR="001348F1" w:rsidRPr="00AF25EC">
        <w:rPr>
          <w:color w:val="auto"/>
        </w:rPr>
        <w:t xml:space="preserve">the </w:t>
      </w:r>
      <w:r w:rsidRPr="00AF25EC">
        <w:rPr>
          <w:color w:val="auto"/>
        </w:rPr>
        <w:t>Pareto front for the optim</w:t>
      </w:r>
      <w:r w:rsidR="002D16B7" w:rsidRPr="00AF25EC">
        <w:rPr>
          <w:color w:val="auto"/>
        </w:rPr>
        <w:t xml:space="preserve">al solutions with the axes of </w:t>
      </w:r>
      <w:r w:rsidRPr="00AF25EC">
        <w:rPr>
          <w:color w:val="auto"/>
        </w:rPr>
        <w:t>direct costs, time usag</w:t>
      </w:r>
      <w:r w:rsidR="001348F1" w:rsidRPr="00AF25EC">
        <w:rPr>
          <w:color w:val="auto"/>
        </w:rPr>
        <w:t>e</w:t>
      </w:r>
      <w:r w:rsidRPr="00AF25EC">
        <w:rPr>
          <w:color w:val="auto"/>
        </w:rPr>
        <w:t xml:space="preserve">, and resource allocation. </w:t>
      </w:r>
      <w:r w:rsidR="002D16B7" w:rsidRPr="00AF25EC">
        <w:rPr>
          <w:color w:val="auto"/>
        </w:rPr>
        <w:t xml:space="preserve">The charts in </w:t>
      </w:r>
      <w:r w:rsidR="001348F1" w:rsidRPr="00AF25EC">
        <w:rPr>
          <w:color w:val="auto"/>
        </w:rPr>
        <w:t>F</w:t>
      </w:r>
      <w:r w:rsidR="002D16B7" w:rsidRPr="00AF25EC">
        <w:rPr>
          <w:color w:val="auto"/>
        </w:rPr>
        <w:t>igure 1</w:t>
      </w:r>
      <w:r w:rsidR="005C3F3D">
        <w:rPr>
          <w:color w:val="auto"/>
        </w:rPr>
        <w:t>1</w:t>
      </w:r>
      <w:r w:rsidR="002D16B7" w:rsidRPr="00AF25EC">
        <w:rPr>
          <w:color w:val="auto"/>
        </w:rPr>
        <w:t xml:space="preserve"> are separated into three different objective pairs.</w:t>
      </w:r>
    </w:p>
    <w:p w14:paraId="0C185E5C" w14:textId="77777777" w:rsidR="00B42838" w:rsidRPr="00AF25EC" w:rsidRDefault="00B42838" w:rsidP="00002AD6">
      <w:pPr>
        <w:pStyle w:val="MDPI31text"/>
        <w:ind w:firstLine="0"/>
        <w:jc w:val="left"/>
        <w:rPr>
          <w:color w:val="auto"/>
        </w:rPr>
      </w:pPr>
      <w:r w:rsidRPr="00AF25EC">
        <w:rPr>
          <w:noProof/>
          <w:color w:val="auto"/>
        </w:rPr>
        <w:drawing>
          <wp:inline distT="0" distB="0" distL="0" distR="0" wp14:anchorId="55D0F586" wp14:editId="01A7AAED">
            <wp:extent cx="4882661" cy="2806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rotWithShape="1">
                    <a:blip r:embed="rId25">
                      <a:extLst>
                        <a:ext uri="{28A0092B-C50C-407E-A947-70E740481C1C}">
                          <a14:useLocalDpi xmlns:a14="http://schemas.microsoft.com/office/drawing/2010/main" val="0"/>
                        </a:ext>
                      </a:extLst>
                    </a:blip>
                    <a:srcRect l="11310" r="1442"/>
                    <a:stretch/>
                  </pic:blipFill>
                  <pic:spPr bwMode="auto">
                    <a:xfrm>
                      <a:off x="0" y="0"/>
                      <a:ext cx="4883766" cy="2806700"/>
                    </a:xfrm>
                    <a:prstGeom prst="rect">
                      <a:avLst/>
                    </a:prstGeom>
                    <a:ln>
                      <a:noFill/>
                    </a:ln>
                    <a:extLst>
                      <a:ext uri="{53640926-AAD7-44D8-BBD7-CCE9431645EC}">
                        <a14:shadowObscured xmlns:a14="http://schemas.microsoft.com/office/drawing/2010/main"/>
                      </a:ext>
                    </a:extLst>
                  </pic:spPr>
                </pic:pic>
              </a:graphicData>
            </a:graphic>
          </wp:inline>
        </w:drawing>
      </w:r>
    </w:p>
    <w:p w14:paraId="1DE8A419" w14:textId="6B26C0CF" w:rsidR="00B42838" w:rsidRPr="00AF25EC" w:rsidRDefault="00B42838" w:rsidP="00002AD6">
      <w:pPr>
        <w:pStyle w:val="MDPI51figurecaption"/>
        <w:rPr>
          <w:rFonts w:ascii="Times New Roman" w:eastAsia="SimSun" w:hAnsi="Times New Roman"/>
          <w:color w:val="auto"/>
        </w:rPr>
      </w:pPr>
      <w:r w:rsidRPr="00AF25EC">
        <w:rPr>
          <w:b/>
          <w:bCs/>
          <w:color w:val="auto"/>
        </w:rPr>
        <w:t xml:space="preserve">Figure </w:t>
      </w:r>
      <w:r w:rsidR="005C3F3D">
        <w:rPr>
          <w:b/>
          <w:bCs/>
          <w:color w:val="auto"/>
        </w:rPr>
        <w:t>10</w:t>
      </w:r>
      <w:r w:rsidRPr="00AF25EC">
        <w:rPr>
          <w:b/>
          <w:bCs/>
          <w:color w:val="auto"/>
        </w:rPr>
        <w:t>.</w:t>
      </w:r>
      <w:r w:rsidRPr="00AF25EC">
        <w:rPr>
          <w:color w:val="auto"/>
        </w:rPr>
        <w:t xml:space="preserve"> </w:t>
      </w:r>
      <w:r w:rsidRPr="00AF25EC">
        <w:rPr>
          <w:rFonts w:eastAsia="SimSun"/>
          <w:color w:val="auto"/>
        </w:rPr>
        <w:t>Pareto front solutions for 500 generations</w:t>
      </w:r>
      <w:r w:rsidRPr="00AF25EC">
        <w:rPr>
          <w:rFonts w:ascii="Times New Roman" w:eastAsia="SimSun" w:hAnsi="Times New Roman"/>
          <w:color w:val="auto"/>
        </w:rPr>
        <w:t xml:space="preserve"> in 3 objectives</w:t>
      </w:r>
      <w:r w:rsidR="00002AD6" w:rsidRPr="00AF25EC">
        <w:rPr>
          <w:rFonts w:ascii="Times New Roman" w:eastAsia="SimSun" w:hAnsi="Times New Roman"/>
          <w:color w:val="auto"/>
        </w:rPr>
        <w:t>.</w:t>
      </w:r>
    </w:p>
    <w:p w14:paraId="00EC2129" w14:textId="77777777" w:rsidR="00B42838" w:rsidRPr="00AF25EC" w:rsidRDefault="00B42838" w:rsidP="00562AEE">
      <w:pPr>
        <w:pStyle w:val="MDPI32textnoindent"/>
        <w:rPr>
          <w:rFonts w:ascii="Times New Roman" w:eastAsia="SimSun" w:hAnsi="Times New Roman"/>
          <w:color w:val="auto"/>
        </w:rPr>
      </w:pPr>
      <w:r w:rsidRPr="00AF25EC">
        <w:rPr>
          <w:noProof/>
          <w:color w:val="auto"/>
        </w:rPr>
        <w:lastRenderedPageBreak/>
        <w:drawing>
          <wp:inline distT="0" distB="0" distL="0" distR="0" wp14:anchorId="4B6DA6B4" wp14:editId="48A118EA">
            <wp:extent cx="3724717" cy="3400425"/>
            <wp:effectExtent l="0" t="0" r="9525" b="0"/>
            <wp:docPr id="54" name="Picture 5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6">
                      <a:extLst>
                        <a:ext uri="{28A0092B-C50C-407E-A947-70E740481C1C}">
                          <a14:useLocalDpi xmlns:a14="http://schemas.microsoft.com/office/drawing/2010/main" val="0"/>
                        </a:ext>
                      </a:extLst>
                    </a:blip>
                    <a:stretch>
                      <a:fillRect/>
                    </a:stretch>
                  </pic:blipFill>
                  <pic:spPr>
                    <a:xfrm>
                      <a:off x="0" y="0"/>
                      <a:ext cx="3724717" cy="3400425"/>
                    </a:xfrm>
                    <a:prstGeom prst="rect">
                      <a:avLst/>
                    </a:prstGeom>
                  </pic:spPr>
                </pic:pic>
              </a:graphicData>
            </a:graphic>
          </wp:inline>
        </w:drawing>
      </w:r>
    </w:p>
    <w:p w14:paraId="7DC0DFB5" w14:textId="18CFF9C6" w:rsidR="00B42838" w:rsidRPr="00AF25EC" w:rsidRDefault="00B42838" w:rsidP="00464FF0">
      <w:pPr>
        <w:pStyle w:val="MDPI51figurecaption"/>
        <w:rPr>
          <w:rFonts w:eastAsia="SimSun"/>
          <w:color w:val="auto"/>
        </w:rPr>
      </w:pPr>
      <w:r w:rsidRPr="00AF25EC">
        <w:rPr>
          <w:rFonts w:eastAsia="SimSun"/>
          <w:b/>
          <w:bCs/>
          <w:color w:val="auto"/>
        </w:rPr>
        <w:t>Figure 1</w:t>
      </w:r>
      <w:r w:rsidR="005C3F3D">
        <w:rPr>
          <w:rFonts w:eastAsia="SimSun"/>
          <w:b/>
          <w:bCs/>
          <w:color w:val="auto"/>
        </w:rPr>
        <w:t>1</w:t>
      </w:r>
      <w:r w:rsidRPr="00AF25EC">
        <w:rPr>
          <w:rFonts w:eastAsia="SimSun"/>
          <w:b/>
          <w:bCs/>
          <w:color w:val="auto"/>
        </w:rPr>
        <w:t>.</w:t>
      </w:r>
      <w:r w:rsidRPr="00AF25EC">
        <w:rPr>
          <w:rFonts w:eastAsia="SimSun"/>
          <w:color w:val="auto"/>
        </w:rPr>
        <w:t xml:space="preserve"> Pareto front solutions for 500 generations</w:t>
      </w:r>
      <w:r w:rsidRPr="00AF25EC">
        <w:rPr>
          <w:rFonts w:ascii="Times New Roman" w:eastAsia="SimSun" w:hAnsi="Times New Roman"/>
          <w:color w:val="auto"/>
        </w:rPr>
        <w:t xml:space="preserve"> in each objective</w:t>
      </w:r>
      <w:r w:rsidR="002D16B7" w:rsidRPr="00AF25EC">
        <w:rPr>
          <w:rFonts w:ascii="Times New Roman" w:eastAsia="SimSun" w:hAnsi="Times New Roman"/>
          <w:color w:val="auto"/>
        </w:rPr>
        <w:t xml:space="preserve"> pair</w:t>
      </w:r>
      <w:r w:rsidR="00562AEE" w:rsidRPr="00AF25EC">
        <w:rPr>
          <w:rFonts w:ascii="Times New Roman" w:eastAsia="SimSun" w:hAnsi="Times New Roman"/>
          <w:color w:val="auto"/>
        </w:rPr>
        <w:t>.</w:t>
      </w:r>
    </w:p>
    <w:p w14:paraId="7C76DC07" w14:textId="0AAC5276" w:rsidR="00B42838" w:rsidRPr="00AF25EC" w:rsidRDefault="00B42838" w:rsidP="005C3F3D">
      <w:pPr>
        <w:pStyle w:val="MDPI31text"/>
        <w:rPr>
          <w:rFonts w:eastAsia="SimSun"/>
          <w:color w:val="auto"/>
        </w:rPr>
      </w:pPr>
      <w:r w:rsidRPr="00AF25EC">
        <w:rPr>
          <w:color w:val="auto"/>
        </w:rPr>
        <w:t>The</w:t>
      </w:r>
      <w:r w:rsidR="002D16B7" w:rsidRPr="00AF25EC">
        <w:rPr>
          <w:color w:val="auto"/>
        </w:rPr>
        <w:t>re are 70 total</w:t>
      </w:r>
      <w:r w:rsidRPr="00AF25EC">
        <w:rPr>
          <w:color w:val="auto"/>
        </w:rPr>
        <w:t xml:space="preserve"> number</w:t>
      </w:r>
      <w:r w:rsidR="0000080B" w:rsidRPr="00AF25EC">
        <w:rPr>
          <w:color w:val="auto"/>
        </w:rPr>
        <w:t>s</w:t>
      </w:r>
      <w:r w:rsidRPr="00AF25EC">
        <w:rPr>
          <w:color w:val="auto"/>
        </w:rPr>
        <w:t xml:space="preserve"> of </w:t>
      </w:r>
      <w:r w:rsidR="002D16B7" w:rsidRPr="00AF25EC">
        <w:rPr>
          <w:color w:val="auto"/>
        </w:rPr>
        <w:t xml:space="preserve">optimal </w:t>
      </w:r>
      <w:r w:rsidRPr="00AF25EC">
        <w:rPr>
          <w:color w:val="auto"/>
        </w:rPr>
        <w:t>solutions</w:t>
      </w:r>
      <w:r w:rsidR="002D16B7" w:rsidRPr="00AF25EC">
        <w:rPr>
          <w:color w:val="auto"/>
        </w:rPr>
        <w:t xml:space="preserve"> as displayed in </w:t>
      </w:r>
      <w:r w:rsidR="001348F1" w:rsidRPr="00AF25EC">
        <w:rPr>
          <w:color w:val="auto"/>
        </w:rPr>
        <w:t>T</w:t>
      </w:r>
      <w:r w:rsidR="002D16B7" w:rsidRPr="00AF25EC">
        <w:rPr>
          <w:color w:val="auto"/>
        </w:rPr>
        <w:t>able 2</w:t>
      </w:r>
      <w:r w:rsidRPr="00AF25EC">
        <w:rPr>
          <w:color w:val="auto"/>
        </w:rPr>
        <w:t>.</w:t>
      </w:r>
      <w:r w:rsidR="002D16B7" w:rsidRPr="00AF25EC">
        <w:rPr>
          <w:color w:val="auto"/>
        </w:rPr>
        <w:t xml:space="preserve"> </w:t>
      </w:r>
      <w:r w:rsidR="00235A8E" w:rsidRPr="00AF25EC">
        <w:rPr>
          <w:color w:val="auto"/>
        </w:rPr>
        <w:t xml:space="preserve">Due to the construction contract termination, optimal solutions </w:t>
      </w:r>
      <w:r w:rsidR="001348F1" w:rsidRPr="00AF25EC">
        <w:rPr>
          <w:color w:val="auto"/>
        </w:rPr>
        <w:t>for a</w:t>
      </w:r>
      <w:r w:rsidR="00235A8E" w:rsidRPr="00AF25EC">
        <w:rPr>
          <w:color w:val="auto"/>
        </w:rPr>
        <w:t xml:space="preserve"> duration over 780 days are removed. </w:t>
      </w:r>
      <w:r w:rsidR="001348F1" w:rsidRPr="00AF25EC">
        <w:rPr>
          <w:color w:val="auto"/>
        </w:rPr>
        <w:t xml:space="preserve">The ability to extend the duration without contract termination would result in better outcomes for both cost and resources fluctuations. </w:t>
      </w:r>
      <w:r w:rsidR="005C3F3D" w:rsidRPr="00AF25EC">
        <w:rPr>
          <w:rFonts w:eastAsia="SimSun"/>
          <w:color w:val="auto"/>
        </w:rPr>
        <w:t>Figure 1</w:t>
      </w:r>
      <w:r w:rsidR="005C3F3D">
        <w:rPr>
          <w:rFonts w:eastAsia="SimSun"/>
          <w:color w:val="auto"/>
        </w:rPr>
        <w:t>2</w:t>
      </w:r>
      <w:r w:rsidR="005C3F3D" w:rsidRPr="00AF25EC">
        <w:rPr>
          <w:rFonts w:eastAsia="SimSun"/>
          <w:color w:val="auto"/>
        </w:rPr>
        <w:t xml:space="preserve"> displays optimal resource fluctuation moment over GA generations.</w:t>
      </w:r>
    </w:p>
    <w:p w14:paraId="3D0C64E2" w14:textId="77777777" w:rsidR="00235A8E" w:rsidRPr="00AF25EC" w:rsidRDefault="00235A8E">
      <w:pPr>
        <w:spacing w:line="240" w:lineRule="auto"/>
        <w:jc w:val="left"/>
        <w:rPr>
          <w:rFonts w:eastAsia="Times New Roman" w:cs="Cordia New"/>
          <w:b/>
          <w:noProof w:val="0"/>
          <w:color w:val="auto"/>
          <w:sz w:val="18"/>
          <w:szCs w:val="22"/>
          <w:lang w:eastAsia="de-DE" w:bidi="en-US"/>
        </w:rPr>
      </w:pPr>
      <w:r w:rsidRPr="00AF25EC">
        <w:rPr>
          <w:b/>
          <w:color w:val="auto"/>
        </w:rPr>
        <w:br w:type="page"/>
      </w:r>
    </w:p>
    <w:p w14:paraId="4352C1D9" w14:textId="3D05090A" w:rsidR="003A5148" w:rsidRPr="00AF25EC" w:rsidRDefault="00B42838" w:rsidP="00B93785">
      <w:pPr>
        <w:pStyle w:val="MDPI41tablecaption"/>
        <w:rPr>
          <w:color w:val="auto"/>
        </w:rPr>
      </w:pPr>
      <w:r w:rsidRPr="00AF25EC">
        <w:rPr>
          <w:b/>
          <w:color w:val="auto"/>
        </w:rPr>
        <w:lastRenderedPageBreak/>
        <w:t>Table 2.</w:t>
      </w:r>
      <w:r w:rsidRPr="00AF25EC">
        <w:rPr>
          <w:color w:val="auto"/>
        </w:rPr>
        <w:t xml:space="preserve"> Pareto </w:t>
      </w:r>
      <w:r w:rsidR="00E86C38" w:rsidRPr="00AF25EC">
        <w:rPr>
          <w:color w:val="auto"/>
        </w:rPr>
        <w:t>f</w:t>
      </w:r>
      <w:r w:rsidRPr="00AF25EC">
        <w:rPr>
          <w:color w:val="auto"/>
        </w:rPr>
        <w:t xml:space="preserve">ront </w:t>
      </w:r>
      <w:r w:rsidR="00E86C38" w:rsidRPr="00AF25EC">
        <w:rPr>
          <w:color w:val="auto"/>
        </w:rPr>
        <w:t>solutions</w:t>
      </w:r>
      <w:r w:rsidR="00B50544" w:rsidRPr="00AF25EC">
        <w:rPr>
          <w:color w:val="auto"/>
        </w:rPr>
        <w:t>.</w:t>
      </w:r>
    </w:p>
    <w:tbl>
      <w:tblPr>
        <w:tblStyle w:val="MDPI41threelinetable"/>
        <w:tblW w:w="7797" w:type="dxa"/>
        <w:jc w:val="left"/>
        <w:tblInd w:w="2679" w:type="dxa"/>
        <w:tblLook w:val="04A0" w:firstRow="1" w:lastRow="0" w:firstColumn="1" w:lastColumn="0" w:noHBand="0" w:noVBand="1"/>
      </w:tblPr>
      <w:tblGrid>
        <w:gridCol w:w="1040"/>
        <w:gridCol w:w="936"/>
        <w:gridCol w:w="694"/>
        <w:gridCol w:w="756"/>
        <w:gridCol w:w="1005"/>
        <w:gridCol w:w="936"/>
        <w:gridCol w:w="694"/>
        <w:gridCol w:w="1771"/>
      </w:tblGrid>
      <w:tr w:rsidR="00AF25EC" w:rsidRPr="00AF25EC" w14:paraId="57A1F897" w14:textId="77777777" w:rsidTr="00B93785">
        <w:trPr>
          <w:cnfStyle w:val="100000000000" w:firstRow="1" w:lastRow="0" w:firstColumn="0" w:lastColumn="0" w:oddVBand="0" w:evenVBand="0" w:oddHBand="0" w:evenHBand="0" w:firstRowFirstColumn="0" w:firstRowLastColumn="0" w:lastRowFirstColumn="0" w:lastRowLastColumn="0"/>
          <w:jc w:val="left"/>
        </w:trPr>
        <w:tc>
          <w:tcPr>
            <w:tcW w:w="1005" w:type="dxa"/>
          </w:tcPr>
          <w:p w14:paraId="20FE9DD4" w14:textId="77777777" w:rsidR="00B42838" w:rsidRPr="00AF25EC" w:rsidRDefault="00B42838" w:rsidP="00481653">
            <w:pPr>
              <w:pStyle w:val="MDPI51figurecaption"/>
              <w:spacing w:before="0" w:after="0" w:line="240" w:lineRule="auto"/>
              <w:ind w:left="35" w:right="-112"/>
              <w:rPr>
                <w:rFonts w:eastAsia="SimSun"/>
                <w:color w:val="auto"/>
                <w:sz w:val="20"/>
              </w:rPr>
            </w:pPr>
            <w:r w:rsidRPr="00AF25EC">
              <w:rPr>
                <w:rFonts w:eastAsia="SimSun"/>
                <w:color w:val="auto"/>
                <w:sz w:val="20"/>
              </w:rPr>
              <w:t>Solution No.</w:t>
            </w:r>
          </w:p>
        </w:tc>
        <w:tc>
          <w:tcPr>
            <w:tcW w:w="0" w:type="auto"/>
          </w:tcPr>
          <w:p w14:paraId="62F98F47"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Cost</w:t>
            </w:r>
          </w:p>
        </w:tc>
        <w:tc>
          <w:tcPr>
            <w:tcW w:w="0" w:type="auto"/>
          </w:tcPr>
          <w:p w14:paraId="1AFA78A7"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Time</w:t>
            </w:r>
          </w:p>
        </w:tc>
        <w:tc>
          <w:tcPr>
            <w:tcW w:w="0" w:type="auto"/>
          </w:tcPr>
          <w:p w14:paraId="15F35AB0"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Mx</w:t>
            </w:r>
          </w:p>
        </w:tc>
        <w:tc>
          <w:tcPr>
            <w:tcW w:w="1005" w:type="dxa"/>
          </w:tcPr>
          <w:p w14:paraId="33EAD85F"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Solution No.</w:t>
            </w:r>
          </w:p>
        </w:tc>
        <w:tc>
          <w:tcPr>
            <w:tcW w:w="0" w:type="auto"/>
          </w:tcPr>
          <w:p w14:paraId="537B8476"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Cost</w:t>
            </w:r>
          </w:p>
        </w:tc>
        <w:tc>
          <w:tcPr>
            <w:tcW w:w="0" w:type="auto"/>
          </w:tcPr>
          <w:p w14:paraId="44957570"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Time</w:t>
            </w:r>
          </w:p>
        </w:tc>
        <w:tc>
          <w:tcPr>
            <w:tcW w:w="1771" w:type="dxa"/>
          </w:tcPr>
          <w:p w14:paraId="34C729F9" w14:textId="77777777" w:rsidR="00B42838" w:rsidRPr="00AF25EC" w:rsidRDefault="00B42838" w:rsidP="003A5148">
            <w:pPr>
              <w:pStyle w:val="MDPI51figurecaption"/>
              <w:spacing w:before="0" w:after="0" w:line="240" w:lineRule="auto"/>
              <w:ind w:left="0" w:right="-112"/>
              <w:rPr>
                <w:rFonts w:eastAsia="SimSun"/>
                <w:color w:val="auto"/>
                <w:sz w:val="20"/>
              </w:rPr>
            </w:pPr>
            <w:r w:rsidRPr="00AF25EC">
              <w:rPr>
                <w:rFonts w:eastAsia="SimSun"/>
                <w:color w:val="auto"/>
                <w:sz w:val="20"/>
              </w:rPr>
              <w:t>Mx</w:t>
            </w:r>
          </w:p>
        </w:tc>
      </w:tr>
      <w:tr w:rsidR="00AF25EC" w:rsidRPr="00AF25EC" w14:paraId="50DD17C8" w14:textId="77777777" w:rsidTr="00B93785">
        <w:trPr>
          <w:trHeight w:val="227"/>
          <w:jc w:val="left"/>
        </w:trPr>
        <w:tc>
          <w:tcPr>
            <w:tcW w:w="1005" w:type="dxa"/>
            <w:noWrap/>
            <w:hideMark/>
          </w:tcPr>
          <w:p w14:paraId="7BCAAF7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w:t>
            </w:r>
          </w:p>
        </w:tc>
        <w:tc>
          <w:tcPr>
            <w:tcW w:w="0" w:type="auto"/>
            <w:noWrap/>
            <w:hideMark/>
          </w:tcPr>
          <w:p w14:paraId="29BA56A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78701296</w:t>
            </w:r>
          </w:p>
        </w:tc>
        <w:tc>
          <w:tcPr>
            <w:tcW w:w="0" w:type="auto"/>
            <w:noWrap/>
            <w:hideMark/>
          </w:tcPr>
          <w:p w14:paraId="6C9BFAC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716</w:t>
            </w:r>
          </w:p>
        </w:tc>
        <w:tc>
          <w:tcPr>
            <w:tcW w:w="0" w:type="auto"/>
            <w:noWrap/>
            <w:hideMark/>
          </w:tcPr>
          <w:p w14:paraId="36F136A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965714</w:t>
            </w:r>
          </w:p>
        </w:tc>
        <w:tc>
          <w:tcPr>
            <w:tcW w:w="1005" w:type="dxa"/>
            <w:noWrap/>
            <w:hideMark/>
          </w:tcPr>
          <w:p w14:paraId="5ECB91A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36</w:t>
            </w:r>
          </w:p>
        </w:tc>
        <w:tc>
          <w:tcPr>
            <w:tcW w:w="0" w:type="auto"/>
            <w:noWrap/>
            <w:hideMark/>
          </w:tcPr>
          <w:p w14:paraId="429F380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82230313</w:t>
            </w:r>
          </w:p>
        </w:tc>
        <w:tc>
          <w:tcPr>
            <w:tcW w:w="0" w:type="auto"/>
            <w:noWrap/>
            <w:hideMark/>
          </w:tcPr>
          <w:p w14:paraId="7134B97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756</w:t>
            </w:r>
          </w:p>
        </w:tc>
        <w:tc>
          <w:tcPr>
            <w:tcW w:w="1771" w:type="dxa"/>
            <w:noWrap/>
            <w:hideMark/>
          </w:tcPr>
          <w:p w14:paraId="0EBBACB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925806</w:t>
            </w:r>
          </w:p>
        </w:tc>
      </w:tr>
      <w:tr w:rsidR="00AF25EC" w:rsidRPr="00AF25EC" w14:paraId="60A6FCAE" w14:textId="77777777" w:rsidTr="00B93785">
        <w:trPr>
          <w:trHeight w:val="227"/>
          <w:jc w:val="left"/>
        </w:trPr>
        <w:tc>
          <w:tcPr>
            <w:tcW w:w="1005" w:type="dxa"/>
            <w:noWrap/>
            <w:hideMark/>
          </w:tcPr>
          <w:p w14:paraId="4CE63BC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w:t>
            </w:r>
          </w:p>
        </w:tc>
        <w:tc>
          <w:tcPr>
            <w:tcW w:w="0" w:type="auto"/>
            <w:noWrap/>
            <w:hideMark/>
          </w:tcPr>
          <w:p w14:paraId="37913A1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78718612</w:t>
            </w:r>
          </w:p>
        </w:tc>
        <w:tc>
          <w:tcPr>
            <w:tcW w:w="0" w:type="auto"/>
            <w:noWrap/>
            <w:hideMark/>
          </w:tcPr>
          <w:p w14:paraId="596F09B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717</w:t>
            </w:r>
          </w:p>
        </w:tc>
        <w:tc>
          <w:tcPr>
            <w:tcW w:w="0" w:type="auto"/>
            <w:noWrap/>
            <w:hideMark/>
          </w:tcPr>
          <w:p w14:paraId="13D42DD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964056</w:t>
            </w:r>
          </w:p>
        </w:tc>
        <w:tc>
          <w:tcPr>
            <w:tcW w:w="1005" w:type="dxa"/>
            <w:noWrap/>
            <w:hideMark/>
          </w:tcPr>
          <w:p w14:paraId="4DEE3BD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37</w:t>
            </w:r>
          </w:p>
        </w:tc>
        <w:tc>
          <w:tcPr>
            <w:tcW w:w="0" w:type="auto"/>
            <w:noWrap/>
            <w:hideMark/>
          </w:tcPr>
          <w:p w14:paraId="477B42B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82422522</w:t>
            </w:r>
          </w:p>
        </w:tc>
        <w:tc>
          <w:tcPr>
            <w:tcW w:w="0" w:type="auto"/>
            <w:noWrap/>
            <w:hideMark/>
          </w:tcPr>
          <w:p w14:paraId="5EBB072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758</w:t>
            </w:r>
          </w:p>
        </w:tc>
        <w:tc>
          <w:tcPr>
            <w:tcW w:w="1771" w:type="dxa"/>
            <w:noWrap/>
            <w:hideMark/>
          </w:tcPr>
          <w:p w14:paraId="480E1E2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925672</w:t>
            </w:r>
          </w:p>
        </w:tc>
      </w:tr>
      <w:tr w:rsidR="00AF25EC" w:rsidRPr="00AF25EC" w14:paraId="4323C476" w14:textId="77777777" w:rsidTr="00B93785">
        <w:trPr>
          <w:trHeight w:val="227"/>
          <w:jc w:val="left"/>
        </w:trPr>
        <w:tc>
          <w:tcPr>
            <w:tcW w:w="1005" w:type="dxa"/>
            <w:noWrap/>
            <w:hideMark/>
          </w:tcPr>
          <w:p w14:paraId="0138827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w:t>
            </w:r>
          </w:p>
        </w:tc>
        <w:tc>
          <w:tcPr>
            <w:tcW w:w="0" w:type="auto"/>
            <w:noWrap/>
            <w:hideMark/>
          </w:tcPr>
          <w:p w14:paraId="6FF2E91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78735928</w:t>
            </w:r>
          </w:p>
        </w:tc>
        <w:tc>
          <w:tcPr>
            <w:tcW w:w="0" w:type="auto"/>
            <w:noWrap/>
            <w:hideMark/>
          </w:tcPr>
          <w:p w14:paraId="54E54F4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718</w:t>
            </w:r>
          </w:p>
        </w:tc>
        <w:tc>
          <w:tcPr>
            <w:tcW w:w="0" w:type="auto"/>
            <w:noWrap/>
            <w:hideMark/>
          </w:tcPr>
          <w:p w14:paraId="7C20460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961692</w:t>
            </w:r>
          </w:p>
        </w:tc>
        <w:tc>
          <w:tcPr>
            <w:tcW w:w="1005" w:type="dxa"/>
            <w:noWrap/>
            <w:hideMark/>
          </w:tcPr>
          <w:p w14:paraId="7D2AE9C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38</w:t>
            </w:r>
          </w:p>
        </w:tc>
        <w:tc>
          <w:tcPr>
            <w:tcW w:w="0" w:type="auto"/>
            <w:noWrap/>
            <w:hideMark/>
          </w:tcPr>
          <w:p w14:paraId="72569D4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82614730</w:t>
            </w:r>
          </w:p>
        </w:tc>
        <w:tc>
          <w:tcPr>
            <w:tcW w:w="0" w:type="auto"/>
            <w:noWrap/>
            <w:hideMark/>
          </w:tcPr>
          <w:p w14:paraId="7FDD8D7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760</w:t>
            </w:r>
          </w:p>
        </w:tc>
        <w:tc>
          <w:tcPr>
            <w:tcW w:w="1771" w:type="dxa"/>
            <w:noWrap/>
            <w:hideMark/>
          </w:tcPr>
          <w:p w14:paraId="718980E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925346</w:t>
            </w:r>
          </w:p>
        </w:tc>
      </w:tr>
      <w:tr w:rsidR="00AF25EC" w:rsidRPr="00AF25EC" w14:paraId="28298706" w14:textId="77777777" w:rsidTr="00B93785">
        <w:trPr>
          <w:trHeight w:val="227"/>
          <w:jc w:val="left"/>
        </w:trPr>
        <w:tc>
          <w:tcPr>
            <w:tcW w:w="1005" w:type="dxa"/>
            <w:noWrap/>
            <w:hideMark/>
          </w:tcPr>
          <w:p w14:paraId="4E34BDE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w:t>
            </w:r>
          </w:p>
        </w:tc>
        <w:tc>
          <w:tcPr>
            <w:tcW w:w="0" w:type="auto"/>
            <w:noWrap/>
            <w:hideMark/>
          </w:tcPr>
          <w:p w14:paraId="58663B5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78753245</w:t>
            </w:r>
          </w:p>
        </w:tc>
        <w:tc>
          <w:tcPr>
            <w:tcW w:w="0" w:type="auto"/>
            <w:noWrap/>
            <w:hideMark/>
          </w:tcPr>
          <w:p w14:paraId="64FFF63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719</w:t>
            </w:r>
          </w:p>
        </w:tc>
        <w:tc>
          <w:tcPr>
            <w:tcW w:w="0" w:type="auto"/>
            <w:noWrap/>
            <w:hideMark/>
          </w:tcPr>
          <w:p w14:paraId="4A96566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957788</w:t>
            </w:r>
          </w:p>
        </w:tc>
        <w:tc>
          <w:tcPr>
            <w:tcW w:w="1005" w:type="dxa"/>
            <w:noWrap/>
            <w:hideMark/>
          </w:tcPr>
          <w:p w14:paraId="047CA7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39</w:t>
            </w:r>
          </w:p>
        </w:tc>
        <w:tc>
          <w:tcPr>
            <w:tcW w:w="0" w:type="auto"/>
            <w:noWrap/>
            <w:hideMark/>
          </w:tcPr>
          <w:p w14:paraId="3D2DC31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82806939</w:t>
            </w:r>
          </w:p>
        </w:tc>
        <w:tc>
          <w:tcPr>
            <w:tcW w:w="0" w:type="auto"/>
            <w:noWrap/>
            <w:hideMark/>
          </w:tcPr>
          <w:p w14:paraId="1FA1886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762</w:t>
            </w:r>
          </w:p>
        </w:tc>
        <w:tc>
          <w:tcPr>
            <w:tcW w:w="1771" w:type="dxa"/>
            <w:noWrap/>
            <w:hideMark/>
          </w:tcPr>
          <w:p w14:paraId="12FA520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924718</w:t>
            </w:r>
          </w:p>
        </w:tc>
      </w:tr>
      <w:tr w:rsidR="00AF25EC" w:rsidRPr="00AF25EC" w14:paraId="68F8BE19" w14:textId="77777777" w:rsidTr="00B93785">
        <w:trPr>
          <w:trHeight w:val="227"/>
          <w:jc w:val="left"/>
        </w:trPr>
        <w:tc>
          <w:tcPr>
            <w:tcW w:w="1005" w:type="dxa"/>
            <w:noWrap/>
            <w:hideMark/>
          </w:tcPr>
          <w:p w14:paraId="5C2DB8A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w:t>
            </w:r>
          </w:p>
        </w:tc>
        <w:tc>
          <w:tcPr>
            <w:tcW w:w="0" w:type="auto"/>
            <w:noWrap/>
            <w:hideMark/>
          </w:tcPr>
          <w:p w14:paraId="6112102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78770561</w:t>
            </w:r>
          </w:p>
        </w:tc>
        <w:tc>
          <w:tcPr>
            <w:tcW w:w="0" w:type="auto"/>
            <w:noWrap/>
            <w:hideMark/>
          </w:tcPr>
          <w:p w14:paraId="0D034D9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720</w:t>
            </w:r>
          </w:p>
        </w:tc>
        <w:tc>
          <w:tcPr>
            <w:tcW w:w="0" w:type="auto"/>
            <w:noWrap/>
            <w:hideMark/>
          </w:tcPr>
          <w:p w14:paraId="52C4590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952956</w:t>
            </w:r>
          </w:p>
        </w:tc>
        <w:tc>
          <w:tcPr>
            <w:tcW w:w="1005" w:type="dxa"/>
            <w:noWrap/>
            <w:hideMark/>
          </w:tcPr>
          <w:p w14:paraId="5197F3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40</w:t>
            </w:r>
          </w:p>
        </w:tc>
        <w:tc>
          <w:tcPr>
            <w:tcW w:w="0" w:type="auto"/>
            <w:noWrap/>
            <w:hideMark/>
          </w:tcPr>
          <w:p w14:paraId="4D608C8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82999147</w:t>
            </w:r>
          </w:p>
        </w:tc>
        <w:tc>
          <w:tcPr>
            <w:tcW w:w="0" w:type="auto"/>
            <w:noWrap/>
            <w:hideMark/>
          </w:tcPr>
          <w:p w14:paraId="0BFD05E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764</w:t>
            </w:r>
          </w:p>
        </w:tc>
        <w:tc>
          <w:tcPr>
            <w:tcW w:w="1771" w:type="dxa"/>
            <w:noWrap/>
            <w:hideMark/>
          </w:tcPr>
          <w:p w14:paraId="04D7E1A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924690</w:t>
            </w:r>
          </w:p>
        </w:tc>
      </w:tr>
      <w:tr w:rsidR="00AF25EC" w:rsidRPr="00AF25EC" w14:paraId="539DBFD3" w14:textId="77777777" w:rsidTr="00B93785">
        <w:trPr>
          <w:trHeight w:val="227"/>
          <w:jc w:val="left"/>
        </w:trPr>
        <w:tc>
          <w:tcPr>
            <w:tcW w:w="1005" w:type="dxa"/>
            <w:noWrap/>
            <w:hideMark/>
          </w:tcPr>
          <w:p w14:paraId="29A1BDA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w:t>
            </w:r>
          </w:p>
        </w:tc>
        <w:tc>
          <w:tcPr>
            <w:tcW w:w="0" w:type="auto"/>
            <w:noWrap/>
            <w:hideMark/>
          </w:tcPr>
          <w:p w14:paraId="3CF5206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78866665</w:t>
            </w:r>
          </w:p>
        </w:tc>
        <w:tc>
          <w:tcPr>
            <w:tcW w:w="0" w:type="auto"/>
            <w:noWrap/>
            <w:hideMark/>
          </w:tcPr>
          <w:p w14:paraId="22E8275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721</w:t>
            </w:r>
          </w:p>
        </w:tc>
        <w:tc>
          <w:tcPr>
            <w:tcW w:w="0" w:type="auto"/>
            <w:noWrap/>
            <w:hideMark/>
          </w:tcPr>
          <w:p w14:paraId="3F3A295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951930</w:t>
            </w:r>
          </w:p>
        </w:tc>
        <w:tc>
          <w:tcPr>
            <w:tcW w:w="1005" w:type="dxa"/>
            <w:noWrap/>
            <w:hideMark/>
          </w:tcPr>
          <w:p w14:paraId="3550EEA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41</w:t>
            </w:r>
          </w:p>
        </w:tc>
        <w:tc>
          <w:tcPr>
            <w:tcW w:w="0" w:type="auto"/>
            <w:noWrap/>
            <w:hideMark/>
          </w:tcPr>
          <w:p w14:paraId="7CE08D2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83095252</w:t>
            </w:r>
          </w:p>
        </w:tc>
        <w:tc>
          <w:tcPr>
            <w:tcW w:w="0" w:type="auto"/>
            <w:noWrap/>
            <w:hideMark/>
          </w:tcPr>
          <w:p w14:paraId="4D930C9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765</w:t>
            </w:r>
          </w:p>
        </w:tc>
        <w:tc>
          <w:tcPr>
            <w:tcW w:w="1771" w:type="dxa"/>
            <w:noWrap/>
            <w:hideMark/>
          </w:tcPr>
          <w:p w14:paraId="1D57FD5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924434</w:t>
            </w:r>
          </w:p>
        </w:tc>
      </w:tr>
      <w:tr w:rsidR="00AF25EC" w:rsidRPr="00AF25EC" w14:paraId="14FA1E17" w14:textId="77777777" w:rsidTr="00B93785">
        <w:trPr>
          <w:trHeight w:val="227"/>
          <w:jc w:val="left"/>
        </w:trPr>
        <w:tc>
          <w:tcPr>
            <w:tcW w:w="1005" w:type="dxa"/>
            <w:noWrap/>
            <w:hideMark/>
          </w:tcPr>
          <w:p w14:paraId="65D4F2B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w:t>
            </w:r>
          </w:p>
        </w:tc>
        <w:tc>
          <w:tcPr>
            <w:tcW w:w="0" w:type="auto"/>
            <w:noWrap/>
            <w:hideMark/>
          </w:tcPr>
          <w:p w14:paraId="35705A5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78962770</w:t>
            </w:r>
          </w:p>
        </w:tc>
        <w:tc>
          <w:tcPr>
            <w:tcW w:w="0" w:type="auto"/>
            <w:noWrap/>
            <w:hideMark/>
          </w:tcPr>
          <w:p w14:paraId="324722E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722</w:t>
            </w:r>
          </w:p>
        </w:tc>
        <w:tc>
          <w:tcPr>
            <w:tcW w:w="0" w:type="auto"/>
            <w:noWrap/>
            <w:hideMark/>
          </w:tcPr>
          <w:p w14:paraId="6E1313E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951030</w:t>
            </w:r>
          </w:p>
        </w:tc>
        <w:tc>
          <w:tcPr>
            <w:tcW w:w="1005" w:type="dxa"/>
            <w:noWrap/>
            <w:hideMark/>
          </w:tcPr>
          <w:p w14:paraId="6CEFFEF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42</w:t>
            </w:r>
          </w:p>
        </w:tc>
        <w:tc>
          <w:tcPr>
            <w:tcW w:w="0" w:type="auto"/>
            <w:noWrap/>
            <w:hideMark/>
          </w:tcPr>
          <w:p w14:paraId="4E14B5B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83191356</w:t>
            </w:r>
          </w:p>
        </w:tc>
        <w:tc>
          <w:tcPr>
            <w:tcW w:w="0" w:type="auto"/>
            <w:noWrap/>
            <w:hideMark/>
          </w:tcPr>
          <w:p w14:paraId="0B8C676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766</w:t>
            </w:r>
          </w:p>
        </w:tc>
        <w:tc>
          <w:tcPr>
            <w:tcW w:w="1771" w:type="dxa"/>
            <w:noWrap/>
            <w:hideMark/>
          </w:tcPr>
          <w:p w14:paraId="2466C0A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924418</w:t>
            </w:r>
          </w:p>
        </w:tc>
      </w:tr>
      <w:tr w:rsidR="00AF25EC" w:rsidRPr="00AF25EC" w14:paraId="1F6390F1" w14:textId="77777777" w:rsidTr="00B93785">
        <w:trPr>
          <w:trHeight w:val="227"/>
          <w:jc w:val="left"/>
        </w:trPr>
        <w:tc>
          <w:tcPr>
            <w:tcW w:w="1005" w:type="dxa"/>
            <w:noWrap/>
            <w:hideMark/>
          </w:tcPr>
          <w:p w14:paraId="5A61142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w:t>
            </w:r>
          </w:p>
        </w:tc>
        <w:tc>
          <w:tcPr>
            <w:tcW w:w="0" w:type="auto"/>
            <w:noWrap/>
            <w:hideMark/>
          </w:tcPr>
          <w:p w14:paraId="594ECDB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79154978</w:t>
            </w:r>
          </w:p>
        </w:tc>
        <w:tc>
          <w:tcPr>
            <w:tcW w:w="0" w:type="auto"/>
            <w:noWrap/>
            <w:hideMark/>
          </w:tcPr>
          <w:p w14:paraId="3F3601F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724</w:t>
            </w:r>
          </w:p>
        </w:tc>
        <w:tc>
          <w:tcPr>
            <w:tcW w:w="0" w:type="auto"/>
            <w:noWrap/>
            <w:hideMark/>
          </w:tcPr>
          <w:p w14:paraId="15F6A54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948698</w:t>
            </w:r>
          </w:p>
        </w:tc>
        <w:tc>
          <w:tcPr>
            <w:tcW w:w="1005" w:type="dxa"/>
            <w:noWrap/>
            <w:hideMark/>
          </w:tcPr>
          <w:p w14:paraId="322F0C8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43</w:t>
            </w:r>
          </w:p>
        </w:tc>
        <w:tc>
          <w:tcPr>
            <w:tcW w:w="0" w:type="auto"/>
            <w:noWrap/>
            <w:hideMark/>
          </w:tcPr>
          <w:p w14:paraId="520157C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83287460</w:t>
            </w:r>
          </w:p>
        </w:tc>
        <w:tc>
          <w:tcPr>
            <w:tcW w:w="0" w:type="auto"/>
            <w:noWrap/>
            <w:hideMark/>
          </w:tcPr>
          <w:p w14:paraId="1892913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767</w:t>
            </w:r>
          </w:p>
        </w:tc>
        <w:tc>
          <w:tcPr>
            <w:tcW w:w="1771" w:type="dxa"/>
            <w:noWrap/>
            <w:hideMark/>
          </w:tcPr>
          <w:p w14:paraId="49D8DB5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924216</w:t>
            </w:r>
          </w:p>
        </w:tc>
      </w:tr>
      <w:tr w:rsidR="00AF25EC" w:rsidRPr="00AF25EC" w14:paraId="3278FBFC" w14:textId="77777777" w:rsidTr="00B93785">
        <w:trPr>
          <w:trHeight w:val="227"/>
          <w:jc w:val="left"/>
        </w:trPr>
        <w:tc>
          <w:tcPr>
            <w:tcW w:w="1005" w:type="dxa"/>
            <w:noWrap/>
            <w:hideMark/>
          </w:tcPr>
          <w:p w14:paraId="49BC3C7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w:t>
            </w:r>
          </w:p>
        </w:tc>
        <w:tc>
          <w:tcPr>
            <w:tcW w:w="0" w:type="auto"/>
            <w:noWrap/>
            <w:hideMark/>
          </w:tcPr>
          <w:p w14:paraId="5567EBE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79251082</w:t>
            </w:r>
          </w:p>
        </w:tc>
        <w:tc>
          <w:tcPr>
            <w:tcW w:w="0" w:type="auto"/>
            <w:noWrap/>
            <w:hideMark/>
          </w:tcPr>
          <w:p w14:paraId="0ED10A5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725</w:t>
            </w:r>
          </w:p>
        </w:tc>
        <w:tc>
          <w:tcPr>
            <w:tcW w:w="0" w:type="auto"/>
            <w:noWrap/>
            <w:hideMark/>
          </w:tcPr>
          <w:p w14:paraId="048702F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947646</w:t>
            </w:r>
          </w:p>
        </w:tc>
        <w:tc>
          <w:tcPr>
            <w:tcW w:w="1005" w:type="dxa"/>
            <w:noWrap/>
            <w:hideMark/>
          </w:tcPr>
          <w:p w14:paraId="4A88FF7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44</w:t>
            </w:r>
          </w:p>
        </w:tc>
        <w:tc>
          <w:tcPr>
            <w:tcW w:w="0" w:type="auto"/>
            <w:noWrap/>
            <w:hideMark/>
          </w:tcPr>
          <w:p w14:paraId="04BD543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83383564</w:t>
            </w:r>
          </w:p>
        </w:tc>
        <w:tc>
          <w:tcPr>
            <w:tcW w:w="0" w:type="auto"/>
            <w:noWrap/>
            <w:hideMark/>
          </w:tcPr>
          <w:p w14:paraId="6E55AA7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768</w:t>
            </w:r>
          </w:p>
        </w:tc>
        <w:tc>
          <w:tcPr>
            <w:tcW w:w="1771" w:type="dxa"/>
            <w:noWrap/>
            <w:hideMark/>
          </w:tcPr>
          <w:p w14:paraId="677945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924112</w:t>
            </w:r>
          </w:p>
        </w:tc>
      </w:tr>
      <w:tr w:rsidR="00AF25EC" w:rsidRPr="00AF25EC" w14:paraId="0172BDA1" w14:textId="77777777" w:rsidTr="00B93785">
        <w:trPr>
          <w:trHeight w:val="227"/>
          <w:jc w:val="left"/>
        </w:trPr>
        <w:tc>
          <w:tcPr>
            <w:tcW w:w="1005" w:type="dxa"/>
            <w:noWrap/>
            <w:hideMark/>
          </w:tcPr>
          <w:p w14:paraId="6667B2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10</w:t>
            </w:r>
          </w:p>
        </w:tc>
        <w:tc>
          <w:tcPr>
            <w:tcW w:w="0" w:type="auto"/>
            <w:noWrap/>
            <w:hideMark/>
          </w:tcPr>
          <w:p w14:paraId="33448FB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79347187</w:t>
            </w:r>
          </w:p>
        </w:tc>
        <w:tc>
          <w:tcPr>
            <w:tcW w:w="0" w:type="auto"/>
            <w:noWrap/>
            <w:hideMark/>
          </w:tcPr>
          <w:p w14:paraId="684B10E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726</w:t>
            </w:r>
          </w:p>
        </w:tc>
        <w:tc>
          <w:tcPr>
            <w:tcW w:w="0" w:type="auto"/>
            <w:noWrap/>
            <w:hideMark/>
          </w:tcPr>
          <w:p w14:paraId="22D3BC6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947372</w:t>
            </w:r>
          </w:p>
        </w:tc>
        <w:tc>
          <w:tcPr>
            <w:tcW w:w="1005" w:type="dxa"/>
            <w:noWrap/>
            <w:hideMark/>
          </w:tcPr>
          <w:p w14:paraId="2FEF1FB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45</w:t>
            </w:r>
          </w:p>
        </w:tc>
        <w:tc>
          <w:tcPr>
            <w:tcW w:w="0" w:type="auto"/>
            <w:noWrap/>
            <w:hideMark/>
          </w:tcPr>
          <w:p w14:paraId="039FC19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83575773</w:t>
            </w:r>
          </w:p>
        </w:tc>
        <w:tc>
          <w:tcPr>
            <w:tcW w:w="0" w:type="auto"/>
            <w:noWrap/>
            <w:hideMark/>
          </w:tcPr>
          <w:p w14:paraId="22D1793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770</w:t>
            </w:r>
          </w:p>
        </w:tc>
        <w:tc>
          <w:tcPr>
            <w:tcW w:w="1771" w:type="dxa"/>
            <w:noWrap/>
            <w:hideMark/>
          </w:tcPr>
          <w:p w14:paraId="592527B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923754</w:t>
            </w:r>
          </w:p>
        </w:tc>
      </w:tr>
      <w:tr w:rsidR="00AF25EC" w:rsidRPr="00AF25EC" w14:paraId="05CFF332" w14:textId="77777777" w:rsidTr="00B93785">
        <w:trPr>
          <w:trHeight w:val="227"/>
          <w:jc w:val="left"/>
        </w:trPr>
        <w:tc>
          <w:tcPr>
            <w:tcW w:w="1005" w:type="dxa"/>
            <w:noWrap/>
            <w:hideMark/>
          </w:tcPr>
          <w:p w14:paraId="29E18AE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11</w:t>
            </w:r>
          </w:p>
        </w:tc>
        <w:tc>
          <w:tcPr>
            <w:tcW w:w="0" w:type="auto"/>
            <w:noWrap/>
            <w:hideMark/>
          </w:tcPr>
          <w:p w14:paraId="4C9A895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79443291</w:t>
            </w:r>
          </w:p>
        </w:tc>
        <w:tc>
          <w:tcPr>
            <w:tcW w:w="0" w:type="auto"/>
            <w:noWrap/>
            <w:hideMark/>
          </w:tcPr>
          <w:p w14:paraId="5F9400F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727</w:t>
            </w:r>
          </w:p>
        </w:tc>
        <w:tc>
          <w:tcPr>
            <w:tcW w:w="0" w:type="auto"/>
            <w:noWrap/>
            <w:hideMark/>
          </w:tcPr>
          <w:p w14:paraId="4BF6265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945760</w:t>
            </w:r>
          </w:p>
        </w:tc>
        <w:tc>
          <w:tcPr>
            <w:tcW w:w="1005" w:type="dxa"/>
            <w:noWrap/>
            <w:hideMark/>
          </w:tcPr>
          <w:p w14:paraId="3D291E2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46</w:t>
            </w:r>
          </w:p>
        </w:tc>
        <w:tc>
          <w:tcPr>
            <w:tcW w:w="0" w:type="auto"/>
            <w:noWrap/>
            <w:hideMark/>
          </w:tcPr>
          <w:p w14:paraId="6D75F25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83671877</w:t>
            </w:r>
          </w:p>
        </w:tc>
        <w:tc>
          <w:tcPr>
            <w:tcW w:w="0" w:type="auto"/>
            <w:noWrap/>
            <w:hideMark/>
          </w:tcPr>
          <w:p w14:paraId="60DED45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771</w:t>
            </w:r>
          </w:p>
        </w:tc>
        <w:tc>
          <w:tcPr>
            <w:tcW w:w="1771" w:type="dxa"/>
            <w:noWrap/>
            <w:hideMark/>
          </w:tcPr>
          <w:p w14:paraId="5F84D44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923644</w:t>
            </w:r>
          </w:p>
        </w:tc>
      </w:tr>
      <w:tr w:rsidR="00AF25EC" w:rsidRPr="00AF25EC" w14:paraId="682E6D05" w14:textId="77777777" w:rsidTr="00B93785">
        <w:trPr>
          <w:trHeight w:val="227"/>
          <w:jc w:val="left"/>
        </w:trPr>
        <w:tc>
          <w:tcPr>
            <w:tcW w:w="1005" w:type="dxa"/>
            <w:noWrap/>
            <w:hideMark/>
          </w:tcPr>
          <w:p w14:paraId="15B18B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12</w:t>
            </w:r>
          </w:p>
        </w:tc>
        <w:tc>
          <w:tcPr>
            <w:tcW w:w="0" w:type="auto"/>
            <w:noWrap/>
            <w:hideMark/>
          </w:tcPr>
          <w:p w14:paraId="573C9CE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79539395</w:t>
            </w:r>
          </w:p>
        </w:tc>
        <w:tc>
          <w:tcPr>
            <w:tcW w:w="0" w:type="auto"/>
            <w:noWrap/>
            <w:hideMark/>
          </w:tcPr>
          <w:p w14:paraId="4B5CC24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728</w:t>
            </w:r>
          </w:p>
        </w:tc>
        <w:tc>
          <w:tcPr>
            <w:tcW w:w="0" w:type="auto"/>
            <w:noWrap/>
            <w:hideMark/>
          </w:tcPr>
          <w:p w14:paraId="4097097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944508</w:t>
            </w:r>
          </w:p>
        </w:tc>
        <w:tc>
          <w:tcPr>
            <w:tcW w:w="1005" w:type="dxa"/>
            <w:noWrap/>
            <w:hideMark/>
          </w:tcPr>
          <w:p w14:paraId="7D541A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47</w:t>
            </w:r>
          </w:p>
        </w:tc>
        <w:tc>
          <w:tcPr>
            <w:tcW w:w="0" w:type="auto"/>
            <w:noWrap/>
            <w:hideMark/>
          </w:tcPr>
          <w:p w14:paraId="1E966B7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83767981</w:t>
            </w:r>
          </w:p>
        </w:tc>
        <w:tc>
          <w:tcPr>
            <w:tcW w:w="0" w:type="auto"/>
            <w:noWrap/>
            <w:hideMark/>
          </w:tcPr>
          <w:p w14:paraId="0BA4B6E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772</w:t>
            </w:r>
          </w:p>
        </w:tc>
        <w:tc>
          <w:tcPr>
            <w:tcW w:w="1771" w:type="dxa"/>
            <w:noWrap/>
            <w:hideMark/>
          </w:tcPr>
          <w:p w14:paraId="49088DA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923458</w:t>
            </w:r>
          </w:p>
        </w:tc>
      </w:tr>
      <w:tr w:rsidR="00AF25EC" w:rsidRPr="00AF25EC" w14:paraId="3DE04AC2" w14:textId="77777777" w:rsidTr="00B93785">
        <w:trPr>
          <w:trHeight w:val="227"/>
          <w:jc w:val="left"/>
        </w:trPr>
        <w:tc>
          <w:tcPr>
            <w:tcW w:w="1005" w:type="dxa"/>
            <w:noWrap/>
            <w:hideMark/>
          </w:tcPr>
          <w:p w14:paraId="58194B9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13</w:t>
            </w:r>
          </w:p>
        </w:tc>
        <w:tc>
          <w:tcPr>
            <w:tcW w:w="0" w:type="auto"/>
            <w:noWrap/>
            <w:hideMark/>
          </w:tcPr>
          <w:p w14:paraId="5D765DA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79635499</w:t>
            </w:r>
          </w:p>
        </w:tc>
        <w:tc>
          <w:tcPr>
            <w:tcW w:w="0" w:type="auto"/>
            <w:noWrap/>
            <w:hideMark/>
          </w:tcPr>
          <w:p w14:paraId="20F318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729</w:t>
            </w:r>
          </w:p>
        </w:tc>
        <w:tc>
          <w:tcPr>
            <w:tcW w:w="0" w:type="auto"/>
            <w:noWrap/>
            <w:hideMark/>
          </w:tcPr>
          <w:p w14:paraId="28FACC6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943500</w:t>
            </w:r>
          </w:p>
        </w:tc>
        <w:tc>
          <w:tcPr>
            <w:tcW w:w="1005" w:type="dxa"/>
            <w:noWrap/>
            <w:hideMark/>
          </w:tcPr>
          <w:p w14:paraId="388067B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48</w:t>
            </w:r>
          </w:p>
        </w:tc>
        <w:tc>
          <w:tcPr>
            <w:tcW w:w="0" w:type="auto"/>
            <w:noWrap/>
            <w:hideMark/>
          </w:tcPr>
          <w:p w14:paraId="3118426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83864085</w:t>
            </w:r>
          </w:p>
        </w:tc>
        <w:tc>
          <w:tcPr>
            <w:tcW w:w="0" w:type="auto"/>
            <w:noWrap/>
            <w:hideMark/>
          </w:tcPr>
          <w:p w14:paraId="0AB76E1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773</w:t>
            </w:r>
          </w:p>
        </w:tc>
        <w:tc>
          <w:tcPr>
            <w:tcW w:w="1771" w:type="dxa"/>
            <w:noWrap/>
            <w:hideMark/>
          </w:tcPr>
          <w:p w14:paraId="3A071C9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923114</w:t>
            </w:r>
          </w:p>
        </w:tc>
      </w:tr>
      <w:tr w:rsidR="00AF25EC" w:rsidRPr="00AF25EC" w14:paraId="3A725E43" w14:textId="77777777" w:rsidTr="00B93785">
        <w:trPr>
          <w:trHeight w:val="227"/>
          <w:jc w:val="left"/>
        </w:trPr>
        <w:tc>
          <w:tcPr>
            <w:tcW w:w="1005" w:type="dxa"/>
            <w:noWrap/>
            <w:hideMark/>
          </w:tcPr>
          <w:p w14:paraId="60A0CB0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14</w:t>
            </w:r>
          </w:p>
        </w:tc>
        <w:tc>
          <w:tcPr>
            <w:tcW w:w="0" w:type="auto"/>
            <w:noWrap/>
            <w:hideMark/>
          </w:tcPr>
          <w:p w14:paraId="139950C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79731603</w:t>
            </w:r>
          </w:p>
        </w:tc>
        <w:tc>
          <w:tcPr>
            <w:tcW w:w="0" w:type="auto"/>
            <w:noWrap/>
            <w:hideMark/>
          </w:tcPr>
          <w:p w14:paraId="7BBD244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730</w:t>
            </w:r>
          </w:p>
        </w:tc>
        <w:tc>
          <w:tcPr>
            <w:tcW w:w="0" w:type="auto"/>
            <w:noWrap/>
            <w:hideMark/>
          </w:tcPr>
          <w:p w14:paraId="2225C24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942752</w:t>
            </w:r>
          </w:p>
        </w:tc>
        <w:tc>
          <w:tcPr>
            <w:tcW w:w="1005" w:type="dxa"/>
            <w:noWrap/>
            <w:hideMark/>
          </w:tcPr>
          <w:p w14:paraId="1D9A519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49</w:t>
            </w:r>
          </w:p>
        </w:tc>
        <w:tc>
          <w:tcPr>
            <w:tcW w:w="0" w:type="auto"/>
            <w:noWrap/>
            <w:hideMark/>
          </w:tcPr>
          <w:p w14:paraId="4438F21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84056294</w:t>
            </w:r>
          </w:p>
        </w:tc>
        <w:tc>
          <w:tcPr>
            <w:tcW w:w="0" w:type="auto"/>
            <w:noWrap/>
            <w:hideMark/>
          </w:tcPr>
          <w:p w14:paraId="57ACF75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775</w:t>
            </w:r>
          </w:p>
        </w:tc>
        <w:tc>
          <w:tcPr>
            <w:tcW w:w="1771" w:type="dxa"/>
            <w:noWrap/>
            <w:hideMark/>
          </w:tcPr>
          <w:p w14:paraId="219A607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922744</w:t>
            </w:r>
          </w:p>
        </w:tc>
      </w:tr>
      <w:tr w:rsidR="00AF25EC" w:rsidRPr="00AF25EC" w14:paraId="7A06A291" w14:textId="77777777" w:rsidTr="00B93785">
        <w:trPr>
          <w:trHeight w:val="227"/>
          <w:jc w:val="left"/>
        </w:trPr>
        <w:tc>
          <w:tcPr>
            <w:tcW w:w="1005" w:type="dxa"/>
            <w:noWrap/>
            <w:hideMark/>
          </w:tcPr>
          <w:p w14:paraId="5097054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15</w:t>
            </w:r>
          </w:p>
        </w:tc>
        <w:tc>
          <w:tcPr>
            <w:tcW w:w="0" w:type="auto"/>
            <w:noWrap/>
            <w:hideMark/>
          </w:tcPr>
          <w:p w14:paraId="4CB380C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79827708</w:t>
            </w:r>
          </w:p>
        </w:tc>
        <w:tc>
          <w:tcPr>
            <w:tcW w:w="0" w:type="auto"/>
            <w:noWrap/>
            <w:hideMark/>
          </w:tcPr>
          <w:p w14:paraId="1D609E1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731</w:t>
            </w:r>
          </w:p>
        </w:tc>
        <w:tc>
          <w:tcPr>
            <w:tcW w:w="0" w:type="auto"/>
            <w:noWrap/>
            <w:hideMark/>
          </w:tcPr>
          <w:p w14:paraId="1E9E015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941304</w:t>
            </w:r>
          </w:p>
        </w:tc>
        <w:tc>
          <w:tcPr>
            <w:tcW w:w="1005" w:type="dxa"/>
            <w:noWrap/>
            <w:hideMark/>
          </w:tcPr>
          <w:p w14:paraId="2EA5714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50</w:t>
            </w:r>
          </w:p>
        </w:tc>
        <w:tc>
          <w:tcPr>
            <w:tcW w:w="0" w:type="auto"/>
            <w:noWrap/>
            <w:hideMark/>
          </w:tcPr>
          <w:p w14:paraId="1BF72CA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84344607</w:t>
            </w:r>
          </w:p>
        </w:tc>
        <w:tc>
          <w:tcPr>
            <w:tcW w:w="0" w:type="auto"/>
            <w:noWrap/>
            <w:hideMark/>
          </w:tcPr>
          <w:p w14:paraId="74799CB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778</w:t>
            </w:r>
          </w:p>
        </w:tc>
        <w:tc>
          <w:tcPr>
            <w:tcW w:w="1771" w:type="dxa"/>
            <w:noWrap/>
            <w:hideMark/>
          </w:tcPr>
          <w:p w14:paraId="787D4D2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922526</w:t>
            </w:r>
          </w:p>
        </w:tc>
      </w:tr>
      <w:tr w:rsidR="00AF25EC" w:rsidRPr="00AF25EC" w14:paraId="584D3A3A" w14:textId="77777777" w:rsidTr="00B93785">
        <w:trPr>
          <w:trHeight w:val="227"/>
          <w:jc w:val="left"/>
        </w:trPr>
        <w:tc>
          <w:tcPr>
            <w:tcW w:w="1005" w:type="dxa"/>
            <w:noWrap/>
            <w:hideMark/>
          </w:tcPr>
          <w:p w14:paraId="6B97922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16</w:t>
            </w:r>
          </w:p>
        </w:tc>
        <w:tc>
          <w:tcPr>
            <w:tcW w:w="0" w:type="auto"/>
            <w:noWrap/>
            <w:hideMark/>
          </w:tcPr>
          <w:p w14:paraId="30CFD22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79923812</w:t>
            </w:r>
          </w:p>
        </w:tc>
        <w:tc>
          <w:tcPr>
            <w:tcW w:w="0" w:type="auto"/>
            <w:noWrap/>
            <w:hideMark/>
          </w:tcPr>
          <w:p w14:paraId="2FBD8A6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732</w:t>
            </w:r>
          </w:p>
        </w:tc>
        <w:tc>
          <w:tcPr>
            <w:tcW w:w="0" w:type="auto"/>
            <w:noWrap/>
            <w:hideMark/>
          </w:tcPr>
          <w:p w14:paraId="1573EE7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940276</w:t>
            </w:r>
          </w:p>
        </w:tc>
        <w:tc>
          <w:tcPr>
            <w:tcW w:w="1005" w:type="dxa"/>
            <w:noWrap/>
            <w:hideMark/>
          </w:tcPr>
          <w:p w14:paraId="1B8FD23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51</w:t>
            </w:r>
          </w:p>
        </w:tc>
        <w:tc>
          <w:tcPr>
            <w:tcW w:w="0" w:type="auto"/>
            <w:noWrap/>
            <w:hideMark/>
          </w:tcPr>
          <w:p w14:paraId="777FC43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84440711</w:t>
            </w:r>
          </w:p>
        </w:tc>
        <w:tc>
          <w:tcPr>
            <w:tcW w:w="0" w:type="auto"/>
            <w:noWrap/>
            <w:hideMark/>
          </w:tcPr>
          <w:p w14:paraId="7B9876E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779</w:t>
            </w:r>
          </w:p>
        </w:tc>
        <w:tc>
          <w:tcPr>
            <w:tcW w:w="1771" w:type="dxa"/>
            <w:noWrap/>
            <w:hideMark/>
          </w:tcPr>
          <w:p w14:paraId="231784C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922330</w:t>
            </w:r>
          </w:p>
        </w:tc>
      </w:tr>
      <w:tr w:rsidR="00AF25EC" w:rsidRPr="00AF25EC" w14:paraId="2ED26B27" w14:textId="77777777" w:rsidTr="00B93785">
        <w:trPr>
          <w:trHeight w:val="227"/>
          <w:jc w:val="left"/>
        </w:trPr>
        <w:tc>
          <w:tcPr>
            <w:tcW w:w="1005" w:type="dxa"/>
            <w:noWrap/>
            <w:hideMark/>
          </w:tcPr>
          <w:p w14:paraId="25BFB9E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17</w:t>
            </w:r>
          </w:p>
        </w:tc>
        <w:tc>
          <w:tcPr>
            <w:tcW w:w="0" w:type="auto"/>
            <w:noWrap/>
            <w:hideMark/>
          </w:tcPr>
          <w:p w14:paraId="474BD64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80019916</w:t>
            </w:r>
          </w:p>
        </w:tc>
        <w:tc>
          <w:tcPr>
            <w:tcW w:w="0" w:type="auto"/>
            <w:noWrap/>
            <w:hideMark/>
          </w:tcPr>
          <w:p w14:paraId="4367D88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733</w:t>
            </w:r>
          </w:p>
        </w:tc>
        <w:tc>
          <w:tcPr>
            <w:tcW w:w="0" w:type="auto"/>
            <w:noWrap/>
            <w:hideMark/>
          </w:tcPr>
          <w:p w14:paraId="01E992A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939348</w:t>
            </w:r>
          </w:p>
        </w:tc>
        <w:tc>
          <w:tcPr>
            <w:tcW w:w="1005" w:type="dxa"/>
            <w:noWrap/>
            <w:hideMark/>
          </w:tcPr>
          <w:p w14:paraId="78AABBB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52</w:t>
            </w:r>
          </w:p>
        </w:tc>
        <w:tc>
          <w:tcPr>
            <w:tcW w:w="0" w:type="auto"/>
            <w:noWrap/>
            <w:hideMark/>
          </w:tcPr>
          <w:p w14:paraId="48F0798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84536815</w:t>
            </w:r>
          </w:p>
        </w:tc>
        <w:tc>
          <w:tcPr>
            <w:tcW w:w="0" w:type="auto"/>
            <w:noWrap/>
            <w:hideMark/>
          </w:tcPr>
          <w:p w14:paraId="4C723DC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780</w:t>
            </w:r>
          </w:p>
        </w:tc>
        <w:tc>
          <w:tcPr>
            <w:tcW w:w="1771" w:type="dxa"/>
            <w:noWrap/>
            <w:hideMark/>
          </w:tcPr>
          <w:p w14:paraId="55B8D50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922084</w:t>
            </w:r>
          </w:p>
        </w:tc>
      </w:tr>
      <w:tr w:rsidR="00AF25EC" w:rsidRPr="00AF25EC" w14:paraId="2ABEA2C7" w14:textId="77777777" w:rsidTr="00B93785">
        <w:trPr>
          <w:trHeight w:val="227"/>
          <w:jc w:val="left"/>
        </w:trPr>
        <w:tc>
          <w:tcPr>
            <w:tcW w:w="1005" w:type="dxa"/>
            <w:noWrap/>
            <w:hideMark/>
          </w:tcPr>
          <w:p w14:paraId="596594A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18</w:t>
            </w:r>
          </w:p>
        </w:tc>
        <w:tc>
          <w:tcPr>
            <w:tcW w:w="0" w:type="auto"/>
            <w:noWrap/>
            <w:hideMark/>
          </w:tcPr>
          <w:p w14:paraId="2905A51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80116020</w:t>
            </w:r>
          </w:p>
        </w:tc>
        <w:tc>
          <w:tcPr>
            <w:tcW w:w="0" w:type="auto"/>
            <w:noWrap/>
            <w:hideMark/>
          </w:tcPr>
          <w:p w14:paraId="589A261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734</w:t>
            </w:r>
          </w:p>
        </w:tc>
        <w:tc>
          <w:tcPr>
            <w:tcW w:w="0" w:type="auto"/>
            <w:noWrap/>
            <w:hideMark/>
          </w:tcPr>
          <w:p w14:paraId="2CB3FA9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937714</w:t>
            </w:r>
          </w:p>
        </w:tc>
        <w:tc>
          <w:tcPr>
            <w:tcW w:w="1005" w:type="dxa"/>
            <w:noWrap/>
            <w:hideMark/>
          </w:tcPr>
          <w:p w14:paraId="0FA0B86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53</w:t>
            </w:r>
          </w:p>
        </w:tc>
        <w:tc>
          <w:tcPr>
            <w:tcW w:w="0" w:type="auto"/>
            <w:noWrap/>
            <w:hideMark/>
          </w:tcPr>
          <w:p w14:paraId="23CF7A4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84729024</w:t>
            </w:r>
          </w:p>
        </w:tc>
        <w:tc>
          <w:tcPr>
            <w:tcW w:w="0" w:type="auto"/>
            <w:noWrap/>
            <w:hideMark/>
          </w:tcPr>
          <w:p w14:paraId="6992990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3804C9C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921826</w:t>
            </w:r>
          </w:p>
        </w:tc>
      </w:tr>
      <w:tr w:rsidR="00AF25EC" w:rsidRPr="00AF25EC" w14:paraId="28FE9DB7" w14:textId="77777777" w:rsidTr="00B93785">
        <w:trPr>
          <w:trHeight w:val="227"/>
          <w:jc w:val="left"/>
        </w:trPr>
        <w:tc>
          <w:tcPr>
            <w:tcW w:w="1005" w:type="dxa"/>
            <w:noWrap/>
            <w:hideMark/>
          </w:tcPr>
          <w:p w14:paraId="6E7775F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19</w:t>
            </w:r>
          </w:p>
        </w:tc>
        <w:tc>
          <w:tcPr>
            <w:tcW w:w="0" w:type="auto"/>
            <w:noWrap/>
            <w:hideMark/>
          </w:tcPr>
          <w:p w14:paraId="77F4B3F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80212125</w:t>
            </w:r>
          </w:p>
        </w:tc>
        <w:tc>
          <w:tcPr>
            <w:tcW w:w="0" w:type="auto"/>
            <w:noWrap/>
            <w:hideMark/>
          </w:tcPr>
          <w:p w14:paraId="01A89F5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735</w:t>
            </w:r>
          </w:p>
        </w:tc>
        <w:tc>
          <w:tcPr>
            <w:tcW w:w="0" w:type="auto"/>
            <w:noWrap/>
            <w:hideMark/>
          </w:tcPr>
          <w:p w14:paraId="3CF57E4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936752</w:t>
            </w:r>
          </w:p>
        </w:tc>
        <w:tc>
          <w:tcPr>
            <w:tcW w:w="1005" w:type="dxa"/>
            <w:noWrap/>
            <w:hideMark/>
          </w:tcPr>
          <w:p w14:paraId="30FA7A6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54</w:t>
            </w:r>
          </w:p>
        </w:tc>
        <w:tc>
          <w:tcPr>
            <w:tcW w:w="0" w:type="auto"/>
            <w:noWrap/>
            <w:hideMark/>
          </w:tcPr>
          <w:p w14:paraId="1436BC7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84921232</w:t>
            </w:r>
          </w:p>
        </w:tc>
        <w:tc>
          <w:tcPr>
            <w:tcW w:w="0" w:type="auto"/>
            <w:noWrap/>
            <w:hideMark/>
          </w:tcPr>
          <w:p w14:paraId="12E86B5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796B6B4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921552</w:t>
            </w:r>
          </w:p>
        </w:tc>
      </w:tr>
      <w:tr w:rsidR="00AF25EC" w:rsidRPr="00AF25EC" w14:paraId="0C3ECA70" w14:textId="77777777" w:rsidTr="00B93785">
        <w:trPr>
          <w:trHeight w:val="227"/>
          <w:jc w:val="left"/>
        </w:trPr>
        <w:tc>
          <w:tcPr>
            <w:tcW w:w="1005" w:type="dxa"/>
            <w:noWrap/>
            <w:hideMark/>
          </w:tcPr>
          <w:p w14:paraId="4AF54E1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20</w:t>
            </w:r>
          </w:p>
        </w:tc>
        <w:tc>
          <w:tcPr>
            <w:tcW w:w="0" w:type="auto"/>
            <w:noWrap/>
            <w:hideMark/>
          </w:tcPr>
          <w:p w14:paraId="3FC2D08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80308229</w:t>
            </w:r>
          </w:p>
        </w:tc>
        <w:tc>
          <w:tcPr>
            <w:tcW w:w="0" w:type="auto"/>
            <w:noWrap/>
            <w:hideMark/>
          </w:tcPr>
          <w:p w14:paraId="2FC6C00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736</w:t>
            </w:r>
          </w:p>
        </w:tc>
        <w:tc>
          <w:tcPr>
            <w:tcW w:w="0" w:type="auto"/>
            <w:noWrap/>
            <w:hideMark/>
          </w:tcPr>
          <w:p w14:paraId="76C0D4F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936274</w:t>
            </w:r>
          </w:p>
        </w:tc>
        <w:tc>
          <w:tcPr>
            <w:tcW w:w="1005" w:type="dxa"/>
            <w:noWrap/>
            <w:hideMark/>
          </w:tcPr>
          <w:p w14:paraId="5EB698B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55</w:t>
            </w:r>
          </w:p>
        </w:tc>
        <w:tc>
          <w:tcPr>
            <w:tcW w:w="0" w:type="auto"/>
            <w:noWrap/>
            <w:hideMark/>
          </w:tcPr>
          <w:p w14:paraId="1E0E6D7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85017336</w:t>
            </w:r>
          </w:p>
        </w:tc>
        <w:tc>
          <w:tcPr>
            <w:tcW w:w="0" w:type="auto"/>
            <w:noWrap/>
            <w:hideMark/>
          </w:tcPr>
          <w:p w14:paraId="2A8B44A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3BD5984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921494</w:t>
            </w:r>
          </w:p>
        </w:tc>
      </w:tr>
      <w:tr w:rsidR="00AF25EC" w:rsidRPr="00AF25EC" w14:paraId="28B9EAA9" w14:textId="77777777" w:rsidTr="00B93785">
        <w:trPr>
          <w:trHeight w:val="227"/>
          <w:jc w:val="left"/>
        </w:trPr>
        <w:tc>
          <w:tcPr>
            <w:tcW w:w="1005" w:type="dxa"/>
            <w:noWrap/>
            <w:hideMark/>
          </w:tcPr>
          <w:p w14:paraId="5FE8CF7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21</w:t>
            </w:r>
          </w:p>
        </w:tc>
        <w:tc>
          <w:tcPr>
            <w:tcW w:w="0" w:type="auto"/>
            <w:noWrap/>
            <w:hideMark/>
          </w:tcPr>
          <w:p w14:paraId="016C5C4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80404333</w:t>
            </w:r>
          </w:p>
        </w:tc>
        <w:tc>
          <w:tcPr>
            <w:tcW w:w="0" w:type="auto"/>
            <w:noWrap/>
            <w:hideMark/>
          </w:tcPr>
          <w:p w14:paraId="351CEB4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737</w:t>
            </w:r>
          </w:p>
        </w:tc>
        <w:tc>
          <w:tcPr>
            <w:tcW w:w="0" w:type="auto"/>
            <w:noWrap/>
            <w:hideMark/>
          </w:tcPr>
          <w:p w14:paraId="317AFAA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935688</w:t>
            </w:r>
          </w:p>
        </w:tc>
        <w:tc>
          <w:tcPr>
            <w:tcW w:w="1005" w:type="dxa"/>
            <w:noWrap/>
            <w:hideMark/>
          </w:tcPr>
          <w:p w14:paraId="55EFBC2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56</w:t>
            </w:r>
          </w:p>
        </w:tc>
        <w:tc>
          <w:tcPr>
            <w:tcW w:w="0" w:type="auto"/>
            <w:noWrap/>
            <w:hideMark/>
          </w:tcPr>
          <w:p w14:paraId="69127C5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85113440</w:t>
            </w:r>
          </w:p>
        </w:tc>
        <w:tc>
          <w:tcPr>
            <w:tcW w:w="0" w:type="auto"/>
            <w:noWrap/>
            <w:hideMark/>
          </w:tcPr>
          <w:p w14:paraId="053A3A4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25D99F1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921134</w:t>
            </w:r>
          </w:p>
        </w:tc>
      </w:tr>
      <w:tr w:rsidR="00AF25EC" w:rsidRPr="00AF25EC" w14:paraId="2484AFC9" w14:textId="77777777" w:rsidTr="00B93785">
        <w:trPr>
          <w:trHeight w:val="227"/>
          <w:jc w:val="left"/>
        </w:trPr>
        <w:tc>
          <w:tcPr>
            <w:tcW w:w="1005" w:type="dxa"/>
            <w:noWrap/>
            <w:hideMark/>
          </w:tcPr>
          <w:p w14:paraId="7F6C280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22</w:t>
            </w:r>
          </w:p>
        </w:tc>
        <w:tc>
          <w:tcPr>
            <w:tcW w:w="0" w:type="auto"/>
            <w:noWrap/>
            <w:hideMark/>
          </w:tcPr>
          <w:p w14:paraId="7348EEE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80596542</w:t>
            </w:r>
          </w:p>
        </w:tc>
        <w:tc>
          <w:tcPr>
            <w:tcW w:w="0" w:type="auto"/>
            <w:noWrap/>
            <w:hideMark/>
          </w:tcPr>
          <w:p w14:paraId="500139A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739</w:t>
            </w:r>
          </w:p>
        </w:tc>
        <w:tc>
          <w:tcPr>
            <w:tcW w:w="0" w:type="auto"/>
            <w:noWrap/>
            <w:hideMark/>
          </w:tcPr>
          <w:p w14:paraId="5A0CB41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933630</w:t>
            </w:r>
          </w:p>
        </w:tc>
        <w:tc>
          <w:tcPr>
            <w:tcW w:w="1005" w:type="dxa"/>
            <w:noWrap/>
            <w:hideMark/>
          </w:tcPr>
          <w:p w14:paraId="3466F2E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57</w:t>
            </w:r>
          </w:p>
        </w:tc>
        <w:tc>
          <w:tcPr>
            <w:tcW w:w="0" w:type="auto"/>
            <w:noWrap/>
            <w:hideMark/>
          </w:tcPr>
          <w:p w14:paraId="6C81B2D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85209545</w:t>
            </w:r>
          </w:p>
        </w:tc>
        <w:tc>
          <w:tcPr>
            <w:tcW w:w="0" w:type="auto"/>
            <w:noWrap/>
            <w:hideMark/>
          </w:tcPr>
          <w:p w14:paraId="46B6553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5BF015E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920800</w:t>
            </w:r>
          </w:p>
        </w:tc>
      </w:tr>
      <w:tr w:rsidR="00AF25EC" w:rsidRPr="00AF25EC" w14:paraId="2D044417" w14:textId="77777777" w:rsidTr="00B93785">
        <w:trPr>
          <w:trHeight w:val="227"/>
          <w:jc w:val="left"/>
        </w:trPr>
        <w:tc>
          <w:tcPr>
            <w:tcW w:w="1005" w:type="dxa"/>
            <w:noWrap/>
            <w:hideMark/>
          </w:tcPr>
          <w:p w14:paraId="1158715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23</w:t>
            </w:r>
          </w:p>
        </w:tc>
        <w:tc>
          <w:tcPr>
            <w:tcW w:w="0" w:type="auto"/>
            <w:noWrap/>
            <w:hideMark/>
          </w:tcPr>
          <w:p w14:paraId="0900B66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80788750</w:t>
            </w:r>
          </w:p>
        </w:tc>
        <w:tc>
          <w:tcPr>
            <w:tcW w:w="0" w:type="auto"/>
            <w:noWrap/>
            <w:hideMark/>
          </w:tcPr>
          <w:p w14:paraId="7B615B4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741</w:t>
            </w:r>
          </w:p>
        </w:tc>
        <w:tc>
          <w:tcPr>
            <w:tcW w:w="0" w:type="auto"/>
            <w:noWrap/>
            <w:hideMark/>
          </w:tcPr>
          <w:p w14:paraId="60F8EF1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932710</w:t>
            </w:r>
          </w:p>
        </w:tc>
        <w:tc>
          <w:tcPr>
            <w:tcW w:w="1005" w:type="dxa"/>
            <w:noWrap/>
            <w:hideMark/>
          </w:tcPr>
          <w:p w14:paraId="48FA30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58</w:t>
            </w:r>
          </w:p>
        </w:tc>
        <w:tc>
          <w:tcPr>
            <w:tcW w:w="0" w:type="auto"/>
            <w:noWrap/>
            <w:hideMark/>
          </w:tcPr>
          <w:p w14:paraId="41303A8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85401753</w:t>
            </w:r>
          </w:p>
        </w:tc>
        <w:tc>
          <w:tcPr>
            <w:tcW w:w="0" w:type="auto"/>
            <w:noWrap/>
            <w:hideMark/>
          </w:tcPr>
          <w:p w14:paraId="72428DD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7E480C1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920500</w:t>
            </w:r>
          </w:p>
        </w:tc>
      </w:tr>
      <w:tr w:rsidR="00AF25EC" w:rsidRPr="00AF25EC" w14:paraId="677E3FF1" w14:textId="77777777" w:rsidTr="00B93785">
        <w:trPr>
          <w:trHeight w:val="227"/>
          <w:jc w:val="left"/>
        </w:trPr>
        <w:tc>
          <w:tcPr>
            <w:tcW w:w="1005" w:type="dxa"/>
            <w:noWrap/>
            <w:hideMark/>
          </w:tcPr>
          <w:p w14:paraId="17B504B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24</w:t>
            </w:r>
          </w:p>
        </w:tc>
        <w:tc>
          <w:tcPr>
            <w:tcW w:w="0" w:type="auto"/>
            <w:noWrap/>
            <w:hideMark/>
          </w:tcPr>
          <w:p w14:paraId="1681C81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80980958</w:t>
            </w:r>
          </w:p>
        </w:tc>
        <w:tc>
          <w:tcPr>
            <w:tcW w:w="0" w:type="auto"/>
            <w:noWrap/>
            <w:hideMark/>
          </w:tcPr>
          <w:p w14:paraId="0BE56F9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743</w:t>
            </w:r>
          </w:p>
        </w:tc>
        <w:tc>
          <w:tcPr>
            <w:tcW w:w="0" w:type="auto"/>
            <w:noWrap/>
            <w:hideMark/>
          </w:tcPr>
          <w:p w14:paraId="7BF618B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931312</w:t>
            </w:r>
          </w:p>
        </w:tc>
        <w:tc>
          <w:tcPr>
            <w:tcW w:w="1005" w:type="dxa"/>
            <w:noWrap/>
            <w:hideMark/>
          </w:tcPr>
          <w:p w14:paraId="2B200FA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59</w:t>
            </w:r>
          </w:p>
        </w:tc>
        <w:tc>
          <w:tcPr>
            <w:tcW w:w="0" w:type="auto"/>
            <w:noWrap/>
            <w:hideMark/>
          </w:tcPr>
          <w:p w14:paraId="080589C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85593962</w:t>
            </w:r>
          </w:p>
        </w:tc>
        <w:tc>
          <w:tcPr>
            <w:tcW w:w="0" w:type="auto"/>
            <w:noWrap/>
            <w:hideMark/>
          </w:tcPr>
          <w:p w14:paraId="5782964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7CB90C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920228</w:t>
            </w:r>
          </w:p>
        </w:tc>
      </w:tr>
      <w:tr w:rsidR="00AF25EC" w:rsidRPr="00AF25EC" w14:paraId="75503B75" w14:textId="77777777" w:rsidTr="00B93785">
        <w:trPr>
          <w:trHeight w:val="227"/>
          <w:jc w:val="left"/>
        </w:trPr>
        <w:tc>
          <w:tcPr>
            <w:tcW w:w="1005" w:type="dxa"/>
            <w:noWrap/>
            <w:hideMark/>
          </w:tcPr>
          <w:p w14:paraId="7167E0F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25</w:t>
            </w:r>
          </w:p>
        </w:tc>
        <w:tc>
          <w:tcPr>
            <w:tcW w:w="0" w:type="auto"/>
            <w:noWrap/>
            <w:hideMark/>
          </w:tcPr>
          <w:p w14:paraId="392EF49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81077063</w:t>
            </w:r>
          </w:p>
        </w:tc>
        <w:tc>
          <w:tcPr>
            <w:tcW w:w="0" w:type="auto"/>
            <w:noWrap/>
            <w:hideMark/>
          </w:tcPr>
          <w:p w14:paraId="596B3FE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744</w:t>
            </w:r>
          </w:p>
        </w:tc>
        <w:tc>
          <w:tcPr>
            <w:tcW w:w="0" w:type="auto"/>
            <w:noWrap/>
            <w:hideMark/>
          </w:tcPr>
          <w:p w14:paraId="027FF12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930128</w:t>
            </w:r>
          </w:p>
        </w:tc>
        <w:tc>
          <w:tcPr>
            <w:tcW w:w="1005" w:type="dxa"/>
            <w:noWrap/>
            <w:hideMark/>
          </w:tcPr>
          <w:p w14:paraId="0152B29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60</w:t>
            </w:r>
          </w:p>
        </w:tc>
        <w:tc>
          <w:tcPr>
            <w:tcW w:w="0" w:type="auto"/>
            <w:noWrap/>
            <w:hideMark/>
          </w:tcPr>
          <w:p w14:paraId="5C9A33C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85786170</w:t>
            </w:r>
          </w:p>
        </w:tc>
        <w:tc>
          <w:tcPr>
            <w:tcW w:w="0" w:type="auto"/>
            <w:noWrap/>
            <w:hideMark/>
          </w:tcPr>
          <w:p w14:paraId="22C06F5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B7C297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920194</w:t>
            </w:r>
          </w:p>
        </w:tc>
      </w:tr>
      <w:tr w:rsidR="00AF25EC" w:rsidRPr="00AF25EC" w14:paraId="06744100" w14:textId="77777777" w:rsidTr="00B93785">
        <w:trPr>
          <w:trHeight w:val="227"/>
          <w:jc w:val="left"/>
        </w:trPr>
        <w:tc>
          <w:tcPr>
            <w:tcW w:w="1005" w:type="dxa"/>
            <w:noWrap/>
            <w:hideMark/>
          </w:tcPr>
          <w:p w14:paraId="2205E74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26</w:t>
            </w:r>
          </w:p>
        </w:tc>
        <w:tc>
          <w:tcPr>
            <w:tcW w:w="0" w:type="auto"/>
            <w:noWrap/>
            <w:hideMark/>
          </w:tcPr>
          <w:p w14:paraId="578728B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81173167</w:t>
            </w:r>
          </w:p>
        </w:tc>
        <w:tc>
          <w:tcPr>
            <w:tcW w:w="0" w:type="auto"/>
            <w:noWrap/>
            <w:hideMark/>
          </w:tcPr>
          <w:p w14:paraId="773314E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745</w:t>
            </w:r>
          </w:p>
        </w:tc>
        <w:tc>
          <w:tcPr>
            <w:tcW w:w="0" w:type="auto"/>
            <w:noWrap/>
            <w:hideMark/>
          </w:tcPr>
          <w:p w14:paraId="7DB6DDB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927824</w:t>
            </w:r>
          </w:p>
        </w:tc>
        <w:tc>
          <w:tcPr>
            <w:tcW w:w="1005" w:type="dxa"/>
            <w:noWrap/>
            <w:hideMark/>
          </w:tcPr>
          <w:p w14:paraId="6B651EB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61</w:t>
            </w:r>
          </w:p>
        </w:tc>
        <w:tc>
          <w:tcPr>
            <w:tcW w:w="0" w:type="auto"/>
            <w:noWrap/>
            <w:hideMark/>
          </w:tcPr>
          <w:p w14:paraId="2158D70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85882274</w:t>
            </w:r>
          </w:p>
        </w:tc>
        <w:tc>
          <w:tcPr>
            <w:tcW w:w="0" w:type="auto"/>
            <w:noWrap/>
            <w:hideMark/>
          </w:tcPr>
          <w:p w14:paraId="683D30E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0E8B061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919716</w:t>
            </w:r>
          </w:p>
        </w:tc>
      </w:tr>
      <w:tr w:rsidR="00AF25EC" w:rsidRPr="00AF25EC" w14:paraId="26B52373" w14:textId="77777777" w:rsidTr="00B93785">
        <w:trPr>
          <w:trHeight w:val="227"/>
          <w:jc w:val="left"/>
        </w:trPr>
        <w:tc>
          <w:tcPr>
            <w:tcW w:w="1005" w:type="dxa"/>
            <w:noWrap/>
            <w:hideMark/>
          </w:tcPr>
          <w:p w14:paraId="34EE3E6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27</w:t>
            </w:r>
          </w:p>
        </w:tc>
        <w:tc>
          <w:tcPr>
            <w:tcW w:w="0" w:type="auto"/>
            <w:noWrap/>
            <w:hideMark/>
          </w:tcPr>
          <w:p w14:paraId="32DD692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81269271</w:t>
            </w:r>
          </w:p>
        </w:tc>
        <w:tc>
          <w:tcPr>
            <w:tcW w:w="0" w:type="auto"/>
            <w:noWrap/>
            <w:hideMark/>
          </w:tcPr>
          <w:p w14:paraId="73181F0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746</w:t>
            </w:r>
          </w:p>
        </w:tc>
        <w:tc>
          <w:tcPr>
            <w:tcW w:w="0" w:type="auto"/>
            <w:noWrap/>
            <w:hideMark/>
          </w:tcPr>
          <w:p w14:paraId="7F6A9D1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927640</w:t>
            </w:r>
          </w:p>
        </w:tc>
        <w:tc>
          <w:tcPr>
            <w:tcW w:w="1005" w:type="dxa"/>
            <w:noWrap/>
            <w:hideMark/>
          </w:tcPr>
          <w:p w14:paraId="381A587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62</w:t>
            </w:r>
          </w:p>
        </w:tc>
        <w:tc>
          <w:tcPr>
            <w:tcW w:w="0" w:type="auto"/>
            <w:noWrap/>
            <w:hideMark/>
          </w:tcPr>
          <w:p w14:paraId="65BFF171"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85978379</w:t>
            </w:r>
          </w:p>
        </w:tc>
        <w:tc>
          <w:tcPr>
            <w:tcW w:w="0" w:type="auto"/>
            <w:noWrap/>
            <w:hideMark/>
          </w:tcPr>
          <w:p w14:paraId="0F9E68B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B235D0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919604</w:t>
            </w:r>
          </w:p>
        </w:tc>
      </w:tr>
      <w:tr w:rsidR="00AF25EC" w:rsidRPr="00AF25EC" w14:paraId="3A2463F0" w14:textId="77777777" w:rsidTr="00B93785">
        <w:trPr>
          <w:trHeight w:val="227"/>
          <w:jc w:val="left"/>
        </w:trPr>
        <w:tc>
          <w:tcPr>
            <w:tcW w:w="1005" w:type="dxa"/>
            <w:noWrap/>
            <w:hideMark/>
          </w:tcPr>
          <w:p w14:paraId="0E1DABF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28</w:t>
            </w:r>
          </w:p>
        </w:tc>
        <w:tc>
          <w:tcPr>
            <w:tcW w:w="0" w:type="auto"/>
            <w:noWrap/>
            <w:hideMark/>
          </w:tcPr>
          <w:p w14:paraId="235A537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81461480</w:t>
            </w:r>
          </w:p>
        </w:tc>
        <w:tc>
          <w:tcPr>
            <w:tcW w:w="0" w:type="auto"/>
            <w:noWrap/>
            <w:hideMark/>
          </w:tcPr>
          <w:p w14:paraId="5B40829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748</w:t>
            </w:r>
          </w:p>
        </w:tc>
        <w:tc>
          <w:tcPr>
            <w:tcW w:w="0" w:type="auto"/>
            <w:noWrap/>
            <w:hideMark/>
          </w:tcPr>
          <w:p w14:paraId="54DF124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927430</w:t>
            </w:r>
          </w:p>
        </w:tc>
        <w:tc>
          <w:tcPr>
            <w:tcW w:w="1005" w:type="dxa"/>
            <w:noWrap/>
            <w:hideMark/>
          </w:tcPr>
          <w:p w14:paraId="0CCD20D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63</w:t>
            </w:r>
          </w:p>
        </w:tc>
        <w:tc>
          <w:tcPr>
            <w:tcW w:w="0" w:type="auto"/>
            <w:noWrap/>
            <w:hideMark/>
          </w:tcPr>
          <w:p w14:paraId="3470781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86170587</w:t>
            </w:r>
          </w:p>
        </w:tc>
        <w:tc>
          <w:tcPr>
            <w:tcW w:w="0" w:type="auto"/>
            <w:noWrap/>
            <w:hideMark/>
          </w:tcPr>
          <w:p w14:paraId="59BB205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7AD435E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919362</w:t>
            </w:r>
          </w:p>
        </w:tc>
      </w:tr>
      <w:tr w:rsidR="00AF25EC" w:rsidRPr="00AF25EC" w14:paraId="1C06770A" w14:textId="77777777" w:rsidTr="00B93785">
        <w:trPr>
          <w:trHeight w:val="227"/>
          <w:jc w:val="left"/>
        </w:trPr>
        <w:tc>
          <w:tcPr>
            <w:tcW w:w="1005" w:type="dxa"/>
            <w:noWrap/>
            <w:hideMark/>
          </w:tcPr>
          <w:p w14:paraId="211ACE9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29</w:t>
            </w:r>
          </w:p>
        </w:tc>
        <w:tc>
          <w:tcPr>
            <w:tcW w:w="0" w:type="auto"/>
            <w:noWrap/>
            <w:hideMark/>
          </w:tcPr>
          <w:p w14:paraId="1C757AD6"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81557584</w:t>
            </w:r>
          </w:p>
        </w:tc>
        <w:tc>
          <w:tcPr>
            <w:tcW w:w="0" w:type="auto"/>
            <w:noWrap/>
            <w:hideMark/>
          </w:tcPr>
          <w:p w14:paraId="61F62BB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749</w:t>
            </w:r>
          </w:p>
        </w:tc>
        <w:tc>
          <w:tcPr>
            <w:tcW w:w="0" w:type="auto"/>
            <w:noWrap/>
            <w:hideMark/>
          </w:tcPr>
          <w:p w14:paraId="3BF92D9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927246</w:t>
            </w:r>
          </w:p>
        </w:tc>
        <w:tc>
          <w:tcPr>
            <w:tcW w:w="1005" w:type="dxa"/>
            <w:noWrap/>
            <w:hideMark/>
          </w:tcPr>
          <w:p w14:paraId="615675E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64</w:t>
            </w:r>
          </w:p>
        </w:tc>
        <w:tc>
          <w:tcPr>
            <w:tcW w:w="0" w:type="auto"/>
            <w:noWrap/>
            <w:hideMark/>
          </w:tcPr>
          <w:p w14:paraId="4CF5474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86362795</w:t>
            </w:r>
          </w:p>
        </w:tc>
        <w:tc>
          <w:tcPr>
            <w:tcW w:w="0" w:type="auto"/>
            <w:noWrap/>
            <w:hideMark/>
          </w:tcPr>
          <w:p w14:paraId="78BB4E8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4C0303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919130</w:t>
            </w:r>
          </w:p>
        </w:tc>
      </w:tr>
      <w:tr w:rsidR="00AF25EC" w:rsidRPr="00AF25EC" w14:paraId="53266BB9" w14:textId="77777777" w:rsidTr="00B93785">
        <w:trPr>
          <w:trHeight w:val="227"/>
          <w:jc w:val="left"/>
        </w:trPr>
        <w:tc>
          <w:tcPr>
            <w:tcW w:w="1005" w:type="dxa"/>
            <w:noWrap/>
            <w:hideMark/>
          </w:tcPr>
          <w:p w14:paraId="3F1171E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30</w:t>
            </w:r>
          </w:p>
        </w:tc>
        <w:tc>
          <w:tcPr>
            <w:tcW w:w="0" w:type="auto"/>
            <w:noWrap/>
            <w:hideMark/>
          </w:tcPr>
          <w:p w14:paraId="1B4C934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81653688</w:t>
            </w:r>
          </w:p>
        </w:tc>
        <w:tc>
          <w:tcPr>
            <w:tcW w:w="0" w:type="auto"/>
            <w:noWrap/>
            <w:hideMark/>
          </w:tcPr>
          <w:p w14:paraId="63B9C54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750</w:t>
            </w:r>
          </w:p>
        </w:tc>
        <w:tc>
          <w:tcPr>
            <w:tcW w:w="0" w:type="auto"/>
            <w:noWrap/>
            <w:hideMark/>
          </w:tcPr>
          <w:p w14:paraId="68D23C7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927210</w:t>
            </w:r>
          </w:p>
        </w:tc>
        <w:tc>
          <w:tcPr>
            <w:tcW w:w="1005" w:type="dxa"/>
            <w:noWrap/>
            <w:hideMark/>
          </w:tcPr>
          <w:p w14:paraId="64675F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65</w:t>
            </w:r>
          </w:p>
        </w:tc>
        <w:tc>
          <w:tcPr>
            <w:tcW w:w="0" w:type="auto"/>
            <w:noWrap/>
            <w:hideMark/>
          </w:tcPr>
          <w:p w14:paraId="6CC2C92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86555004</w:t>
            </w:r>
          </w:p>
        </w:tc>
        <w:tc>
          <w:tcPr>
            <w:tcW w:w="0" w:type="auto"/>
            <w:noWrap/>
            <w:hideMark/>
          </w:tcPr>
          <w:p w14:paraId="07ABD0D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65784CC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918650</w:t>
            </w:r>
          </w:p>
        </w:tc>
      </w:tr>
      <w:tr w:rsidR="00AF25EC" w:rsidRPr="00AF25EC" w14:paraId="0DB3704E" w14:textId="77777777" w:rsidTr="00B93785">
        <w:trPr>
          <w:trHeight w:val="227"/>
          <w:jc w:val="left"/>
        </w:trPr>
        <w:tc>
          <w:tcPr>
            <w:tcW w:w="1005" w:type="dxa"/>
            <w:noWrap/>
            <w:hideMark/>
          </w:tcPr>
          <w:p w14:paraId="03FF749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31</w:t>
            </w:r>
          </w:p>
        </w:tc>
        <w:tc>
          <w:tcPr>
            <w:tcW w:w="0" w:type="auto"/>
            <w:noWrap/>
            <w:hideMark/>
          </w:tcPr>
          <w:p w14:paraId="7A28C3A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81653688</w:t>
            </w:r>
          </w:p>
        </w:tc>
        <w:tc>
          <w:tcPr>
            <w:tcW w:w="0" w:type="auto"/>
            <w:noWrap/>
            <w:hideMark/>
          </w:tcPr>
          <w:p w14:paraId="08E6049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750</w:t>
            </w:r>
          </w:p>
        </w:tc>
        <w:tc>
          <w:tcPr>
            <w:tcW w:w="0" w:type="auto"/>
            <w:noWrap/>
            <w:hideMark/>
          </w:tcPr>
          <w:p w14:paraId="7B4A7CC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927210</w:t>
            </w:r>
          </w:p>
        </w:tc>
        <w:tc>
          <w:tcPr>
            <w:tcW w:w="1005" w:type="dxa"/>
            <w:noWrap/>
            <w:hideMark/>
          </w:tcPr>
          <w:p w14:paraId="73A2B8E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66</w:t>
            </w:r>
          </w:p>
        </w:tc>
        <w:tc>
          <w:tcPr>
            <w:tcW w:w="0" w:type="auto"/>
            <w:noWrap/>
            <w:hideMark/>
          </w:tcPr>
          <w:p w14:paraId="449CA6F9"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86651108</w:t>
            </w:r>
          </w:p>
        </w:tc>
        <w:tc>
          <w:tcPr>
            <w:tcW w:w="0" w:type="auto"/>
            <w:noWrap/>
            <w:hideMark/>
          </w:tcPr>
          <w:p w14:paraId="48BE80B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F5BBEC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918378</w:t>
            </w:r>
          </w:p>
        </w:tc>
      </w:tr>
      <w:tr w:rsidR="00AF25EC" w:rsidRPr="00AF25EC" w14:paraId="4C32ADDE" w14:textId="77777777" w:rsidTr="00B93785">
        <w:trPr>
          <w:trHeight w:val="227"/>
          <w:jc w:val="left"/>
        </w:trPr>
        <w:tc>
          <w:tcPr>
            <w:tcW w:w="1005" w:type="dxa"/>
            <w:noWrap/>
            <w:hideMark/>
          </w:tcPr>
          <w:p w14:paraId="37E80BC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32</w:t>
            </w:r>
          </w:p>
        </w:tc>
        <w:tc>
          <w:tcPr>
            <w:tcW w:w="0" w:type="auto"/>
            <w:noWrap/>
            <w:hideMark/>
          </w:tcPr>
          <w:p w14:paraId="5C19521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81653688</w:t>
            </w:r>
          </w:p>
        </w:tc>
        <w:tc>
          <w:tcPr>
            <w:tcW w:w="0" w:type="auto"/>
            <w:noWrap/>
            <w:hideMark/>
          </w:tcPr>
          <w:p w14:paraId="526E68E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750</w:t>
            </w:r>
          </w:p>
        </w:tc>
        <w:tc>
          <w:tcPr>
            <w:tcW w:w="0" w:type="auto"/>
            <w:noWrap/>
            <w:hideMark/>
          </w:tcPr>
          <w:p w14:paraId="70BA98F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927210</w:t>
            </w:r>
          </w:p>
        </w:tc>
        <w:tc>
          <w:tcPr>
            <w:tcW w:w="1005" w:type="dxa"/>
            <w:noWrap/>
            <w:hideMark/>
          </w:tcPr>
          <w:p w14:paraId="418B270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67</w:t>
            </w:r>
          </w:p>
        </w:tc>
        <w:tc>
          <w:tcPr>
            <w:tcW w:w="0" w:type="auto"/>
            <w:noWrap/>
            <w:hideMark/>
          </w:tcPr>
          <w:p w14:paraId="12651595"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86651108</w:t>
            </w:r>
          </w:p>
        </w:tc>
        <w:tc>
          <w:tcPr>
            <w:tcW w:w="0" w:type="auto"/>
            <w:noWrap/>
            <w:hideMark/>
          </w:tcPr>
          <w:p w14:paraId="4AF9A70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6689B6B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918378</w:t>
            </w:r>
          </w:p>
        </w:tc>
      </w:tr>
      <w:tr w:rsidR="00AF25EC" w:rsidRPr="00AF25EC" w14:paraId="22231718" w14:textId="77777777" w:rsidTr="00B93785">
        <w:trPr>
          <w:trHeight w:val="227"/>
          <w:jc w:val="left"/>
        </w:trPr>
        <w:tc>
          <w:tcPr>
            <w:tcW w:w="1005" w:type="dxa"/>
            <w:noWrap/>
            <w:hideMark/>
          </w:tcPr>
          <w:p w14:paraId="4F450A5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33</w:t>
            </w:r>
          </w:p>
        </w:tc>
        <w:tc>
          <w:tcPr>
            <w:tcW w:w="0" w:type="auto"/>
            <w:noWrap/>
            <w:hideMark/>
          </w:tcPr>
          <w:p w14:paraId="26ABA77E"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81749792</w:t>
            </w:r>
          </w:p>
        </w:tc>
        <w:tc>
          <w:tcPr>
            <w:tcW w:w="0" w:type="auto"/>
            <w:noWrap/>
            <w:hideMark/>
          </w:tcPr>
          <w:p w14:paraId="2245637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751</w:t>
            </w:r>
          </w:p>
        </w:tc>
        <w:tc>
          <w:tcPr>
            <w:tcW w:w="0" w:type="auto"/>
            <w:noWrap/>
            <w:hideMark/>
          </w:tcPr>
          <w:p w14:paraId="5B05AC2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926716</w:t>
            </w:r>
          </w:p>
        </w:tc>
        <w:tc>
          <w:tcPr>
            <w:tcW w:w="1005" w:type="dxa"/>
            <w:noWrap/>
            <w:hideMark/>
          </w:tcPr>
          <w:p w14:paraId="03A9A7B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68</w:t>
            </w:r>
          </w:p>
        </w:tc>
        <w:tc>
          <w:tcPr>
            <w:tcW w:w="0" w:type="auto"/>
            <w:noWrap/>
            <w:hideMark/>
          </w:tcPr>
          <w:p w14:paraId="1E94BC2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86747212</w:t>
            </w:r>
          </w:p>
        </w:tc>
        <w:tc>
          <w:tcPr>
            <w:tcW w:w="0" w:type="auto"/>
            <w:noWrap/>
            <w:hideMark/>
          </w:tcPr>
          <w:p w14:paraId="4B02EA6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49E6464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918094</w:t>
            </w:r>
          </w:p>
        </w:tc>
      </w:tr>
      <w:tr w:rsidR="00AF25EC" w:rsidRPr="00AF25EC" w14:paraId="2CCB4068" w14:textId="77777777" w:rsidTr="00B93785">
        <w:trPr>
          <w:trHeight w:val="227"/>
          <w:jc w:val="left"/>
        </w:trPr>
        <w:tc>
          <w:tcPr>
            <w:tcW w:w="1005" w:type="dxa"/>
            <w:noWrap/>
            <w:hideMark/>
          </w:tcPr>
          <w:p w14:paraId="3739AC84"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34</w:t>
            </w:r>
          </w:p>
        </w:tc>
        <w:tc>
          <w:tcPr>
            <w:tcW w:w="0" w:type="auto"/>
            <w:noWrap/>
            <w:hideMark/>
          </w:tcPr>
          <w:p w14:paraId="3A9C11A8"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81942001</w:t>
            </w:r>
          </w:p>
        </w:tc>
        <w:tc>
          <w:tcPr>
            <w:tcW w:w="0" w:type="auto"/>
            <w:noWrap/>
            <w:hideMark/>
          </w:tcPr>
          <w:p w14:paraId="105E1B5F"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753</w:t>
            </w:r>
          </w:p>
        </w:tc>
        <w:tc>
          <w:tcPr>
            <w:tcW w:w="0" w:type="auto"/>
            <w:noWrap/>
            <w:hideMark/>
          </w:tcPr>
          <w:p w14:paraId="054CCDFA"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926384</w:t>
            </w:r>
          </w:p>
        </w:tc>
        <w:tc>
          <w:tcPr>
            <w:tcW w:w="1005" w:type="dxa"/>
            <w:noWrap/>
            <w:hideMark/>
          </w:tcPr>
          <w:p w14:paraId="6E86A7B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69</w:t>
            </w:r>
          </w:p>
        </w:tc>
        <w:tc>
          <w:tcPr>
            <w:tcW w:w="0" w:type="auto"/>
            <w:noWrap/>
            <w:hideMark/>
          </w:tcPr>
          <w:p w14:paraId="3EDD04A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86843317</w:t>
            </w:r>
          </w:p>
        </w:tc>
        <w:tc>
          <w:tcPr>
            <w:tcW w:w="0" w:type="auto"/>
            <w:noWrap/>
            <w:hideMark/>
          </w:tcPr>
          <w:p w14:paraId="4008472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189F27EC"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918084</w:t>
            </w:r>
          </w:p>
        </w:tc>
      </w:tr>
      <w:tr w:rsidR="00AF25EC" w:rsidRPr="00AF25EC" w14:paraId="560185AA" w14:textId="77777777" w:rsidTr="00B93785">
        <w:trPr>
          <w:trHeight w:val="227"/>
          <w:jc w:val="left"/>
        </w:trPr>
        <w:tc>
          <w:tcPr>
            <w:tcW w:w="1005" w:type="dxa"/>
            <w:noWrap/>
            <w:hideMark/>
          </w:tcPr>
          <w:p w14:paraId="0C72AE0D"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35</w:t>
            </w:r>
          </w:p>
        </w:tc>
        <w:tc>
          <w:tcPr>
            <w:tcW w:w="0" w:type="auto"/>
            <w:noWrap/>
            <w:hideMark/>
          </w:tcPr>
          <w:p w14:paraId="268BDB2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82134209</w:t>
            </w:r>
          </w:p>
        </w:tc>
        <w:tc>
          <w:tcPr>
            <w:tcW w:w="0" w:type="auto"/>
            <w:noWrap/>
            <w:hideMark/>
          </w:tcPr>
          <w:p w14:paraId="5E632402"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755</w:t>
            </w:r>
          </w:p>
        </w:tc>
        <w:tc>
          <w:tcPr>
            <w:tcW w:w="0" w:type="auto"/>
            <w:noWrap/>
            <w:hideMark/>
          </w:tcPr>
          <w:p w14:paraId="1C694D7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926072</w:t>
            </w:r>
          </w:p>
        </w:tc>
        <w:tc>
          <w:tcPr>
            <w:tcW w:w="1005" w:type="dxa"/>
            <w:noWrap/>
            <w:hideMark/>
          </w:tcPr>
          <w:p w14:paraId="0ECCFDC3"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70</w:t>
            </w:r>
          </w:p>
        </w:tc>
        <w:tc>
          <w:tcPr>
            <w:tcW w:w="0" w:type="auto"/>
            <w:noWrap/>
            <w:hideMark/>
          </w:tcPr>
          <w:p w14:paraId="692FD22B"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87131629</w:t>
            </w:r>
          </w:p>
        </w:tc>
        <w:tc>
          <w:tcPr>
            <w:tcW w:w="0" w:type="auto"/>
            <w:noWrap/>
            <w:hideMark/>
          </w:tcPr>
          <w:p w14:paraId="6A9E9B87"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&gt;780</w:t>
            </w:r>
          </w:p>
        </w:tc>
        <w:tc>
          <w:tcPr>
            <w:tcW w:w="1771" w:type="dxa"/>
            <w:noWrap/>
            <w:hideMark/>
          </w:tcPr>
          <w:p w14:paraId="61C17710" w14:textId="77777777" w:rsidR="00B42838" w:rsidRPr="00AF25EC" w:rsidRDefault="00B42838" w:rsidP="003A5148">
            <w:pPr>
              <w:spacing w:line="240" w:lineRule="auto"/>
              <w:jc w:val="center"/>
              <w:rPr>
                <w:rFonts w:cs="Tahoma"/>
                <w:color w:val="auto"/>
                <w:sz w:val="18"/>
                <w:szCs w:val="18"/>
                <w:lang w:eastAsia="en-US" w:bidi="th-TH"/>
              </w:rPr>
            </w:pPr>
            <w:r w:rsidRPr="00AF25EC">
              <w:rPr>
                <w:rFonts w:cs="Tahoma"/>
                <w:color w:val="auto"/>
                <w:sz w:val="18"/>
                <w:szCs w:val="18"/>
                <w:lang w:eastAsia="en-US" w:bidi="th-TH"/>
              </w:rPr>
              <w:t>917338</w:t>
            </w:r>
          </w:p>
        </w:tc>
      </w:tr>
    </w:tbl>
    <w:p w14:paraId="5AB940E7" w14:textId="77777777" w:rsidR="00703801" w:rsidRPr="00AF25EC" w:rsidRDefault="00703801" w:rsidP="00703801">
      <w:pPr>
        <w:pStyle w:val="MDPI31text"/>
        <w:rPr>
          <w:color w:val="auto"/>
        </w:rPr>
      </w:pPr>
    </w:p>
    <w:p w14:paraId="4820A4D0" w14:textId="77777777" w:rsidR="00E86C38" w:rsidRPr="00AF25EC" w:rsidRDefault="00E86C38" w:rsidP="00C312F0">
      <w:pPr>
        <w:pStyle w:val="MDPI31text"/>
        <w:rPr>
          <w:rFonts w:eastAsia="SimSun"/>
          <w:color w:val="auto"/>
        </w:rPr>
      </w:pPr>
    </w:p>
    <w:p w14:paraId="47EA91F5" w14:textId="77777777" w:rsidR="00703801" w:rsidRPr="00AF25EC" w:rsidRDefault="00703801" w:rsidP="00703801">
      <w:pPr>
        <w:pStyle w:val="MDPI32textnoindent"/>
        <w:rPr>
          <w:rFonts w:eastAsia="SimSun"/>
          <w:color w:val="auto"/>
        </w:rPr>
      </w:pPr>
      <w:r w:rsidRPr="00AF25EC">
        <w:rPr>
          <w:noProof/>
          <w:color w:val="auto"/>
        </w:rPr>
        <w:drawing>
          <wp:inline distT="0" distB="0" distL="0" distR="0" wp14:anchorId="2AF55713" wp14:editId="22DB2032">
            <wp:extent cx="4748018" cy="186690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rotWithShape="1">
                    <a:blip r:embed="rId27" cstate="print">
                      <a:extLst>
                        <a:ext uri="{28A0092B-C50C-407E-A947-70E740481C1C}">
                          <a14:useLocalDpi xmlns:a14="http://schemas.microsoft.com/office/drawing/2010/main" val="0"/>
                        </a:ext>
                      </a:extLst>
                    </a:blip>
                    <a:srcRect l="719" t="8973" b="1260"/>
                    <a:stretch/>
                  </pic:blipFill>
                  <pic:spPr bwMode="auto">
                    <a:xfrm>
                      <a:off x="0" y="0"/>
                      <a:ext cx="4784949" cy="1881421"/>
                    </a:xfrm>
                    <a:prstGeom prst="rect">
                      <a:avLst/>
                    </a:prstGeom>
                    <a:ln>
                      <a:noFill/>
                    </a:ln>
                    <a:extLst>
                      <a:ext uri="{53640926-AAD7-44D8-BBD7-CCE9431645EC}">
                        <a14:shadowObscured xmlns:a14="http://schemas.microsoft.com/office/drawing/2010/main"/>
                      </a:ext>
                    </a:extLst>
                  </pic:spPr>
                </pic:pic>
              </a:graphicData>
            </a:graphic>
          </wp:inline>
        </w:drawing>
      </w:r>
    </w:p>
    <w:p w14:paraId="1418A879" w14:textId="7384951E" w:rsidR="00703801" w:rsidRPr="00AF25EC" w:rsidRDefault="00703801" w:rsidP="001214D8">
      <w:pPr>
        <w:pStyle w:val="MDPI51figurecaption"/>
        <w:rPr>
          <w:rFonts w:eastAsia="SimSun"/>
          <w:color w:val="auto"/>
        </w:rPr>
      </w:pPr>
      <w:r w:rsidRPr="00AF25EC">
        <w:rPr>
          <w:rFonts w:eastAsia="SimSun"/>
          <w:b/>
          <w:bCs/>
          <w:color w:val="auto"/>
        </w:rPr>
        <w:t>Figure 1</w:t>
      </w:r>
      <w:r w:rsidR="005C3F3D">
        <w:rPr>
          <w:rFonts w:eastAsia="SimSun"/>
          <w:b/>
          <w:bCs/>
          <w:color w:val="auto"/>
        </w:rPr>
        <w:t>2</w:t>
      </w:r>
      <w:r w:rsidRPr="00AF25EC">
        <w:rPr>
          <w:rFonts w:eastAsia="SimSun"/>
          <w:b/>
          <w:bCs/>
          <w:color w:val="auto"/>
        </w:rPr>
        <w:t>.</w:t>
      </w:r>
      <w:r w:rsidRPr="00AF25EC">
        <w:rPr>
          <w:rFonts w:eastAsia="SimSun"/>
          <w:color w:val="auto"/>
        </w:rPr>
        <w:t xml:space="preserve"> Relation graph between generation and </w:t>
      </w:r>
      <w:r w:rsidR="00E86C38" w:rsidRPr="00AF25EC">
        <w:rPr>
          <w:rFonts w:eastAsia="SimSun"/>
          <w:color w:val="auto"/>
        </w:rPr>
        <w:t>optimal resource fluctuation</w:t>
      </w:r>
      <w:r w:rsidRPr="00AF25EC">
        <w:rPr>
          <w:rFonts w:eastAsia="SimSun"/>
          <w:color w:val="auto"/>
        </w:rPr>
        <w:t>.</w:t>
      </w:r>
    </w:p>
    <w:p w14:paraId="27680DD7" w14:textId="314932F9" w:rsidR="00FF0BD6" w:rsidRPr="00AF25EC" w:rsidRDefault="00E86C38" w:rsidP="00FF0BD6">
      <w:pPr>
        <w:pStyle w:val="MDPI21heading1"/>
        <w:rPr>
          <w:color w:val="auto"/>
        </w:rPr>
      </w:pPr>
      <w:r w:rsidRPr="00AF25EC">
        <w:rPr>
          <w:color w:val="auto"/>
        </w:rPr>
        <w:t>5</w:t>
      </w:r>
      <w:r w:rsidR="00FF0BD6" w:rsidRPr="00AF25EC">
        <w:rPr>
          <w:color w:val="auto"/>
        </w:rPr>
        <w:t>. Discussion</w:t>
      </w:r>
    </w:p>
    <w:p w14:paraId="5991107A" w14:textId="5ED09AD3" w:rsidR="00EB210C" w:rsidRPr="00AF25EC" w:rsidRDefault="0006250A" w:rsidP="00EB210C">
      <w:pPr>
        <w:pStyle w:val="MDPI31text"/>
        <w:rPr>
          <w:color w:val="auto"/>
        </w:rPr>
      </w:pPr>
      <w:r w:rsidRPr="00AF25EC">
        <w:rPr>
          <w:color w:val="auto"/>
        </w:rPr>
        <w:lastRenderedPageBreak/>
        <w:t>This study show</w:t>
      </w:r>
      <w:r w:rsidR="000366F7" w:rsidRPr="00AF25EC">
        <w:rPr>
          <w:color w:val="auto"/>
        </w:rPr>
        <w:t>s</w:t>
      </w:r>
      <w:r w:rsidRPr="00AF25EC">
        <w:rPr>
          <w:color w:val="auto"/>
        </w:rPr>
        <w:t xml:space="preserve"> </w:t>
      </w:r>
      <w:r w:rsidR="00EB210C" w:rsidRPr="00AF25EC">
        <w:rPr>
          <w:color w:val="auto"/>
        </w:rPr>
        <w:t xml:space="preserve">the possibility of </w:t>
      </w:r>
      <w:r w:rsidR="0098743C" w:rsidRPr="00AF25EC">
        <w:rPr>
          <w:color w:val="auto"/>
        </w:rPr>
        <w:t>applying</w:t>
      </w:r>
      <w:r w:rsidR="00EB210C" w:rsidRPr="00AF25EC">
        <w:rPr>
          <w:color w:val="auto"/>
        </w:rPr>
        <w:t xml:space="preserve"> BIM-MOGA </w:t>
      </w:r>
      <w:r w:rsidR="0098743C" w:rsidRPr="00AF25EC">
        <w:rPr>
          <w:color w:val="auto"/>
        </w:rPr>
        <w:t>to</w:t>
      </w:r>
      <w:r w:rsidR="00EB210C" w:rsidRPr="00AF25EC">
        <w:rPr>
          <w:color w:val="auto"/>
        </w:rPr>
        <w:t xml:space="preserve"> complex construction projects. It provides optimization data for a project manager to </w:t>
      </w:r>
      <w:r w:rsidR="0098743C" w:rsidRPr="00AF25EC">
        <w:rPr>
          <w:color w:val="auto"/>
        </w:rPr>
        <w:t>make decisions</w:t>
      </w:r>
      <w:r w:rsidR="00EB210C" w:rsidRPr="00AF25EC">
        <w:rPr>
          <w:color w:val="auto"/>
        </w:rPr>
        <w:t xml:space="preserve"> based on existing data underneath the project </w:t>
      </w:r>
      <w:r w:rsidR="0098743C" w:rsidRPr="00AF25EC">
        <w:rPr>
          <w:color w:val="auto"/>
        </w:rPr>
        <w:t>during the</w:t>
      </w:r>
      <w:r w:rsidR="00EB210C" w:rsidRPr="00AF25EC">
        <w:rPr>
          <w:color w:val="auto"/>
        </w:rPr>
        <w:t xml:space="preserve"> project lifecycle. NSGA-II is a simple MOGA algorithm </w:t>
      </w:r>
      <w:r w:rsidR="0098743C" w:rsidRPr="00AF25EC">
        <w:rPr>
          <w:color w:val="auto"/>
        </w:rPr>
        <w:t>which is</w:t>
      </w:r>
      <w:r w:rsidR="00EB210C" w:rsidRPr="00AF25EC">
        <w:rPr>
          <w:color w:val="auto"/>
        </w:rPr>
        <w:t xml:space="preserve"> easy to understand and implemen</w:t>
      </w:r>
      <w:r w:rsidR="000366F7" w:rsidRPr="00AF25EC">
        <w:rPr>
          <w:color w:val="auto"/>
        </w:rPr>
        <w:t>t</w:t>
      </w:r>
      <w:r w:rsidR="00EB210C" w:rsidRPr="00AF25EC">
        <w:rPr>
          <w:color w:val="auto"/>
        </w:rPr>
        <w:t xml:space="preserve"> but takes longer computational time. </w:t>
      </w:r>
      <w:r w:rsidR="0098743C" w:rsidRPr="00AF25EC">
        <w:rPr>
          <w:color w:val="auto"/>
        </w:rPr>
        <w:t>Further</w:t>
      </w:r>
      <w:r w:rsidR="00EB210C" w:rsidRPr="00AF25EC">
        <w:rPr>
          <w:color w:val="auto"/>
        </w:rPr>
        <w:t xml:space="preserve"> research </w:t>
      </w:r>
      <w:r w:rsidR="0098743C" w:rsidRPr="00AF25EC">
        <w:rPr>
          <w:color w:val="auto"/>
        </w:rPr>
        <w:t>may</w:t>
      </w:r>
      <w:r w:rsidR="00EB210C" w:rsidRPr="00AF25EC">
        <w:rPr>
          <w:color w:val="auto"/>
        </w:rPr>
        <w:t xml:space="preserve"> </w:t>
      </w:r>
      <w:r w:rsidR="000366F7" w:rsidRPr="00AF25EC">
        <w:rPr>
          <w:color w:val="auto"/>
        </w:rPr>
        <w:t>find</w:t>
      </w:r>
      <w:r w:rsidR="00EB210C" w:rsidRPr="00AF25EC">
        <w:rPr>
          <w:color w:val="auto"/>
        </w:rPr>
        <w:t xml:space="preserve"> </w:t>
      </w:r>
      <w:r w:rsidR="0098743C" w:rsidRPr="00AF25EC">
        <w:rPr>
          <w:color w:val="auto"/>
        </w:rPr>
        <w:t>other</w:t>
      </w:r>
      <w:r w:rsidR="00EB210C" w:rsidRPr="00AF25EC">
        <w:rPr>
          <w:color w:val="auto"/>
        </w:rPr>
        <w:t xml:space="preserve"> method</w:t>
      </w:r>
      <w:r w:rsidR="0098743C" w:rsidRPr="00AF25EC">
        <w:rPr>
          <w:color w:val="auto"/>
        </w:rPr>
        <w:t>s</w:t>
      </w:r>
      <w:r w:rsidR="00EB210C" w:rsidRPr="00AF25EC">
        <w:rPr>
          <w:color w:val="auto"/>
        </w:rPr>
        <w:t xml:space="preserve"> of</w:t>
      </w:r>
      <w:r w:rsidR="0098743C" w:rsidRPr="00AF25EC">
        <w:rPr>
          <w:color w:val="auto"/>
        </w:rPr>
        <w:t xml:space="preserve"> using</w:t>
      </w:r>
      <w:r w:rsidR="00EB210C" w:rsidRPr="00AF25EC">
        <w:rPr>
          <w:color w:val="auto"/>
        </w:rPr>
        <w:t xml:space="preserve"> MOGA algorithm</w:t>
      </w:r>
      <w:r w:rsidR="0098743C" w:rsidRPr="00AF25EC">
        <w:rPr>
          <w:color w:val="auto"/>
        </w:rPr>
        <w:t>s</w:t>
      </w:r>
      <w:r w:rsidR="00EB210C" w:rsidRPr="00AF25EC">
        <w:rPr>
          <w:color w:val="auto"/>
        </w:rPr>
        <w:t xml:space="preserve"> to solve construction scheduling problem</w:t>
      </w:r>
      <w:r w:rsidR="0098743C" w:rsidRPr="00AF25EC">
        <w:rPr>
          <w:color w:val="auto"/>
        </w:rPr>
        <w:t>s</w:t>
      </w:r>
      <w:r w:rsidR="00EB210C" w:rsidRPr="00AF25EC">
        <w:rPr>
          <w:color w:val="auto"/>
        </w:rPr>
        <w:t xml:space="preserve"> compar</w:t>
      </w:r>
      <w:r w:rsidR="0098743C" w:rsidRPr="00AF25EC">
        <w:rPr>
          <w:color w:val="auto"/>
        </w:rPr>
        <w:t xml:space="preserve">ed to </w:t>
      </w:r>
      <w:r w:rsidR="00EB210C" w:rsidRPr="00AF25EC">
        <w:rPr>
          <w:color w:val="auto"/>
        </w:rPr>
        <w:t>the NSGA-II’s result.</w:t>
      </w:r>
    </w:p>
    <w:p w14:paraId="43D7B3BF" w14:textId="2A070F30" w:rsidR="00E86C38" w:rsidRPr="00AF25EC" w:rsidRDefault="00E86C38" w:rsidP="00E86C38">
      <w:pPr>
        <w:pStyle w:val="MDPI22heading2"/>
        <w:rPr>
          <w:color w:val="auto"/>
        </w:rPr>
      </w:pPr>
      <w:r w:rsidRPr="00AF25EC">
        <w:rPr>
          <w:color w:val="auto"/>
        </w:rPr>
        <w:t>5.1. Result Comparison</w:t>
      </w:r>
    </w:p>
    <w:p w14:paraId="2EB6843D" w14:textId="7A555046" w:rsidR="00E86C38" w:rsidRPr="00AF25EC" w:rsidRDefault="00E86C38" w:rsidP="0004499E">
      <w:pPr>
        <w:pStyle w:val="MDPI31text"/>
        <w:rPr>
          <w:rFonts w:eastAsia="Calibri"/>
          <w:color w:val="auto"/>
          <w:lang w:eastAsia="en-US"/>
        </w:rPr>
      </w:pPr>
      <w:r w:rsidRPr="00AF25EC">
        <w:rPr>
          <w:rFonts w:eastAsia="Calibri"/>
          <w:color w:val="auto"/>
          <w:lang w:eastAsia="en-US"/>
        </w:rPr>
        <w:t xml:space="preserve">This proposed model </w:t>
      </w:r>
      <w:r w:rsidR="0098743C" w:rsidRPr="00AF25EC">
        <w:rPr>
          <w:rFonts w:eastAsia="Calibri"/>
          <w:color w:val="auto"/>
          <w:lang w:eastAsia="en-US"/>
        </w:rPr>
        <w:t>beats</w:t>
      </w:r>
      <w:r w:rsidR="00651E65">
        <w:rPr>
          <w:rFonts w:eastAsia="Calibri" w:cs="Angsana New"/>
          <w:color w:val="auto"/>
          <w:lang w:eastAsia="en-US" w:bidi="th-TH"/>
        </w:rPr>
        <w:t xml:space="preserve"> the results from the</w:t>
      </w:r>
      <w:r w:rsidRPr="00AF25EC">
        <w:rPr>
          <w:rFonts w:eastAsia="Calibri"/>
          <w:color w:val="auto"/>
          <w:lang w:eastAsia="en-US"/>
        </w:rPr>
        <w:t xml:space="preserve"> previous research </w:t>
      </w:r>
      <w:r w:rsidRPr="00AF25EC">
        <w:rPr>
          <w:rFonts w:eastAsia="Calibri"/>
          <w:color w:val="auto"/>
          <w:lang w:eastAsia="en-US"/>
        </w:rPr>
        <w:fldChar w:fldCharType="begin" w:fldLock="1"/>
      </w:r>
      <w:r w:rsidR="00A13B4F">
        <w:rPr>
          <w:rFonts w:eastAsia="Calibri"/>
          <w:color w:val="auto"/>
          <w:lang w:eastAsia="en-US"/>
        </w:rPr>
        <w:instrText>ADDIN CSL_CITATION {"citationItems":[{"id":"ITEM-1","itemData":{"author":[{"dropping-particle":"","family":"Nusen","given":"Pornpote","non-dropping-particle":"","parse-names":false,"suffix":""},{"dropping-particle":"","family":"Piyawongwisai","given":"P.","non-dropping-particle":"","parse-names":false,"suffix":""},{"dropping-particle":"","family":"Nusen","given":"Sunita","non-dropping-particle":"","parse-names":false,"suffix":""},{"dropping-particle":"","family":"Kaewmoracharoen","given":"Manop","non-dropping-particle":"","parse-names":false,"suffix":""}],"container-title":"Article in Press, ACM 6th International Conference on Intelligent Information Technology, ICIIT 2021","id":"ITEM-1","issued":{"date-parts":[["2021"]]},"title":"Resource Utilization Optimization using Genetic Algorithm based on Variation of Resource Fluctuation Moment for Extra-Large Building Renovation","type":"paper-conference"},"uris":["http://www.mendeley.com/documents/?uuid=79136507-70a3-430e-b1b2-dfa9e3c3d9d8"]}],"mendeley":{"formattedCitation":"[30]","plainTextFormattedCitation":"[30]","previouslyFormattedCitation":"[30]"},"properties":{"noteIndex":0},"schema":"https://github.com/citation-style-language/schema/raw/master/csl-citation.json"}</w:instrText>
      </w:r>
      <w:r w:rsidRPr="00AF25EC">
        <w:rPr>
          <w:rFonts w:eastAsia="Calibri"/>
          <w:color w:val="auto"/>
          <w:lang w:eastAsia="en-US"/>
        </w:rPr>
        <w:fldChar w:fldCharType="separate"/>
      </w:r>
      <w:r w:rsidR="00A13B4F" w:rsidRPr="00A13B4F">
        <w:rPr>
          <w:rFonts w:eastAsia="Calibri"/>
          <w:noProof/>
          <w:color w:val="auto"/>
          <w:lang w:eastAsia="en-US"/>
        </w:rPr>
        <w:t>[30]</w:t>
      </w:r>
      <w:r w:rsidRPr="00AF25EC">
        <w:rPr>
          <w:rFonts w:eastAsia="Calibri"/>
          <w:color w:val="auto"/>
          <w:lang w:eastAsia="en-US"/>
        </w:rPr>
        <w:fldChar w:fldCharType="end"/>
      </w:r>
      <w:r w:rsidRPr="00AF25EC">
        <w:rPr>
          <w:rFonts w:eastAsia="Calibri"/>
          <w:color w:val="auto"/>
          <w:lang w:eastAsia="en-US"/>
        </w:rPr>
        <w:t xml:space="preserve"> at</w:t>
      </w:r>
      <w:r w:rsidR="0098743C" w:rsidRPr="00AF25EC">
        <w:rPr>
          <w:rFonts w:eastAsia="Calibri"/>
          <w:color w:val="auto"/>
          <w:lang w:eastAsia="en-US"/>
        </w:rPr>
        <w:t xml:space="preserve"> the</w:t>
      </w:r>
      <w:r w:rsidRPr="00AF25EC">
        <w:rPr>
          <w:rFonts w:eastAsia="Calibri"/>
          <w:color w:val="auto"/>
          <w:lang w:eastAsia="en-US"/>
        </w:rPr>
        <w:t xml:space="preserve"> 282</w:t>
      </w:r>
      <w:r w:rsidRPr="00AF25EC">
        <w:rPr>
          <w:rFonts w:eastAsia="Calibri"/>
          <w:color w:val="auto"/>
          <w:vertAlign w:val="superscript"/>
          <w:lang w:eastAsia="en-US"/>
        </w:rPr>
        <w:t>nd</w:t>
      </w:r>
      <w:r w:rsidRPr="00AF25EC">
        <w:rPr>
          <w:rFonts w:eastAsia="Calibri"/>
          <w:color w:val="auto"/>
          <w:lang w:eastAsia="en-US"/>
        </w:rPr>
        <w:t xml:space="preserve"> generation</w:t>
      </w:r>
      <w:r w:rsidR="0098743C" w:rsidRPr="00AF25EC">
        <w:rPr>
          <w:rFonts w:eastAsia="Calibri"/>
          <w:color w:val="auto"/>
          <w:lang w:eastAsia="en-US"/>
        </w:rPr>
        <w:t>,</w:t>
      </w:r>
      <w:r w:rsidRPr="00AF25EC">
        <w:rPr>
          <w:rFonts w:eastAsia="Calibri"/>
          <w:color w:val="auto"/>
          <w:lang w:eastAsia="en-US"/>
        </w:rPr>
        <w:t xml:space="preserve"> </w:t>
      </w:r>
      <w:r w:rsidR="0004499E" w:rsidRPr="00AF25EC">
        <w:rPr>
          <w:rFonts w:eastAsia="Calibri"/>
          <w:color w:val="auto"/>
          <w:lang w:eastAsia="en-US"/>
        </w:rPr>
        <w:t xml:space="preserve">as </w:t>
      </w:r>
      <w:r w:rsidRPr="00AF25EC">
        <w:rPr>
          <w:rFonts w:eastAsia="Calibri"/>
          <w:color w:val="auto"/>
          <w:lang w:eastAsia="en-US"/>
        </w:rPr>
        <w:t xml:space="preserve">displayed in </w:t>
      </w:r>
      <w:r w:rsidR="0098743C" w:rsidRPr="00AF25EC">
        <w:rPr>
          <w:rFonts w:eastAsia="Calibri"/>
          <w:color w:val="auto"/>
          <w:lang w:eastAsia="en-US"/>
        </w:rPr>
        <w:t>T</w:t>
      </w:r>
      <w:r w:rsidRPr="00AF25EC">
        <w:rPr>
          <w:rFonts w:eastAsia="Calibri"/>
          <w:color w:val="auto"/>
          <w:lang w:eastAsia="en-US"/>
        </w:rPr>
        <w:t>able 3. In</w:t>
      </w:r>
      <w:r w:rsidR="000366F7" w:rsidRPr="00AF25EC">
        <w:rPr>
          <w:rFonts w:eastAsia="Calibri"/>
          <w:color w:val="auto"/>
          <w:lang w:eastAsia="en-US"/>
        </w:rPr>
        <w:t xml:space="preserve"> the</w:t>
      </w:r>
      <w:r w:rsidRPr="00AF25EC">
        <w:rPr>
          <w:rFonts w:eastAsia="Calibri"/>
          <w:color w:val="auto"/>
          <w:lang w:eastAsia="en-US"/>
        </w:rPr>
        <w:t xml:space="preserve"> previous </w:t>
      </w:r>
      <w:r w:rsidR="00651E65">
        <w:rPr>
          <w:rFonts w:eastAsia="Calibri"/>
          <w:color w:val="auto"/>
          <w:lang w:eastAsia="en-US"/>
        </w:rPr>
        <w:t>research</w:t>
      </w:r>
      <w:r w:rsidRPr="00AF25EC">
        <w:rPr>
          <w:rFonts w:eastAsia="Calibri"/>
          <w:color w:val="auto"/>
          <w:lang w:eastAsia="en-US"/>
        </w:rPr>
        <w:t xml:space="preserve">, </w:t>
      </w:r>
      <w:r w:rsidR="0098743C" w:rsidRPr="00AF25EC">
        <w:rPr>
          <w:rFonts w:eastAsia="Calibri"/>
          <w:color w:val="auto"/>
          <w:lang w:eastAsia="en-US"/>
        </w:rPr>
        <w:t xml:space="preserve">a </w:t>
      </w:r>
      <w:r w:rsidRPr="00AF25EC">
        <w:rPr>
          <w:rFonts w:eastAsia="Calibri"/>
          <w:color w:val="auto"/>
          <w:lang w:eastAsia="en-US"/>
        </w:rPr>
        <w:t>linear programming solver</w:t>
      </w:r>
      <w:r w:rsidR="0004499E" w:rsidRPr="00AF25EC">
        <w:rPr>
          <w:rFonts w:eastAsia="Calibri"/>
          <w:color w:val="auto"/>
          <w:lang w:eastAsia="en-US"/>
        </w:rPr>
        <w:t xml:space="preserve"> (LP Solver)</w:t>
      </w:r>
      <w:r w:rsidRPr="00AF25EC">
        <w:rPr>
          <w:rFonts w:eastAsia="Calibri"/>
          <w:color w:val="auto"/>
          <w:lang w:eastAsia="en-US"/>
        </w:rPr>
        <w:t xml:space="preserve"> approach </w:t>
      </w:r>
      <w:r w:rsidR="0098743C" w:rsidRPr="00AF25EC">
        <w:rPr>
          <w:rFonts w:eastAsia="Calibri"/>
          <w:color w:val="auto"/>
          <w:lang w:eastAsia="en-US"/>
        </w:rPr>
        <w:t>was</w:t>
      </w:r>
      <w:r w:rsidRPr="00AF25EC">
        <w:rPr>
          <w:rFonts w:eastAsia="Calibri"/>
          <w:color w:val="auto"/>
          <w:lang w:eastAsia="en-US"/>
        </w:rPr>
        <w:t xml:space="preserve"> used to retrieve an optimal point at 10,000 generations with the construction duration of 720 days.</w:t>
      </w:r>
      <w:r w:rsidR="0004499E" w:rsidRPr="00AF25EC">
        <w:rPr>
          <w:rFonts w:eastAsia="Calibri"/>
          <w:color w:val="auto"/>
          <w:lang w:eastAsia="en-US"/>
        </w:rPr>
        <w:t xml:space="preserve"> To improve results, </w:t>
      </w:r>
      <w:r w:rsidRPr="00AF25EC">
        <w:rPr>
          <w:rFonts w:eastAsia="Calibri"/>
          <w:color w:val="auto"/>
          <w:lang w:eastAsia="en-US"/>
        </w:rPr>
        <w:t xml:space="preserve">NSGA-II </w:t>
      </w:r>
      <w:r w:rsidR="0004499E" w:rsidRPr="00AF25EC">
        <w:rPr>
          <w:rFonts w:eastAsia="Calibri"/>
          <w:color w:val="auto"/>
          <w:lang w:eastAsia="en-US"/>
        </w:rPr>
        <w:t xml:space="preserve">provided better results </w:t>
      </w:r>
      <w:r w:rsidR="000366F7" w:rsidRPr="00AF25EC">
        <w:rPr>
          <w:rFonts w:eastAsia="Calibri"/>
          <w:color w:val="auto"/>
          <w:lang w:eastAsia="en-US"/>
        </w:rPr>
        <w:t>with</w:t>
      </w:r>
      <w:r w:rsidR="0004499E" w:rsidRPr="00AF25EC">
        <w:rPr>
          <w:rFonts w:eastAsia="Calibri"/>
          <w:color w:val="auto"/>
          <w:lang w:eastAsia="en-US"/>
        </w:rPr>
        <w:t xml:space="preserve"> a</w:t>
      </w:r>
      <w:r w:rsidRPr="00AF25EC">
        <w:rPr>
          <w:rFonts w:eastAsia="Calibri"/>
          <w:color w:val="auto"/>
          <w:lang w:eastAsia="en-US"/>
        </w:rPr>
        <w:t xml:space="preserve"> MOGA algorithm</w:t>
      </w:r>
      <w:r w:rsidR="0004499E" w:rsidRPr="00AF25EC">
        <w:rPr>
          <w:rFonts w:eastAsia="Calibri"/>
          <w:color w:val="auto"/>
          <w:lang w:eastAsia="en-US"/>
        </w:rPr>
        <w:t>,</w:t>
      </w:r>
      <w:r w:rsidRPr="00AF25EC">
        <w:rPr>
          <w:rFonts w:eastAsia="Calibri"/>
          <w:color w:val="auto"/>
          <w:lang w:eastAsia="en-US"/>
        </w:rPr>
        <w:t xml:space="preserve"> </w:t>
      </w:r>
      <w:r w:rsidR="0004499E" w:rsidRPr="00AF25EC">
        <w:rPr>
          <w:rFonts w:eastAsia="Calibri"/>
          <w:color w:val="auto"/>
          <w:lang w:eastAsia="en-US"/>
        </w:rPr>
        <w:t xml:space="preserve">though it </w:t>
      </w:r>
      <w:r w:rsidRPr="00AF25EC">
        <w:rPr>
          <w:rFonts w:eastAsia="Calibri"/>
          <w:color w:val="auto"/>
          <w:lang w:eastAsia="en-US"/>
        </w:rPr>
        <w:t>takes more computation</w:t>
      </w:r>
      <w:r w:rsidR="0098743C" w:rsidRPr="00AF25EC">
        <w:rPr>
          <w:rFonts w:eastAsia="Calibri"/>
          <w:color w:val="auto"/>
          <w:lang w:eastAsia="en-US"/>
        </w:rPr>
        <w:t>al</w:t>
      </w:r>
      <w:r w:rsidR="0004499E" w:rsidRPr="00AF25EC">
        <w:rPr>
          <w:rFonts w:eastAsia="Calibri"/>
          <w:color w:val="auto"/>
          <w:lang w:eastAsia="en-US"/>
        </w:rPr>
        <w:t xml:space="preserve"> runtime than </w:t>
      </w:r>
      <w:r w:rsidR="0098743C" w:rsidRPr="00AF25EC">
        <w:rPr>
          <w:rFonts w:eastAsia="Calibri"/>
          <w:color w:val="auto"/>
          <w:lang w:eastAsia="en-US"/>
        </w:rPr>
        <w:t xml:space="preserve">the </w:t>
      </w:r>
      <w:r w:rsidR="0004499E" w:rsidRPr="00AF25EC">
        <w:rPr>
          <w:rFonts w:eastAsia="Calibri"/>
          <w:color w:val="auto"/>
          <w:lang w:eastAsia="en-US"/>
        </w:rPr>
        <w:t>LP solver</w:t>
      </w:r>
      <w:r w:rsidRPr="00AF25EC">
        <w:rPr>
          <w:rFonts w:eastAsia="Calibri"/>
          <w:color w:val="auto"/>
          <w:lang w:eastAsia="en-US"/>
        </w:rPr>
        <w:t xml:space="preserve">. Nevertheless, </w:t>
      </w:r>
      <w:r w:rsidR="0004499E" w:rsidRPr="00AF25EC">
        <w:rPr>
          <w:rFonts w:eastAsia="Calibri"/>
          <w:color w:val="auto"/>
          <w:lang w:eastAsia="en-US"/>
        </w:rPr>
        <w:t xml:space="preserve">the runtime could be reduced </w:t>
      </w:r>
      <w:r w:rsidR="0098743C" w:rsidRPr="00AF25EC">
        <w:rPr>
          <w:rFonts w:eastAsia="Calibri"/>
          <w:color w:val="auto"/>
          <w:lang w:eastAsia="en-US"/>
        </w:rPr>
        <w:t>in the</w:t>
      </w:r>
      <w:r w:rsidR="0004499E" w:rsidRPr="00AF25EC">
        <w:rPr>
          <w:rFonts w:eastAsia="Calibri"/>
          <w:color w:val="auto"/>
          <w:lang w:eastAsia="en-US"/>
        </w:rPr>
        <w:t xml:space="preserve"> future</w:t>
      </w:r>
      <w:r w:rsidR="0098743C" w:rsidRPr="00AF25EC">
        <w:rPr>
          <w:rFonts w:eastAsia="Calibri"/>
          <w:color w:val="auto"/>
          <w:lang w:eastAsia="en-US"/>
        </w:rPr>
        <w:t xml:space="preserve"> with more </w:t>
      </w:r>
      <w:r w:rsidR="0004499E" w:rsidRPr="00AF25EC">
        <w:rPr>
          <w:rFonts w:eastAsia="Calibri"/>
          <w:color w:val="auto"/>
          <w:lang w:eastAsia="en-US"/>
        </w:rPr>
        <w:t>powerful computer</w:t>
      </w:r>
      <w:r w:rsidR="000366F7" w:rsidRPr="00AF25EC">
        <w:rPr>
          <w:rFonts w:eastAsia="Calibri"/>
          <w:color w:val="auto"/>
          <w:lang w:eastAsia="en-US"/>
        </w:rPr>
        <w:t>s</w:t>
      </w:r>
      <w:r w:rsidR="0004499E" w:rsidRPr="00AF25EC">
        <w:rPr>
          <w:rFonts w:eastAsia="Calibri"/>
          <w:color w:val="auto"/>
          <w:lang w:eastAsia="en-US"/>
        </w:rPr>
        <w:t xml:space="preserve"> or </w:t>
      </w:r>
      <w:r w:rsidRPr="00AF25EC">
        <w:rPr>
          <w:rFonts w:eastAsia="Calibri"/>
          <w:color w:val="auto"/>
          <w:lang w:eastAsia="en-US"/>
        </w:rPr>
        <w:t>parallel programming.</w:t>
      </w:r>
    </w:p>
    <w:p w14:paraId="2AFBEABC" w14:textId="77777777" w:rsidR="00E86C38" w:rsidRPr="00AF25EC" w:rsidRDefault="00E86C38" w:rsidP="00E86C38">
      <w:pPr>
        <w:pStyle w:val="MDPI41tablecaption"/>
        <w:rPr>
          <w:color w:val="auto"/>
        </w:rPr>
      </w:pPr>
      <w:r w:rsidRPr="00AF25EC">
        <w:rPr>
          <w:b/>
          <w:color w:val="auto"/>
        </w:rPr>
        <w:t>Table 3.</w:t>
      </w:r>
      <w:r w:rsidRPr="00AF25EC">
        <w:rPr>
          <w:color w:val="auto"/>
        </w:rPr>
        <w:t xml:space="preserve"> Comparison tools.</w:t>
      </w:r>
    </w:p>
    <w:tbl>
      <w:tblPr>
        <w:tblStyle w:val="MDPI41threelinetable"/>
        <w:tblW w:w="6253" w:type="dxa"/>
        <w:jc w:val="left"/>
        <w:tblInd w:w="2694" w:type="dxa"/>
        <w:tblLook w:val="04A0" w:firstRow="1" w:lastRow="0" w:firstColumn="1" w:lastColumn="0" w:noHBand="0" w:noVBand="1"/>
      </w:tblPr>
      <w:tblGrid>
        <w:gridCol w:w="1560"/>
        <w:gridCol w:w="1994"/>
        <w:gridCol w:w="1559"/>
        <w:gridCol w:w="1140"/>
      </w:tblGrid>
      <w:tr w:rsidR="00AF25EC" w:rsidRPr="00AF25EC" w14:paraId="3B93A515" w14:textId="77777777" w:rsidTr="00E86C38">
        <w:trPr>
          <w:cnfStyle w:val="100000000000" w:firstRow="1" w:lastRow="0" w:firstColumn="0" w:lastColumn="0" w:oddVBand="0" w:evenVBand="0" w:oddHBand="0" w:evenHBand="0" w:firstRowFirstColumn="0" w:firstRowLastColumn="0" w:lastRowFirstColumn="0" w:lastRowLastColumn="0"/>
          <w:jc w:val="left"/>
        </w:trPr>
        <w:tc>
          <w:tcPr>
            <w:tcW w:w="1560" w:type="dxa"/>
          </w:tcPr>
          <w:p w14:paraId="1D68E838" w14:textId="77777777" w:rsidR="00E86C38" w:rsidRPr="00AF25EC" w:rsidRDefault="00E86C38" w:rsidP="00E86C38">
            <w:pPr>
              <w:spacing w:line="240" w:lineRule="auto"/>
              <w:jc w:val="thaiDistribute"/>
              <w:rPr>
                <w:rFonts w:eastAsia="Calibri"/>
                <w:color w:val="auto"/>
                <w:lang w:eastAsia="en-US" w:bidi="th-TH"/>
              </w:rPr>
            </w:pPr>
          </w:p>
        </w:tc>
        <w:tc>
          <w:tcPr>
            <w:tcW w:w="1994" w:type="dxa"/>
          </w:tcPr>
          <w:p w14:paraId="5CA16F7A"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Same Mx score at</w:t>
            </w:r>
          </w:p>
        </w:tc>
        <w:tc>
          <w:tcPr>
            <w:tcW w:w="1559" w:type="dxa"/>
          </w:tcPr>
          <w:p w14:paraId="383E91EF"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 Pareto front</w:t>
            </w:r>
          </w:p>
        </w:tc>
        <w:tc>
          <w:tcPr>
            <w:tcW w:w="1140" w:type="dxa"/>
          </w:tcPr>
          <w:p w14:paraId="537145E8"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Runtime</w:t>
            </w:r>
          </w:p>
        </w:tc>
      </w:tr>
      <w:tr w:rsidR="00AF25EC" w:rsidRPr="00AF25EC" w14:paraId="7A3AD350" w14:textId="77777777" w:rsidTr="00E86C38">
        <w:trPr>
          <w:jc w:val="left"/>
        </w:trPr>
        <w:tc>
          <w:tcPr>
            <w:tcW w:w="1560" w:type="dxa"/>
          </w:tcPr>
          <w:p w14:paraId="2A30DB44"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LP Solver</w:t>
            </w:r>
          </w:p>
        </w:tc>
        <w:tc>
          <w:tcPr>
            <w:tcW w:w="1994" w:type="dxa"/>
          </w:tcPr>
          <w:p w14:paraId="2F5881DE" w14:textId="78096A2F"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10,000 generation</w:t>
            </w:r>
            <w:r w:rsidR="0004499E" w:rsidRPr="00AF25EC">
              <w:rPr>
                <w:rFonts w:eastAsia="Calibri"/>
                <w:color w:val="auto"/>
                <w:sz w:val="18"/>
                <w:szCs w:val="18"/>
                <w:lang w:eastAsia="en-US" w:bidi="th-TH"/>
              </w:rPr>
              <w:t>s</w:t>
            </w:r>
          </w:p>
        </w:tc>
        <w:tc>
          <w:tcPr>
            <w:tcW w:w="1559" w:type="dxa"/>
          </w:tcPr>
          <w:p w14:paraId="717AE408"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1 solution</w:t>
            </w:r>
          </w:p>
        </w:tc>
        <w:tc>
          <w:tcPr>
            <w:tcW w:w="1140" w:type="dxa"/>
          </w:tcPr>
          <w:p w14:paraId="128B0490"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8 hours</w:t>
            </w:r>
          </w:p>
        </w:tc>
      </w:tr>
      <w:tr w:rsidR="00AF25EC" w:rsidRPr="00AF25EC" w14:paraId="6263F760" w14:textId="77777777" w:rsidTr="00E86C38">
        <w:trPr>
          <w:jc w:val="left"/>
        </w:trPr>
        <w:tc>
          <w:tcPr>
            <w:tcW w:w="1560" w:type="dxa"/>
          </w:tcPr>
          <w:p w14:paraId="3DC99D72"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NSGA-II</w:t>
            </w:r>
          </w:p>
        </w:tc>
        <w:tc>
          <w:tcPr>
            <w:tcW w:w="1994" w:type="dxa"/>
          </w:tcPr>
          <w:p w14:paraId="7AAA0224" w14:textId="30A55133"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282 generation</w:t>
            </w:r>
            <w:r w:rsidR="0004499E" w:rsidRPr="00AF25EC">
              <w:rPr>
                <w:rFonts w:eastAsia="Calibri"/>
                <w:color w:val="auto"/>
                <w:sz w:val="18"/>
                <w:szCs w:val="18"/>
                <w:lang w:eastAsia="en-US" w:bidi="th-TH"/>
              </w:rPr>
              <w:t>s</w:t>
            </w:r>
          </w:p>
        </w:tc>
        <w:tc>
          <w:tcPr>
            <w:tcW w:w="1559" w:type="dxa"/>
          </w:tcPr>
          <w:p w14:paraId="67211636"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70 solutions</w:t>
            </w:r>
          </w:p>
        </w:tc>
        <w:tc>
          <w:tcPr>
            <w:tcW w:w="1140" w:type="dxa"/>
          </w:tcPr>
          <w:p w14:paraId="7B5E0EA0"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4 days</w:t>
            </w:r>
          </w:p>
        </w:tc>
      </w:tr>
    </w:tbl>
    <w:p w14:paraId="30160367" w14:textId="77777777" w:rsidR="00E86C38" w:rsidRPr="00AF25EC" w:rsidRDefault="00E86C38" w:rsidP="00E86C38">
      <w:pPr>
        <w:pStyle w:val="MDPI41tablecaption"/>
        <w:rPr>
          <w:color w:val="auto"/>
        </w:rPr>
      </w:pPr>
      <w:r w:rsidRPr="00AF25EC">
        <w:rPr>
          <w:b/>
          <w:color w:val="auto"/>
        </w:rPr>
        <w:t>Table 4.</w:t>
      </w:r>
      <w:r w:rsidRPr="00AF25EC">
        <w:rPr>
          <w:color w:val="auto"/>
        </w:rPr>
        <w:t xml:space="preserve"> Result comparison to original plan.</w:t>
      </w:r>
    </w:p>
    <w:tbl>
      <w:tblPr>
        <w:tblStyle w:val="MDPI41threelinetable"/>
        <w:tblW w:w="6253" w:type="dxa"/>
        <w:jc w:val="left"/>
        <w:tblInd w:w="2694" w:type="dxa"/>
        <w:tblLook w:val="04A0" w:firstRow="1" w:lastRow="0" w:firstColumn="1" w:lastColumn="0" w:noHBand="0" w:noVBand="1"/>
      </w:tblPr>
      <w:tblGrid>
        <w:gridCol w:w="1560"/>
        <w:gridCol w:w="1994"/>
        <w:gridCol w:w="1559"/>
        <w:gridCol w:w="1140"/>
      </w:tblGrid>
      <w:tr w:rsidR="00AF25EC" w:rsidRPr="00AF25EC" w14:paraId="774F72D3" w14:textId="77777777" w:rsidTr="00E86C38">
        <w:trPr>
          <w:cnfStyle w:val="100000000000" w:firstRow="1" w:lastRow="0" w:firstColumn="0" w:lastColumn="0" w:oddVBand="0" w:evenVBand="0" w:oddHBand="0" w:evenHBand="0" w:firstRowFirstColumn="0" w:firstRowLastColumn="0" w:lastRowFirstColumn="0" w:lastRowLastColumn="0"/>
          <w:jc w:val="left"/>
        </w:trPr>
        <w:tc>
          <w:tcPr>
            <w:tcW w:w="1560" w:type="dxa"/>
          </w:tcPr>
          <w:p w14:paraId="578D64FA" w14:textId="77777777" w:rsidR="00E86C38" w:rsidRPr="00AF25EC" w:rsidRDefault="00E86C38" w:rsidP="00E86C38">
            <w:pPr>
              <w:spacing w:line="240" w:lineRule="auto"/>
              <w:jc w:val="thaiDistribute"/>
              <w:rPr>
                <w:rFonts w:eastAsia="Calibri"/>
                <w:color w:val="auto"/>
                <w:lang w:eastAsia="en-US" w:bidi="th-TH"/>
              </w:rPr>
            </w:pPr>
          </w:p>
        </w:tc>
        <w:tc>
          <w:tcPr>
            <w:tcW w:w="1994" w:type="dxa"/>
          </w:tcPr>
          <w:p w14:paraId="6667AD80"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cost</w:t>
            </w:r>
          </w:p>
        </w:tc>
        <w:tc>
          <w:tcPr>
            <w:tcW w:w="1559" w:type="dxa"/>
          </w:tcPr>
          <w:p w14:paraId="3277E9CF"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time</w:t>
            </w:r>
          </w:p>
        </w:tc>
        <w:tc>
          <w:tcPr>
            <w:tcW w:w="1140" w:type="dxa"/>
          </w:tcPr>
          <w:p w14:paraId="3D5169AA" w14:textId="77777777" w:rsidR="00E86C38" w:rsidRPr="00AF25EC" w:rsidRDefault="00E86C38" w:rsidP="00E86C38">
            <w:pPr>
              <w:spacing w:line="240" w:lineRule="auto"/>
              <w:jc w:val="thaiDistribute"/>
              <w:rPr>
                <w:rFonts w:eastAsia="Calibri"/>
                <w:color w:val="auto"/>
                <w:lang w:eastAsia="en-US" w:bidi="th-TH"/>
              </w:rPr>
            </w:pPr>
            <w:r w:rsidRPr="00AF25EC">
              <w:rPr>
                <w:rFonts w:eastAsia="Calibri"/>
                <w:color w:val="auto"/>
                <w:lang w:eastAsia="en-US" w:bidi="th-TH"/>
              </w:rPr>
              <w:t>Mx</w:t>
            </w:r>
          </w:p>
        </w:tc>
      </w:tr>
      <w:tr w:rsidR="00AF25EC" w:rsidRPr="00AF25EC" w14:paraId="3C07270E" w14:textId="77777777" w:rsidTr="00E86C38">
        <w:trPr>
          <w:jc w:val="left"/>
        </w:trPr>
        <w:tc>
          <w:tcPr>
            <w:tcW w:w="1560" w:type="dxa"/>
          </w:tcPr>
          <w:p w14:paraId="3DF50136"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Original plan</w:t>
            </w:r>
          </w:p>
        </w:tc>
        <w:tc>
          <w:tcPr>
            <w:tcW w:w="1994" w:type="dxa"/>
          </w:tcPr>
          <w:p w14:paraId="7B3C587E"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78701296</w:t>
            </w:r>
          </w:p>
        </w:tc>
        <w:tc>
          <w:tcPr>
            <w:tcW w:w="1559" w:type="dxa"/>
          </w:tcPr>
          <w:p w14:paraId="551BDED8"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716</w:t>
            </w:r>
          </w:p>
        </w:tc>
        <w:tc>
          <w:tcPr>
            <w:tcW w:w="1140" w:type="dxa"/>
          </w:tcPr>
          <w:p w14:paraId="2940F516"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1009040</w:t>
            </w:r>
          </w:p>
        </w:tc>
      </w:tr>
      <w:tr w:rsidR="00AF25EC" w:rsidRPr="00AF25EC" w14:paraId="03781CEB" w14:textId="77777777" w:rsidTr="00E86C38">
        <w:trPr>
          <w:jc w:val="left"/>
        </w:trPr>
        <w:tc>
          <w:tcPr>
            <w:tcW w:w="1560" w:type="dxa"/>
          </w:tcPr>
          <w:p w14:paraId="79722AA9"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Optimal plan</w:t>
            </w:r>
          </w:p>
        </w:tc>
        <w:tc>
          <w:tcPr>
            <w:tcW w:w="1994" w:type="dxa"/>
          </w:tcPr>
          <w:p w14:paraId="2BDB88C9"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78701296</w:t>
            </w:r>
          </w:p>
        </w:tc>
        <w:tc>
          <w:tcPr>
            <w:tcW w:w="1559" w:type="dxa"/>
          </w:tcPr>
          <w:p w14:paraId="201B565F"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716</w:t>
            </w:r>
          </w:p>
        </w:tc>
        <w:tc>
          <w:tcPr>
            <w:tcW w:w="1140" w:type="dxa"/>
          </w:tcPr>
          <w:p w14:paraId="53CD3BB3"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cs="Tahoma"/>
                <w:color w:val="auto"/>
                <w:sz w:val="18"/>
                <w:szCs w:val="18"/>
                <w:lang w:eastAsia="en-US" w:bidi="th-TH"/>
              </w:rPr>
              <w:t>965714</w:t>
            </w:r>
          </w:p>
        </w:tc>
      </w:tr>
      <w:tr w:rsidR="00AF25EC" w:rsidRPr="00AF25EC" w14:paraId="0C807239" w14:textId="77777777" w:rsidTr="00E86C38">
        <w:trPr>
          <w:jc w:val="left"/>
        </w:trPr>
        <w:tc>
          <w:tcPr>
            <w:tcW w:w="1560" w:type="dxa"/>
          </w:tcPr>
          <w:p w14:paraId="31FA2383" w14:textId="77777777" w:rsidR="00E86C38" w:rsidRPr="00AF25EC" w:rsidRDefault="00E86C38" w:rsidP="00E86C38">
            <w:pPr>
              <w:spacing w:line="240" w:lineRule="auto"/>
              <w:jc w:val="thaiDistribute"/>
              <w:rPr>
                <w:rFonts w:eastAsia="Calibri"/>
                <w:b/>
                <w:bCs/>
                <w:color w:val="auto"/>
                <w:lang w:eastAsia="en-US" w:bidi="th-TH"/>
              </w:rPr>
            </w:pPr>
            <w:r w:rsidRPr="00AF25EC">
              <w:rPr>
                <w:rFonts w:eastAsia="Calibri"/>
                <w:b/>
                <w:bCs/>
                <w:color w:val="auto"/>
                <w:lang w:eastAsia="en-US" w:bidi="th-TH"/>
              </w:rPr>
              <w:t>Different</w:t>
            </w:r>
          </w:p>
        </w:tc>
        <w:tc>
          <w:tcPr>
            <w:tcW w:w="1994" w:type="dxa"/>
          </w:tcPr>
          <w:p w14:paraId="64311EA5"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0 %</w:t>
            </w:r>
          </w:p>
        </w:tc>
        <w:tc>
          <w:tcPr>
            <w:tcW w:w="1559" w:type="dxa"/>
          </w:tcPr>
          <w:p w14:paraId="4B7199C6"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0 %</w:t>
            </w:r>
          </w:p>
        </w:tc>
        <w:tc>
          <w:tcPr>
            <w:tcW w:w="1140" w:type="dxa"/>
          </w:tcPr>
          <w:p w14:paraId="6025281B" w14:textId="77777777" w:rsidR="00E86C38" w:rsidRPr="00AF25EC" w:rsidRDefault="00E86C38" w:rsidP="00E86C38">
            <w:pPr>
              <w:spacing w:line="240" w:lineRule="auto"/>
              <w:jc w:val="thaiDistribute"/>
              <w:rPr>
                <w:rFonts w:eastAsia="Calibri"/>
                <w:color w:val="auto"/>
                <w:sz w:val="18"/>
                <w:szCs w:val="18"/>
                <w:lang w:eastAsia="en-US" w:bidi="th-TH"/>
              </w:rPr>
            </w:pPr>
            <w:r w:rsidRPr="00AF25EC">
              <w:rPr>
                <w:rFonts w:eastAsia="Calibri"/>
                <w:color w:val="auto"/>
                <w:sz w:val="18"/>
                <w:szCs w:val="18"/>
                <w:lang w:eastAsia="en-US" w:bidi="th-TH"/>
              </w:rPr>
              <w:t>4.3 %</w:t>
            </w:r>
          </w:p>
        </w:tc>
      </w:tr>
    </w:tbl>
    <w:p w14:paraId="36AAA317" w14:textId="77777777" w:rsidR="00E86C38" w:rsidRPr="00AF25EC" w:rsidRDefault="00E86C38" w:rsidP="00E86C38">
      <w:pPr>
        <w:pStyle w:val="MDPI31text"/>
        <w:rPr>
          <w:rFonts w:eastAsia="Calibri"/>
          <w:color w:val="auto"/>
          <w:lang w:eastAsia="en-US"/>
        </w:rPr>
      </w:pPr>
    </w:p>
    <w:p w14:paraId="4B3F6D8A" w14:textId="73FA29CD" w:rsidR="00E86C38" w:rsidRPr="00AF25EC" w:rsidRDefault="00975F96" w:rsidP="00E86C38">
      <w:pPr>
        <w:pStyle w:val="MDPI31text"/>
        <w:rPr>
          <w:rFonts w:eastAsia="Calibri"/>
          <w:color w:val="auto"/>
          <w:lang w:eastAsia="en-US"/>
        </w:rPr>
      </w:pPr>
      <w:bookmarkStart w:id="5" w:name="_Hlk69118806"/>
      <w:r w:rsidRPr="00975F96">
        <w:rPr>
          <w:rFonts w:eastAsia="Calibri"/>
          <w:color w:val="auto"/>
          <w:lang w:eastAsia="en-US"/>
        </w:rPr>
        <w:t>When we considered the cost and time of both plans which are equal, we found that optimization’s Mx objective is clearly better than non-optimization’s Mx objective.</w:t>
      </w:r>
      <w:r>
        <w:rPr>
          <w:rFonts w:eastAsia="Calibri"/>
          <w:color w:val="auto"/>
          <w:lang w:eastAsia="en-US"/>
        </w:rPr>
        <w:t xml:space="preserve"> </w:t>
      </w:r>
      <w:r w:rsidRPr="00975F96">
        <w:rPr>
          <w:rFonts w:eastAsia="Calibri"/>
          <w:color w:val="auto"/>
          <w:lang w:eastAsia="en-US"/>
        </w:rPr>
        <w:t>This means we can reduce the worker density on the construction site. Furthermore, there are many optimal plans for utilizing that are better than one original plan.</w:t>
      </w:r>
    </w:p>
    <w:bookmarkEnd w:id="5"/>
    <w:p w14:paraId="1FB21F7A" w14:textId="0C6532D7" w:rsidR="00FF0BD6" w:rsidRPr="00AF25EC" w:rsidRDefault="00E86C38" w:rsidP="007E704A">
      <w:pPr>
        <w:pStyle w:val="MDPI21heading1"/>
        <w:rPr>
          <w:color w:val="auto"/>
        </w:rPr>
      </w:pPr>
      <w:r w:rsidRPr="00AF25EC">
        <w:rPr>
          <w:color w:val="auto"/>
        </w:rPr>
        <w:t>6</w:t>
      </w:r>
      <w:r w:rsidR="00FF0BD6" w:rsidRPr="00AF25EC">
        <w:rPr>
          <w:color w:val="auto"/>
        </w:rPr>
        <w:t>. Conclusion</w:t>
      </w:r>
    </w:p>
    <w:p w14:paraId="00250AC3" w14:textId="5C70D7A0" w:rsidR="00FF0BD6" w:rsidRPr="00AF25EC" w:rsidRDefault="00474911" w:rsidP="00C0751C">
      <w:pPr>
        <w:pStyle w:val="MDPI31text"/>
        <w:rPr>
          <w:color w:val="auto"/>
        </w:rPr>
      </w:pPr>
      <w:r w:rsidRPr="00AF25EC">
        <w:rPr>
          <w:color w:val="auto"/>
        </w:rPr>
        <w:t>This paper provides a systematic BIM-based multi-objective genetic algorithm approach for planning and scheduling construction renovation project</w:t>
      </w:r>
      <w:r w:rsidR="0098743C" w:rsidRPr="00AF25EC">
        <w:rPr>
          <w:color w:val="auto"/>
        </w:rPr>
        <w:t>s</w:t>
      </w:r>
      <w:r w:rsidRPr="00AF25EC">
        <w:rPr>
          <w:color w:val="auto"/>
        </w:rPr>
        <w:t xml:space="preserve">. It was simulated </w:t>
      </w:r>
      <w:r w:rsidR="0098743C" w:rsidRPr="00AF25EC">
        <w:rPr>
          <w:color w:val="auto"/>
        </w:rPr>
        <w:t>for</w:t>
      </w:r>
      <w:r w:rsidRPr="00AF25EC">
        <w:rPr>
          <w:color w:val="auto"/>
        </w:rPr>
        <w:t xml:space="preserve"> a governmental project of an extra-large building renovation during 2018-2020. </w:t>
      </w:r>
      <w:r w:rsidR="0098743C" w:rsidRPr="00AF25EC">
        <w:rPr>
          <w:color w:val="auto"/>
        </w:rPr>
        <w:t>Direct and indirect p</w:t>
      </w:r>
      <w:r w:rsidRPr="00AF25EC">
        <w:rPr>
          <w:color w:val="auto"/>
        </w:rPr>
        <w:t>roject costs,</w:t>
      </w:r>
      <w:r w:rsidR="0098743C" w:rsidRPr="00AF25EC">
        <w:rPr>
          <w:color w:val="auto"/>
        </w:rPr>
        <w:t xml:space="preserve"> </w:t>
      </w:r>
      <w:r w:rsidRPr="00AF25EC">
        <w:rPr>
          <w:color w:val="auto"/>
        </w:rPr>
        <w:t xml:space="preserve">actual scheduling and resource usage were tracked and retrieved by the researchers. After the information was modeled as a BIM-based MOGA, the optimization results </w:t>
      </w:r>
      <w:r w:rsidR="00576588" w:rsidRPr="00AF25EC">
        <w:rPr>
          <w:color w:val="auto"/>
        </w:rPr>
        <w:t xml:space="preserve">were </w:t>
      </w:r>
      <w:r w:rsidRPr="00AF25EC">
        <w:rPr>
          <w:color w:val="auto"/>
        </w:rPr>
        <w:t>displayed as a Pareto front with 70 combinations among direct costs, time usage and resource allocation. The BIM-MOGA also provided less computation</w:t>
      </w:r>
      <w:r w:rsidR="0098743C" w:rsidRPr="00AF25EC">
        <w:rPr>
          <w:color w:val="auto"/>
        </w:rPr>
        <w:t xml:space="preserve">al time </w:t>
      </w:r>
      <w:r w:rsidRPr="00AF25EC">
        <w:rPr>
          <w:color w:val="auto"/>
        </w:rPr>
        <w:t>compar</w:t>
      </w:r>
      <w:r w:rsidR="0098743C" w:rsidRPr="00AF25EC">
        <w:rPr>
          <w:color w:val="auto"/>
        </w:rPr>
        <w:t>ed</w:t>
      </w:r>
      <w:r w:rsidRPr="00AF25EC">
        <w:rPr>
          <w:color w:val="auto"/>
        </w:rPr>
        <w:t xml:space="preserve"> to previous research working on BIM with genetic algorithm</w:t>
      </w:r>
      <w:r w:rsidR="0098743C" w:rsidRPr="00AF25EC">
        <w:rPr>
          <w:color w:val="auto"/>
        </w:rPr>
        <w:t>s</w:t>
      </w:r>
      <w:r w:rsidRPr="00AF25EC">
        <w:rPr>
          <w:color w:val="auto"/>
        </w:rPr>
        <w:t xml:space="preserve">. The increase </w:t>
      </w:r>
      <w:r w:rsidR="0098743C" w:rsidRPr="00AF25EC">
        <w:rPr>
          <w:color w:val="auto"/>
        </w:rPr>
        <w:t>in</w:t>
      </w:r>
      <w:r w:rsidRPr="00AF25EC">
        <w:rPr>
          <w:color w:val="auto"/>
        </w:rPr>
        <w:t xml:space="preserve"> generation provided better results, which this research us</w:t>
      </w:r>
      <w:r w:rsidR="00576588" w:rsidRPr="00AF25EC">
        <w:rPr>
          <w:color w:val="auto"/>
        </w:rPr>
        <w:t>ed</w:t>
      </w:r>
      <w:r w:rsidRPr="00AF25EC">
        <w:rPr>
          <w:color w:val="auto"/>
        </w:rPr>
        <w:t xml:space="preserve"> at 500 generations. BIM and MOGA work</w:t>
      </w:r>
      <w:r w:rsidR="00576588" w:rsidRPr="00AF25EC">
        <w:rPr>
          <w:color w:val="auto"/>
        </w:rPr>
        <w:t>ed</w:t>
      </w:r>
      <w:r w:rsidRPr="00AF25EC">
        <w:rPr>
          <w:color w:val="auto"/>
        </w:rPr>
        <w:t xml:space="preserve"> together through standard spreadsheet file</w:t>
      </w:r>
      <w:r w:rsidR="0098743C" w:rsidRPr="00AF25EC">
        <w:rPr>
          <w:color w:val="auto"/>
        </w:rPr>
        <w:t>s,</w:t>
      </w:r>
      <w:r w:rsidRPr="00AF25EC">
        <w:rPr>
          <w:color w:val="auto"/>
        </w:rPr>
        <w:t xml:space="preserve"> such as </w:t>
      </w:r>
      <w:r w:rsidR="008E7CA9">
        <w:rPr>
          <w:color w:val="auto"/>
        </w:rPr>
        <w:t>.</w:t>
      </w:r>
      <w:r w:rsidRPr="00AF25EC">
        <w:rPr>
          <w:color w:val="auto"/>
        </w:rPr>
        <w:t xml:space="preserve">xls, </w:t>
      </w:r>
      <w:r w:rsidR="008E7CA9">
        <w:rPr>
          <w:color w:val="auto"/>
        </w:rPr>
        <w:t>.</w:t>
      </w:r>
      <w:r w:rsidRPr="00AF25EC">
        <w:rPr>
          <w:color w:val="auto"/>
        </w:rPr>
        <w:t xml:space="preserve">xlsx and </w:t>
      </w:r>
      <w:r w:rsidR="008E7CA9">
        <w:rPr>
          <w:color w:val="auto"/>
        </w:rPr>
        <w:t>.</w:t>
      </w:r>
      <w:r w:rsidRPr="00AF25EC">
        <w:rPr>
          <w:color w:val="auto"/>
        </w:rPr>
        <w:t>csv extension</w:t>
      </w:r>
      <w:r w:rsidR="0098743C" w:rsidRPr="00AF25EC">
        <w:rPr>
          <w:color w:val="auto"/>
        </w:rPr>
        <w:t>s</w:t>
      </w:r>
      <w:r w:rsidRPr="00AF25EC">
        <w:rPr>
          <w:color w:val="auto"/>
        </w:rPr>
        <w:t>. The standard file</w:t>
      </w:r>
      <w:r w:rsidR="008E7CA9">
        <w:rPr>
          <w:color w:val="auto"/>
        </w:rPr>
        <w:t xml:space="preserve"> formats</w:t>
      </w:r>
      <w:r w:rsidR="00576588" w:rsidRPr="00AF25EC">
        <w:rPr>
          <w:color w:val="auto"/>
        </w:rPr>
        <w:t xml:space="preserve"> </w:t>
      </w:r>
      <w:r w:rsidR="008E7CA9">
        <w:rPr>
          <w:color w:val="auto"/>
        </w:rPr>
        <w:t>are</w:t>
      </w:r>
      <w:r w:rsidR="008E7CA9" w:rsidRPr="00AF25EC">
        <w:rPr>
          <w:color w:val="auto"/>
        </w:rPr>
        <w:t xml:space="preserve"> </w:t>
      </w:r>
      <w:r w:rsidR="00576588" w:rsidRPr="00AF25EC">
        <w:rPr>
          <w:color w:val="auto"/>
        </w:rPr>
        <w:t>easy for</w:t>
      </w:r>
      <w:r w:rsidRPr="00AF25EC">
        <w:rPr>
          <w:color w:val="auto"/>
        </w:rPr>
        <w:t xml:space="preserve"> reading, editing, and </w:t>
      </w:r>
      <w:r w:rsidR="008E7CA9">
        <w:rPr>
          <w:color w:val="auto"/>
        </w:rPr>
        <w:t>shar</w:t>
      </w:r>
      <w:r w:rsidR="008E7CA9" w:rsidRPr="00AF25EC">
        <w:rPr>
          <w:color w:val="auto"/>
        </w:rPr>
        <w:t>ing</w:t>
      </w:r>
      <w:r w:rsidR="008E7CA9">
        <w:rPr>
          <w:color w:val="auto"/>
        </w:rPr>
        <w:t xml:space="preserve">, which </w:t>
      </w:r>
      <w:r w:rsidRPr="00AF25EC">
        <w:rPr>
          <w:color w:val="auto"/>
        </w:rPr>
        <w:t>is bene</w:t>
      </w:r>
      <w:r w:rsidR="00576588" w:rsidRPr="00AF25EC">
        <w:rPr>
          <w:color w:val="auto"/>
        </w:rPr>
        <w:t>ficial</w:t>
      </w:r>
      <w:r w:rsidRPr="00AF25EC">
        <w:rPr>
          <w:color w:val="auto"/>
        </w:rPr>
        <w:t xml:space="preserve"> when the model’s result</w:t>
      </w:r>
      <w:r w:rsidR="0098743C" w:rsidRPr="00AF25EC">
        <w:rPr>
          <w:color w:val="auto"/>
        </w:rPr>
        <w:t>s need to be sent and the receiver o</w:t>
      </w:r>
      <w:r w:rsidRPr="00AF25EC">
        <w:rPr>
          <w:color w:val="auto"/>
        </w:rPr>
        <w:t xml:space="preserve">nly </w:t>
      </w:r>
      <w:r w:rsidR="0098743C" w:rsidRPr="00AF25EC">
        <w:rPr>
          <w:color w:val="auto"/>
        </w:rPr>
        <w:t>has</w:t>
      </w:r>
      <w:r w:rsidRPr="00AF25EC">
        <w:rPr>
          <w:color w:val="auto"/>
        </w:rPr>
        <w:t xml:space="preserve"> standard spreadsheet program</w:t>
      </w:r>
      <w:r w:rsidR="0098743C" w:rsidRPr="00AF25EC">
        <w:rPr>
          <w:color w:val="auto"/>
        </w:rPr>
        <w:t>s</w:t>
      </w:r>
      <w:r w:rsidRPr="00AF25EC">
        <w:rPr>
          <w:color w:val="auto"/>
        </w:rPr>
        <w:t xml:space="preserve"> such as Microsoft Excel, Google Sheets, Smartsheet, or Number</w:t>
      </w:r>
      <w:r w:rsidR="0098743C" w:rsidRPr="00AF25EC">
        <w:rPr>
          <w:color w:val="auto"/>
        </w:rPr>
        <w:t>s</w:t>
      </w:r>
      <w:r w:rsidRPr="00AF25EC">
        <w:rPr>
          <w:color w:val="auto"/>
        </w:rPr>
        <w:t xml:space="preserve">. It </w:t>
      </w:r>
      <w:r w:rsidR="00576588" w:rsidRPr="00AF25EC">
        <w:rPr>
          <w:color w:val="auto"/>
        </w:rPr>
        <w:t>creates</w:t>
      </w:r>
      <w:r w:rsidRPr="00AF25EC">
        <w:rPr>
          <w:color w:val="auto"/>
        </w:rPr>
        <w:t xml:space="preserve"> opportunities for construction experts to develop more robust and efficient tools for construction planning and scheduling using a combination of existing BIM along with MOGA in professional practice. The construction process will be</w:t>
      </w:r>
      <w:r w:rsidR="0098743C" w:rsidRPr="00AF25EC">
        <w:rPr>
          <w:color w:val="auto"/>
        </w:rPr>
        <w:t>nefit</w:t>
      </w:r>
      <w:r w:rsidRPr="00AF25EC">
        <w:rPr>
          <w:color w:val="auto"/>
        </w:rPr>
        <w:t xml:space="preserve"> from useful information for better decision-making depending on the strategies based on the Pareto front data provided.</w:t>
      </w:r>
    </w:p>
    <w:p w14:paraId="281A9DC1" w14:textId="77777777" w:rsidR="00FF0BD6" w:rsidRPr="00AF25EC" w:rsidRDefault="00FF0BD6" w:rsidP="001A242A">
      <w:pPr>
        <w:pStyle w:val="MDPI62BackMatter"/>
        <w:spacing w:before="240"/>
        <w:rPr>
          <w:color w:val="auto"/>
        </w:rPr>
      </w:pPr>
      <w:r w:rsidRPr="00AF25EC">
        <w:rPr>
          <w:b/>
          <w:color w:val="auto"/>
        </w:rPr>
        <w:lastRenderedPageBreak/>
        <w:t>Supplementary Materials:</w:t>
      </w:r>
      <w:r w:rsidRPr="00AF25EC">
        <w:rPr>
          <w:color w:val="auto"/>
        </w:rPr>
        <w:t xml:space="preserve"> The following are available online at www.mdpi.com/xxx/s1, Figure S1: title, Table S1: title, Video S1: title.</w:t>
      </w:r>
    </w:p>
    <w:p w14:paraId="2022B076" w14:textId="732CDAA7" w:rsidR="00FF0BD6" w:rsidRPr="00AF25EC" w:rsidRDefault="00FF0BD6" w:rsidP="00FF0BD6">
      <w:pPr>
        <w:pStyle w:val="MDPI62BackMatter"/>
        <w:rPr>
          <w:color w:val="auto"/>
        </w:rPr>
      </w:pPr>
      <w:r w:rsidRPr="00AF25EC">
        <w:rPr>
          <w:b/>
          <w:color w:val="auto"/>
        </w:rPr>
        <w:t>Author Contributions:</w:t>
      </w:r>
      <w:r w:rsidRPr="00AF25EC">
        <w:rPr>
          <w:color w:val="auto"/>
        </w:rPr>
        <w:t xml:space="preserve"> </w:t>
      </w:r>
      <w:r w:rsidR="00E742A2" w:rsidRPr="00AF25EC">
        <w:rPr>
          <w:color w:val="auto"/>
        </w:rPr>
        <w:t>Conceptualization, P.N., M.K. and P.C.; methodology, P.N., M.K. and P.C.; validation, P.N., S.N. and W.B.; formal analysis, S.N and W.B.; investigation, M.K. and P.N.; data curation, P.N.; writing—original draft preparation, P.N. and S.N.; writing—review and editing, M.K., P.C., K.P.; visualization, P.N. and S.N.; supervision, M.K. All authors have read and agreed to the published version of the manuscript.</w:t>
      </w:r>
    </w:p>
    <w:p w14:paraId="6DD85B55" w14:textId="7B881F50" w:rsidR="00FF0BD6" w:rsidRPr="00AF25EC" w:rsidRDefault="00FF0BD6" w:rsidP="00FF0BD6">
      <w:pPr>
        <w:pStyle w:val="MDPI62BackMatter"/>
        <w:rPr>
          <w:color w:val="auto"/>
        </w:rPr>
      </w:pPr>
      <w:r w:rsidRPr="00AF25EC">
        <w:rPr>
          <w:b/>
          <w:color w:val="auto"/>
        </w:rPr>
        <w:t>Funding:</w:t>
      </w:r>
      <w:r w:rsidRPr="00AF25EC">
        <w:rPr>
          <w:color w:val="auto"/>
        </w:rPr>
        <w:t xml:space="preserve"> This research received no external funding.</w:t>
      </w:r>
    </w:p>
    <w:p w14:paraId="25BB2663" w14:textId="77777777" w:rsidR="00950150" w:rsidRPr="00AF25EC" w:rsidRDefault="002969DF" w:rsidP="00950150">
      <w:pPr>
        <w:pStyle w:val="MDPI62BackMatter"/>
        <w:rPr>
          <w:color w:val="auto"/>
        </w:rPr>
      </w:pPr>
      <w:bookmarkStart w:id="6" w:name="_Hlk60054323"/>
      <w:r w:rsidRPr="00AF25EC">
        <w:rPr>
          <w:b/>
          <w:color w:val="auto"/>
        </w:rPr>
        <w:t xml:space="preserve">Institutional Review Board Statement: </w:t>
      </w:r>
      <w:r w:rsidR="00C7065D" w:rsidRPr="00AF25EC">
        <w:rPr>
          <w:color w:val="auto"/>
        </w:rPr>
        <w:t>Not applicable.</w:t>
      </w:r>
    </w:p>
    <w:p w14:paraId="060EEF65" w14:textId="5DA889CB" w:rsidR="002969DF" w:rsidRPr="00AF25EC" w:rsidRDefault="002969DF" w:rsidP="00950150">
      <w:pPr>
        <w:pStyle w:val="MDPI62BackMatter"/>
        <w:rPr>
          <w:color w:val="auto"/>
        </w:rPr>
      </w:pPr>
      <w:r w:rsidRPr="00AF25EC">
        <w:rPr>
          <w:b/>
          <w:color w:val="auto"/>
        </w:rPr>
        <w:t xml:space="preserve">Informed Consent Statement: </w:t>
      </w:r>
      <w:r w:rsidR="00C7065D" w:rsidRPr="00AF25EC">
        <w:rPr>
          <w:color w:val="auto"/>
        </w:rPr>
        <w:t>Not applicable.</w:t>
      </w:r>
    </w:p>
    <w:p w14:paraId="0602B89B" w14:textId="2D88DF16" w:rsidR="002969DF" w:rsidRPr="00AF25EC" w:rsidRDefault="002969DF" w:rsidP="002969DF">
      <w:pPr>
        <w:pStyle w:val="MDPI62BackMatter"/>
        <w:rPr>
          <w:color w:val="auto"/>
        </w:rPr>
      </w:pPr>
      <w:r w:rsidRPr="00AF25EC">
        <w:rPr>
          <w:b/>
          <w:color w:val="auto"/>
        </w:rPr>
        <w:t xml:space="preserve">Data Availability Statement: </w:t>
      </w:r>
      <w:r w:rsidR="00582F13" w:rsidRPr="00AF25EC">
        <w:rPr>
          <w:color w:val="auto"/>
        </w:rPr>
        <w:t>Data available on request due to restrictions eg privacy or ethical</w:t>
      </w:r>
    </w:p>
    <w:bookmarkEnd w:id="6"/>
    <w:p w14:paraId="3170CDA7" w14:textId="13D85F6F" w:rsidR="00FF0BD6" w:rsidRPr="00AF25EC" w:rsidRDefault="00FF0BD6" w:rsidP="00FF0BD6">
      <w:pPr>
        <w:pStyle w:val="MDPI62BackMatter"/>
        <w:rPr>
          <w:color w:val="auto"/>
        </w:rPr>
      </w:pPr>
      <w:r w:rsidRPr="00AF25EC">
        <w:rPr>
          <w:b/>
          <w:color w:val="auto"/>
        </w:rPr>
        <w:t>Acknowledgments:</w:t>
      </w:r>
      <w:r w:rsidRPr="00AF25EC">
        <w:rPr>
          <w:color w:val="auto"/>
        </w:rPr>
        <w:t xml:space="preserve"> </w:t>
      </w:r>
      <w:r w:rsidR="00771142" w:rsidRPr="00AF25EC">
        <w:rPr>
          <w:color w:val="auto"/>
        </w:rPr>
        <w:t>The authors would like to thank Chiang Mai University Library and Optimization Theory and Applications for Engineering SYStems Research Group (OASYS), Chiang Mai University for supporting.</w:t>
      </w:r>
    </w:p>
    <w:p w14:paraId="4280945C" w14:textId="0CDCF288" w:rsidR="00257023" w:rsidRPr="00AF25EC" w:rsidRDefault="00FF0BD6" w:rsidP="00257023">
      <w:pPr>
        <w:pStyle w:val="MDPI62BackMatter"/>
        <w:rPr>
          <w:color w:val="auto"/>
        </w:rPr>
      </w:pPr>
      <w:r w:rsidRPr="00AF25EC">
        <w:rPr>
          <w:b/>
          <w:color w:val="auto"/>
        </w:rPr>
        <w:t>Conflicts of Interest:</w:t>
      </w:r>
      <w:r w:rsidRPr="00AF25EC">
        <w:rPr>
          <w:color w:val="auto"/>
        </w:rPr>
        <w:t xml:space="preserve"> </w:t>
      </w:r>
      <w:r w:rsidR="00275532" w:rsidRPr="00AF25EC">
        <w:rPr>
          <w:color w:val="auto"/>
        </w:rPr>
        <w:t>The authors declare no conflict of interest.</w:t>
      </w:r>
    </w:p>
    <w:p w14:paraId="6204CF56" w14:textId="56777314" w:rsidR="00257023" w:rsidRPr="005C3F3D" w:rsidRDefault="00257023" w:rsidP="005C3F3D">
      <w:pPr>
        <w:spacing w:line="240" w:lineRule="auto"/>
        <w:jc w:val="left"/>
        <w:rPr>
          <w:b/>
          <w:bCs/>
          <w:color w:val="auto"/>
          <w:szCs w:val="18"/>
          <w:lang w:bidi="en-US"/>
        </w:rPr>
      </w:pPr>
      <w:r w:rsidRPr="00AF25EC">
        <w:rPr>
          <w:b/>
          <w:color w:val="auto"/>
        </w:rPr>
        <w:br w:type="page"/>
      </w:r>
    </w:p>
    <w:p w14:paraId="09797919" w14:textId="77777777" w:rsidR="00FF0BD6" w:rsidRPr="00AF25EC" w:rsidRDefault="00FF0BD6" w:rsidP="001A242A">
      <w:pPr>
        <w:pStyle w:val="MDPI21heading1"/>
        <w:ind w:left="0"/>
        <w:rPr>
          <w:color w:val="auto"/>
        </w:rPr>
      </w:pPr>
      <w:r w:rsidRPr="00AF25EC">
        <w:rPr>
          <w:color w:val="auto"/>
        </w:rPr>
        <w:lastRenderedPageBreak/>
        <w:t>References</w:t>
      </w:r>
    </w:p>
    <w:p w14:paraId="524C5518" w14:textId="6777B666" w:rsidR="00A13B4F" w:rsidRPr="00A13B4F" w:rsidRDefault="006C3D06" w:rsidP="00A13B4F">
      <w:pPr>
        <w:pStyle w:val="MDPIRefeditMendeley"/>
        <w:rPr>
          <w:noProof/>
        </w:rPr>
      </w:pPr>
      <w:r w:rsidRPr="00AF25EC">
        <w:rPr>
          <w:rFonts w:ascii="Times New Roman" w:hAnsi="Times New Roman"/>
          <w:color w:val="auto"/>
          <w:sz w:val="24"/>
        </w:rPr>
        <w:fldChar w:fldCharType="begin" w:fldLock="1"/>
      </w:r>
      <w:r w:rsidRPr="00AF25EC">
        <w:rPr>
          <w:color w:val="auto"/>
        </w:rPr>
        <w:instrText xml:space="preserve">ADDIN Mendeley Bibliography CSL_BIBLIOGRAPHY </w:instrText>
      </w:r>
      <w:r w:rsidRPr="00AF25EC">
        <w:rPr>
          <w:rFonts w:ascii="Times New Roman" w:hAnsi="Times New Roman"/>
          <w:color w:val="auto"/>
          <w:sz w:val="24"/>
        </w:rPr>
        <w:fldChar w:fldCharType="separate"/>
      </w:r>
      <w:r w:rsidR="00A13B4F" w:rsidRPr="00A13B4F">
        <w:rPr>
          <w:noProof/>
        </w:rPr>
        <w:t>1.</w:t>
      </w:r>
      <w:r w:rsidR="00A13B4F" w:rsidRPr="00A13B4F">
        <w:rPr>
          <w:noProof/>
        </w:rPr>
        <w:tab/>
        <w:t xml:space="preserve">Czmoch, I.; Pękala, A. Traditional design versus BIM based design. In </w:t>
      </w:r>
      <w:r w:rsidR="00A13B4F" w:rsidRPr="00A13B4F">
        <w:rPr>
          <w:i/>
          <w:iCs/>
          <w:noProof/>
        </w:rPr>
        <w:t>Procedia Engineering</w:t>
      </w:r>
      <w:r w:rsidR="00A13B4F" w:rsidRPr="00A13B4F">
        <w:rPr>
          <w:noProof/>
        </w:rPr>
        <w:t>; Elsevier Ltd, 2014; Vol. 91, pp. 210–215.</w:t>
      </w:r>
    </w:p>
    <w:p w14:paraId="55695A73" w14:textId="77777777" w:rsidR="00A13B4F" w:rsidRPr="00A13B4F" w:rsidRDefault="00A13B4F" w:rsidP="00A13B4F">
      <w:pPr>
        <w:pStyle w:val="MDPIRefeditMendeley"/>
        <w:rPr>
          <w:noProof/>
        </w:rPr>
      </w:pPr>
      <w:r w:rsidRPr="00A13B4F">
        <w:rPr>
          <w:noProof/>
        </w:rPr>
        <w:t>2.</w:t>
      </w:r>
      <w:r w:rsidRPr="00A13B4F">
        <w:rPr>
          <w:noProof/>
        </w:rPr>
        <w:tab/>
        <w:t xml:space="preserve">Mitropoulos, P.; Howell, G. A. Renovation projects: Design process problems and improvement mechanisms. </w:t>
      </w:r>
      <w:r w:rsidRPr="00A13B4F">
        <w:rPr>
          <w:i/>
          <w:iCs/>
          <w:noProof/>
        </w:rPr>
        <w:t>J. Manag. Eng.</w:t>
      </w:r>
      <w:r w:rsidRPr="00A13B4F">
        <w:rPr>
          <w:noProof/>
        </w:rPr>
        <w:t xml:space="preserve"> </w:t>
      </w:r>
      <w:r w:rsidRPr="00A13B4F">
        <w:rPr>
          <w:b/>
          <w:bCs/>
          <w:noProof/>
        </w:rPr>
        <w:t>2002</w:t>
      </w:r>
      <w:r w:rsidRPr="00A13B4F">
        <w:rPr>
          <w:noProof/>
        </w:rPr>
        <w:t xml:space="preserve">, </w:t>
      </w:r>
      <w:r w:rsidRPr="00A13B4F">
        <w:rPr>
          <w:i/>
          <w:iCs/>
          <w:noProof/>
        </w:rPr>
        <w:t>18</w:t>
      </w:r>
      <w:r w:rsidRPr="00A13B4F">
        <w:rPr>
          <w:noProof/>
        </w:rPr>
        <w:t>, 179–185.</w:t>
      </w:r>
    </w:p>
    <w:p w14:paraId="45BFDAB9" w14:textId="77777777" w:rsidR="00A13B4F" w:rsidRPr="00A13B4F" w:rsidRDefault="00A13B4F" w:rsidP="00A13B4F">
      <w:pPr>
        <w:pStyle w:val="MDPIRefeditMendeley"/>
        <w:rPr>
          <w:noProof/>
        </w:rPr>
      </w:pPr>
      <w:r w:rsidRPr="00A13B4F">
        <w:rPr>
          <w:noProof/>
        </w:rPr>
        <w:t>3.</w:t>
      </w:r>
      <w:r w:rsidRPr="00A13B4F">
        <w:rPr>
          <w:noProof/>
        </w:rPr>
        <w:tab/>
        <w:t xml:space="preserve">Luo, L.; He, Q.; Jaselskis, E.; Xie, J. Construction Project Complexity: Research Trends and Implications. </w:t>
      </w:r>
      <w:r w:rsidRPr="00A13B4F">
        <w:rPr>
          <w:i/>
          <w:iCs/>
          <w:noProof/>
        </w:rPr>
        <w:t>J. Constr. Eng. Manag.</w:t>
      </w:r>
      <w:r w:rsidRPr="00A13B4F">
        <w:rPr>
          <w:noProof/>
        </w:rPr>
        <w:t xml:space="preserve"> </w:t>
      </w:r>
      <w:r w:rsidRPr="00A13B4F">
        <w:rPr>
          <w:b/>
          <w:bCs/>
          <w:noProof/>
        </w:rPr>
        <w:t>2017</w:t>
      </w:r>
      <w:r w:rsidRPr="00A13B4F">
        <w:rPr>
          <w:noProof/>
        </w:rPr>
        <w:t xml:space="preserve">, </w:t>
      </w:r>
      <w:r w:rsidRPr="00A13B4F">
        <w:rPr>
          <w:i/>
          <w:iCs/>
          <w:noProof/>
        </w:rPr>
        <w:t>143</w:t>
      </w:r>
      <w:r w:rsidRPr="00A13B4F">
        <w:rPr>
          <w:noProof/>
        </w:rPr>
        <w:t>, 4017019.</w:t>
      </w:r>
    </w:p>
    <w:p w14:paraId="6C36C917" w14:textId="77777777" w:rsidR="00A13B4F" w:rsidRPr="00A13B4F" w:rsidRDefault="00A13B4F" w:rsidP="00A13B4F">
      <w:pPr>
        <w:pStyle w:val="MDPIRefeditMendeley"/>
        <w:rPr>
          <w:noProof/>
        </w:rPr>
      </w:pPr>
      <w:r w:rsidRPr="00A13B4F">
        <w:rPr>
          <w:noProof/>
        </w:rPr>
        <w:t>4.</w:t>
      </w:r>
      <w:r w:rsidRPr="00A13B4F">
        <w:rPr>
          <w:noProof/>
        </w:rPr>
        <w:tab/>
        <w:t xml:space="preserve">Saad, M.; Baba, S.; Amoudi, O. A suggested solution to improve the traditional construction planning approach. </w:t>
      </w:r>
      <w:r w:rsidRPr="00A13B4F">
        <w:rPr>
          <w:i/>
          <w:iCs/>
          <w:noProof/>
        </w:rPr>
        <w:t>Jordan J. Civ. Eng.</w:t>
      </w:r>
      <w:r w:rsidRPr="00A13B4F">
        <w:rPr>
          <w:noProof/>
        </w:rPr>
        <w:t xml:space="preserve"> </w:t>
      </w:r>
      <w:r w:rsidRPr="00A13B4F">
        <w:rPr>
          <w:b/>
          <w:bCs/>
          <w:noProof/>
        </w:rPr>
        <w:t>2015</w:t>
      </w:r>
      <w:r w:rsidRPr="00A13B4F">
        <w:rPr>
          <w:noProof/>
        </w:rPr>
        <w:t xml:space="preserve">, </w:t>
      </w:r>
      <w:r w:rsidRPr="00A13B4F">
        <w:rPr>
          <w:i/>
          <w:iCs/>
          <w:noProof/>
        </w:rPr>
        <w:t>9</w:t>
      </w:r>
      <w:r w:rsidRPr="00A13B4F">
        <w:rPr>
          <w:noProof/>
        </w:rPr>
        <w:t>, 185–196.</w:t>
      </w:r>
    </w:p>
    <w:p w14:paraId="0CCD680D" w14:textId="77777777" w:rsidR="00A13B4F" w:rsidRPr="00A13B4F" w:rsidRDefault="00A13B4F" w:rsidP="00A13B4F">
      <w:pPr>
        <w:pStyle w:val="MDPIRefeditMendeley"/>
        <w:rPr>
          <w:noProof/>
        </w:rPr>
      </w:pPr>
      <w:r w:rsidRPr="00A13B4F">
        <w:rPr>
          <w:noProof/>
        </w:rPr>
        <w:t>5.</w:t>
      </w:r>
      <w:r w:rsidRPr="00A13B4F">
        <w:rPr>
          <w:noProof/>
        </w:rPr>
        <w:tab/>
        <w:t xml:space="preserve">Pūlmanis, E. Public Sector Project Management Efficiency Problems, Case of Latvia. </w:t>
      </w:r>
      <w:r w:rsidRPr="00A13B4F">
        <w:rPr>
          <w:i/>
          <w:iCs/>
          <w:noProof/>
        </w:rPr>
        <w:t>Reg. Form. Dev. Stud.</w:t>
      </w:r>
      <w:r w:rsidRPr="00A13B4F">
        <w:rPr>
          <w:noProof/>
        </w:rPr>
        <w:t xml:space="preserve"> </w:t>
      </w:r>
      <w:r w:rsidRPr="00A13B4F">
        <w:rPr>
          <w:b/>
          <w:bCs/>
          <w:noProof/>
        </w:rPr>
        <w:t>2014</w:t>
      </w:r>
      <w:r w:rsidRPr="00A13B4F">
        <w:rPr>
          <w:noProof/>
        </w:rPr>
        <w:t xml:space="preserve">, </w:t>
      </w:r>
      <w:r w:rsidRPr="00A13B4F">
        <w:rPr>
          <w:i/>
          <w:iCs/>
          <w:noProof/>
        </w:rPr>
        <w:t>11</w:t>
      </w:r>
      <w:r w:rsidRPr="00A13B4F">
        <w:rPr>
          <w:noProof/>
        </w:rPr>
        <w:t>.</w:t>
      </w:r>
    </w:p>
    <w:p w14:paraId="3F1D7564" w14:textId="77777777" w:rsidR="00A13B4F" w:rsidRPr="00A13B4F" w:rsidRDefault="00A13B4F" w:rsidP="00A13B4F">
      <w:pPr>
        <w:pStyle w:val="MDPIRefeditMendeley"/>
        <w:rPr>
          <w:noProof/>
        </w:rPr>
      </w:pPr>
      <w:r w:rsidRPr="00A13B4F">
        <w:rPr>
          <w:noProof/>
        </w:rPr>
        <w:t>6.</w:t>
      </w:r>
      <w:r w:rsidRPr="00A13B4F">
        <w:rPr>
          <w:noProof/>
        </w:rPr>
        <w:tab/>
        <w:t xml:space="preserve">Chen, L.; Luo, H. A BIM-based construction quality management model and its applications. </w:t>
      </w:r>
      <w:r w:rsidRPr="00A13B4F">
        <w:rPr>
          <w:i/>
          <w:iCs/>
          <w:noProof/>
        </w:rPr>
        <w:t>Autom. Constr.</w:t>
      </w:r>
      <w:r w:rsidRPr="00A13B4F">
        <w:rPr>
          <w:noProof/>
        </w:rPr>
        <w:t xml:space="preserve"> </w:t>
      </w:r>
      <w:r w:rsidRPr="00A13B4F">
        <w:rPr>
          <w:b/>
          <w:bCs/>
          <w:noProof/>
        </w:rPr>
        <w:t>2014</w:t>
      </w:r>
      <w:r w:rsidRPr="00A13B4F">
        <w:rPr>
          <w:noProof/>
        </w:rPr>
        <w:t xml:space="preserve">, </w:t>
      </w:r>
      <w:r w:rsidRPr="00A13B4F">
        <w:rPr>
          <w:i/>
          <w:iCs/>
          <w:noProof/>
        </w:rPr>
        <w:t>46</w:t>
      </w:r>
      <w:r w:rsidRPr="00A13B4F">
        <w:rPr>
          <w:noProof/>
        </w:rPr>
        <w:t>, 64–73.</w:t>
      </w:r>
    </w:p>
    <w:p w14:paraId="682D5FC8" w14:textId="77777777" w:rsidR="00A13B4F" w:rsidRPr="00A13B4F" w:rsidRDefault="00A13B4F" w:rsidP="00A13B4F">
      <w:pPr>
        <w:pStyle w:val="MDPIRefeditMendeley"/>
        <w:rPr>
          <w:noProof/>
        </w:rPr>
      </w:pPr>
      <w:r w:rsidRPr="00A13B4F">
        <w:rPr>
          <w:noProof/>
        </w:rPr>
        <w:t>7.</w:t>
      </w:r>
      <w:r w:rsidRPr="00A13B4F">
        <w:rPr>
          <w:noProof/>
        </w:rPr>
        <w:tab/>
        <w:t xml:space="preserve">Carbonari, G.; Stravoravdis, S.; Gausden, C. Building information model implementation for existing buildings for facilities management: a framework and two case studies. </w:t>
      </w:r>
      <w:r w:rsidRPr="00A13B4F">
        <w:rPr>
          <w:i/>
          <w:iCs/>
          <w:noProof/>
        </w:rPr>
        <w:t>Build. Inf. Model. Des. Constr. Oper.</w:t>
      </w:r>
      <w:r w:rsidRPr="00A13B4F">
        <w:rPr>
          <w:noProof/>
        </w:rPr>
        <w:t xml:space="preserve"> </w:t>
      </w:r>
      <w:r w:rsidRPr="00A13B4F">
        <w:rPr>
          <w:b/>
          <w:bCs/>
          <w:noProof/>
        </w:rPr>
        <w:t>2015</w:t>
      </w:r>
      <w:r w:rsidRPr="00A13B4F">
        <w:rPr>
          <w:noProof/>
        </w:rPr>
        <w:t xml:space="preserve">, </w:t>
      </w:r>
      <w:r w:rsidRPr="00A13B4F">
        <w:rPr>
          <w:i/>
          <w:iCs/>
          <w:noProof/>
        </w:rPr>
        <w:t>1</w:t>
      </w:r>
      <w:r w:rsidRPr="00A13B4F">
        <w:rPr>
          <w:noProof/>
        </w:rPr>
        <w:t>, 395–406.</w:t>
      </w:r>
    </w:p>
    <w:p w14:paraId="2FC06F6C" w14:textId="77777777" w:rsidR="00A13B4F" w:rsidRPr="00A13B4F" w:rsidRDefault="00A13B4F" w:rsidP="00A13B4F">
      <w:pPr>
        <w:pStyle w:val="MDPIRefeditMendeley"/>
        <w:rPr>
          <w:noProof/>
        </w:rPr>
      </w:pPr>
      <w:r w:rsidRPr="00A13B4F">
        <w:rPr>
          <w:noProof/>
        </w:rPr>
        <w:t>8.</w:t>
      </w:r>
      <w:r w:rsidRPr="00A13B4F">
        <w:rPr>
          <w:noProof/>
        </w:rPr>
        <w:tab/>
        <w:t xml:space="preserve">Khaddaj, M.; Srour, I. Using BIM to Retrofit Existing Buildings. </w:t>
      </w:r>
      <w:r w:rsidRPr="00A13B4F">
        <w:rPr>
          <w:i/>
          <w:iCs/>
          <w:noProof/>
        </w:rPr>
        <w:t>Procedia Eng.</w:t>
      </w:r>
      <w:r w:rsidRPr="00A13B4F">
        <w:rPr>
          <w:noProof/>
        </w:rPr>
        <w:t xml:space="preserve"> </w:t>
      </w:r>
      <w:r w:rsidRPr="00A13B4F">
        <w:rPr>
          <w:b/>
          <w:bCs/>
          <w:noProof/>
        </w:rPr>
        <w:t>2016</w:t>
      </w:r>
      <w:r w:rsidRPr="00A13B4F">
        <w:rPr>
          <w:noProof/>
        </w:rPr>
        <w:t xml:space="preserve">, </w:t>
      </w:r>
      <w:r w:rsidRPr="00A13B4F">
        <w:rPr>
          <w:i/>
          <w:iCs/>
          <w:noProof/>
        </w:rPr>
        <w:t>145</w:t>
      </w:r>
      <w:r w:rsidRPr="00A13B4F">
        <w:rPr>
          <w:noProof/>
        </w:rPr>
        <w:t>, 1526–1533.</w:t>
      </w:r>
    </w:p>
    <w:p w14:paraId="047F4E11" w14:textId="77777777" w:rsidR="00A13B4F" w:rsidRPr="00A13B4F" w:rsidRDefault="00A13B4F" w:rsidP="00A13B4F">
      <w:pPr>
        <w:pStyle w:val="MDPIRefeditMendeley"/>
        <w:rPr>
          <w:noProof/>
        </w:rPr>
      </w:pPr>
      <w:r w:rsidRPr="00A13B4F">
        <w:rPr>
          <w:noProof/>
        </w:rPr>
        <w:t>9.</w:t>
      </w:r>
      <w:r w:rsidRPr="00A13B4F">
        <w:rPr>
          <w:noProof/>
        </w:rPr>
        <w:tab/>
        <w:t xml:space="preserve">Volk, R.; Stengel, J.; Schultmann, F. Building Information Modeling (BIM) for existing buildings - Literature review and future needs. </w:t>
      </w:r>
      <w:r w:rsidRPr="00A13B4F">
        <w:rPr>
          <w:i/>
          <w:iCs/>
          <w:noProof/>
        </w:rPr>
        <w:t>Autom. Constr.</w:t>
      </w:r>
      <w:r w:rsidRPr="00A13B4F">
        <w:rPr>
          <w:noProof/>
        </w:rPr>
        <w:t xml:space="preserve"> </w:t>
      </w:r>
      <w:r w:rsidRPr="00A13B4F">
        <w:rPr>
          <w:b/>
          <w:bCs/>
          <w:noProof/>
        </w:rPr>
        <w:t>2014</w:t>
      </w:r>
      <w:r w:rsidRPr="00A13B4F">
        <w:rPr>
          <w:noProof/>
        </w:rPr>
        <w:t xml:space="preserve">, </w:t>
      </w:r>
      <w:r w:rsidRPr="00A13B4F">
        <w:rPr>
          <w:i/>
          <w:iCs/>
          <w:noProof/>
        </w:rPr>
        <w:t>38</w:t>
      </w:r>
      <w:r w:rsidRPr="00A13B4F">
        <w:rPr>
          <w:noProof/>
        </w:rPr>
        <w:t>, 109–127.</w:t>
      </w:r>
    </w:p>
    <w:p w14:paraId="22E28EC3" w14:textId="77777777" w:rsidR="00A13B4F" w:rsidRPr="00A13B4F" w:rsidRDefault="00A13B4F" w:rsidP="00A13B4F">
      <w:pPr>
        <w:pStyle w:val="MDPIRefeditMendeley"/>
        <w:rPr>
          <w:noProof/>
        </w:rPr>
      </w:pPr>
      <w:r w:rsidRPr="00A13B4F">
        <w:rPr>
          <w:noProof/>
        </w:rPr>
        <w:t>10.</w:t>
      </w:r>
      <w:r w:rsidRPr="00A13B4F">
        <w:rPr>
          <w:noProof/>
        </w:rPr>
        <w:tab/>
        <w:t xml:space="preserve">Mill, T.; Alt, A.; Liias, R. Combined 3D building surveying techniques-Terrestrial laser scanning (TLS) and total station surveying for BIM data management purposes. </w:t>
      </w:r>
      <w:r w:rsidRPr="00A13B4F">
        <w:rPr>
          <w:i/>
          <w:iCs/>
          <w:noProof/>
        </w:rPr>
        <w:t>J. Civ. Eng. Manag.</w:t>
      </w:r>
      <w:r w:rsidRPr="00A13B4F">
        <w:rPr>
          <w:noProof/>
        </w:rPr>
        <w:t xml:space="preserve"> </w:t>
      </w:r>
      <w:r w:rsidRPr="00A13B4F">
        <w:rPr>
          <w:b/>
          <w:bCs/>
          <w:noProof/>
        </w:rPr>
        <w:t>2013</w:t>
      </w:r>
      <w:r w:rsidRPr="00A13B4F">
        <w:rPr>
          <w:noProof/>
        </w:rPr>
        <w:t xml:space="preserve">, </w:t>
      </w:r>
      <w:r w:rsidRPr="00A13B4F">
        <w:rPr>
          <w:i/>
          <w:iCs/>
          <w:noProof/>
        </w:rPr>
        <w:t>19</w:t>
      </w:r>
      <w:r w:rsidRPr="00A13B4F">
        <w:rPr>
          <w:noProof/>
        </w:rPr>
        <w:t>, 23–32.</w:t>
      </w:r>
    </w:p>
    <w:p w14:paraId="688B853C" w14:textId="77777777" w:rsidR="00A13B4F" w:rsidRPr="00A13B4F" w:rsidRDefault="00A13B4F" w:rsidP="00A13B4F">
      <w:pPr>
        <w:pStyle w:val="MDPIRefeditMendeley"/>
        <w:rPr>
          <w:noProof/>
        </w:rPr>
      </w:pPr>
      <w:r w:rsidRPr="00A13B4F">
        <w:rPr>
          <w:noProof/>
        </w:rPr>
        <w:t>11.</w:t>
      </w:r>
      <w:r w:rsidRPr="00A13B4F">
        <w:rPr>
          <w:noProof/>
        </w:rPr>
        <w:tab/>
        <w:t xml:space="preserve">Barazzetti, L.; Banfi, F.; Brumana, R.; Gusmeroli, G.; Previtali, M.; Schiantarelli, G. Cloud-to-BIM-to-FEM: Structural simulation with accurate historic BIM from laser scans. </w:t>
      </w:r>
      <w:r w:rsidRPr="00A13B4F">
        <w:rPr>
          <w:i/>
          <w:iCs/>
          <w:noProof/>
        </w:rPr>
        <w:t>Simul. Model. Pract. Theory</w:t>
      </w:r>
      <w:r w:rsidRPr="00A13B4F">
        <w:rPr>
          <w:noProof/>
        </w:rPr>
        <w:t xml:space="preserve"> </w:t>
      </w:r>
      <w:r w:rsidRPr="00A13B4F">
        <w:rPr>
          <w:b/>
          <w:bCs/>
          <w:noProof/>
        </w:rPr>
        <w:t>2015</w:t>
      </w:r>
      <w:r w:rsidRPr="00A13B4F">
        <w:rPr>
          <w:noProof/>
        </w:rPr>
        <w:t xml:space="preserve">, </w:t>
      </w:r>
      <w:r w:rsidRPr="00A13B4F">
        <w:rPr>
          <w:i/>
          <w:iCs/>
          <w:noProof/>
        </w:rPr>
        <w:t>57</w:t>
      </w:r>
      <w:r w:rsidRPr="00A13B4F">
        <w:rPr>
          <w:noProof/>
        </w:rPr>
        <w:t>, 71–87.</w:t>
      </w:r>
    </w:p>
    <w:p w14:paraId="4B834A0E" w14:textId="77777777" w:rsidR="00A13B4F" w:rsidRPr="00A13B4F" w:rsidRDefault="00A13B4F" w:rsidP="00A13B4F">
      <w:pPr>
        <w:pStyle w:val="MDPIRefeditMendeley"/>
        <w:rPr>
          <w:noProof/>
        </w:rPr>
      </w:pPr>
      <w:r w:rsidRPr="00A13B4F">
        <w:rPr>
          <w:noProof/>
        </w:rPr>
        <w:t>12.</w:t>
      </w:r>
      <w:r w:rsidRPr="00A13B4F">
        <w:rPr>
          <w:noProof/>
        </w:rPr>
        <w:tab/>
        <w:t xml:space="preserve">Ipsilandis, P. G. Multiobjective Linear Programming Model for Scheduling Linear Repetitive Projects. </w:t>
      </w:r>
      <w:r w:rsidRPr="00A13B4F">
        <w:rPr>
          <w:i/>
          <w:iCs/>
          <w:noProof/>
        </w:rPr>
        <w:t>J. Constr. Eng. Manag.</w:t>
      </w:r>
      <w:r w:rsidRPr="00A13B4F">
        <w:rPr>
          <w:noProof/>
        </w:rPr>
        <w:t xml:space="preserve"> </w:t>
      </w:r>
      <w:r w:rsidRPr="00A13B4F">
        <w:rPr>
          <w:b/>
          <w:bCs/>
          <w:noProof/>
        </w:rPr>
        <w:t>2007</w:t>
      </w:r>
      <w:r w:rsidRPr="00A13B4F">
        <w:rPr>
          <w:noProof/>
        </w:rPr>
        <w:t xml:space="preserve">, </w:t>
      </w:r>
      <w:r w:rsidRPr="00A13B4F">
        <w:rPr>
          <w:i/>
          <w:iCs/>
          <w:noProof/>
        </w:rPr>
        <w:t>133</w:t>
      </w:r>
      <w:r w:rsidRPr="00A13B4F">
        <w:rPr>
          <w:noProof/>
        </w:rPr>
        <w:t>, 417–424.</w:t>
      </w:r>
    </w:p>
    <w:p w14:paraId="06BCCD36" w14:textId="77777777" w:rsidR="00A13B4F" w:rsidRPr="00A13B4F" w:rsidRDefault="00A13B4F" w:rsidP="00A13B4F">
      <w:pPr>
        <w:pStyle w:val="MDPIRefeditMendeley"/>
        <w:rPr>
          <w:noProof/>
        </w:rPr>
      </w:pPr>
      <w:r w:rsidRPr="00A13B4F">
        <w:rPr>
          <w:noProof/>
        </w:rPr>
        <w:t>13.</w:t>
      </w:r>
      <w:r w:rsidRPr="00A13B4F">
        <w:rPr>
          <w:noProof/>
        </w:rPr>
        <w:tab/>
        <w:t xml:space="preserve">Zhang, H. Ant Colony Optimization for Multimode Resource-Constrained Project Scheduling. </w:t>
      </w:r>
      <w:r w:rsidRPr="00A13B4F">
        <w:rPr>
          <w:i/>
          <w:iCs/>
          <w:noProof/>
        </w:rPr>
        <w:t>J. Manag. Eng.</w:t>
      </w:r>
      <w:r w:rsidRPr="00A13B4F">
        <w:rPr>
          <w:noProof/>
        </w:rPr>
        <w:t xml:space="preserve"> </w:t>
      </w:r>
      <w:r w:rsidRPr="00A13B4F">
        <w:rPr>
          <w:b/>
          <w:bCs/>
          <w:noProof/>
        </w:rPr>
        <w:t>2012</w:t>
      </w:r>
      <w:r w:rsidRPr="00A13B4F">
        <w:rPr>
          <w:noProof/>
        </w:rPr>
        <w:t xml:space="preserve">, </w:t>
      </w:r>
      <w:r w:rsidRPr="00A13B4F">
        <w:rPr>
          <w:i/>
          <w:iCs/>
          <w:noProof/>
        </w:rPr>
        <w:t>28</w:t>
      </w:r>
      <w:r w:rsidRPr="00A13B4F">
        <w:rPr>
          <w:noProof/>
        </w:rPr>
        <w:t>, 150–159.</w:t>
      </w:r>
    </w:p>
    <w:p w14:paraId="14194718" w14:textId="77777777" w:rsidR="00A13B4F" w:rsidRPr="00A13B4F" w:rsidRDefault="00A13B4F" w:rsidP="00A13B4F">
      <w:pPr>
        <w:pStyle w:val="MDPIRefeditMendeley"/>
        <w:rPr>
          <w:noProof/>
        </w:rPr>
      </w:pPr>
      <w:r w:rsidRPr="00A13B4F">
        <w:rPr>
          <w:noProof/>
        </w:rPr>
        <w:t>14.</w:t>
      </w:r>
      <w:r w:rsidRPr="00A13B4F">
        <w:rPr>
          <w:noProof/>
        </w:rPr>
        <w:tab/>
        <w:t xml:space="preserve">Hegazy, T. Optimization of resource allocation and leveling using genetic algorithms. </w:t>
      </w:r>
      <w:r w:rsidRPr="00A13B4F">
        <w:rPr>
          <w:i/>
          <w:iCs/>
          <w:noProof/>
        </w:rPr>
        <w:t>J. Constr. Eng. Manag.</w:t>
      </w:r>
      <w:r w:rsidRPr="00A13B4F">
        <w:rPr>
          <w:noProof/>
        </w:rPr>
        <w:t xml:space="preserve"> </w:t>
      </w:r>
      <w:r w:rsidRPr="00A13B4F">
        <w:rPr>
          <w:b/>
          <w:bCs/>
          <w:noProof/>
        </w:rPr>
        <w:t>1999</w:t>
      </w:r>
      <w:r w:rsidRPr="00A13B4F">
        <w:rPr>
          <w:noProof/>
        </w:rPr>
        <w:t xml:space="preserve">, </w:t>
      </w:r>
      <w:r w:rsidRPr="00A13B4F">
        <w:rPr>
          <w:i/>
          <w:iCs/>
          <w:noProof/>
        </w:rPr>
        <w:t>125</w:t>
      </w:r>
      <w:r w:rsidRPr="00A13B4F">
        <w:rPr>
          <w:noProof/>
        </w:rPr>
        <w:t>, 167–175.</w:t>
      </w:r>
    </w:p>
    <w:p w14:paraId="28C91938" w14:textId="77777777" w:rsidR="00A13B4F" w:rsidRPr="00A13B4F" w:rsidRDefault="00A13B4F" w:rsidP="00A13B4F">
      <w:pPr>
        <w:pStyle w:val="MDPIRefeditMendeley"/>
        <w:rPr>
          <w:noProof/>
        </w:rPr>
      </w:pPr>
      <w:r w:rsidRPr="00A13B4F">
        <w:rPr>
          <w:noProof/>
        </w:rPr>
        <w:t>15.</w:t>
      </w:r>
      <w:r w:rsidRPr="00A13B4F">
        <w:rPr>
          <w:noProof/>
        </w:rPr>
        <w:tab/>
        <w:t xml:space="preserve">Chan, W. T.; Hu, H. Precast production scheduling with Genetic Algorithms. In </w:t>
      </w:r>
      <w:r w:rsidRPr="00A13B4F">
        <w:rPr>
          <w:i/>
          <w:iCs/>
          <w:noProof/>
        </w:rPr>
        <w:t>Proceedings of the IEEE Conference on Evolutionary Computation, ICEC</w:t>
      </w:r>
      <w:r w:rsidRPr="00A13B4F">
        <w:rPr>
          <w:noProof/>
        </w:rPr>
        <w:t>; 2000; Vol. 2, pp. 1087–1094.</w:t>
      </w:r>
    </w:p>
    <w:p w14:paraId="45D94758" w14:textId="77777777" w:rsidR="00A13B4F" w:rsidRPr="00A13B4F" w:rsidRDefault="00A13B4F" w:rsidP="00A13B4F">
      <w:pPr>
        <w:pStyle w:val="MDPIRefeditMendeley"/>
        <w:rPr>
          <w:noProof/>
        </w:rPr>
      </w:pPr>
      <w:r w:rsidRPr="00A13B4F">
        <w:rPr>
          <w:noProof/>
        </w:rPr>
        <w:t>16.</w:t>
      </w:r>
      <w:r w:rsidRPr="00A13B4F">
        <w:rPr>
          <w:noProof/>
        </w:rPr>
        <w:tab/>
        <w:t xml:space="preserve">El-Rayes, K.; Jun, D. H. Optimizing resource leveling in construction projects. </w:t>
      </w:r>
      <w:r w:rsidRPr="00A13B4F">
        <w:rPr>
          <w:i/>
          <w:iCs/>
          <w:noProof/>
        </w:rPr>
        <w:t>J. Constr. Eng. Manag.</w:t>
      </w:r>
      <w:r w:rsidRPr="00A13B4F">
        <w:rPr>
          <w:noProof/>
        </w:rPr>
        <w:t xml:space="preserve"> </w:t>
      </w:r>
      <w:r w:rsidRPr="00A13B4F">
        <w:rPr>
          <w:b/>
          <w:bCs/>
          <w:noProof/>
        </w:rPr>
        <w:t>2009</w:t>
      </w:r>
      <w:r w:rsidRPr="00A13B4F">
        <w:rPr>
          <w:noProof/>
        </w:rPr>
        <w:t xml:space="preserve">, </w:t>
      </w:r>
      <w:r w:rsidRPr="00A13B4F">
        <w:rPr>
          <w:i/>
          <w:iCs/>
          <w:noProof/>
        </w:rPr>
        <w:t>135</w:t>
      </w:r>
      <w:r w:rsidRPr="00A13B4F">
        <w:rPr>
          <w:noProof/>
        </w:rPr>
        <w:t>, 1172–1180.</w:t>
      </w:r>
    </w:p>
    <w:p w14:paraId="3B92D82E" w14:textId="77777777" w:rsidR="00A13B4F" w:rsidRPr="00A13B4F" w:rsidRDefault="00A13B4F" w:rsidP="00A13B4F">
      <w:pPr>
        <w:pStyle w:val="MDPIRefeditMendeley"/>
        <w:rPr>
          <w:noProof/>
        </w:rPr>
      </w:pPr>
      <w:r w:rsidRPr="00A13B4F">
        <w:rPr>
          <w:noProof/>
        </w:rPr>
        <w:t>17.</w:t>
      </w:r>
      <w:r w:rsidRPr="00A13B4F">
        <w:rPr>
          <w:noProof/>
        </w:rPr>
        <w:tab/>
        <w:t xml:space="preserve">Murata, T.; Ishibuchi, H. MOGA: multi-objective genetic algorithms. In </w:t>
      </w:r>
      <w:r w:rsidRPr="00A13B4F">
        <w:rPr>
          <w:i/>
          <w:iCs/>
          <w:noProof/>
        </w:rPr>
        <w:t>Proceedings of the IEEE Conference on Evolutionary Computation</w:t>
      </w:r>
      <w:r w:rsidRPr="00A13B4F">
        <w:rPr>
          <w:noProof/>
        </w:rPr>
        <w:t>; IEEE, 1995; Vol. 1, pp. 289–294.</w:t>
      </w:r>
    </w:p>
    <w:p w14:paraId="0B7C350E" w14:textId="77777777" w:rsidR="00A13B4F" w:rsidRPr="00A13B4F" w:rsidRDefault="00A13B4F" w:rsidP="00A13B4F">
      <w:pPr>
        <w:pStyle w:val="MDPIRefeditMendeley"/>
        <w:rPr>
          <w:noProof/>
        </w:rPr>
      </w:pPr>
      <w:r w:rsidRPr="00A13B4F">
        <w:rPr>
          <w:noProof/>
        </w:rPr>
        <w:t>18.</w:t>
      </w:r>
      <w:r w:rsidRPr="00A13B4F">
        <w:rPr>
          <w:noProof/>
        </w:rPr>
        <w:tab/>
        <w:t xml:space="preserve">Eshtehardian, E.; Afshar, A.; Abbasnia, R. Fuzzy-based MOGA approach to stochastic time–cost trade-off problem. </w:t>
      </w:r>
      <w:r w:rsidRPr="00A13B4F">
        <w:rPr>
          <w:i/>
          <w:iCs/>
          <w:noProof/>
        </w:rPr>
        <w:t>Autom. Constr.</w:t>
      </w:r>
      <w:r w:rsidRPr="00A13B4F">
        <w:rPr>
          <w:noProof/>
        </w:rPr>
        <w:t xml:space="preserve"> </w:t>
      </w:r>
      <w:r w:rsidRPr="00A13B4F">
        <w:rPr>
          <w:b/>
          <w:bCs/>
          <w:noProof/>
        </w:rPr>
        <w:t>2009</w:t>
      </w:r>
      <w:r w:rsidRPr="00A13B4F">
        <w:rPr>
          <w:noProof/>
        </w:rPr>
        <w:t xml:space="preserve">, </w:t>
      </w:r>
      <w:r w:rsidRPr="00A13B4F">
        <w:rPr>
          <w:i/>
          <w:iCs/>
          <w:noProof/>
        </w:rPr>
        <w:t>18</w:t>
      </w:r>
      <w:r w:rsidRPr="00A13B4F">
        <w:rPr>
          <w:noProof/>
        </w:rPr>
        <w:t>, 692–701.</w:t>
      </w:r>
    </w:p>
    <w:p w14:paraId="370C137B" w14:textId="77777777" w:rsidR="00A13B4F" w:rsidRPr="00A13B4F" w:rsidRDefault="00A13B4F" w:rsidP="00A13B4F">
      <w:pPr>
        <w:pStyle w:val="MDPIRefeditMendeley"/>
        <w:rPr>
          <w:noProof/>
        </w:rPr>
      </w:pPr>
      <w:r w:rsidRPr="00A13B4F">
        <w:rPr>
          <w:noProof/>
        </w:rPr>
        <w:t>19.</w:t>
      </w:r>
      <w:r w:rsidRPr="00A13B4F">
        <w:rPr>
          <w:noProof/>
        </w:rPr>
        <w:tab/>
        <w:t xml:space="preserve">Peng, B.; Flager, F. L.; Wu, J. A method to optimize mobile crane and crew interactions to minimize construction cost and time. </w:t>
      </w:r>
      <w:r w:rsidRPr="00A13B4F">
        <w:rPr>
          <w:i/>
          <w:iCs/>
          <w:noProof/>
        </w:rPr>
        <w:t>Autom. Constr.</w:t>
      </w:r>
      <w:r w:rsidRPr="00A13B4F">
        <w:rPr>
          <w:noProof/>
        </w:rPr>
        <w:t xml:space="preserve"> </w:t>
      </w:r>
      <w:r w:rsidRPr="00A13B4F">
        <w:rPr>
          <w:b/>
          <w:bCs/>
          <w:noProof/>
        </w:rPr>
        <w:t>2018</w:t>
      </w:r>
      <w:r w:rsidRPr="00A13B4F">
        <w:rPr>
          <w:noProof/>
        </w:rPr>
        <w:t xml:space="preserve">, </w:t>
      </w:r>
      <w:r w:rsidRPr="00A13B4F">
        <w:rPr>
          <w:i/>
          <w:iCs/>
          <w:noProof/>
        </w:rPr>
        <w:t>95</w:t>
      </w:r>
      <w:r w:rsidRPr="00A13B4F">
        <w:rPr>
          <w:noProof/>
        </w:rPr>
        <w:t>, 10–19.</w:t>
      </w:r>
    </w:p>
    <w:p w14:paraId="655434C4" w14:textId="77777777" w:rsidR="00A13B4F" w:rsidRPr="00A13B4F" w:rsidRDefault="00A13B4F" w:rsidP="00A13B4F">
      <w:pPr>
        <w:pStyle w:val="MDPIRefeditMendeley"/>
        <w:rPr>
          <w:noProof/>
        </w:rPr>
      </w:pPr>
      <w:r w:rsidRPr="00A13B4F">
        <w:rPr>
          <w:noProof/>
        </w:rPr>
        <w:t>20.</w:t>
      </w:r>
      <w:r w:rsidRPr="00A13B4F">
        <w:rPr>
          <w:noProof/>
        </w:rPr>
        <w:tab/>
        <w:t xml:space="preserve">Zhao, S.; Li, Z. Multi-objective optimization for construction site layout planning problem under fuzzy random environment. In </w:t>
      </w:r>
      <w:r w:rsidRPr="00A13B4F">
        <w:rPr>
          <w:i/>
          <w:iCs/>
          <w:noProof/>
        </w:rPr>
        <w:t>Proceedings - 2014 7th International Joint Conference on Computational Sciences and Optimization, CSO 2014</w:t>
      </w:r>
      <w:r w:rsidRPr="00A13B4F">
        <w:rPr>
          <w:noProof/>
        </w:rPr>
        <w:t>; Institute of Electrical and Electronics Engineers Inc., 2014; pp. 641–645.</w:t>
      </w:r>
    </w:p>
    <w:p w14:paraId="6A79304C" w14:textId="77777777" w:rsidR="00A13B4F" w:rsidRPr="00A13B4F" w:rsidRDefault="00A13B4F" w:rsidP="00A13B4F">
      <w:pPr>
        <w:pStyle w:val="MDPIRefeditMendeley"/>
        <w:rPr>
          <w:noProof/>
        </w:rPr>
      </w:pPr>
      <w:r w:rsidRPr="00A13B4F">
        <w:rPr>
          <w:noProof/>
        </w:rPr>
        <w:t>21.</w:t>
      </w:r>
      <w:r w:rsidRPr="00A13B4F">
        <w:rPr>
          <w:noProof/>
        </w:rPr>
        <w:tab/>
        <w:t xml:space="preserve">Monghasemi, S.; Nikoo, M. R.; Khaksar Fasaee, M. A.; Adamowski, J. A novel multi criteria decision making model for optimizing time-cost-quality trade-off problems in construction projects. </w:t>
      </w:r>
      <w:r w:rsidRPr="00A13B4F">
        <w:rPr>
          <w:i/>
          <w:iCs/>
          <w:noProof/>
        </w:rPr>
        <w:t>Expert Syst. Appl.</w:t>
      </w:r>
      <w:r w:rsidRPr="00A13B4F">
        <w:rPr>
          <w:noProof/>
        </w:rPr>
        <w:t xml:space="preserve"> </w:t>
      </w:r>
      <w:r w:rsidRPr="00A13B4F">
        <w:rPr>
          <w:b/>
          <w:bCs/>
          <w:noProof/>
        </w:rPr>
        <w:t>2015</w:t>
      </w:r>
      <w:r w:rsidRPr="00A13B4F">
        <w:rPr>
          <w:noProof/>
        </w:rPr>
        <w:t xml:space="preserve">, </w:t>
      </w:r>
      <w:r w:rsidRPr="00A13B4F">
        <w:rPr>
          <w:i/>
          <w:iCs/>
          <w:noProof/>
        </w:rPr>
        <w:t>42</w:t>
      </w:r>
      <w:r w:rsidRPr="00A13B4F">
        <w:rPr>
          <w:noProof/>
        </w:rPr>
        <w:t>, 3089–3104.</w:t>
      </w:r>
    </w:p>
    <w:p w14:paraId="463EBF6E" w14:textId="77777777" w:rsidR="00A13B4F" w:rsidRPr="00A13B4F" w:rsidRDefault="00A13B4F" w:rsidP="00A13B4F">
      <w:pPr>
        <w:pStyle w:val="MDPIRefeditMendeley"/>
        <w:rPr>
          <w:noProof/>
        </w:rPr>
      </w:pPr>
      <w:r w:rsidRPr="00A13B4F">
        <w:rPr>
          <w:noProof/>
        </w:rPr>
        <w:t>22.</w:t>
      </w:r>
      <w:r w:rsidRPr="00A13B4F">
        <w:rPr>
          <w:noProof/>
        </w:rPr>
        <w:tab/>
        <w:t xml:space="preserve">Tachaudomdach, S.; Upayokin, A.; Kronprasert, N.; Arunotayanun, K. Quantifying Road-Network Robustness toward Flood-Resilient Transportation Systems. </w:t>
      </w:r>
      <w:r w:rsidRPr="00A13B4F">
        <w:rPr>
          <w:i/>
          <w:iCs/>
          <w:noProof/>
        </w:rPr>
        <w:t>Sustain. 2021, Vol. 13, Page 3172</w:t>
      </w:r>
      <w:r w:rsidRPr="00A13B4F">
        <w:rPr>
          <w:noProof/>
        </w:rPr>
        <w:t xml:space="preserve"> </w:t>
      </w:r>
      <w:r w:rsidRPr="00A13B4F">
        <w:rPr>
          <w:b/>
          <w:bCs/>
          <w:noProof/>
        </w:rPr>
        <w:t>2021</w:t>
      </w:r>
      <w:r w:rsidRPr="00A13B4F">
        <w:rPr>
          <w:noProof/>
        </w:rPr>
        <w:t xml:space="preserve">, </w:t>
      </w:r>
      <w:r w:rsidRPr="00A13B4F">
        <w:rPr>
          <w:i/>
          <w:iCs/>
          <w:noProof/>
        </w:rPr>
        <w:t>13</w:t>
      </w:r>
      <w:r w:rsidRPr="00A13B4F">
        <w:rPr>
          <w:noProof/>
        </w:rPr>
        <w:t>, 3172.</w:t>
      </w:r>
    </w:p>
    <w:p w14:paraId="7042C769" w14:textId="77777777" w:rsidR="00A13B4F" w:rsidRPr="00A13B4F" w:rsidRDefault="00A13B4F" w:rsidP="00A13B4F">
      <w:pPr>
        <w:pStyle w:val="MDPIRefeditMendeley"/>
        <w:rPr>
          <w:noProof/>
        </w:rPr>
      </w:pPr>
      <w:r w:rsidRPr="00A13B4F">
        <w:rPr>
          <w:noProof/>
        </w:rPr>
        <w:t>23.</w:t>
      </w:r>
      <w:r w:rsidRPr="00A13B4F">
        <w:rPr>
          <w:noProof/>
        </w:rPr>
        <w:tab/>
        <w:t>Zanchetta, C.; Cecchini, C.; Bellotto, C. BIM-Based multi-objective optimization process for energy and comfort simulation: existing tools analysis and workflow proposal on a case study.</w:t>
      </w:r>
    </w:p>
    <w:p w14:paraId="4CE8E8ED" w14:textId="77777777" w:rsidR="00A13B4F" w:rsidRPr="00A13B4F" w:rsidRDefault="00A13B4F" w:rsidP="00A13B4F">
      <w:pPr>
        <w:pStyle w:val="MDPIRefeditMendeley"/>
        <w:rPr>
          <w:noProof/>
        </w:rPr>
      </w:pPr>
      <w:r w:rsidRPr="00A13B4F">
        <w:rPr>
          <w:noProof/>
        </w:rPr>
        <w:t>24.</w:t>
      </w:r>
      <w:r w:rsidRPr="00A13B4F">
        <w:rPr>
          <w:noProof/>
        </w:rPr>
        <w:tab/>
        <w:t xml:space="preserve">Faghihi, V.; Reinschmidt, K. F.; Kang, J. H. Construction scheduling using Genetic Algorithm based on Building Information Model. </w:t>
      </w:r>
      <w:r w:rsidRPr="00A13B4F">
        <w:rPr>
          <w:i/>
          <w:iCs/>
          <w:noProof/>
        </w:rPr>
        <w:t>Expert Syst. Appl.</w:t>
      </w:r>
      <w:r w:rsidRPr="00A13B4F">
        <w:rPr>
          <w:noProof/>
        </w:rPr>
        <w:t xml:space="preserve"> </w:t>
      </w:r>
      <w:r w:rsidRPr="00A13B4F">
        <w:rPr>
          <w:b/>
          <w:bCs/>
          <w:noProof/>
        </w:rPr>
        <w:t>2014</w:t>
      </w:r>
      <w:r w:rsidRPr="00A13B4F">
        <w:rPr>
          <w:noProof/>
        </w:rPr>
        <w:t xml:space="preserve">, </w:t>
      </w:r>
      <w:r w:rsidRPr="00A13B4F">
        <w:rPr>
          <w:i/>
          <w:iCs/>
          <w:noProof/>
        </w:rPr>
        <w:t>41</w:t>
      </w:r>
      <w:r w:rsidRPr="00A13B4F">
        <w:rPr>
          <w:noProof/>
        </w:rPr>
        <w:t>, 7565–7578.</w:t>
      </w:r>
    </w:p>
    <w:p w14:paraId="1E3CA796" w14:textId="77777777" w:rsidR="00A13B4F" w:rsidRPr="00A13B4F" w:rsidRDefault="00A13B4F" w:rsidP="00A13B4F">
      <w:pPr>
        <w:pStyle w:val="MDPIRefeditMendeley"/>
        <w:rPr>
          <w:noProof/>
        </w:rPr>
      </w:pPr>
      <w:r w:rsidRPr="00A13B4F">
        <w:rPr>
          <w:noProof/>
        </w:rPr>
        <w:t>25.</w:t>
      </w:r>
      <w:r w:rsidRPr="00A13B4F">
        <w:rPr>
          <w:noProof/>
        </w:rPr>
        <w:tab/>
        <w:t xml:space="preserve">Deb, K.; Pratap, A.; Agarwal, S.; Meyarivan, T. A fast and elitist multiobjective genetic algorithm: NSGA-II. </w:t>
      </w:r>
      <w:r w:rsidRPr="00A13B4F">
        <w:rPr>
          <w:i/>
          <w:iCs/>
          <w:noProof/>
        </w:rPr>
        <w:t>IEEE Trans. Evol. Comput.</w:t>
      </w:r>
      <w:r w:rsidRPr="00A13B4F">
        <w:rPr>
          <w:noProof/>
        </w:rPr>
        <w:t xml:space="preserve"> </w:t>
      </w:r>
      <w:r w:rsidRPr="00A13B4F">
        <w:rPr>
          <w:b/>
          <w:bCs/>
          <w:noProof/>
        </w:rPr>
        <w:t>2002</w:t>
      </w:r>
      <w:r w:rsidRPr="00A13B4F">
        <w:rPr>
          <w:noProof/>
        </w:rPr>
        <w:t xml:space="preserve">, </w:t>
      </w:r>
      <w:r w:rsidRPr="00A13B4F">
        <w:rPr>
          <w:i/>
          <w:iCs/>
          <w:noProof/>
        </w:rPr>
        <w:t>6</w:t>
      </w:r>
      <w:r w:rsidRPr="00A13B4F">
        <w:rPr>
          <w:noProof/>
        </w:rPr>
        <w:t>, 182–197.</w:t>
      </w:r>
    </w:p>
    <w:p w14:paraId="17F5F704" w14:textId="77777777" w:rsidR="00A13B4F" w:rsidRPr="00A13B4F" w:rsidRDefault="00A13B4F" w:rsidP="00A13B4F">
      <w:pPr>
        <w:pStyle w:val="MDPIRefeditMendeley"/>
        <w:rPr>
          <w:noProof/>
        </w:rPr>
      </w:pPr>
      <w:r w:rsidRPr="00A13B4F">
        <w:rPr>
          <w:noProof/>
        </w:rPr>
        <w:t>26.</w:t>
      </w:r>
      <w:r w:rsidRPr="00A13B4F">
        <w:rPr>
          <w:noProof/>
        </w:rPr>
        <w:tab/>
        <w:t xml:space="preserve">Salama, T.; Moselhi, O. Multi-objective optimization for repetitive scheduling under uncertainty. </w:t>
      </w:r>
      <w:r w:rsidRPr="00A13B4F">
        <w:rPr>
          <w:i/>
          <w:iCs/>
          <w:noProof/>
        </w:rPr>
        <w:t>Eng. Constr. Archit. Manag.</w:t>
      </w:r>
      <w:r w:rsidRPr="00A13B4F">
        <w:rPr>
          <w:noProof/>
        </w:rPr>
        <w:t xml:space="preserve"> </w:t>
      </w:r>
      <w:r w:rsidRPr="00A13B4F">
        <w:rPr>
          <w:b/>
          <w:bCs/>
          <w:noProof/>
        </w:rPr>
        <w:t>2019</w:t>
      </w:r>
      <w:r w:rsidRPr="00A13B4F">
        <w:rPr>
          <w:noProof/>
        </w:rPr>
        <w:t xml:space="preserve">, </w:t>
      </w:r>
      <w:r w:rsidRPr="00A13B4F">
        <w:rPr>
          <w:i/>
          <w:iCs/>
          <w:noProof/>
        </w:rPr>
        <w:t>26</w:t>
      </w:r>
      <w:r w:rsidRPr="00A13B4F">
        <w:rPr>
          <w:noProof/>
        </w:rPr>
        <w:t>, 1294–1320.</w:t>
      </w:r>
    </w:p>
    <w:p w14:paraId="52121FE8" w14:textId="77777777" w:rsidR="00A13B4F" w:rsidRPr="00A13B4F" w:rsidRDefault="00A13B4F" w:rsidP="00A13B4F">
      <w:pPr>
        <w:pStyle w:val="MDPIRefeditMendeley"/>
        <w:rPr>
          <w:noProof/>
        </w:rPr>
      </w:pPr>
      <w:r w:rsidRPr="00A13B4F">
        <w:rPr>
          <w:noProof/>
        </w:rPr>
        <w:t>27.</w:t>
      </w:r>
      <w:r w:rsidRPr="00A13B4F">
        <w:rPr>
          <w:noProof/>
        </w:rPr>
        <w:tab/>
        <w:t xml:space="preserve">Rao, S. S. </w:t>
      </w:r>
      <w:r w:rsidRPr="00A13B4F">
        <w:rPr>
          <w:i/>
          <w:iCs/>
          <w:noProof/>
        </w:rPr>
        <w:t>Engineering Optimization: Theory and Practice: Fourth Edition</w:t>
      </w:r>
      <w:r w:rsidRPr="00A13B4F">
        <w:rPr>
          <w:noProof/>
        </w:rPr>
        <w:t>; 2009.</w:t>
      </w:r>
    </w:p>
    <w:p w14:paraId="1C5EDDC0" w14:textId="77777777" w:rsidR="00A13B4F" w:rsidRPr="00A13B4F" w:rsidRDefault="00A13B4F" w:rsidP="00A13B4F">
      <w:pPr>
        <w:pStyle w:val="MDPIRefeditMendeley"/>
        <w:rPr>
          <w:noProof/>
        </w:rPr>
      </w:pPr>
      <w:r w:rsidRPr="00A13B4F">
        <w:rPr>
          <w:noProof/>
        </w:rPr>
        <w:t>28.</w:t>
      </w:r>
      <w:r w:rsidRPr="00A13B4F">
        <w:rPr>
          <w:noProof/>
        </w:rPr>
        <w:tab/>
        <w:t xml:space="preserve">Palisada Corporation </w:t>
      </w:r>
      <w:r w:rsidRPr="00A13B4F">
        <w:rPr>
          <w:i/>
          <w:iCs/>
          <w:noProof/>
        </w:rPr>
        <w:t>Evolver User’s Guide</w:t>
      </w:r>
      <w:r w:rsidRPr="00A13B4F">
        <w:rPr>
          <w:rFonts w:ascii="Times New Roman" w:hAnsi="Times New Roman"/>
          <w:i/>
          <w:iCs/>
          <w:noProof/>
        </w:rPr>
        <w:t> </w:t>
      </w:r>
      <w:r w:rsidRPr="00A13B4F">
        <w:rPr>
          <w:i/>
          <w:iCs/>
          <w:noProof/>
        </w:rPr>
        <w:t>: The Genetic Algorithm Solver for Microsoft Excel, Version 7</w:t>
      </w:r>
      <w:r w:rsidRPr="00A13B4F">
        <w:rPr>
          <w:noProof/>
        </w:rPr>
        <w:t>; Palisade Corporation: Ithaca, NY USA 14850, 2015.</w:t>
      </w:r>
    </w:p>
    <w:p w14:paraId="7E6DD9C0" w14:textId="77777777" w:rsidR="00A13B4F" w:rsidRPr="00A13B4F" w:rsidRDefault="00A13B4F" w:rsidP="00A13B4F">
      <w:pPr>
        <w:pStyle w:val="MDPIRefeditMendeley"/>
        <w:rPr>
          <w:noProof/>
        </w:rPr>
      </w:pPr>
      <w:r w:rsidRPr="00A13B4F">
        <w:rPr>
          <w:noProof/>
        </w:rPr>
        <w:t>29.</w:t>
      </w:r>
      <w:r w:rsidRPr="00A13B4F">
        <w:rPr>
          <w:noProof/>
        </w:rPr>
        <w:tab/>
        <w:t xml:space="preserve">Ghoddousi, P.; Eshtehardian, E.; Jooybanpour, S.; Javanmardi, A. Multi-mode resource-constrained discrete time-cost-resource optimization in project scheduling using non-dominated sorting genetic algorithm. </w:t>
      </w:r>
      <w:r w:rsidRPr="00A13B4F">
        <w:rPr>
          <w:i/>
          <w:iCs/>
          <w:noProof/>
        </w:rPr>
        <w:t>Autom. Constr.</w:t>
      </w:r>
      <w:r w:rsidRPr="00A13B4F">
        <w:rPr>
          <w:noProof/>
        </w:rPr>
        <w:t xml:space="preserve"> </w:t>
      </w:r>
      <w:r w:rsidRPr="00A13B4F">
        <w:rPr>
          <w:b/>
          <w:bCs/>
          <w:noProof/>
        </w:rPr>
        <w:t>2013</w:t>
      </w:r>
      <w:r w:rsidRPr="00A13B4F">
        <w:rPr>
          <w:noProof/>
        </w:rPr>
        <w:t xml:space="preserve">, </w:t>
      </w:r>
      <w:r w:rsidRPr="00A13B4F">
        <w:rPr>
          <w:i/>
          <w:iCs/>
          <w:noProof/>
        </w:rPr>
        <w:t>30</w:t>
      </w:r>
      <w:r w:rsidRPr="00A13B4F">
        <w:rPr>
          <w:noProof/>
        </w:rPr>
        <w:t>, 216–227.</w:t>
      </w:r>
    </w:p>
    <w:p w14:paraId="57479422" w14:textId="77777777" w:rsidR="00A13B4F" w:rsidRPr="00A13B4F" w:rsidRDefault="00A13B4F" w:rsidP="00A13B4F">
      <w:pPr>
        <w:pStyle w:val="MDPIRefeditMendeley"/>
        <w:rPr>
          <w:noProof/>
        </w:rPr>
      </w:pPr>
      <w:r w:rsidRPr="00A13B4F">
        <w:rPr>
          <w:noProof/>
        </w:rPr>
        <w:lastRenderedPageBreak/>
        <w:t>30.</w:t>
      </w:r>
      <w:r w:rsidRPr="00A13B4F">
        <w:rPr>
          <w:noProof/>
        </w:rPr>
        <w:tab/>
        <w:t xml:space="preserve">Nusen, P.; Piyawongwisai, P.; Nusen, S.; Kaewmoracharoen, M. Resource Utilization Optimization using Genetic Algorithm based on Variation of Resource Fluctuation Moment for Extra-Large Building Renovation. In </w:t>
      </w:r>
      <w:r w:rsidRPr="00A13B4F">
        <w:rPr>
          <w:i/>
          <w:iCs/>
          <w:noProof/>
        </w:rPr>
        <w:t>Article in Press, ACM 6th International Conference on Intelligent Information Technology, ICIIT 2021</w:t>
      </w:r>
      <w:r w:rsidRPr="00A13B4F">
        <w:rPr>
          <w:noProof/>
        </w:rPr>
        <w:t>; 2021.</w:t>
      </w:r>
    </w:p>
    <w:p w14:paraId="1F2F1844" w14:textId="4D184574" w:rsidR="007F5F45" w:rsidRPr="00AF25EC" w:rsidRDefault="006C3D06" w:rsidP="00A13B4F">
      <w:pPr>
        <w:pStyle w:val="MDPIRefeditMendeley"/>
        <w:rPr>
          <w:color w:val="auto"/>
        </w:rPr>
      </w:pPr>
      <w:r w:rsidRPr="00AF25EC">
        <w:rPr>
          <w:color w:val="auto"/>
        </w:rPr>
        <w:fldChar w:fldCharType="end"/>
      </w:r>
    </w:p>
    <w:sectPr w:rsidR="007F5F45" w:rsidRPr="00AF25EC" w:rsidSect="0057771E">
      <w:headerReference w:type="even" r:id="rId28"/>
      <w:head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6834C" w14:textId="77777777" w:rsidR="00B4165E" w:rsidRDefault="00B4165E">
      <w:pPr>
        <w:spacing w:line="240" w:lineRule="auto"/>
      </w:pPr>
      <w:r>
        <w:separator/>
      </w:r>
    </w:p>
  </w:endnote>
  <w:endnote w:type="continuationSeparator" w:id="0">
    <w:p w14:paraId="57D3F873" w14:textId="77777777" w:rsidR="00B4165E" w:rsidRDefault="00B416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59E42" w14:textId="77777777" w:rsidR="007F030A" w:rsidRDefault="007F030A" w:rsidP="0098452D">
    <w:pPr>
      <w:pBdr>
        <w:top w:val="single" w:sz="4" w:space="0" w:color="000000"/>
      </w:pBdr>
      <w:tabs>
        <w:tab w:val="right" w:pos="8844"/>
      </w:tabs>
      <w:adjustRightInd w:val="0"/>
      <w:snapToGrid w:val="0"/>
      <w:spacing w:before="480" w:line="100" w:lineRule="exact"/>
      <w:jc w:val="left"/>
      <w:rPr>
        <w:i/>
        <w:sz w:val="16"/>
        <w:szCs w:val="16"/>
        <w:lang w:val="fr-CH"/>
      </w:rPr>
    </w:pPr>
  </w:p>
  <w:p w14:paraId="150500C1" w14:textId="77777777" w:rsidR="007F030A" w:rsidRPr="00372FCD" w:rsidRDefault="007F030A" w:rsidP="00532CFE">
    <w:pPr>
      <w:tabs>
        <w:tab w:val="right" w:pos="10466"/>
      </w:tabs>
      <w:adjustRightInd w:val="0"/>
      <w:snapToGrid w:val="0"/>
      <w:spacing w:line="240" w:lineRule="auto"/>
      <w:rPr>
        <w:sz w:val="16"/>
        <w:szCs w:val="16"/>
        <w:lang w:val="fr-CH"/>
      </w:rPr>
    </w:pPr>
    <w:r w:rsidRPr="005D1D79">
      <w:rPr>
        <w:i/>
        <w:sz w:val="16"/>
        <w:szCs w:val="16"/>
        <w:lang w:val="fr-CH"/>
      </w:rPr>
      <w:t>Appl. Sci.</w:t>
    </w:r>
    <w:r w:rsidRPr="005D1D79">
      <w:rPr>
        <w:sz w:val="16"/>
        <w:szCs w:val="16"/>
        <w:lang w:val="fr-CH"/>
      </w:rPr>
      <w:t xml:space="preserve"> </w:t>
    </w:r>
    <w:r w:rsidRPr="0041236F">
      <w:rPr>
        <w:b/>
        <w:bCs/>
        <w:iCs/>
        <w:sz w:val="16"/>
        <w:szCs w:val="16"/>
      </w:rPr>
      <w:t>20</w:t>
    </w:r>
    <w:r>
      <w:rPr>
        <w:b/>
        <w:bCs/>
        <w:iCs/>
        <w:sz w:val="16"/>
        <w:szCs w:val="16"/>
      </w:rPr>
      <w:t>21</w:t>
    </w:r>
    <w:r w:rsidRPr="0041236F">
      <w:rPr>
        <w:bCs/>
        <w:iCs/>
        <w:sz w:val="16"/>
        <w:szCs w:val="16"/>
      </w:rPr>
      <w:t xml:space="preserve">, </w:t>
    </w:r>
    <w:r>
      <w:rPr>
        <w:bCs/>
        <w:i/>
        <w:iCs/>
        <w:sz w:val="16"/>
        <w:szCs w:val="16"/>
      </w:rPr>
      <w:t>11</w:t>
    </w:r>
    <w:r w:rsidRPr="0041236F">
      <w:rPr>
        <w:bCs/>
        <w:iCs/>
        <w:sz w:val="16"/>
        <w:szCs w:val="16"/>
      </w:rPr>
      <w:t xml:space="preserve">, </w:t>
    </w:r>
    <w:r>
      <w:rPr>
        <w:bCs/>
        <w:iCs/>
        <w:sz w:val="16"/>
        <w:szCs w:val="16"/>
      </w:rPr>
      <w:t>x. https://doi.org/10.3390/xxxxx</w:t>
    </w:r>
    <w:r w:rsidRPr="004B6803">
      <w:rPr>
        <w:sz w:val="16"/>
        <w:szCs w:val="16"/>
        <w:lang w:val="fr-CH"/>
      </w:rPr>
      <w:tab/>
      <w:t>www</w:t>
    </w:r>
    <w:r w:rsidRPr="00372FCD">
      <w:rPr>
        <w:sz w:val="16"/>
        <w:szCs w:val="16"/>
        <w:lang w:val="fr-CH"/>
      </w:rPr>
      <w:t>.mdpi.com/journal/</w:t>
    </w:r>
    <w:r w:rsidRPr="005D1D79">
      <w:rPr>
        <w:sz w:val="16"/>
        <w:szCs w:val="16"/>
      </w:rPr>
      <w:t>applsci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4FDAD" w14:textId="77777777" w:rsidR="00B4165E" w:rsidRDefault="00B4165E">
      <w:pPr>
        <w:spacing w:line="240" w:lineRule="auto"/>
      </w:pPr>
      <w:r>
        <w:separator/>
      </w:r>
    </w:p>
  </w:footnote>
  <w:footnote w:type="continuationSeparator" w:id="0">
    <w:p w14:paraId="798F6023" w14:textId="77777777" w:rsidR="00B4165E" w:rsidRDefault="00B416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E01DE" w14:textId="77777777" w:rsidR="007F030A" w:rsidRDefault="007F030A" w:rsidP="0067215B">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3118C" w14:textId="77777777" w:rsidR="007F030A" w:rsidRDefault="007F030A" w:rsidP="00532CFE">
    <w:pPr>
      <w:tabs>
        <w:tab w:val="right" w:pos="10466"/>
      </w:tabs>
      <w:adjustRightInd w:val="0"/>
      <w:snapToGrid w:val="0"/>
      <w:spacing w:line="240" w:lineRule="auto"/>
      <w:rPr>
        <w:sz w:val="16"/>
      </w:rPr>
    </w:pPr>
    <w:r>
      <w:rPr>
        <w:i/>
        <w:sz w:val="16"/>
      </w:rPr>
      <w:t xml:space="preserve">Appl. Sci. </w:t>
    </w:r>
    <w:r w:rsidRPr="0041236F">
      <w:rPr>
        <w:b/>
        <w:sz w:val="16"/>
      </w:rPr>
      <w:t>20</w:t>
    </w:r>
    <w:r>
      <w:rPr>
        <w:b/>
        <w:sz w:val="16"/>
      </w:rPr>
      <w:t>21</w:t>
    </w:r>
    <w:r w:rsidRPr="0041236F">
      <w:rPr>
        <w:sz w:val="16"/>
      </w:rPr>
      <w:t xml:space="preserve">, </w:t>
    </w:r>
    <w:r>
      <w:rPr>
        <w:i/>
        <w:sz w:val="16"/>
      </w:rPr>
      <w:t>11</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4D45212B" w14:textId="77777777" w:rsidR="007F030A" w:rsidRPr="008C3B47" w:rsidRDefault="007F030A" w:rsidP="0098452D">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7F030A" w:rsidRPr="00532CFE" w14:paraId="6573A8E7" w14:textId="77777777" w:rsidTr="00532CFE">
      <w:trPr>
        <w:trHeight w:val="686"/>
      </w:trPr>
      <w:tc>
        <w:tcPr>
          <w:tcW w:w="3679" w:type="dxa"/>
          <w:shd w:val="clear" w:color="auto" w:fill="auto"/>
          <w:vAlign w:val="center"/>
        </w:tcPr>
        <w:p w14:paraId="404833CD" w14:textId="4DE0E994" w:rsidR="007F030A" w:rsidRPr="008C41A6" w:rsidRDefault="007F030A" w:rsidP="00532CFE">
          <w:pPr>
            <w:pStyle w:val="Header"/>
            <w:pBdr>
              <w:bottom w:val="none" w:sz="0" w:space="0" w:color="auto"/>
            </w:pBdr>
            <w:jc w:val="left"/>
            <w:rPr>
              <w:rFonts w:eastAsia="DengXian"/>
              <w:b/>
              <w:bCs/>
            </w:rPr>
          </w:pPr>
          <w:r>
            <w:rPr>
              <w:rFonts w:eastAsia="DengXian"/>
              <w:b/>
              <w:bCs/>
            </w:rPr>
            <w:drawing>
              <wp:inline distT="0" distB="0" distL="0" distR="0" wp14:anchorId="0D0297DE" wp14:editId="6232B1EE">
                <wp:extent cx="1752600" cy="42799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427990"/>
                        </a:xfrm>
                        <a:prstGeom prst="rect">
                          <a:avLst/>
                        </a:prstGeom>
                        <a:noFill/>
                        <a:ln>
                          <a:noFill/>
                        </a:ln>
                      </pic:spPr>
                    </pic:pic>
                  </a:graphicData>
                </a:graphic>
              </wp:inline>
            </w:drawing>
          </w:r>
        </w:p>
      </w:tc>
      <w:tc>
        <w:tcPr>
          <w:tcW w:w="4535" w:type="dxa"/>
          <w:shd w:val="clear" w:color="auto" w:fill="auto"/>
          <w:vAlign w:val="center"/>
        </w:tcPr>
        <w:p w14:paraId="2CF8192A" w14:textId="77777777" w:rsidR="007F030A" w:rsidRPr="008C41A6" w:rsidRDefault="007F030A" w:rsidP="00532CFE">
          <w:pPr>
            <w:pStyle w:val="Header"/>
            <w:pBdr>
              <w:bottom w:val="none" w:sz="0" w:space="0" w:color="auto"/>
            </w:pBdr>
            <w:rPr>
              <w:rFonts w:eastAsia="DengXian"/>
              <w:b/>
              <w:bCs/>
            </w:rPr>
          </w:pPr>
        </w:p>
      </w:tc>
      <w:tc>
        <w:tcPr>
          <w:tcW w:w="2273" w:type="dxa"/>
          <w:shd w:val="clear" w:color="auto" w:fill="auto"/>
          <w:vAlign w:val="center"/>
        </w:tcPr>
        <w:p w14:paraId="44EA23FE" w14:textId="19297583" w:rsidR="007F030A" w:rsidRPr="008C41A6" w:rsidRDefault="007F030A" w:rsidP="00532CFE">
          <w:pPr>
            <w:pStyle w:val="Header"/>
            <w:pBdr>
              <w:bottom w:val="none" w:sz="0" w:space="0" w:color="auto"/>
            </w:pBdr>
            <w:jc w:val="right"/>
            <w:rPr>
              <w:rFonts w:eastAsia="DengXian"/>
              <w:b/>
              <w:bCs/>
            </w:rPr>
          </w:pPr>
          <w:r>
            <w:rPr>
              <w:rFonts w:eastAsia="DengXian"/>
              <w:b/>
              <w:bCs/>
            </w:rPr>
            <w:drawing>
              <wp:inline distT="0" distB="0" distL="0" distR="0" wp14:anchorId="3788CA82" wp14:editId="7BC03E78">
                <wp:extent cx="539115" cy="357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9115" cy="357505"/>
                        </a:xfrm>
                        <a:prstGeom prst="rect">
                          <a:avLst/>
                        </a:prstGeom>
                        <a:noFill/>
                        <a:ln>
                          <a:noFill/>
                        </a:ln>
                      </pic:spPr>
                    </pic:pic>
                  </a:graphicData>
                </a:graphic>
              </wp:inline>
            </w:drawing>
          </w:r>
        </w:p>
      </w:tc>
    </w:tr>
  </w:tbl>
  <w:p w14:paraId="212399C2" w14:textId="77777777" w:rsidR="007F030A" w:rsidRPr="002D55BA" w:rsidRDefault="007F030A" w:rsidP="0098452D">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4"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6" w15:restartNumberingAfterBreak="0">
    <w:nsid w:val="45953319"/>
    <w:multiLevelType w:val="hybridMultilevel"/>
    <w:tmpl w:val="0FBE4766"/>
    <w:lvl w:ilvl="0" w:tplc="0409000F">
      <w:start w:val="1"/>
      <w:numFmt w:val="decimal"/>
      <w:lvlText w:val="%1."/>
      <w:lvlJc w:val="left"/>
      <w:pPr>
        <w:ind w:left="3753" w:hanging="360"/>
      </w:pPr>
    </w:lvl>
    <w:lvl w:ilvl="1" w:tplc="04090019" w:tentative="1">
      <w:start w:val="1"/>
      <w:numFmt w:val="lowerLetter"/>
      <w:lvlText w:val="%2."/>
      <w:lvlJc w:val="left"/>
      <w:pPr>
        <w:ind w:left="4473" w:hanging="360"/>
      </w:pPr>
    </w:lvl>
    <w:lvl w:ilvl="2" w:tplc="0409001B" w:tentative="1">
      <w:start w:val="1"/>
      <w:numFmt w:val="lowerRoman"/>
      <w:lvlText w:val="%3."/>
      <w:lvlJc w:val="right"/>
      <w:pPr>
        <w:ind w:left="5193" w:hanging="180"/>
      </w:pPr>
    </w:lvl>
    <w:lvl w:ilvl="3" w:tplc="0409000F" w:tentative="1">
      <w:start w:val="1"/>
      <w:numFmt w:val="decimal"/>
      <w:lvlText w:val="%4."/>
      <w:lvlJc w:val="left"/>
      <w:pPr>
        <w:ind w:left="5913" w:hanging="360"/>
      </w:pPr>
    </w:lvl>
    <w:lvl w:ilvl="4" w:tplc="04090019" w:tentative="1">
      <w:start w:val="1"/>
      <w:numFmt w:val="lowerLetter"/>
      <w:lvlText w:val="%5."/>
      <w:lvlJc w:val="left"/>
      <w:pPr>
        <w:ind w:left="6633" w:hanging="360"/>
      </w:pPr>
    </w:lvl>
    <w:lvl w:ilvl="5" w:tplc="0409001B" w:tentative="1">
      <w:start w:val="1"/>
      <w:numFmt w:val="lowerRoman"/>
      <w:lvlText w:val="%6."/>
      <w:lvlJc w:val="right"/>
      <w:pPr>
        <w:ind w:left="7353" w:hanging="180"/>
      </w:pPr>
    </w:lvl>
    <w:lvl w:ilvl="6" w:tplc="0409000F" w:tentative="1">
      <w:start w:val="1"/>
      <w:numFmt w:val="decimal"/>
      <w:lvlText w:val="%7."/>
      <w:lvlJc w:val="left"/>
      <w:pPr>
        <w:ind w:left="8073" w:hanging="360"/>
      </w:pPr>
    </w:lvl>
    <w:lvl w:ilvl="7" w:tplc="04090019" w:tentative="1">
      <w:start w:val="1"/>
      <w:numFmt w:val="lowerLetter"/>
      <w:lvlText w:val="%8."/>
      <w:lvlJc w:val="left"/>
      <w:pPr>
        <w:ind w:left="8793" w:hanging="360"/>
      </w:pPr>
    </w:lvl>
    <w:lvl w:ilvl="8" w:tplc="0409001B" w:tentative="1">
      <w:start w:val="1"/>
      <w:numFmt w:val="lowerRoman"/>
      <w:lvlText w:val="%9."/>
      <w:lvlJc w:val="right"/>
      <w:pPr>
        <w:ind w:left="9513" w:hanging="180"/>
      </w:pPr>
    </w:lvl>
  </w:abstractNum>
  <w:abstractNum w:abstractNumId="7"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8" w15:restartNumberingAfterBreak="0">
    <w:nsid w:val="704603CC"/>
    <w:multiLevelType w:val="hybridMultilevel"/>
    <w:tmpl w:val="D4F69FAA"/>
    <w:lvl w:ilvl="0" w:tplc="E89C4378">
      <w:start w:val="1"/>
      <w:numFmt w:val="decimal"/>
      <w:lvlText w:val="%1."/>
      <w:lvlJc w:val="left"/>
      <w:pPr>
        <w:ind w:left="720" w:hanging="360"/>
      </w:pPr>
    </w:lvl>
    <w:lvl w:ilvl="1" w:tplc="CD7217F4">
      <w:start w:val="1"/>
      <w:numFmt w:val="lowerLetter"/>
      <w:lvlText w:val="%2."/>
      <w:lvlJc w:val="left"/>
      <w:pPr>
        <w:ind w:left="1440" w:hanging="360"/>
      </w:pPr>
    </w:lvl>
    <w:lvl w:ilvl="2" w:tplc="4658E9E4">
      <w:start w:val="1"/>
      <w:numFmt w:val="lowerRoman"/>
      <w:lvlText w:val="%3."/>
      <w:lvlJc w:val="right"/>
      <w:pPr>
        <w:ind w:left="2160" w:hanging="180"/>
      </w:pPr>
    </w:lvl>
    <w:lvl w:ilvl="3" w:tplc="5914D05C">
      <w:start w:val="1"/>
      <w:numFmt w:val="decimal"/>
      <w:lvlText w:val="%4."/>
      <w:lvlJc w:val="left"/>
      <w:pPr>
        <w:ind w:left="2880" w:hanging="360"/>
      </w:pPr>
    </w:lvl>
    <w:lvl w:ilvl="4" w:tplc="F0FA6186">
      <w:start w:val="1"/>
      <w:numFmt w:val="lowerLetter"/>
      <w:lvlText w:val="%5."/>
      <w:lvlJc w:val="left"/>
      <w:pPr>
        <w:ind w:left="3600" w:hanging="360"/>
      </w:pPr>
    </w:lvl>
    <w:lvl w:ilvl="5" w:tplc="BCA81718">
      <w:start w:val="1"/>
      <w:numFmt w:val="lowerRoman"/>
      <w:lvlText w:val="%6."/>
      <w:lvlJc w:val="right"/>
      <w:pPr>
        <w:ind w:left="4320" w:hanging="180"/>
      </w:pPr>
    </w:lvl>
    <w:lvl w:ilvl="6" w:tplc="4F40995E">
      <w:start w:val="1"/>
      <w:numFmt w:val="decimal"/>
      <w:lvlText w:val="%7."/>
      <w:lvlJc w:val="left"/>
      <w:pPr>
        <w:ind w:left="5040" w:hanging="360"/>
      </w:pPr>
    </w:lvl>
    <w:lvl w:ilvl="7" w:tplc="457AD054">
      <w:start w:val="1"/>
      <w:numFmt w:val="lowerLetter"/>
      <w:lvlText w:val="%8."/>
      <w:lvlJc w:val="left"/>
      <w:pPr>
        <w:ind w:left="5760" w:hanging="360"/>
      </w:pPr>
    </w:lvl>
    <w:lvl w:ilvl="8" w:tplc="D80838A6">
      <w:start w:val="1"/>
      <w:numFmt w:val="lowerRoman"/>
      <w:lvlText w:val="%9."/>
      <w:lvlJc w:val="right"/>
      <w:pPr>
        <w:ind w:left="6480" w:hanging="180"/>
      </w:pPr>
    </w:lvl>
  </w:abstractNum>
  <w:abstractNum w:abstractNumId="9"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num w:numId="1">
    <w:abstractNumId w:val="3"/>
  </w:num>
  <w:num w:numId="2">
    <w:abstractNumId w:val="5"/>
  </w:num>
  <w:num w:numId="3">
    <w:abstractNumId w:val="2"/>
  </w:num>
  <w:num w:numId="4">
    <w:abstractNumId w:val="4"/>
  </w:num>
  <w:num w:numId="5">
    <w:abstractNumId w:val="7"/>
  </w:num>
  <w:num w:numId="6">
    <w:abstractNumId w:val="1"/>
  </w:num>
  <w:num w:numId="7">
    <w:abstractNumId w:val="7"/>
  </w:num>
  <w:num w:numId="8">
    <w:abstractNumId w:val="1"/>
  </w:num>
  <w:num w:numId="9">
    <w:abstractNumId w:val="7"/>
  </w:num>
  <w:num w:numId="10">
    <w:abstractNumId w:val="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7"/>
  </w:num>
  <w:num w:numId="14">
    <w:abstractNumId w:val="1"/>
  </w:num>
  <w:num w:numId="15">
    <w:abstractNumId w:val="0"/>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CDC"/>
    <w:rsid w:val="0000080B"/>
    <w:rsid w:val="00000CF4"/>
    <w:rsid w:val="00002AD6"/>
    <w:rsid w:val="00016DAD"/>
    <w:rsid w:val="00023B8A"/>
    <w:rsid w:val="00033200"/>
    <w:rsid w:val="000366F7"/>
    <w:rsid w:val="00037BDD"/>
    <w:rsid w:val="0004499E"/>
    <w:rsid w:val="00044A28"/>
    <w:rsid w:val="00046F1B"/>
    <w:rsid w:val="00047015"/>
    <w:rsid w:val="00047BB3"/>
    <w:rsid w:val="000559AC"/>
    <w:rsid w:val="0006250A"/>
    <w:rsid w:val="00062A2F"/>
    <w:rsid w:val="0006387E"/>
    <w:rsid w:val="00070095"/>
    <w:rsid w:val="00070656"/>
    <w:rsid w:val="000711DA"/>
    <w:rsid w:val="000734CF"/>
    <w:rsid w:val="0008706C"/>
    <w:rsid w:val="00090ADF"/>
    <w:rsid w:val="00094484"/>
    <w:rsid w:val="000A1CC1"/>
    <w:rsid w:val="000A316D"/>
    <w:rsid w:val="000A6B51"/>
    <w:rsid w:val="000C6654"/>
    <w:rsid w:val="000D139F"/>
    <w:rsid w:val="000D56B2"/>
    <w:rsid w:val="000D6BF2"/>
    <w:rsid w:val="000E02D7"/>
    <w:rsid w:val="00104B94"/>
    <w:rsid w:val="00110C44"/>
    <w:rsid w:val="00113287"/>
    <w:rsid w:val="001214D8"/>
    <w:rsid w:val="001229F2"/>
    <w:rsid w:val="00122BB0"/>
    <w:rsid w:val="0012423C"/>
    <w:rsid w:val="001348F1"/>
    <w:rsid w:val="001353A3"/>
    <w:rsid w:val="001460A7"/>
    <w:rsid w:val="00163452"/>
    <w:rsid w:val="001649FC"/>
    <w:rsid w:val="00171662"/>
    <w:rsid w:val="00171D52"/>
    <w:rsid w:val="001747AF"/>
    <w:rsid w:val="00191958"/>
    <w:rsid w:val="001A242A"/>
    <w:rsid w:val="001A4927"/>
    <w:rsid w:val="001A599C"/>
    <w:rsid w:val="001B106F"/>
    <w:rsid w:val="001B2ACA"/>
    <w:rsid w:val="001D2D83"/>
    <w:rsid w:val="001D7D18"/>
    <w:rsid w:val="001E06B4"/>
    <w:rsid w:val="001E1780"/>
    <w:rsid w:val="001E18D0"/>
    <w:rsid w:val="001E2AEB"/>
    <w:rsid w:val="001E78AD"/>
    <w:rsid w:val="001E7C63"/>
    <w:rsid w:val="001F373C"/>
    <w:rsid w:val="001F7DF5"/>
    <w:rsid w:val="00202B53"/>
    <w:rsid w:val="00205AE5"/>
    <w:rsid w:val="0021054E"/>
    <w:rsid w:val="00210812"/>
    <w:rsid w:val="00216129"/>
    <w:rsid w:val="00220770"/>
    <w:rsid w:val="00222A3D"/>
    <w:rsid w:val="002232A8"/>
    <w:rsid w:val="002254A8"/>
    <w:rsid w:val="00227E0D"/>
    <w:rsid w:val="002337A7"/>
    <w:rsid w:val="002351B7"/>
    <w:rsid w:val="00235A8E"/>
    <w:rsid w:val="002428FC"/>
    <w:rsid w:val="00246162"/>
    <w:rsid w:val="00253060"/>
    <w:rsid w:val="00256BD7"/>
    <w:rsid w:val="00257023"/>
    <w:rsid w:val="002650E7"/>
    <w:rsid w:val="00270C43"/>
    <w:rsid w:val="002722EE"/>
    <w:rsid w:val="00275532"/>
    <w:rsid w:val="002765F1"/>
    <w:rsid w:val="002969DF"/>
    <w:rsid w:val="002A1E5F"/>
    <w:rsid w:val="002A5293"/>
    <w:rsid w:val="002C1731"/>
    <w:rsid w:val="002C5A9A"/>
    <w:rsid w:val="002C65FC"/>
    <w:rsid w:val="002D16B7"/>
    <w:rsid w:val="002D55BA"/>
    <w:rsid w:val="002F47C4"/>
    <w:rsid w:val="002F498F"/>
    <w:rsid w:val="00301FE0"/>
    <w:rsid w:val="0030392E"/>
    <w:rsid w:val="00307283"/>
    <w:rsid w:val="0031744E"/>
    <w:rsid w:val="00321329"/>
    <w:rsid w:val="00326141"/>
    <w:rsid w:val="00330395"/>
    <w:rsid w:val="00331D46"/>
    <w:rsid w:val="00334FBF"/>
    <w:rsid w:val="003350E5"/>
    <w:rsid w:val="003425BB"/>
    <w:rsid w:val="00345623"/>
    <w:rsid w:val="0035340B"/>
    <w:rsid w:val="0036255D"/>
    <w:rsid w:val="003633B4"/>
    <w:rsid w:val="0036421D"/>
    <w:rsid w:val="00372112"/>
    <w:rsid w:val="003812C9"/>
    <w:rsid w:val="003816F2"/>
    <w:rsid w:val="003959AD"/>
    <w:rsid w:val="003A5148"/>
    <w:rsid w:val="003A54F8"/>
    <w:rsid w:val="003A5D62"/>
    <w:rsid w:val="003A63D4"/>
    <w:rsid w:val="003B0F8E"/>
    <w:rsid w:val="003D0525"/>
    <w:rsid w:val="003D1B18"/>
    <w:rsid w:val="003D3BB5"/>
    <w:rsid w:val="003F2062"/>
    <w:rsid w:val="003F36C1"/>
    <w:rsid w:val="003F4D0E"/>
    <w:rsid w:val="00401D30"/>
    <w:rsid w:val="004061DE"/>
    <w:rsid w:val="004108C9"/>
    <w:rsid w:val="00410F35"/>
    <w:rsid w:val="0041236F"/>
    <w:rsid w:val="004212BB"/>
    <w:rsid w:val="00436808"/>
    <w:rsid w:val="0045200E"/>
    <w:rsid w:val="00464FF0"/>
    <w:rsid w:val="00470CDC"/>
    <w:rsid w:val="004716B6"/>
    <w:rsid w:val="00474911"/>
    <w:rsid w:val="00481149"/>
    <w:rsid w:val="00481653"/>
    <w:rsid w:val="00482BC3"/>
    <w:rsid w:val="00485449"/>
    <w:rsid w:val="004906CE"/>
    <w:rsid w:val="00493033"/>
    <w:rsid w:val="004B6BD1"/>
    <w:rsid w:val="004C0CC6"/>
    <w:rsid w:val="004C207F"/>
    <w:rsid w:val="004C2294"/>
    <w:rsid w:val="004C3289"/>
    <w:rsid w:val="004D2716"/>
    <w:rsid w:val="004D5BEC"/>
    <w:rsid w:val="004D79C7"/>
    <w:rsid w:val="004E037D"/>
    <w:rsid w:val="004E33EE"/>
    <w:rsid w:val="005011F9"/>
    <w:rsid w:val="00502F97"/>
    <w:rsid w:val="0050416D"/>
    <w:rsid w:val="0052114B"/>
    <w:rsid w:val="00525541"/>
    <w:rsid w:val="00530959"/>
    <w:rsid w:val="00531AC8"/>
    <w:rsid w:val="00532CFE"/>
    <w:rsid w:val="00543131"/>
    <w:rsid w:val="005535C3"/>
    <w:rsid w:val="00560FBE"/>
    <w:rsid w:val="005614F2"/>
    <w:rsid w:val="00561621"/>
    <w:rsid w:val="00562AEE"/>
    <w:rsid w:val="005665DD"/>
    <w:rsid w:val="00576588"/>
    <w:rsid w:val="0057700E"/>
    <w:rsid w:val="0057771E"/>
    <w:rsid w:val="00582F13"/>
    <w:rsid w:val="00583C3B"/>
    <w:rsid w:val="005930C7"/>
    <w:rsid w:val="005B215D"/>
    <w:rsid w:val="005C0EAE"/>
    <w:rsid w:val="005C3F3D"/>
    <w:rsid w:val="005C509C"/>
    <w:rsid w:val="005C542D"/>
    <w:rsid w:val="005C7ACB"/>
    <w:rsid w:val="005D4019"/>
    <w:rsid w:val="005E3936"/>
    <w:rsid w:val="00614207"/>
    <w:rsid w:val="00616018"/>
    <w:rsid w:val="0061643F"/>
    <w:rsid w:val="006224DB"/>
    <w:rsid w:val="00623A78"/>
    <w:rsid w:val="006303B8"/>
    <w:rsid w:val="00630EB5"/>
    <w:rsid w:val="0063581B"/>
    <w:rsid w:val="00644851"/>
    <w:rsid w:val="00646237"/>
    <w:rsid w:val="00651E65"/>
    <w:rsid w:val="00661DCA"/>
    <w:rsid w:val="00670680"/>
    <w:rsid w:val="0067215B"/>
    <w:rsid w:val="00674524"/>
    <w:rsid w:val="00690722"/>
    <w:rsid w:val="00692393"/>
    <w:rsid w:val="006B1856"/>
    <w:rsid w:val="006B79AD"/>
    <w:rsid w:val="006C02A6"/>
    <w:rsid w:val="006C2561"/>
    <w:rsid w:val="006C3D06"/>
    <w:rsid w:val="006D24EE"/>
    <w:rsid w:val="006D6039"/>
    <w:rsid w:val="006E5DD2"/>
    <w:rsid w:val="006F2302"/>
    <w:rsid w:val="00700CAA"/>
    <w:rsid w:val="00702A4C"/>
    <w:rsid w:val="00702EB4"/>
    <w:rsid w:val="00703801"/>
    <w:rsid w:val="00703F80"/>
    <w:rsid w:val="007065E6"/>
    <w:rsid w:val="00732758"/>
    <w:rsid w:val="00732BA5"/>
    <w:rsid w:val="00752BCD"/>
    <w:rsid w:val="00764830"/>
    <w:rsid w:val="00771142"/>
    <w:rsid w:val="00774F1E"/>
    <w:rsid w:val="00775B9C"/>
    <w:rsid w:val="0078256A"/>
    <w:rsid w:val="00782895"/>
    <w:rsid w:val="00790BBC"/>
    <w:rsid w:val="007E3678"/>
    <w:rsid w:val="007E52AB"/>
    <w:rsid w:val="007E704A"/>
    <w:rsid w:val="007E7316"/>
    <w:rsid w:val="007F030A"/>
    <w:rsid w:val="007F2286"/>
    <w:rsid w:val="007F5A3D"/>
    <w:rsid w:val="007F5F45"/>
    <w:rsid w:val="00801402"/>
    <w:rsid w:val="00801AE1"/>
    <w:rsid w:val="00802880"/>
    <w:rsid w:val="00804EE0"/>
    <w:rsid w:val="00817168"/>
    <w:rsid w:val="00832F6A"/>
    <w:rsid w:val="00834E54"/>
    <w:rsid w:val="00850CA2"/>
    <w:rsid w:val="008516BF"/>
    <w:rsid w:val="00866BD8"/>
    <w:rsid w:val="00866CCB"/>
    <w:rsid w:val="0087138F"/>
    <w:rsid w:val="0089450D"/>
    <w:rsid w:val="008960AF"/>
    <w:rsid w:val="00896D62"/>
    <w:rsid w:val="008A190C"/>
    <w:rsid w:val="008B011A"/>
    <w:rsid w:val="008B384B"/>
    <w:rsid w:val="008C2D58"/>
    <w:rsid w:val="008C41A6"/>
    <w:rsid w:val="008C5435"/>
    <w:rsid w:val="008E61FF"/>
    <w:rsid w:val="008E7CA9"/>
    <w:rsid w:val="008F3FD1"/>
    <w:rsid w:val="00901BB6"/>
    <w:rsid w:val="009039D6"/>
    <w:rsid w:val="00904452"/>
    <w:rsid w:val="00907533"/>
    <w:rsid w:val="00914E4B"/>
    <w:rsid w:val="00920D63"/>
    <w:rsid w:val="009237F8"/>
    <w:rsid w:val="00931326"/>
    <w:rsid w:val="00932D0B"/>
    <w:rsid w:val="009357F5"/>
    <w:rsid w:val="009414B0"/>
    <w:rsid w:val="0094470F"/>
    <w:rsid w:val="0094503F"/>
    <w:rsid w:val="00945434"/>
    <w:rsid w:val="00950150"/>
    <w:rsid w:val="0095240C"/>
    <w:rsid w:val="009567EF"/>
    <w:rsid w:val="009572E9"/>
    <w:rsid w:val="00967998"/>
    <w:rsid w:val="00975F96"/>
    <w:rsid w:val="0098452D"/>
    <w:rsid w:val="00986970"/>
    <w:rsid w:val="00986B2E"/>
    <w:rsid w:val="009873E9"/>
    <w:rsid w:val="0098743C"/>
    <w:rsid w:val="00994398"/>
    <w:rsid w:val="00994B56"/>
    <w:rsid w:val="00996743"/>
    <w:rsid w:val="009A624C"/>
    <w:rsid w:val="009A7BBC"/>
    <w:rsid w:val="009B7BC2"/>
    <w:rsid w:val="009C4836"/>
    <w:rsid w:val="009C5139"/>
    <w:rsid w:val="009D5A9B"/>
    <w:rsid w:val="009D7B4D"/>
    <w:rsid w:val="009E3D8E"/>
    <w:rsid w:val="009F26DD"/>
    <w:rsid w:val="009F2EAD"/>
    <w:rsid w:val="009F70E6"/>
    <w:rsid w:val="00A04886"/>
    <w:rsid w:val="00A12C93"/>
    <w:rsid w:val="00A13B4F"/>
    <w:rsid w:val="00A17241"/>
    <w:rsid w:val="00A20793"/>
    <w:rsid w:val="00A27C3B"/>
    <w:rsid w:val="00A3413E"/>
    <w:rsid w:val="00A41C41"/>
    <w:rsid w:val="00A426CF"/>
    <w:rsid w:val="00A520F0"/>
    <w:rsid w:val="00A60275"/>
    <w:rsid w:val="00A661D6"/>
    <w:rsid w:val="00A8335A"/>
    <w:rsid w:val="00A92781"/>
    <w:rsid w:val="00A95BD3"/>
    <w:rsid w:val="00AA2CD3"/>
    <w:rsid w:val="00AA326F"/>
    <w:rsid w:val="00AD375F"/>
    <w:rsid w:val="00AE4EA6"/>
    <w:rsid w:val="00AF25EC"/>
    <w:rsid w:val="00AF4D48"/>
    <w:rsid w:val="00AF59A1"/>
    <w:rsid w:val="00AF6682"/>
    <w:rsid w:val="00B05448"/>
    <w:rsid w:val="00B21D14"/>
    <w:rsid w:val="00B24197"/>
    <w:rsid w:val="00B26101"/>
    <w:rsid w:val="00B34067"/>
    <w:rsid w:val="00B3664D"/>
    <w:rsid w:val="00B4165E"/>
    <w:rsid w:val="00B42838"/>
    <w:rsid w:val="00B50544"/>
    <w:rsid w:val="00B736FD"/>
    <w:rsid w:val="00B91FA6"/>
    <w:rsid w:val="00B934D0"/>
    <w:rsid w:val="00B93785"/>
    <w:rsid w:val="00B96C2B"/>
    <w:rsid w:val="00BB3940"/>
    <w:rsid w:val="00BB39F7"/>
    <w:rsid w:val="00BB45FF"/>
    <w:rsid w:val="00BB7000"/>
    <w:rsid w:val="00BC5BB4"/>
    <w:rsid w:val="00BD1491"/>
    <w:rsid w:val="00BE539E"/>
    <w:rsid w:val="00BE60F3"/>
    <w:rsid w:val="00BE6764"/>
    <w:rsid w:val="00BF65BC"/>
    <w:rsid w:val="00C02026"/>
    <w:rsid w:val="00C0751C"/>
    <w:rsid w:val="00C1271D"/>
    <w:rsid w:val="00C13B6F"/>
    <w:rsid w:val="00C23F8D"/>
    <w:rsid w:val="00C253C4"/>
    <w:rsid w:val="00C312F0"/>
    <w:rsid w:val="00C32035"/>
    <w:rsid w:val="00C328D2"/>
    <w:rsid w:val="00C5426A"/>
    <w:rsid w:val="00C56C95"/>
    <w:rsid w:val="00C64034"/>
    <w:rsid w:val="00C65551"/>
    <w:rsid w:val="00C7065D"/>
    <w:rsid w:val="00C848B3"/>
    <w:rsid w:val="00C850DA"/>
    <w:rsid w:val="00C93C1B"/>
    <w:rsid w:val="00CA271A"/>
    <w:rsid w:val="00CA5C12"/>
    <w:rsid w:val="00CA79BD"/>
    <w:rsid w:val="00CB2968"/>
    <w:rsid w:val="00CC3714"/>
    <w:rsid w:val="00CC6F52"/>
    <w:rsid w:val="00CC7D3A"/>
    <w:rsid w:val="00CE3D1D"/>
    <w:rsid w:val="00D10EE5"/>
    <w:rsid w:val="00D11046"/>
    <w:rsid w:val="00D12809"/>
    <w:rsid w:val="00D17E9E"/>
    <w:rsid w:val="00D2458F"/>
    <w:rsid w:val="00D32270"/>
    <w:rsid w:val="00D328E3"/>
    <w:rsid w:val="00D50686"/>
    <w:rsid w:val="00D60258"/>
    <w:rsid w:val="00D60B06"/>
    <w:rsid w:val="00D648D7"/>
    <w:rsid w:val="00D71D0F"/>
    <w:rsid w:val="00D75DB4"/>
    <w:rsid w:val="00D76CB8"/>
    <w:rsid w:val="00D833F4"/>
    <w:rsid w:val="00D91849"/>
    <w:rsid w:val="00D9535E"/>
    <w:rsid w:val="00DA0427"/>
    <w:rsid w:val="00DA0568"/>
    <w:rsid w:val="00DB4A71"/>
    <w:rsid w:val="00DB5996"/>
    <w:rsid w:val="00DB5BD0"/>
    <w:rsid w:val="00DC4E4E"/>
    <w:rsid w:val="00DD357C"/>
    <w:rsid w:val="00DD4714"/>
    <w:rsid w:val="00DD5A38"/>
    <w:rsid w:val="00DD60FC"/>
    <w:rsid w:val="00DD77B5"/>
    <w:rsid w:val="00DE49CA"/>
    <w:rsid w:val="00DE56DB"/>
    <w:rsid w:val="00DF0A3B"/>
    <w:rsid w:val="00DF0D8A"/>
    <w:rsid w:val="00E04904"/>
    <w:rsid w:val="00E1472D"/>
    <w:rsid w:val="00E742A2"/>
    <w:rsid w:val="00E86C38"/>
    <w:rsid w:val="00E96A25"/>
    <w:rsid w:val="00EA2771"/>
    <w:rsid w:val="00EA6916"/>
    <w:rsid w:val="00EB210C"/>
    <w:rsid w:val="00EB4B25"/>
    <w:rsid w:val="00EC79F4"/>
    <w:rsid w:val="00ED5717"/>
    <w:rsid w:val="00ED66B1"/>
    <w:rsid w:val="00EE4594"/>
    <w:rsid w:val="00EE4D85"/>
    <w:rsid w:val="00EF2209"/>
    <w:rsid w:val="00F01F66"/>
    <w:rsid w:val="00F050BE"/>
    <w:rsid w:val="00F06C5A"/>
    <w:rsid w:val="00F31A31"/>
    <w:rsid w:val="00F33DEF"/>
    <w:rsid w:val="00F42E2C"/>
    <w:rsid w:val="00F475A6"/>
    <w:rsid w:val="00F66B3A"/>
    <w:rsid w:val="00F81170"/>
    <w:rsid w:val="00F8430D"/>
    <w:rsid w:val="00F90F4B"/>
    <w:rsid w:val="00F915B4"/>
    <w:rsid w:val="00FA151B"/>
    <w:rsid w:val="00FB61E5"/>
    <w:rsid w:val="00FB6D21"/>
    <w:rsid w:val="00FB76A2"/>
    <w:rsid w:val="00FC185A"/>
    <w:rsid w:val="00FC6515"/>
    <w:rsid w:val="00FC76DE"/>
    <w:rsid w:val="00FD72E4"/>
    <w:rsid w:val="00FE3FEA"/>
    <w:rsid w:val="00FF0BD6"/>
    <w:rsid w:val="00FF5710"/>
    <w:rsid w:val="00FF5856"/>
    <w:rsid w:val="00FF5CDE"/>
    <w:rsid w:val="00FF6CD5"/>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F5F93"/>
  <w15:chartTrackingRefBased/>
  <w15:docId w15:val="{8E66359B-8E63-469B-B6CD-4823FFF16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BD6"/>
    <w:pPr>
      <w:spacing w:line="260" w:lineRule="atLeast"/>
      <w:jc w:val="both"/>
    </w:pPr>
    <w:rPr>
      <w:rFonts w:ascii="Palatino Linotype" w:hAnsi="Palatino Linotype"/>
      <w:noProof/>
      <w:color w:val="000000"/>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FF0BD6"/>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FF0BD6"/>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FF0BD6"/>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FF0BD6"/>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FF0BD6"/>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FF0BD6"/>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FF0BD6"/>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FF0BD6"/>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paragraph" w:styleId="Header">
    <w:name w:val="header"/>
    <w:basedOn w:val="Normal"/>
    <w:link w:val="HeaderChar"/>
    <w:uiPriority w:val="99"/>
    <w:rsid w:val="00FF0BD6"/>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FF0BD6"/>
    <w:rPr>
      <w:rFonts w:ascii="Palatino Linotype" w:hAnsi="Palatino Linotype"/>
      <w:noProof/>
      <w:color w:val="000000"/>
      <w:szCs w:val="18"/>
    </w:rPr>
  </w:style>
  <w:style w:type="paragraph" w:customStyle="1" w:styleId="MDPIheaderjournallogo">
    <w:name w:val="MDPI_header_journal_logo"/>
    <w:qFormat/>
    <w:rsid w:val="00FF0BD6"/>
    <w:pPr>
      <w:adjustRightInd w:val="0"/>
      <w:snapToGrid w:val="0"/>
      <w:spacing w:line="260" w:lineRule="atLeast"/>
      <w:jc w:val="both"/>
    </w:pPr>
    <w:rPr>
      <w:rFonts w:ascii="Palatino Linotype" w:eastAsia="Times New Roman" w:hAnsi="Palatino Linotype"/>
      <w:i/>
      <w:color w:val="000000"/>
      <w:sz w:val="24"/>
      <w:szCs w:val="22"/>
      <w:lang w:eastAsia="de-CH" w:bidi="ar-SA"/>
    </w:rPr>
  </w:style>
  <w:style w:type="paragraph" w:customStyle="1" w:styleId="MDPI32textnoindent">
    <w:name w:val="MDPI_3.2_text_no_indent"/>
    <w:basedOn w:val="MDPI31text"/>
    <w:qFormat/>
    <w:rsid w:val="00FF0BD6"/>
    <w:pPr>
      <w:ind w:firstLine="0"/>
    </w:pPr>
  </w:style>
  <w:style w:type="paragraph" w:customStyle="1" w:styleId="MDPI31text">
    <w:name w:val="MDPI_3.1_text"/>
    <w:qFormat/>
    <w:rsid w:val="006303B8"/>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FF0BD6"/>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FF0BD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FF0BD6"/>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FF0BD6"/>
    <w:pPr>
      <w:numPr>
        <w:numId w:val="13"/>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FF0BD6"/>
    <w:pPr>
      <w:numPr>
        <w:numId w:val="14"/>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FF0BD6"/>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FF0BD6"/>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FF0BD6"/>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C56C95"/>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FF0BD6"/>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FF0BD6"/>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FF0BD6"/>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FF0BD6"/>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FF0BD6"/>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FF0BD6"/>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B26101"/>
    <w:pPr>
      <w:numPr>
        <w:numId w:val="15"/>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FF0BD6"/>
    <w:rPr>
      <w:rFonts w:cs="Tahoma"/>
      <w:szCs w:val="18"/>
    </w:rPr>
  </w:style>
  <w:style w:type="character" w:customStyle="1" w:styleId="BalloonTextChar">
    <w:name w:val="Balloon Text Char"/>
    <w:link w:val="BalloonText"/>
    <w:uiPriority w:val="99"/>
    <w:rsid w:val="00FF0BD6"/>
    <w:rPr>
      <w:rFonts w:ascii="Palatino Linotype" w:hAnsi="Palatino Linotype" w:cs="Tahoma"/>
      <w:noProof/>
      <w:color w:val="000000"/>
      <w:szCs w:val="18"/>
    </w:rPr>
  </w:style>
  <w:style w:type="character" w:styleId="LineNumber">
    <w:name w:val="line number"/>
    <w:uiPriority w:val="99"/>
    <w:rsid w:val="0057771E"/>
    <w:rPr>
      <w:rFonts w:ascii="Palatino Linotype" w:hAnsi="Palatino Linotype"/>
      <w:sz w:val="16"/>
    </w:rPr>
  </w:style>
  <w:style w:type="table" w:customStyle="1" w:styleId="MDPI41threelinetable">
    <w:name w:val="MDPI_4.1_three_line_table"/>
    <w:basedOn w:val="TableNormal"/>
    <w:uiPriority w:val="99"/>
    <w:rsid w:val="00FF0BD6"/>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FF0BD6"/>
    <w:rPr>
      <w:color w:val="0000FF"/>
      <w:u w:val="single"/>
    </w:rPr>
  </w:style>
  <w:style w:type="character" w:styleId="UnresolvedMention">
    <w:name w:val="Unresolved Mention"/>
    <w:uiPriority w:val="99"/>
    <w:semiHidden/>
    <w:unhideWhenUsed/>
    <w:rsid w:val="00B91FA6"/>
    <w:rPr>
      <w:color w:val="605E5C"/>
      <w:shd w:val="clear" w:color="auto" w:fill="E1DFDD"/>
    </w:rPr>
  </w:style>
  <w:style w:type="paragraph" w:styleId="Footer">
    <w:name w:val="footer"/>
    <w:basedOn w:val="Normal"/>
    <w:link w:val="FooterChar"/>
    <w:uiPriority w:val="99"/>
    <w:rsid w:val="00FF0BD6"/>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FF0BD6"/>
    <w:rPr>
      <w:rFonts w:ascii="Palatino Linotype" w:hAnsi="Palatino Linotype"/>
      <w:noProof/>
      <w:color w:val="000000"/>
      <w:szCs w:val="18"/>
    </w:rPr>
  </w:style>
  <w:style w:type="table" w:styleId="TableGrid">
    <w:name w:val="Table Grid"/>
    <w:basedOn w:val="TableNormal"/>
    <w:uiPriority w:val="59"/>
    <w:rsid w:val="00FF0BD6"/>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1236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FF0BD6"/>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FF0BD6"/>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FF0BD6"/>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FF0BD6"/>
    <w:pPr>
      <w:adjustRightInd w:val="0"/>
      <w:snapToGrid w:val="0"/>
      <w:spacing w:line="240" w:lineRule="atLeast"/>
      <w:ind w:right="113"/>
    </w:pPr>
    <w:rPr>
      <w:rFonts w:ascii="Palatino Linotype" w:hAnsi="Palatino Linotype" w:cs="Cordia New"/>
      <w:sz w:val="14"/>
      <w:szCs w:val="22"/>
      <w:lang w:eastAsia="zh-CN" w:bidi="ar-SA"/>
    </w:rPr>
  </w:style>
  <w:style w:type="paragraph" w:customStyle="1" w:styleId="MDPI62BackMatter">
    <w:name w:val="MDPI_6.2_BackMatter"/>
    <w:qFormat/>
    <w:rsid w:val="00FF0BD6"/>
    <w:pPr>
      <w:adjustRightInd w:val="0"/>
      <w:snapToGrid w:val="0"/>
      <w:spacing w:after="120" w:line="228" w:lineRule="auto"/>
      <w:ind w:left="2608"/>
      <w:jc w:val="both"/>
    </w:pPr>
    <w:rPr>
      <w:rFonts w:ascii="Palatino Linotype" w:eastAsia="Times New Roman" w:hAnsi="Palatino Linotype"/>
      <w:snapToGrid w:val="0"/>
      <w:color w:val="000000"/>
      <w:sz w:val="18"/>
      <w:lang w:bidi="en-US"/>
    </w:rPr>
  </w:style>
  <w:style w:type="paragraph" w:customStyle="1" w:styleId="MDPI63Notes">
    <w:name w:val="MDPI_6.3_Notes"/>
    <w:qFormat/>
    <w:rsid w:val="00FF0BD6"/>
    <w:pPr>
      <w:adjustRightInd w:val="0"/>
      <w:snapToGrid w:val="0"/>
      <w:spacing w:after="120" w:line="240" w:lineRule="atLeast"/>
      <w:ind w:right="113"/>
    </w:pPr>
    <w:rPr>
      <w:rFonts w:ascii="Palatino Linotype" w:hAnsi="Palatino Linotype"/>
      <w:snapToGrid w:val="0"/>
      <w:color w:val="000000"/>
      <w:sz w:val="14"/>
      <w:lang w:bidi="en-US"/>
    </w:rPr>
  </w:style>
  <w:style w:type="paragraph" w:customStyle="1" w:styleId="MDPI15academiceditor">
    <w:name w:val="MDPI_1.5_academic_editor"/>
    <w:qFormat/>
    <w:rsid w:val="00FF0BD6"/>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FF0BD6"/>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FF0BD6"/>
    <w:pPr>
      <w:adjustRightInd w:val="0"/>
      <w:snapToGrid w:val="0"/>
      <w:spacing w:before="240" w:after="120" w:line="260" w:lineRule="atLeast"/>
      <w:jc w:val="center"/>
    </w:pPr>
    <w:rPr>
      <w:rFonts w:ascii="Palatino Linotype" w:hAnsi="Palatino Linotype" w:cs="Cordia New"/>
      <w:noProof/>
      <w:color w:val="000000"/>
      <w:sz w:val="18"/>
      <w:szCs w:val="22"/>
      <w:lang w:eastAsia="zh-CN" w:bidi="en-US"/>
    </w:rPr>
  </w:style>
  <w:style w:type="paragraph" w:customStyle="1" w:styleId="MDPI511onefigurecaption">
    <w:name w:val="MDPI_5.1.1_one_figure_caption"/>
    <w:qFormat/>
    <w:rsid w:val="00FF0BD6"/>
    <w:pPr>
      <w:adjustRightInd w:val="0"/>
      <w:snapToGrid w:val="0"/>
      <w:spacing w:before="240" w:after="120" w:line="260" w:lineRule="atLeast"/>
      <w:jc w:val="center"/>
    </w:pPr>
    <w:rPr>
      <w:rFonts w:ascii="Palatino Linotype" w:hAnsi="Palatino Linotype"/>
      <w:noProof/>
      <w:color w:val="000000"/>
      <w:sz w:val="18"/>
      <w:lang w:eastAsia="zh-CN" w:bidi="en-US"/>
    </w:rPr>
  </w:style>
  <w:style w:type="paragraph" w:customStyle="1" w:styleId="MDPI72Copyright">
    <w:name w:val="MDPI_7.2_Copyright"/>
    <w:qFormat/>
    <w:rsid w:val="00FF0BD6"/>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bidi="ar-SA"/>
    </w:rPr>
  </w:style>
  <w:style w:type="paragraph" w:customStyle="1" w:styleId="MDPI73CopyrightImage">
    <w:name w:val="MDPI_7.3_CopyrightImage"/>
    <w:rsid w:val="00FF0BD6"/>
    <w:pPr>
      <w:adjustRightInd w:val="0"/>
      <w:snapToGrid w:val="0"/>
      <w:spacing w:after="100" w:line="260" w:lineRule="atLeast"/>
      <w:jc w:val="right"/>
    </w:pPr>
    <w:rPr>
      <w:rFonts w:ascii="Palatino Linotype" w:eastAsia="Times New Roman" w:hAnsi="Palatino Linotype"/>
      <w:color w:val="000000"/>
      <w:lang w:eastAsia="de-CH" w:bidi="ar-SA"/>
    </w:rPr>
  </w:style>
  <w:style w:type="paragraph" w:customStyle="1" w:styleId="MDPIequationFram">
    <w:name w:val="MDPI_equationFram"/>
    <w:qFormat/>
    <w:rsid w:val="00FF0BD6"/>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FF0BD6"/>
    <w:pPr>
      <w:adjustRightInd w:val="0"/>
      <w:snapToGrid w:val="0"/>
      <w:spacing w:before="120" w:line="260" w:lineRule="atLeast"/>
      <w:jc w:val="center"/>
    </w:pPr>
    <w:rPr>
      <w:rFonts w:ascii="Palatino Linotype" w:eastAsia="Times New Roman" w:hAnsi="Palatino Linotype"/>
      <w:color w:val="000000"/>
      <w:lang w:eastAsia="de-DE" w:bidi="ar-SA"/>
    </w:rPr>
  </w:style>
  <w:style w:type="paragraph" w:customStyle="1" w:styleId="MDPIfooterfirstpage">
    <w:name w:val="MDPI_footer_firstpage"/>
    <w:qFormat/>
    <w:rsid w:val="00FF0BD6"/>
    <w:pPr>
      <w:tabs>
        <w:tab w:val="right" w:pos="8845"/>
      </w:tabs>
      <w:spacing w:line="160" w:lineRule="exact"/>
    </w:pPr>
    <w:rPr>
      <w:rFonts w:ascii="Palatino Linotype" w:eastAsia="Times New Roman" w:hAnsi="Palatino Linotype"/>
      <w:color w:val="000000"/>
      <w:sz w:val="16"/>
      <w:lang w:eastAsia="de-DE" w:bidi="ar-SA"/>
    </w:rPr>
  </w:style>
  <w:style w:type="paragraph" w:customStyle="1" w:styleId="MDPIheader">
    <w:name w:val="MDPI_header"/>
    <w:qFormat/>
    <w:rsid w:val="00FF0BD6"/>
    <w:pPr>
      <w:adjustRightInd w:val="0"/>
      <w:snapToGrid w:val="0"/>
      <w:spacing w:after="240" w:line="260" w:lineRule="atLeast"/>
      <w:jc w:val="both"/>
    </w:pPr>
    <w:rPr>
      <w:rFonts w:ascii="Palatino Linotype" w:eastAsia="Times New Roman" w:hAnsi="Palatino Linotype"/>
      <w:iCs/>
      <w:color w:val="000000"/>
      <w:sz w:val="16"/>
      <w:lang w:eastAsia="de-DE" w:bidi="ar-SA"/>
    </w:rPr>
  </w:style>
  <w:style w:type="paragraph" w:customStyle="1" w:styleId="MDPIheadercitation">
    <w:name w:val="MDPI_header_citation"/>
    <w:rsid w:val="00FF0BD6"/>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FF0BD6"/>
    <w:pPr>
      <w:adjustRightInd w:val="0"/>
      <w:snapToGrid w:val="0"/>
      <w:spacing w:line="260" w:lineRule="atLeast"/>
      <w:jc w:val="right"/>
    </w:pPr>
    <w:rPr>
      <w:rFonts w:ascii="Palatino Linotype" w:eastAsia="Times New Roman" w:hAnsi="Palatino Linotype"/>
      <w:color w:val="000000"/>
      <w:sz w:val="24"/>
      <w:szCs w:val="22"/>
      <w:lang w:eastAsia="de-CH" w:bidi="ar-SA"/>
    </w:rPr>
  </w:style>
  <w:style w:type="table" w:customStyle="1" w:styleId="MDPITable">
    <w:name w:val="MDPI_Table"/>
    <w:basedOn w:val="TableNormal"/>
    <w:uiPriority w:val="99"/>
    <w:rsid w:val="00FF0BD6"/>
    <w:rPr>
      <w:rFonts w:ascii="Palatino Linotype" w:hAnsi="Palatino Linotype"/>
      <w:color w:val="000000"/>
      <w:lang w:val="en-CA"/>
    </w:rPr>
    <w:tblPr>
      <w:tblCellMar>
        <w:left w:w="0" w:type="dxa"/>
        <w:right w:w="0" w:type="dxa"/>
      </w:tblCellMar>
    </w:tblPr>
  </w:style>
  <w:style w:type="paragraph" w:customStyle="1" w:styleId="MDPItext">
    <w:name w:val="MDPI_text"/>
    <w:qFormat/>
    <w:rsid w:val="00FF0BD6"/>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FF0BD6"/>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FF0BD6"/>
  </w:style>
  <w:style w:type="paragraph" w:styleId="Bibliography">
    <w:name w:val="Bibliography"/>
    <w:basedOn w:val="Normal"/>
    <w:next w:val="Normal"/>
    <w:uiPriority w:val="37"/>
    <w:semiHidden/>
    <w:unhideWhenUsed/>
    <w:rsid w:val="00FF0BD6"/>
  </w:style>
  <w:style w:type="paragraph" w:styleId="BodyText">
    <w:name w:val="Body Text"/>
    <w:link w:val="BodyTextChar"/>
    <w:rsid w:val="00FF0BD6"/>
    <w:pPr>
      <w:spacing w:after="120" w:line="340" w:lineRule="atLeast"/>
      <w:jc w:val="both"/>
    </w:pPr>
    <w:rPr>
      <w:rFonts w:ascii="Palatino Linotype" w:hAnsi="Palatino Linotype"/>
      <w:color w:val="000000"/>
      <w:sz w:val="24"/>
      <w:lang w:eastAsia="de-DE" w:bidi="ar-SA"/>
    </w:rPr>
  </w:style>
  <w:style w:type="character" w:customStyle="1" w:styleId="BodyTextChar">
    <w:name w:val="Body Text Char"/>
    <w:link w:val="BodyText"/>
    <w:rsid w:val="00FF0BD6"/>
    <w:rPr>
      <w:rFonts w:ascii="Palatino Linotype" w:hAnsi="Palatino Linotype"/>
      <w:color w:val="000000"/>
      <w:sz w:val="24"/>
      <w:lang w:eastAsia="de-DE"/>
    </w:rPr>
  </w:style>
  <w:style w:type="character" w:styleId="CommentReference">
    <w:name w:val="annotation reference"/>
    <w:rsid w:val="00FF0BD6"/>
    <w:rPr>
      <w:sz w:val="21"/>
      <w:szCs w:val="21"/>
    </w:rPr>
  </w:style>
  <w:style w:type="paragraph" w:styleId="CommentText">
    <w:name w:val="annotation text"/>
    <w:basedOn w:val="Normal"/>
    <w:link w:val="CommentTextChar"/>
    <w:rsid w:val="00FF0BD6"/>
  </w:style>
  <w:style w:type="character" w:customStyle="1" w:styleId="CommentTextChar">
    <w:name w:val="Comment Text Char"/>
    <w:link w:val="CommentText"/>
    <w:rsid w:val="00FF0BD6"/>
    <w:rPr>
      <w:rFonts w:ascii="Palatino Linotype" w:hAnsi="Palatino Linotype"/>
      <w:noProof/>
      <w:color w:val="000000"/>
    </w:rPr>
  </w:style>
  <w:style w:type="paragraph" w:styleId="CommentSubject">
    <w:name w:val="annotation subject"/>
    <w:basedOn w:val="CommentText"/>
    <w:next w:val="CommentText"/>
    <w:link w:val="CommentSubjectChar"/>
    <w:rsid w:val="00FF0BD6"/>
    <w:rPr>
      <w:b/>
      <w:bCs/>
    </w:rPr>
  </w:style>
  <w:style w:type="character" w:customStyle="1" w:styleId="CommentSubjectChar">
    <w:name w:val="Comment Subject Char"/>
    <w:link w:val="CommentSubject"/>
    <w:rsid w:val="00FF0BD6"/>
    <w:rPr>
      <w:rFonts w:ascii="Palatino Linotype" w:hAnsi="Palatino Linotype"/>
      <w:b/>
      <w:bCs/>
      <w:noProof/>
      <w:color w:val="000000"/>
    </w:rPr>
  </w:style>
  <w:style w:type="character" w:styleId="EndnoteReference">
    <w:name w:val="endnote reference"/>
    <w:rsid w:val="00FF0BD6"/>
    <w:rPr>
      <w:vertAlign w:val="superscript"/>
    </w:rPr>
  </w:style>
  <w:style w:type="paragraph" w:styleId="EndnoteText">
    <w:name w:val="endnote text"/>
    <w:basedOn w:val="Normal"/>
    <w:link w:val="EndnoteTextChar"/>
    <w:semiHidden/>
    <w:unhideWhenUsed/>
    <w:rsid w:val="00FF0BD6"/>
    <w:pPr>
      <w:spacing w:line="240" w:lineRule="auto"/>
    </w:pPr>
  </w:style>
  <w:style w:type="character" w:customStyle="1" w:styleId="EndnoteTextChar">
    <w:name w:val="Endnote Text Char"/>
    <w:link w:val="EndnoteText"/>
    <w:semiHidden/>
    <w:rsid w:val="00FF0BD6"/>
    <w:rPr>
      <w:rFonts w:ascii="Palatino Linotype" w:hAnsi="Palatino Linotype"/>
      <w:noProof/>
      <w:color w:val="000000"/>
    </w:rPr>
  </w:style>
  <w:style w:type="character" w:styleId="FollowedHyperlink">
    <w:name w:val="FollowedHyperlink"/>
    <w:rsid w:val="00FF0BD6"/>
    <w:rPr>
      <w:color w:val="954F72"/>
      <w:u w:val="single"/>
    </w:rPr>
  </w:style>
  <w:style w:type="paragraph" w:styleId="FootnoteText">
    <w:name w:val="footnote text"/>
    <w:basedOn w:val="Normal"/>
    <w:link w:val="FootnoteTextChar"/>
    <w:semiHidden/>
    <w:unhideWhenUsed/>
    <w:rsid w:val="00FF0BD6"/>
    <w:pPr>
      <w:spacing w:line="240" w:lineRule="auto"/>
    </w:pPr>
  </w:style>
  <w:style w:type="character" w:customStyle="1" w:styleId="FootnoteTextChar">
    <w:name w:val="Footnote Text Char"/>
    <w:link w:val="FootnoteText"/>
    <w:semiHidden/>
    <w:rsid w:val="00FF0BD6"/>
    <w:rPr>
      <w:rFonts w:ascii="Palatino Linotype" w:hAnsi="Palatino Linotype"/>
      <w:noProof/>
      <w:color w:val="000000"/>
    </w:rPr>
  </w:style>
  <w:style w:type="paragraph" w:styleId="NormalWeb">
    <w:name w:val="Normal (Web)"/>
    <w:basedOn w:val="Normal"/>
    <w:uiPriority w:val="99"/>
    <w:rsid w:val="00FF0BD6"/>
    <w:rPr>
      <w:szCs w:val="24"/>
    </w:rPr>
  </w:style>
  <w:style w:type="paragraph" w:customStyle="1" w:styleId="MsoFootnoteText0">
    <w:name w:val="MsoFootnoteText"/>
    <w:basedOn w:val="NormalWeb"/>
    <w:qFormat/>
    <w:rsid w:val="00FF0BD6"/>
    <w:rPr>
      <w:rFonts w:ascii="Times New Roman" w:hAnsi="Times New Roman"/>
    </w:rPr>
  </w:style>
  <w:style w:type="character" w:styleId="PageNumber">
    <w:name w:val="page number"/>
    <w:rsid w:val="00FF0BD6"/>
  </w:style>
  <w:style w:type="character" w:styleId="PlaceholderText">
    <w:name w:val="Placeholder Text"/>
    <w:uiPriority w:val="99"/>
    <w:semiHidden/>
    <w:rsid w:val="00FF0BD6"/>
    <w:rPr>
      <w:color w:val="808080"/>
    </w:rPr>
  </w:style>
  <w:style w:type="paragraph" w:customStyle="1" w:styleId="MDPI63AuthorContributions">
    <w:name w:val="MDPI_6.3_AuthorContributions"/>
    <w:basedOn w:val="Normal"/>
    <w:qFormat/>
    <w:rsid w:val="006C3D06"/>
    <w:pPr>
      <w:adjustRightInd w:val="0"/>
      <w:snapToGrid w:val="0"/>
      <w:spacing w:before="120" w:line="200" w:lineRule="atLeast"/>
    </w:pPr>
    <w:rPr>
      <w:noProof w:val="0"/>
      <w:snapToGrid w:val="0"/>
      <w:color w:val="auto"/>
      <w:sz w:val="18"/>
      <w:lang w:eastAsia="en-US" w:bidi="en-US"/>
    </w:rPr>
  </w:style>
  <w:style w:type="paragraph" w:customStyle="1" w:styleId="MDPIRefeditMendeley">
    <w:name w:val="MDPI_Ref_edit_Mendeley"/>
    <w:basedOn w:val="MDPI71References"/>
    <w:qFormat/>
    <w:rsid w:val="006C3D06"/>
    <w:pPr>
      <w:numPr>
        <w:numId w:val="0"/>
      </w:numPr>
      <w:spacing w:line="260" w:lineRule="atLeast"/>
      <w:ind w:left="426" w:hanging="426"/>
    </w:pPr>
    <w:rPr>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package" Target="embeddings/Microsoft_Visio_Drawing.vsdx"/><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eader" Target="header3.xml"/><Relationship Id="rId8" Type="http://schemas.openxmlformats.org/officeDocument/2006/relationships/webSettings" Target="webSettings.xml"/></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op\Downloads\applsci-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B2573FA889A8C42A5F1A7C65B98E7CE" ma:contentTypeVersion="12" ma:contentTypeDescription="Create a new document." ma:contentTypeScope="" ma:versionID="6eafc5f69d81f4b44c9e9ed1e9957cf7">
  <xsd:schema xmlns:xsd="http://www.w3.org/2001/XMLSchema" xmlns:xs="http://www.w3.org/2001/XMLSchema" xmlns:p="http://schemas.microsoft.com/office/2006/metadata/properties" xmlns:ns2="24206a1a-71fd-4155-ba9d-f5a38ae532f7" xmlns:ns3="1815d601-52c2-41cf-b49d-32ce5f2437be" targetNamespace="http://schemas.microsoft.com/office/2006/metadata/properties" ma:root="true" ma:fieldsID="bc8ddd52847fb8c48714a73a894325cb" ns2:_="" ns3:_="">
    <xsd:import namespace="24206a1a-71fd-4155-ba9d-f5a38ae532f7"/>
    <xsd:import namespace="1815d601-52c2-41cf-b49d-32ce5f2437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206a1a-71fd-4155-ba9d-f5a38ae5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15d601-52c2-41cf-b49d-32ce5f2437be"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005BF8-85FA-4846-830D-27BC704E961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F83DD76-F09F-EB4D-9059-8C617C633D7E}">
  <ds:schemaRefs>
    <ds:schemaRef ds:uri="http://schemas.openxmlformats.org/officeDocument/2006/bibliography"/>
  </ds:schemaRefs>
</ds:datastoreItem>
</file>

<file path=customXml/itemProps3.xml><?xml version="1.0" encoding="utf-8"?>
<ds:datastoreItem xmlns:ds="http://schemas.openxmlformats.org/officeDocument/2006/customXml" ds:itemID="{9DB497AC-9457-4476-8B91-1E3E6F0465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206a1a-71fd-4155-ba9d-f5a38ae532f7"/>
    <ds:schemaRef ds:uri="1815d601-52c2-41cf-b49d-32ce5f2437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A5F232-490D-4BAA-A979-C23AF94584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applsci-template.dot</Template>
  <TotalTime>32</TotalTime>
  <Pages>20</Pages>
  <Words>16101</Words>
  <Characters>91781</Characters>
  <Application>Microsoft Office Word</Application>
  <DocSecurity>0</DocSecurity>
  <Lines>764</Lines>
  <Paragraphs>215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Type of the Paper (Article</vt:lpstr>
      <vt:lpstr>Type of the Paper (Article</vt:lpstr>
    </vt:vector>
  </TitlesOfParts>
  <Company/>
  <LinksUpToDate>false</LinksUpToDate>
  <CharactersWithSpaces>107667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Manop Kaewmoracharoen</dc:creator>
  <cp:keywords/>
  <dc:description/>
  <cp:lastModifiedBy>WANARUT BOONYUNG</cp:lastModifiedBy>
  <cp:revision>9</cp:revision>
  <cp:lastPrinted>2021-03-27T16:01:00Z</cp:lastPrinted>
  <dcterms:created xsi:type="dcterms:W3CDTF">2021-04-11T12:51:00Z</dcterms:created>
  <dcterms:modified xsi:type="dcterms:W3CDTF">2021-04-12T04:29:00Z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0x0101004B2573FA889A8C42A5F1A7C65B98E7CE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https://csl.mendeley.com/styles/450472291/ASCE-JCEM</vt:lpwstr>
  </property>
  <property fmtid="{D5CDD505-2E9C-101B-9397-08002B2CF9AE}" pid="8" name="Mendeley Recent Style Name 2_1">
    <vt:lpwstr>American Society of Civil Engineers - JCEM</vt:lpwstr>
  </property>
  <property fmtid="{D5CDD505-2E9C-101B-9397-08002B2CF9AE}" pid="9" name="Mendeley Recent Style Id 3_1">
    <vt:lpwstr>http://www.zotero.org/styles/cbe-life-sciences-education</vt:lpwstr>
  </property>
  <property fmtid="{D5CDD505-2E9C-101B-9397-08002B2CF9AE}" pid="10" name="Mendeley Recent Style Name 3_1">
    <vt:lpwstr>CBE - Life Sciences Education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http://csl.mendeley.com/styles/450472291/MDPI-LOGAN-FINAL</vt:lpwstr>
  </property>
  <property fmtid="{D5CDD505-2E9C-101B-9397-08002B2CF9AE}" pid="18" name="Mendeley Recent Style Name 7_1">
    <vt:lpwstr>MDPI - @Manop (modified from Logan Ganzen)</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Citation Style_1">
    <vt:lpwstr>http://csl.mendeley.com/styles/450472291/MDPI-LOGAN-FINAL</vt:lpwstr>
  </property>
  <property fmtid="{D5CDD505-2E9C-101B-9397-08002B2CF9AE}" pid="25" name="Mendeley Unique User Id_1">
    <vt:lpwstr>0714c3cb-1add-3d1f-9f4a-667c1a71c6ce</vt:lpwstr>
  </property>
</Properties>
</file>